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F73D9F" w14:textId="77777777" w:rsidR="001A0A81" w:rsidRPr="006F46DB" w:rsidRDefault="001A0A81">
      <w:pPr>
        <w:pStyle w:val="a3"/>
        <w:tabs>
          <w:tab w:val="right" w:pos="8789"/>
        </w:tabs>
        <w:spacing w:line="0" w:lineRule="atLeast"/>
        <w:ind w:firstLineChars="0" w:firstLine="0"/>
        <w:rPr>
          <w:color w:val="000000"/>
          <w:sz w:val="15"/>
        </w:rPr>
      </w:pPr>
      <w:r w:rsidRPr="006F46DB">
        <w:rPr>
          <w:color w:val="000000"/>
          <w:sz w:val="15"/>
        </w:rPr>
        <w:t>软件学报</w:t>
      </w:r>
      <w:r w:rsidRPr="006F46DB">
        <w:rPr>
          <w:color w:val="000000"/>
          <w:sz w:val="15"/>
        </w:rPr>
        <w:t>ISSN 1000-9825, CODEN RUXUEW</w:t>
      </w:r>
      <w:r w:rsidRPr="006F46DB">
        <w:rPr>
          <w:color w:val="000000"/>
          <w:sz w:val="15"/>
        </w:rPr>
        <w:tab/>
        <w:t>E-mail: jos@iscas.ac.cn</w:t>
      </w:r>
    </w:p>
    <w:p w14:paraId="1103EA4F" w14:textId="77777777" w:rsidR="001A0A81" w:rsidRPr="006F46DB" w:rsidRDefault="001A0A81">
      <w:pPr>
        <w:pStyle w:val="a3"/>
        <w:tabs>
          <w:tab w:val="right" w:pos="8789"/>
        </w:tabs>
        <w:spacing w:line="0" w:lineRule="atLeast"/>
        <w:ind w:firstLineChars="0" w:firstLine="0"/>
        <w:rPr>
          <w:color w:val="000000"/>
          <w:sz w:val="15"/>
        </w:rPr>
      </w:pPr>
      <w:r w:rsidRPr="006F46DB">
        <w:rPr>
          <w:i/>
          <w:iCs/>
          <w:sz w:val="15"/>
        </w:rPr>
        <w:t>Journal of Software</w:t>
      </w:r>
      <w:r w:rsidRPr="006F46DB">
        <w:rPr>
          <w:sz w:val="15"/>
        </w:rPr>
        <w:t>, [doi: 10.13328/j.cnki.jos.000000]</w:t>
      </w:r>
      <w:r w:rsidRPr="006F46DB">
        <w:rPr>
          <w:color w:val="000000"/>
          <w:sz w:val="15"/>
        </w:rPr>
        <w:tab/>
        <w:t>http://www.jos.org.cn</w:t>
      </w:r>
    </w:p>
    <w:p w14:paraId="5E40A1C1" w14:textId="77777777" w:rsidR="001A0A81" w:rsidRPr="006F46DB" w:rsidRDefault="001A0A81">
      <w:pPr>
        <w:pStyle w:val="a3"/>
        <w:tabs>
          <w:tab w:val="right" w:pos="8789"/>
        </w:tabs>
        <w:spacing w:line="0" w:lineRule="atLeast"/>
        <w:ind w:firstLineChars="0" w:firstLine="0"/>
        <w:rPr>
          <w:color w:val="000000"/>
          <w:sz w:val="15"/>
        </w:rPr>
      </w:pPr>
      <w:r w:rsidRPr="006F46DB">
        <w:rPr>
          <w:color w:val="000000"/>
          <w:sz w:val="15"/>
        </w:rPr>
        <w:t>©</w:t>
      </w:r>
      <w:r w:rsidRPr="006F46DB">
        <w:rPr>
          <w:color w:val="000000"/>
          <w:sz w:val="15"/>
        </w:rPr>
        <w:t>中国科学院软件研究所版权所有</w:t>
      </w:r>
      <w:r w:rsidRPr="006F46DB">
        <w:rPr>
          <w:color w:val="000000"/>
          <w:sz w:val="15"/>
        </w:rPr>
        <w:t>.</w:t>
      </w:r>
      <w:r w:rsidRPr="006F46DB">
        <w:rPr>
          <w:color w:val="000000"/>
          <w:sz w:val="15"/>
        </w:rPr>
        <w:tab/>
        <w:t>Tel: +86-10-62562563</w:t>
      </w:r>
    </w:p>
    <w:p w14:paraId="708A46C5" w14:textId="77777777" w:rsidR="001A0A81" w:rsidRPr="006F46DB" w:rsidRDefault="001A0A81">
      <w:pPr>
        <w:pStyle w:val="af5"/>
        <w:spacing w:before="0"/>
        <w:rPr>
          <w:color w:val="000000"/>
          <w:sz w:val="28"/>
        </w:rPr>
      </w:pPr>
    </w:p>
    <w:p w14:paraId="03C9F5B9" w14:textId="77777777" w:rsidR="001A0A81" w:rsidRPr="006F46DB" w:rsidRDefault="00896EDB">
      <w:pPr>
        <w:pStyle w:val="af5"/>
        <w:spacing w:before="0" w:line="0" w:lineRule="atLeast"/>
        <w:rPr>
          <w:rStyle w:val="ab"/>
          <w:rFonts w:ascii="Times New Roman" w:hAnsi="Times New Roman"/>
          <w:color w:val="000000"/>
          <w:sz w:val="18"/>
        </w:rPr>
      </w:pPr>
      <w:r w:rsidRPr="006F46DB">
        <w:rPr>
          <w:color w:val="000000"/>
          <w:sz w:val="28"/>
        </w:rPr>
        <w:t>基于</w:t>
      </w:r>
      <w:r w:rsidR="004872DA" w:rsidRPr="006F46DB">
        <w:rPr>
          <w:color w:val="000000"/>
          <w:sz w:val="28"/>
        </w:rPr>
        <w:t>敏感变量</w:t>
      </w:r>
      <w:r w:rsidR="0048255C" w:rsidRPr="006F46DB">
        <w:rPr>
          <w:color w:val="000000"/>
          <w:sz w:val="28"/>
        </w:rPr>
        <w:t>和</w:t>
      </w:r>
      <w:r w:rsidR="004872DA" w:rsidRPr="006F46DB">
        <w:rPr>
          <w:color w:val="000000"/>
          <w:sz w:val="28"/>
        </w:rPr>
        <w:t>线性感知机</w:t>
      </w:r>
      <w:r w:rsidRPr="006F46DB">
        <w:rPr>
          <w:color w:val="000000"/>
          <w:sz w:val="28"/>
        </w:rPr>
        <w:t>的</w:t>
      </w:r>
      <w:r w:rsidR="00BD41AC" w:rsidRPr="006F46DB">
        <w:rPr>
          <w:color w:val="000000"/>
          <w:sz w:val="28"/>
        </w:rPr>
        <w:t>测试预言</w:t>
      </w:r>
      <w:r w:rsidR="00C50B3C" w:rsidRPr="006F46DB">
        <w:rPr>
          <w:color w:val="000000"/>
          <w:sz w:val="28"/>
        </w:rPr>
        <w:t>自动</w:t>
      </w:r>
      <w:r w:rsidR="00BD41AC" w:rsidRPr="006F46DB">
        <w:rPr>
          <w:color w:val="000000"/>
          <w:sz w:val="28"/>
        </w:rPr>
        <w:t>生成方法</w:t>
      </w:r>
      <w:r w:rsidR="001A0A81" w:rsidRPr="006F46DB">
        <w:rPr>
          <w:rStyle w:val="ab"/>
          <w:rFonts w:ascii="Times New Roman" w:hAnsi="Times New Roman"/>
          <w:color w:val="000000"/>
          <w:position w:val="20"/>
          <w:sz w:val="21"/>
        </w:rPr>
        <w:footnoteReference w:customMarkFollows="1" w:id="1"/>
        <w:sym w:font="Symbol" w:char="F02A"/>
      </w:r>
    </w:p>
    <w:p w14:paraId="75E45AF3" w14:textId="77777777" w:rsidR="001A0A81" w:rsidRPr="006F46DB" w:rsidRDefault="00C50B3C">
      <w:pPr>
        <w:pStyle w:val="af2"/>
        <w:rPr>
          <w:color w:val="000000"/>
          <w:sz w:val="24"/>
        </w:rPr>
      </w:pPr>
      <w:r w:rsidRPr="006F46DB">
        <w:rPr>
          <w:color w:val="000000"/>
          <w:sz w:val="24"/>
        </w:rPr>
        <w:t>马春燕</w:t>
      </w:r>
      <w:r w:rsidR="001A0A81" w:rsidRPr="006F46DB">
        <w:rPr>
          <w:color w:val="000000"/>
          <w:sz w:val="24"/>
          <w:vertAlign w:val="superscript"/>
        </w:rPr>
        <w:t>1</w:t>
      </w:r>
      <w:r w:rsidR="00C94709" w:rsidRPr="006F46DB">
        <w:rPr>
          <w:color w:val="000000"/>
          <w:sz w:val="24"/>
        </w:rPr>
        <w:t xml:space="preserve"> </w:t>
      </w:r>
      <w:r w:rsidR="00A74DA1" w:rsidRPr="006F46DB">
        <w:rPr>
          <w:color w:val="000000"/>
          <w:sz w:val="24"/>
        </w:rPr>
        <w:t xml:space="preserve">, </w:t>
      </w:r>
      <w:proofErr w:type="gramStart"/>
      <w:r w:rsidR="00C94709" w:rsidRPr="006F46DB">
        <w:rPr>
          <w:color w:val="000000"/>
          <w:sz w:val="24"/>
        </w:rPr>
        <w:t>李尚儒</w:t>
      </w:r>
      <w:proofErr w:type="gramEnd"/>
      <w:r w:rsidR="00C94709" w:rsidRPr="006F46DB">
        <w:rPr>
          <w:color w:val="000000"/>
          <w:sz w:val="24"/>
          <w:vertAlign w:val="superscript"/>
        </w:rPr>
        <w:t>1</w:t>
      </w:r>
      <w:r w:rsidR="00C94709" w:rsidRPr="006F46DB">
        <w:rPr>
          <w:color w:val="000000"/>
          <w:sz w:val="24"/>
        </w:rPr>
        <w:t xml:space="preserve">, </w:t>
      </w:r>
      <w:proofErr w:type="gramStart"/>
      <w:r w:rsidR="00C94709" w:rsidRPr="006F46DB">
        <w:rPr>
          <w:color w:val="000000"/>
          <w:sz w:val="24"/>
        </w:rPr>
        <w:t>王慧朝</w:t>
      </w:r>
      <w:proofErr w:type="gramEnd"/>
      <w:r w:rsidR="00C94709" w:rsidRPr="006F46DB">
        <w:rPr>
          <w:color w:val="000000"/>
          <w:sz w:val="24"/>
          <w:vertAlign w:val="superscript"/>
        </w:rPr>
        <w:t>1</w:t>
      </w:r>
      <w:r w:rsidR="00C94709" w:rsidRPr="006F46DB">
        <w:rPr>
          <w:color w:val="000000"/>
          <w:sz w:val="24"/>
        </w:rPr>
        <w:t xml:space="preserve">, </w:t>
      </w:r>
      <w:r w:rsidR="00C94709" w:rsidRPr="006F46DB">
        <w:rPr>
          <w:color w:val="000000"/>
          <w:sz w:val="24"/>
        </w:rPr>
        <w:t>张磊</w:t>
      </w:r>
      <w:r w:rsidR="00C94709" w:rsidRPr="006F46DB">
        <w:rPr>
          <w:color w:val="000000"/>
          <w:sz w:val="24"/>
          <w:vertAlign w:val="superscript"/>
        </w:rPr>
        <w:t>1</w:t>
      </w:r>
      <w:r w:rsidR="00C94709" w:rsidRPr="006F46DB">
        <w:rPr>
          <w:color w:val="000000"/>
          <w:sz w:val="24"/>
        </w:rPr>
        <w:t xml:space="preserve">, </w:t>
      </w:r>
      <w:r w:rsidR="00C94709" w:rsidRPr="006F46DB">
        <w:rPr>
          <w:color w:val="000000"/>
          <w:sz w:val="24"/>
        </w:rPr>
        <w:t>张涛</w:t>
      </w:r>
      <w:r w:rsidR="00C94709" w:rsidRPr="006F46DB">
        <w:rPr>
          <w:color w:val="000000"/>
          <w:sz w:val="24"/>
          <w:vertAlign w:val="superscript"/>
        </w:rPr>
        <w:t>1</w:t>
      </w:r>
    </w:p>
    <w:p w14:paraId="54820494" w14:textId="77777777" w:rsidR="001A0A81" w:rsidRPr="006F46DB" w:rsidRDefault="001A0A81">
      <w:pPr>
        <w:pStyle w:val="ad"/>
        <w:ind w:left="116" w:hanging="116"/>
        <w:rPr>
          <w:color w:val="000000"/>
          <w:sz w:val="16"/>
        </w:rPr>
      </w:pPr>
      <w:r w:rsidRPr="006F46DB">
        <w:rPr>
          <w:color w:val="000000"/>
          <w:sz w:val="16"/>
          <w:vertAlign w:val="superscript"/>
        </w:rPr>
        <w:t>1</w:t>
      </w:r>
      <w:r w:rsidRPr="006F46DB">
        <w:rPr>
          <w:color w:val="000000"/>
          <w:sz w:val="16"/>
        </w:rPr>
        <w:t>(</w:t>
      </w:r>
      <w:r w:rsidR="00C50B3C" w:rsidRPr="006F46DB">
        <w:rPr>
          <w:color w:val="000000"/>
          <w:sz w:val="16"/>
        </w:rPr>
        <w:t>西北工业大学</w:t>
      </w:r>
      <w:r w:rsidRPr="006F46DB">
        <w:rPr>
          <w:color w:val="000000"/>
          <w:sz w:val="16"/>
        </w:rPr>
        <w:t xml:space="preserve"> </w:t>
      </w:r>
      <w:r w:rsidR="00C50B3C" w:rsidRPr="006F46DB">
        <w:rPr>
          <w:color w:val="000000"/>
          <w:sz w:val="16"/>
        </w:rPr>
        <w:t>软件与微电子</w:t>
      </w:r>
      <w:r w:rsidRPr="006F46DB">
        <w:rPr>
          <w:color w:val="000000"/>
          <w:sz w:val="16"/>
        </w:rPr>
        <w:t>学院</w:t>
      </w:r>
      <w:r w:rsidRPr="006F46DB">
        <w:rPr>
          <w:color w:val="000000"/>
          <w:sz w:val="16"/>
        </w:rPr>
        <w:t>,</w:t>
      </w:r>
      <w:r w:rsidR="00D75046" w:rsidRPr="006F46DB">
        <w:rPr>
          <w:color w:val="000000"/>
          <w:sz w:val="16"/>
        </w:rPr>
        <w:t xml:space="preserve"> </w:t>
      </w:r>
      <w:r w:rsidR="00C50B3C" w:rsidRPr="006F46DB">
        <w:rPr>
          <w:color w:val="000000"/>
          <w:sz w:val="16"/>
        </w:rPr>
        <w:t>西安</w:t>
      </w:r>
      <w:r w:rsidRPr="006F46DB">
        <w:rPr>
          <w:color w:val="000000"/>
          <w:sz w:val="16"/>
        </w:rPr>
        <w:t xml:space="preserve">  </w:t>
      </w:r>
      <w:r w:rsidR="00C50B3C" w:rsidRPr="006F46DB">
        <w:rPr>
          <w:color w:val="000000"/>
          <w:sz w:val="16"/>
        </w:rPr>
        <w:t>710072</w:t>
      </w:r>
      <w:r w:rsidRPr="006F46DB">
        <w:rPr>
          <w:color w:val="000000"/>
          <w:sz w:val="16"/>
        </w:rPr>
        <w:t>)</w:t>
      </w:r>
    </w:p>
    <w:p w14:paraId="1AF6759D" w14:textId="77777777" w:rsidR="001A0A81" w:rsidRPr="006F46DB" w:rsidRDefault="001A0A81" w:rsidP="009A20D3">
      <w:pPr>
        <w:pStyle w:val="ad"/>
        <w:ind w:left="116" w:hanging="116"/>
        <w:rPr>
          <w:color w:val="000000"/>
          <w:sz w:val="16"/>
        </w:rPr>
      </w:pPr>
      <w:r w:rsidRPr="006F46DB">
        <w:rPr>
          <w:color w:val="000000"/>
          <w:sz w:val="16"/>
        </w:rPr>
        <w:t>通讯作者</w:t>
      </w:r>
      <w:r w:rsidRPr="006F46DB">
        <w:rPr>
          <w:color w:val="000000"/>
          <w:sz w:val="16"/>
        </w:rPr>
        <w:t xml:space="preserve">: </w:t>
      </w:r>
      <w:r w:rsidR="00AD1A58" w:rsidRPr="006F46DB">
        <w:rPr>
          <w:color w:val="000000"/>
          <w:sz w:val="16"/>
        </w:rPr>
        <w:t>马春燕</w:t>
      </w:r>
      <w:r w:rsidRPr="006F46DB">
        <w:rPr>
          <w:color w:val="000000"/>
          <w:sz w:val="16"/>
        </w:rPr>
        <w:t xml:space="preserve">, E-mail: </w:t>
      </w:r>
      <w:hyperlink r:id="rId8" w:history="1">
        <w:r w:rsidR="001A5912" w:rsidRPr="006F46DB">
          <w:rPr>
            <w:rStyle w:val="afb"/>
            <w:sz w:val="16"/>
          </w:rPr>
          <w:t>machunyan@nwpu.edu.cn</w:t>
        </w:r>
      </w:hyperlink>
    </w:p>
    <w:p w14:paraId="7C0AC553" w14:textId="77777777" w:rsidR="001A5912" w:rsidRPr="006F46DB" w:rsidRDefault="001A5912" w:rsidP="009A20D3">
      <w:pPr>
        <w:pStyle w:val="ad"/>
        <w:ind w:left="109" w:hanging="109"/>
        <w:rPr>
          <w:color w:val="000000"/>
          <w:sz w:val="15"/>
        </w:rPr>
      </w:pPr>
    </w:p>
    <w:p w14:paraId="4440F152" w14:textId="46D6FDED" w:rsidR="00354B5B" w:rsidRPr="006F46DB" w:rsidRDefault="001A0A81" w:rsidP="00354B5B">
      <w:pPr>
        <w:pStyle w:val="af"/>
        <w:rPr>
          <w:noProof/>
          <w:color w:val="000000"/>
          <w:szCs w:val="21"/>
        </w:rPr>
      </w:pPr>
      <w:r w:rsidRPr="006F46DB">
        <w:rPr>
          <w:rFonts w:eastAsia="黑体"/>
          <w:color w:val="000000"/>
        </w:rPr>
        <w:t>摘</w:t>
      </w:r>
      <w:r w:rsidRPr="006F46DB">
        <w:rPr>
          <w:rFonts w:eastAsia="黑体"/>
          <w:color w:val="000000"/>
        </w:rPr>
        <w:t xml:space="preserve">  </w:t>
      </w:r>
      <w:r w:rsidRPr="006F46DB">
        <w:rPr>
          <w:rFonts w:eastAsia="黑体"/>
          <w:color w:val="000000"/>
        </w:rPr>
        <w:t>要</w:t>
      </w:r>
      <w:r w:rsidRPr="006F46DB">
        <w:rPr>
          <w:color w:val="000000"/>
        </w:rPr>
        <w:t>:</w:t>
      </w:r>
      <w:r w:rsidRPr="006F46DB">
        <w:rPr>
          <w:color w:val="000000"/>
        </w:rPr>
        <w:tab/>
      </w:r>
      <w:r w:rsidR="0064668F" w:rsidRPr="006F46DB">
        <w:rPr>
          <w:noProof/>
          <w:color w:val="000000"/>
          <w:szCs w:val="21"/>
        </w:rPr>
        <w:t>测试预言</w:t>
      </w:r>
      <w:r w:rsidR="00686A18" w:rsidRPr="006F46DB">
        <w:rPr>
          <w:noProof/>
          <w:color w:val="000000"/>
          <w:szCs w:val="21"/>
        </w:rPr>
        <w:t>生成技术是</w:t>
      </w:r>
      <w:r w:rsidRPr="006F46DB">
        <w:rPr>
          <w:noProof/>
          <w:color w:val="000000"/>
          <w:szCs w:val="21"/>
        </w:rPr>
        <w:t>软件工程</w:t>
      </w:r>
      <w:r w:rsidR="00686A18" w:rsidRPr="006F46DB">
        <w:rPr>
          <w:noProof/>
          <w:color w:val="000000"/>
          <w:szCs w:val="21"/>
        </w:rPr>
        <w:t>测试</w:t>
      </w:r>
      <w:r w:rsidR="007B3AAC" w:rsidRPr="006F46DB">
        <w:rPr>
          <w:noProof/>
          <w:color w:val="000000"/>
          <w:szCs w:val="21"/>
        </w:rPr>
        <w:t>领域</w:t>
      </w:r>
      <w:r w:rsidR="0064668F" w:rsidRPr="006F46DB">
        <w:rPr>
          <w:noProof/>
          <w:color w:val="000000"/>
          <w:szCs w:val="21"/>
        </w:rPr>
        <w:t>的</w:t>
      </w:r>
      <w:r w:rsidRPr="006F46DB">
        <w:rPr>
          <w:noProof/>
          <w:color w:val="000000"/>
          <w:szCs w:val="21"/>
        </w:rPr>
        <w:t>研究热点</w:t>
      </w:r>
      <w:r w:rsidR="0064668F" w:rsidRPr="006F46DB">
        <w:rPr>
          <w:noProof/>
          <w:color w:val="000000"/>
          <w:szCs w:val="21"/>
        </w:rPr>
        <w:t>之一</w:t>
      </w:r>
      <w:r w:rsidR="00A604E7" w:rsidRPr="006F46DB">
        <w:rPr>
          <w:noProof/>
          <w:color w:val="000000"/>
          <w:szCs w:val="21"/>
        </w:rPr>
        <w:t>.</w:t>
      </w:r>
      <w:r w:rsidR="00794DC2" w:rsidRPr="006F46DB">
        <w:rPr>
          <w:noProof/>
          <w:color w:val="000000"/>
          <w:szCs w:val="21"/>
        </w:rPr>
        <w:t>没有可以利用的历史测试用例是</w:t>
      </w:r>
      <w:r w:rsidR="007B3AAC" w:rsidRPr="006F46DB">
        <w:rPr>
          <w:noProof/>
          <w:color w:val="000000"/>
          <w:szCs w:val="21"/>
        </w:rPr>
        <w:t>目前大部分</w:t>
      </w:r>
      <w:r w:rsidR="005C6AAE" w:rsidRPr="006F46DB">
        <w:rPr>
          <w:noProof/>
          <w:color w:val="000000"/>
          <w:szCs w:val="21"/>
        </w:rPr>
        <w:t>测试预言生成技术</w:t>
      </w:r>
      <w:r w:rsidR="00B661DB" w:rsidRPr="006F46DB">
        <w:rPr>
          <w:noProof/>
          <w:color w:val="000000"/>
          <w:szCs w:val="21"/>
        </w:rPr>
        <w:t>的</w:t>
      </w:r>
      <w:r w:rsidR="004A5669" w:rsidRPr="006F46DB">
        <w:rPr>
          <w:noProof/>
          <w:color w:val="000000"/>
          <w:szCs w:val="21"/>
        </w:rPr>
        <w:t>普遍</w:t>
      </w:r>
      <w:r w:rsidR="005C6AAE" w:rsidRPr="006F46DB">
        <w:rPr>
          <w:noProof/>
          <w:color w:val="000000"/>
          <w:szCs w:val="21"/>
        </w:rPr>
        <w:t>假设</w:t>
      </w:r>
      <w:r w:rsidR="007A79C7" w:rsidRPr="006F46DB">
        <w:rPr>
          <w:noProof/>
          <w:color w:val="000000"/>
          <w:szCs w:val="21"/>
        </w:rPr>
        <w:t>,</w:t>
      </w:r>
      <w:r w:rsidR="0093294A" w:rsidRPr="006F46DB">
        <w:rPr>
          <w:noProof/>
          <w:color w:val="000000"/>
          <w:szCs w:val="21"/>
        </w:rPr>
        <w:t>但是这种假设会使我们错过</w:t>
      </w:r>
      <w:r w:rsidR="00A51185" w:rsidRPr="006F46DB">
        <w:rPr>
          <w:noProof/>
          <w:color w:val="000000"/>
          <w:szCs w:val="21"/>
        </w:rPr>
        <w:t>利用</w:t>
      </w:r>
      <w:r w:rsidR="004A5669" w:rsidRPr="006F46DB">
        <w:rPr>
          <w:noProof/>
          <w:color w:val="000000"/>
          <w:szCs w:val="21"/>
        </w:rPr>
        <w:t>现有部分</w:t>
      </w:r>
      <w:r w:rsidR="00A51185" w:rsidRPr="006F46DB">
        <w:rPr>
          <w:noProof/>
          <w:color w:val="000000"/>
          <w:szCs w:val="21"/>
        </w:rPr>
        <w:t>测试用例</w:t>
      </w:r>
      <w:r w:rsidR="0093294A" w:rsidRPr="006F46DB">
        <w:rPr>
          <w:noProof/>
          <w:color w:val="000000"/>
          <w:szCs w:val="21"/>
        </w:rPr>
        <w:t>协助自动生成</w:t>
      </w:r>
      <w:r w:rsidR="00A51185" w:rsidRPr="006F46DB">
        <w:rPr>
          <w:noProof/>
          <w:color w:val="000000"/>
          <w:szCs w:val="21"/>
        </w:rPr>
        <w:t>新</w:t>
      </w:r>
      <w:r w:rsidR="0093294A" w:rsidRPr="006F46DB">
        <w:rPr>
          <w:noProof/>
          <w:color w:val="000000"/>
          <w:szCs w:val="21"/>
        </w:rPr>
        <w:t>测试用例</w:t>
      </w:r>
      <w:r w:rsidR="00794DC2" w:rsidRPr="006F46DB">
        <w:rPr>
          <w:noProof/>
          <w:color w:val="000000"/>
          <w:szCs w:val="21"/>
        </w:rPr>
        <w:t>预言</w:t>
      </w:r>
      <w:r w:rsidR="00A51185" w:rsidRPr="006F46DB">
        <w:rPr>
          <w:noProof/>
          <w:color w:val="000000"/>
          <w:szCs w:val="21"/>
        </w:rPr>
        <w:t>的机会</w:t>
      </w:r>
      <w:r w:rsidR="00A604E7" w:rsidRPr="006F46DB">
        <w:rPr>
          <w:noProof/>
          <w:color w:val="000000"/>
          <w:szCs w:val="21"/>
        </w:rPr>
        <w:t>.</w:t>
      </w:r>
      <w:r w:rsidR="00057054" w:rsidRPr="006F46DB">
        <w:rPr>
          <w:noProof/>
          <w:color w:val="000000"/>
          <w:szCs w:val="21"/>
        </w:rPr>
        <w:t>在</w:t>
      </w:r>
      <w:r w:rsidR="00D83953" w:rsidRPr="006F46DB">
        <w:rPr>
          <w:noProof/>
          <w:color w:val="000000"/>
          <w:szCs w:val="21"/>
        </w:rPr>
        <w:t>已知部分测试用例集的情况下</w:t>
      </w:r>
      <w:r w:rsidR="00A604E7" w:rsidRPr="006F46DB">
        <w:rPr>
          <w:noProof/>
          <w:color w:val="000000"/>
          <w:szCs w:val="21"/>
        </w:rPr>
        <w:t>,</w:t>
      </w:r>
      <w:r w:rsidR="004872DA" w:rsidRPr="006F46DB">
        <w:rPr>
          <w:noProof/>
          <w:color w:val="000000"/>
          <w:szCs w:val="21"/>
        </w:rPr>
        <w:t>提出基于</w:t>
      </w:r>
      <w:r w:rsidR="00C0261C" w:rsidRPr="006F46DB">
        <w:rPr>
          <w:noProof/>
          <w:color w:val="000000"/>
          <w:szCs w:val="21"/>
        </w:rPr>
        <w:t>敏感变量和</w:t>
      </w:r>
      <w:r w:rsidR="004872DA" w:rsidRPr="006F46DB">
        <w:rPr>
          <w:noProof/>
          <w:color w:val="000000"/>
          <w:szCs w:val="21"/>
        </w:rPr>
        <w:t>线性感知机</w:t>
      </w:r>
      <w:r w:rsidR="00C0261C" w:rsidRPr="006F46DB">
        <w:rPr>
          <w:noProof/>
          <w:color w:val="000000"/>
          <w:szCs w:val="21"/>
        </w:rPr>
        <w:t>的新测试用例的测试预言自动生成方法</w:t>
      </w:r>
      <w:r w:rsidR="00A604E7" w:rsidRPr="006F46DB">
        <w:rPr>
          <w:noProof/>
          <w:color w:val="000000"/>
          <w:szCs w:val="21"/>
        </w:rPr>
        <w:t>.</w:t>
      </w:r>
      <w:r w:rsidR="0027040C" w:rsidRPr="006F46DB">
        <w:rPr>
          <w:noProof/>
          <w:color w:val="000000"/>
          <w:szCs w:val="21"/>
        </w:rPr>
        <w:t>首先</w:t>
      </w:r>
      <w:r w:rsidR="00A604E7" w:rsidRPr="006F46DB">
        <w:rPr>
          <w:noProof/>
          <w:color w:val="000000"/>
          <w:szCs w:val="21"/>
        </w:rPr>
        <w:t>,</w:t>
      </w:r>
      <w:r w:rsidR="005D5989" w:rsidRPr="006F46DB">
        <w:rPr>
          <w:noProof/>
          <w:color w:val="000000"/>
          <w:szCs w:val="21"/>
        </w:rPr>
        <w:t>收集已知测试用例执行的</w:t>
      </w:r>
      <w:r w:rsidR="00794DC2" w:rsidRPr="006F46DB">
        <w:rPr>
          <w:noProof/>
          <w:color w:val="000000"/>
          <w:szCs w:val="21"/>
        </w:rPr>
        <w:t>语句覆盖和</w:t>
      </w:r>
      <w:r w:rsidR="004A5669" w:rsidRPr="006F46DB">
        <w:rPr>
          <w:noProof/>
          <w:color w:val="000000"/>
          <w:szCs w:val="21"/>
        </w:rPr>
        <w:t>不同</w:t>
      </w:r>
      <w:r w:rsidR="00893F4E" w:rsidRPr="006F46DB">
        <w:rPr>
          <w:noProof/>
          <w:color w:val="000000"/>
          <w:szCs w:val="21"/>
        </w:rPr>
        <w:t>断点处</w:t>
      </w:r>
      <w:r w:rsidR="005D5989" w:rsidRPr="006F46DB">
        <w:rPr>
          <w:noProof/>
          <w:color w:val="000000"/>
          <w:szCs w:val="21"/>
        </w:rPr>
        <w:t>内存</w:t>
      </w:r>
      <w:r w:rsidR="00794DC2" w:rsidRPr="006F46DB">
        <w:rPr>
          <w:noProof/>
          <w:color w:val="000000"/>
          <w:szCs w:val="21"/>
        </w:rPr>
        <w:t>值集合</w:t>
      </w:r>
      <w:r w:rsidR="004872DA" w:rsidRPr="006F46DB">
        <w:rPr>
          <w:noProof/>
          <w:color w:val="000000"/>
          <w:szCs w:val="21"/>
        </w:rPr>
        <w:t>作为训练集</w:t>
      </w:r>
      <w:r w:rsidR="00A604E7" w:rsidRPr="006F46DB">
        <w:rPr>
          <w:noProof/>
          <w:color w:val="000000"/>
          <w:szCs w:val="21"/>
        </w:rPr>
        <w:t>,</w:t>
      </w:r>
      <w:r w:rsidR="00893F4E" w:rsidRPr="006F46DB">
        <w:rPr>
          <w:noProof/>
          <w:color w:val="000000"/>
          <w:szCs w:val="21"/>
        </w:rPr>
        <w:t>计算与新测试用例执行覆盖信息高度相似的测试用例集</w:t>
      </w:r>
      <w:r w:rsidR="00893F4E" w:rsidRPr="006F46DB">
        <w:rPr>
          <w:noProof/>
          <w:color w:val="000000"/>
          <w:szCs w:val="21"/>
        </w:rPr>
        <w:t>;</w:t>
      </w:r>
      <w:r w:rsidR="00D75E05" w:rsidRPr="006F46DB">
        <w:rPr>
          <w:noProof/>
          <w:color w:val="000000"/>
          <w:szCs w:val="21"/>
        </w:rPr>
        <w:t>其次</w:t>
      </w:r>
      <w:r w:rsidR="00893F4E" w:rsidRPr="006F46DB">
        <w:rPr>
          <w:noProof/>
          <w:color w:val="000000"/>
          <w:szCs w:val="21"/>
        </w:rPr>
        <w:t>,</w:t>
      </w:r>
      <w:r w:rsidR="00A33F6C" w:rsidRPr="006F46DB">
        <w:rPr>
          <w:noProof/>
          <w:color w:val="000000"/>
          <w:szCs w:val="21"/>
        </w:rPr>
        <w:t>计算</w:t>
      </w:r>
      <w:r w:rsidR="00893F4E" w:rsidRPr="006F46DB">
        <w:rPr>
          <w:noProof/>
          <w:color w:val="000000"/>
          <w:szCs w:val="21"/>
        </w:rPr>
        <w:t>各断点处表征成功或失败的</w:t>
      </w:r>
      <w:r w:rsidR="0091565E" w:rsidRPr="006F46DB">
        <w:rPr>
          <w:noProof/>
          <w:color w:val="000000"/>
          <w:szCs w:val="21"/>
        </w:rPr>
        <w:t>敏感变量集</w:t>
      </w:r>
      <w:r w:rsidR="00A604E7" w:rsidRPr="006F46DB">
        <w:rPr>
          <w:noProof/>
          <w:color w:val="000000"/>
          <w:szCs w:val="21"/>
        </w:rPr>
        <w:t>;</w:t>
      </w:r>
      <w:r w:rsidR="0048255C" w:rsidRPr="006F46DB">
        <w:rPr>
          <w:noProof/>
          <w:color w:val="000000"/>
          <w:szCs w:val="21"/>
        </w:rPr>
        <w:t>然后</w:t>
      </w:r>
      <w:r w:rsidR="00A604E7" w:rsidRPr="006F46DB">
        <w:rPr>
          <w:noProof/>
          <w:color w:val="000000"/>
          <w:szCs w:val="21"/>
        </w:rPr>
        <w:t>,</w:t>
      </w:r>
      <w:r w:rsidR="0048255C" w:rsidRPr="006F46DB">
        <w:rPr>
          <w:noProof/>
          <w:color w:val="000000"/>
          <w:szCs w:val="21"/>
        </w:rPr>
        <w:t>应用线性感知机求解</w:t>
      </w:r>
      <w:r w:rsidR="00C16389" w:rsidRPr="006F46DB">
        <w:rPr>
          <w:noProof/>
          <w:color w:val="000000"/>
          <w:szCs w:val="21"/>
        </w:rPr>
        <w:t>每个断点处</w:t>
      </w:r>
      <w:r w:rsidR="00BC14BE" w:rsidRPr="006F46DB">
        <w:rPr>
          <w:noProof/>
          <w:color w:val="000000"/>
          <w:szCs w:val="21"/>
        </w:rPr>
        <w:t>成功或失败概率预测</w:t>
      </w:r>
      <w:r w:rsidR="00C16389" w:rsidRPr="006F46DB">
        <w:rPr>
          <w:noProof/>
          <w:color w:val="000000"/>
          <w:szCs w:val="21"/>
        </w:rPr>
        <w:t>的门限值</w:t>
      </w:r>
      <w:r w:rsidR="00A604E7" w:rsidRPr="006F46DB">
        <w:rPr>
          <w:noProof/>
          <w:color w:val="000000"/>
          <w:szCs w:val="21"/>
        </w:rPr>
        <w:t>;</w:t>
      </w:r>
      <w:r w:rsidR="00A33F6C" w:rsidRPr="006F46DB">
        <w:rPr>
          <w:noProof/>
          <w:color w:val="000000"/>
          <w:szCs w:val="21"/>
        </w:rPr>
        <w:t>在此基础上</w:t>
      </w:r>
      <w:r w:rsidR="00893F4E" w:rsidRPr="006F46DB">
        <w:rPr>
          <w:noProof/>
          <w:color w:val="000000"/>
          <w:szCs w:val="21"/>
        </w:rPr>
        <w:t>,</w:t>
      </w:r>
      <w:r w:rsidR="00A33F6C" w:rsidRPr="006F46DB">
        <w:rPr>
          <w:noProof/>
          <w:color w:val="000000"/>
          <w:szCs w:val="21"/>
        </w:rPr>
        <w:t>给出</w:t>
      </w:r>
      <w:r w:rsidR="00D75E05" w:rsidRPr="006F46DB">
        <w:rPr>
          <w:noProof/>
          <w:color w:val="000000"/>
          <w:szCs w:val="21"/>
        </w:rPr>
        <w:t>新测试用例</w:t>
      </w:r>
      <w:r w:rsidR="0091565E" w:rsidRPr="006F46DB">
        <w:rPr>
          <w:noProof/>
          <w:color w:val="000000"/>
          <w:szCs w:val="21"/>
        </w:rPr>
        <w:t>测试预言</w:t>
      </w:r>
      <w:r w:rsidR="00354B5B" w:rsidRPr="006F46DB">
        <w:rPr>
          <w:noProof/>
          <w:color w:val="000000"/>
          <w:szCs w:val="21"/>
        </w:rPr>
        <w:t>自动</w:t>
      </w:r>
      <w:r w:rsidR="0091565E" w:rsidRPr="006F46DB">
        <w:rPr>
          <w:noProof/>
          <w:color w:val="000000"/>
          <w:szCs w:val="21"/>
        </w:rPr>
        <w:t>生成</w:t>
      </w:r>
      <w:r w:rsidR="00D75E05" w:rsidRPr="006F46DB">
        <w:rPr>
          <w:noProof/>
          <w:color w:val="000000"/>
          <w:szCs w:val="21"/>
        </w:rPr>
        <w:t>的</w:t>
      </w:r>
      <w:r w:rsidR="0091565E" w:rsidRPr="006F46DB">
        <w:rPr>
          <w:noProof/>
          <w:color w:val="000000"/>
          <w:szCs w:val="21"/>
        </w:rPr>
        <w:t>方法</w:t>
      </w:r>
      <w:r w:rsidR="00D75E05" w:rsidRPr="006F46DB">
        <w:rPr>
          <w:noProof/>
          <w:color w:val="000000"/>
          <w:szCs w:val="21"/>
        </w:rPr>
        <w:t>,</w:t>
      </w:r>
      <w:r w:rsidR="00D75E05" w:rsidRPr="006F46DB">
        <w:rPr>
          <w:noProof/>
          <w:color w:val="000000"/>
          <w:szCs w:val="21"/>
        </w:rPr>
        <w:t>并对方法进行讨论</w:t>
      </w:r>
      <w:r w:rsidR="00D75E05" w:rsidRPr="006F46DB">
        <w:rPr>
          <w:noProof/>
          <w:color w:val="000000"/>
          <w:szCs w:val="21"/>
        </w:rPr>
        <w:t>.</w:t>
      </w:r>
      <w:r w:rsidR="009D1860" w:rsidRPr="006F46DB">
        <w:rPr>
          <w:noProof/>
          <w:color w:val="000000"/>
          <w:szCs w:val="21"/>
        </w:rPr>
        <w:t>最后</w:t>
      </w:r>
      <w:r w:rsidR="00D75E05" w:rsidRPr="006F46DB">
        <w:rPr>
          <w:noProof/>
          <w:color w:val="000000"/>
          <w:szCs w:val="21"/>
        </w:rPr>
        <w:t>,</w:t>
      </w:r>
      <w:r w:rsidR="009D1860" w:rsidRPr="006F46DB">
        <w:rPr>
          <w:noProof/>
          <w:color w:val="000000"/>
          <w:szCs w:val="21"/>
        </w:rPr>
        <w:t>采用</w:t>
      </w:r>
      <w:r w:rsidR="00851FEA">
        <w:rPr>
          <w:rFonts w:hint="eastAsia"/>
          <w:noProof/>
          <w:color w:val="000000"/>
          <w:szCs w:val="21"/>
        </w:rPr>
        <w:t>7</w:t>
      </w:r>
      <w:r w:rsidR="00D75E05" w:rsidRPr="006F46DB">
        <w:rPr>
          <w:noProof/>
          <w:color w:val="000000"/>
          <w:szCs w:val="21"/>
        </w:rPr>
        <w:t>个程序</w:t>
      </w:r>
      <w:r w:rsidR="004A5669" w:rsidRPr="006F46DB">
        <w:rPr>
          <w:noProof/>
          <w:color w:val="000000"/>
          <w:szCs w:val="21"/>
        </w:rPr>
        <w:t>的</w:t>
      </w:r>
      <w:r w:rsidR="00D75E05" w:rsidRPr="006F46DB">
        <w:rPr>
          <w:noProof/>
          <w:color w:val="000000"/>
          <w:szCs w:val="21"/>
        </w:rPr>
        <w:t>1</w:t>
      </w:r>
      <w:r w:rsidR="00174D38">
        <w:rPr>
          <w:rFonts w:hint="eastAsia"/>
          <w:noProof/>
          <w:color w:val="000000"/>
          <w:szCs w:val="21"/>
        </w:rPr>
        <w:t>29</w:t>
      </w:r>
      <w:r w:rsidR="00D75E05" w:rsidRPr="006F46DB">
        <w:rPr>
          <w:noProof/>
          <w:color w:val="000000"/>
          <w:szCs w:val="21"/>
        </w:rPr>
        <w:t>个故障版本</w:t>
      </w:r>
      <w:r w:rsidR="009D1860" w:rsidRPr="006F46DB">
        <w:rPr>
          <w:noProof/>
          <w:color w:val="000000"/>
          <w:szCs w:val="21"/>
        </w:rPr>
        <w:t>作为实验对象</w:t>
      </w:r>
      <w:r w:rsidR="009D1860" w:rsidRPr="006F46DB">
        <w:rPr>
          <w:noProof/>
          <w:color w:val="000000"/>
          <w:szCs w:val="21"/>
        </w:rPr>
        <w:t>,</w:t>
      </w:r>
      <w:r w:rsidR="009D1860" w:rsidRPr="006F46DB">
        <w:rPr>
          <w:noProof/>
          <w:color w:val="000000"/>
          <w:szCs w:val="21"/>
        </w:rPr>
        <w:t>对共计</w:t>
      </w:r>
      <w:r w:rsidR="00D75E05" w:rsidRPr="006F46DB">
        <w:rPr>
          <w:noProof/>
          <w:color w:val="000000"/>
          <w:szCs w:val="21"/>
        </w:rPr>
        <w:t>1</w:t>
      </w:r>
      <w:r w:rsidR="00174D38">
        <w:rPr>
          <w:rFonts w:hint="eastAsia"/>
          <w:noProof/>
          <w:color w:val="000000"/>
          <w:szCs w:val="21"/>
        </w:rPr>
        <w:t>4</w:t>
      </w:r>
      <w:r w:rsidR="00D75E05" w:rsidRPr="006F46DB">
        <w:rPr>
          <w:noProof/>
          <w:color w:val="000000"/>
          <w:szCs w:val="21"/>
        </w:rPr>
        <w:t>300</w:t>
      </w:r>
      <w:r w:rsidR="00D75E05" w:rsidRPr="006F46DB">
        <w:rPr>
          <w:noProof/>
          <w:color w:val="000000"/>
          <w:szCs w:val="21"/>
        </w:rPr>
        <w:t>个测试用例</w:t>
      </w:r>
      <w:r w:rsidR="009D1860" w:rsidRPr="006F46DB">
        <w:rPr>
          <w:noProof/>
          <w:color w:val="000000"/>
          <w:szCs w:val="21"/>
        </w:rPr>
        <w:t>生成测试预言</w:t>
      </w:r>
      <w:r w:rsidR="00D75E05" w:rsidRPr="006F46DB">
        <w:rPr>
          <w:noProof/>
          <w:color w:val="000000"/>
          <w:szCs w:val="21"/>
        </w:rPr>
        <w:t>,</w:t>
      </w:r>
      <w:r w:rsidR="009D1860" w:rsidRPr="006F46DB">
        <w:rPr>
          <w:noProof/>
          <w:color w:val="000000"/>
          <w:szCs w:val="21"/>
        </w:rPr>
        <w:t>实证</w:t>
      </w:r>
      <w:r w:rsidR="00354B5B" w:rsidRPr="006F46DB">
        <w:rPr>
          <w:noProof/>
          <w:color w:val="000000"/>
          <w:szCs w:val="21"/>
        </w:rPr>
        <w:t>评价表明测试预言</w:t>
      </w:r>
      <w:r w:rsidR="006055EC" w:rsidRPr="006F46DB">
        <w:rPr>
          <w:noProof/>
          <w:color w:val="000000"/>
          <w:szCs w:val="21"/>
        </w:rPr>
        <w:t>准确率</w:t>
      </w:r>
      <w:r w:rsidR="000C346E" w:rsidRPr="006F46DB">
        <w:rPr>
          <w:noProof/>
          <w:color w:val="000000"/>
          <w:szCs w:val="21"/>
        </w:rPr>
        <w:t>平均</w:t>
      </w:r>
      <w:r w:rsidR="007B3AAC" w:rsidRPr="006F46DB">
        <w:rPr>
          <w:noProof/>
          <w:color w:val="000000"/>
          <w:szCs w:val="21"/>
        </w:rPr>
        <w:t>达到</w:t>
      </w:r>
      <w:r w:rsidR="00354B5B" w:rsidRPr="006F46DB">
        <w:rPr>
          <w:noProof/>
          <w:color w:val="000000"/>
          <w:szCs w:val="21"/>
        </w:rPr>
        <w:t>9</w:t>
      </w:r>
      <w:r w:rsidR="00174D38">
        <w:rPr>
          <w:rFonts w:hint="eastAsia"/>
          <w:noProof/>
          <w:color w:val="000000"/>
          <w:szCs w:val="21"/>
        </w:rPr>
        <w:t>6</w:t>
      </w:r>
      <w:r w:rsidR="00354B5B" w:rsidRPr="006F46DB">
        <w:rPr>
          <w:noProof/>
          <w:color w:val="000000"/>
          <w:szCs w:val="21"/>
        </w:rPr>
        <w:t>.</w:t>
      </w:r>
      <w:r w:rsidR="00174D38">
        <w:rPr>
          <w:rFonts w:hint="eastAsia"/>
          <w:noProof/>
          <w:color w:val="000000"/>
          <w:szCs w:val="21"/>
        </w:rPr>
        <w:t>2</w:t>
      </w:r>
      <w:r w:rsidR="00354B5B" w:rsidRPr="006F46DB">
        <w:rPr>
          <w:noProof/>
          <w:color w:val="000000"/>
          <w:szCs w:val="21"/>
        </w:rPr>
        <w:t>%</w:t>
      </w:r>
      <w:r w:rsidR="00A604E7" w:rsidRPr="006F46DB">
        <w:rPr>
          <w:noProof/>
          <w:color w:val="000000"/>
          <w:szCs w:val="21"/>
        </w:rPr>
        <w:t>.</w:t>
      </w:r>
      <w:r w:rsidR="00E30694" w:rsidRPr="006F46DB">
        <w:rPr>
          <w:noProof/>
          <w:color w:val="000000"/>
          <w:szCs w:val="21"/>
        </w:rPr>
        <w:t>论文成果可以</w:t>
      </w:r>
      <w:r w:rsidR="001C7D90" w:rsidRPr="006F46DB">
        <w:rPr>
          <w:noProof/>
          <w:color w:val="000000"/>
          <w:szCs w:val="21"/>
        </w:rPr>
        <w:t>形成测试用例集合构造的</w:t>
      </w:r>
      <w:r w:rsidR="00A604E7" w:rsidRPr="006F46DB">
        <w:rPr>
          <w:noProof/>
          <w:color w:val="000000"/>
          <w:szCs w:val="21"/>
        </w:rPr>
        <w:t>“</w:t>
      </w:r>
      <w:r w:rsidR="00A604E7" w:rsidRPr="006F46DB">
        <w:rPr>
          <w:noProof/>
          <w:color w:val="000000"/>
          <w:szCs w:val="21"/>
        </w:rPr>
        <w:t>滚雪球效应</w:t>
      </w:r>
      <w:r w:rsidR="00A604E7" w:rsidRPr="006F46DB">
        <w:rPr>
          <w:noProof/>
          <w:color w:val="000000"/>
          <w:szCs w:val="21"/>
        </w:rPr>
        <w:t>”,</w:t>
      </w:r>
      <w:r w:rsidR="00354B5B" w:rsidRPr="006F46DB">
        <w:rPr>
          <w:noProof/>
          <w:color w:val="000000"/>
          <w:szCs w:val="21"/>
        </w:rPr>
        <w:t>不断迭代自动生成新测试用例的测试预言</w:t>
      </w:r>
      <w:r w:rsidR="00A604E7" w:rsidRPr="006F46DB">
        <w:rPr>
          <w:noProof/>
          <w:color w:val="000000"/>
          <w:szCs w:val="21"/>
        </w:rPr>
        <w:t>.</w:t>
      </w:r>
    </w:p>
    <w:p w14:paraId="0A76AD7C" w14:textId="77777777" w:rsidR="001A0A81" w:rsidRPr="006F46DB" w:rsidRDefault="001A0A81">
      <w:pPr>
        <w:pStyle w:val="af0"/>
        <w:ind w:left="798" w:hanging="798"/>
        <w:rPr>
          <w:color w:val="000000"/>
        </w:rPr>
      </w:pPr>
      <w:r w:rsidRPr="006F46DB">
        <w:rPr>
          <w:rFonts w:eastAsia="黑体"/>
          <w:color w:val="000000"/>
        </w:rPr>
        <w:t>关键词</w:t>
      </w:r>
      <w:r w:rsidRPr="006F46DB">
        <w:rPr>
          <w:color w:val="000000"/>
        </w:rPr>
        <w:t>:</w:t>
      </w:r>
      <w:r w:rsidRPr="006F46DB">
        <w:rPr>
          <w:color w:val="000000"/>
        </w:rPr>
        <w:tab/>
      </w:r>
      <w:r w:rsidR="00D6083E" w:rsidRPr="006F46DB">
        <w:rPr>
          <w:color w:val="000000"/>
        </w:rPr>
        <w:t>测试预言</w:t>
      </w:r>
      <w:r w:rsidRPr="006F46DB">
        <w:rPr>
          <w:color w:val="000000"/>
        </w:rPr>
        <w:t>;</w:t>
      </w:r>
      <w:r w:rsidR="00D6083E" w:rsidRPr="006F46DB">
        <w:rPr>
          <w:color w:val="000000"/>
        </w:rPr>
        <w:t>线性感知机</w:t>
      </w:r>
      <w:r w:rsidRPr="006F46DB">
        <w:rPr>
          <w:color w:val="000000"/>
        </w:rPr>
        <w:t>;</w:t>
      </w:r>
      <w:r w:rsidR="009A20D3" w:rsidRPr="006F46DB">
        <w:rPr>
          <w:color w:val="000000"/>
        </w:rPr>
        <w:t>敏感变量</w:t>
      </w:r>
      <w:r w:rsidR="009A20D3" w:rsidRPr="006F46DB">
        <w:rPr>
          <w:color w:val="000000"/>
        </w:rPr>
        <w:t>;</w:t>
      </w:r>
      <w:r w:rsidR="007A468A" w:rsidRPr="006F46DB">
        <w:rPr>
          <w:color w:val="000000"/>
        </w:rPr>
        <w:t>测试用例</w:t>
      </w:r>
      <w:r w:rsidR="007A468A" w:rsidRPr="006F46DB">
        <w:rPr>
          <w:color w:val="000000"/>
        </w:rPr>
        <w:t>;</w:t>
      </w:r>
      <w:r w:rsidR="007A468A" w:rsidRPr="006F46DB">
        <w:rPr>
          <w:color w:val="000000"/>
        </w:rPr>
        <w:t>内存值</w:t>
      </w:r>
    </w:p>
    <w:p w14:paraId="05EA2798" w14:textId="77777777" w:rsidR="001A0A81" w:rsidRPr="006F46DB" w:rsidRDefault="001A0A81">
      <w:pPr>
        <w:pStyle w:val="12"/>
        <w:spacing w:before="0"/>
        <w:rPr>
          <w:b w:val="0"/>
          <w:bCs/>
          <w:color w:val="000000"/>
          <w:sz w:val="18"/>
        </w:rPr>
      </w:pPr>
      <w:r w:rsidRPr="006F46DB">
        <w:rPr>
          <w:b w:val="0"/>
          <w:bCs/>
          <w:color w:val="000000"/>
          <w:sz w:val="18"/>
        </w:rPr>
        <w:t>中图法分类号</w:t>
      </w:r>
      <w:r w:rsidRPr="006F46DB">
        <w:rPr>
          <w:b w:val="0"/>
          <w:bCs/>
          <w:color w:val="000000"/>
          <w:sz w:val="18"/>
        </w:rPr>
        <w:t>:</w:t>
      </w:r>
      <w:r w:rsidRPr="006F46DB">
        <w:rPr>
          <w:b w:val="0"/>
          <w:bCs/>
          <w:color w:val="000000"/>
          <w:sz w:val="18"/>
        </w:rPr>
        <w:tab/>
        <w:t>TP311</w:t>
      </w:r>
    </w:p>
    <w:p w14:paraId="02FDB8E1" w14:textId="77777777" w:rsidR="001A0A81" w:rsidRPr="006F46DB" w:rsidRDefault="001A0A81">
      <w:pPr>
        <w:pStyle w:val="Name"/>
        <w:spacing w:after="0"/>
        <w:jc w:val="both"/>
        <w:rPr>
          <w:color w:val="000000"/>
          <w:sz w:val="16"/>
          <w:shd w:val="pct5" w:color="auto" w:fill="auto"/>
        </w:rPr>
      </w:pPr>
      <w:r w:rsidRPr="006F46DB">
        <w:rPr>
          <w:color w:val="000000"/>
          <w:sz w:val="16"/>
          <w:shd w:val="pct5" w:color="auto" w:fill="auto"/>
        </w:rPr>
        <w:t>中文引用格式</w:t>
      </w:r>
      <w:r w:rsidRPr="006F46DB">
        <w:rPr>
          <w:color w:val="000000"/>
          <w:sz w:val="16"/>
          <w:shd w:val="pct5" w:color="auto" w:fill="auto"/>
        </w:rPr>
        <w:t xml:space="preserve">: </w:t>
      </w:r>
      <w:r w:rsidR="00396918" w:rsidRPr="006F46DB">
        <w:rPr>
          <w:color w:val="000000"/>
          <w:sz w:val="16"/>
          <w:shd w:val="pct5" w:color="auto" w:fill="auto"/>
        </w:rPr>
        <w:t>马春燕</w:t>
      </w:r>
      <w:r w:rsidRPr="006F46DB">
        <w:rPr>
          <w:color w:val="000000"/>
          <w:sz w:val="16"/>
          <w:shd w:val="pct5" w:color="auto" w:fill="auto"/>
        </w:rPr>
        <w:t>,</w:t>
      </w:r>
      <w:r w:rsidR="00396918" w:rsidRPr="006F46DB">
        <w:rPr>
          <w:color w:val="000000"/>
          <w:sz w:val="16"/>
          <w:shd w:val="pct5" w:color="auto" w:fill="auto"/>
        </w:rPr>
        <w:t>李尚儒</w:t>
      </w:r>
      <w:r w:rsidRPr="006F46DB">
        <w:rPr>
          <w:color w:val="000000"/>
          <w:sz w:val="16"/>
          <w:shd w:val="pct5" w:color="auto" w:fill="auto"/>
        </w:rPr>
        <w:t>,</w:t>
      </w:r>
      <w:r w:rsidR="00396918" w:rsidRPr="006F46DB">
        <w:rPr>
          <w:color w:val="000000"/>
          <w:sz w:val="16"/>
          <w:shd w:val="pct5" w:color="auto" w:fill="auto"/>
        </w:rPr>
        <w:t>王慧朝</w:t>
      </w:r>
      <w:r w:rsidRPr="006F46DB">
        <w:rPr>
          <w:color w:val="000000"/>
          <w:sz w:val="16"/>
          <w:shd w:val="pct5" w:color="auto" w:fill="auto"/>
        </w:rPr>
        <w:t>,</w:t>
      </w:r>
      <w:r w:rsidR="00396918" w:rsidRPr="006F46DB">
        <w:rPr>
          <w:color w:val="000000"/>
          <w:sz w:val="16"/>
          <w:shd w:val="pct5" w:color="auto" w:fill="auto"/>
        </w:rPr>
        <w:t>张磊</w:t>
      </w:r>
      <w:r w:rsidRPr="006F46DB">
        <w:rPr>
          <w:color w:val="000000"/>
          <w:sz w:val="16"/>
          <w:shd w:val="pct5" w:color="auto" w:fill="auto"/>
        </w:rPr>
        <w:t>,</w:t>
      </w:r>
      <w:r w:rsidR="00396918" w:rsidRPr="006F46DB">
        <w:rPr>
          <w:color w:val="000000"/>
          <w:sz w:val="16"/>
          <w:shd w:val="pct5" w:color="auto" w:fill="auto"/>
        </w:rPr>
        <w:t>张涛</w:t>
      </w:r>
      <w:r w:rsidRPr="006F46DB">
        <w:rPr>
          <w:color w:val="000000"/>
          <w:sz w:val="16"/>
          <w:shd w:val="pct5" w:color="auto" w:fill="auto"/>
        </w:rPr>
        <w:t>.</w:t>
      </w:r>
      <w:r w:rsidR="00396918" w:rsidRPr="006F46DB">
        <w:rPr>
          <w:color w:val="000000"/>
          <w:sz w:val="16"/>
          <w:shd w:val="pct5" w:color="auto" w:fill="auto"/>
        </w:rPr>
        <w:t xml:space="preserve"> </w:t>
      </w:r>
      <w:r w:rsidR="00396918" w:rsidRPr="006F46DB">
        <w:rPr>
          <w:color w:val="000000"/>
          <w:sz w:val="16"/>
          <w:shd w:val="pct5" w:color="auto" w:fill="auto"/>
        </w:rPr>
        <w:t>基于线性感知机和敏感变量的测试预言自动生成方法</w:t>
      </w:r>
      <w:r w:rsidRPr="006F46DB">
        <w:rPr>
          <w:color w:val="000000"/>
          <w:sz w:val="16"/>
          <w:shd w:val="pct5" w:color="auto" w:fill="auto"/>
        </w:rPr>
        <w:t>.</w:t>
      </w:r>
      <w:r w:rsidRPr="006F46DB">
        <w:rPr>
          <w:color w:val="000000"/>
          <w:sz w:val="16"/>
          <w:shd w:val="pct5" w:color="auto" w:fill="auto"/>
        </w:rPr>
        <w:t>软件学报</w:t>
      </w:r>
      <w:r w:rsidRPr="006F46DB">
        <w:rPr>
          <w:color w:val="000000"/>
          <w:sz w:val="16"/>
          <w:shd w:val="pct5" w:color="auto" w:fill="auto"/>
        </w:rPr>
        <w:t>. http://www.jos.org.cn/1000-9825/ 0000.htm</w:t>
      </w:r>
    </w:p>
    <w:p w14:paraId="5AAA4E3A" w14:textId="77777777" w:rsidR="001A0A81" w:rsidRPr="006F46DB" w:rsidRDefault="001A0A81" w:rsidP="001A7956">
      <w:pPr>
        <w:pStyle w:val="DepartCorrespondhttp"/>
        <w:spacing w:beforeLines="20" w:before="57" w:line="0" w:lineRule="atLeast"/>
        <w:ind w:left="0" w:firstLineChars="0" w:firstLine="0"/>
        <w:rPr>
          <w:color w:val="000000"/>
          <w:shd w:val="pct15" w:color="auto" w:fill="auto"/>
        </w:rPr>
      </w:pPr>
      <w:r w:rsidRPr="006F46DB">
        <w:rPr>
          <w:color w:val="000000"/>
          <w:shd w:val="pct5" w:color="auto" w:fill="auto"/>
        </w:rPr>
        <w:t>英文引用格式</w:t>
      </w:r>
      <w:r w:rsidRPr="006F46DB">
        <w:rPr>
          <w:color w:val="000000"/>
          <w:shd w:val="pct5" w:color="auto" w:fill="auto"/>
        </w:rPr>
        <w:t xml:space="preserve">: </w:t>
      </w:r>
      <w:r w:rsidR="00396918" w:rsidRPr="006F46DB">
        <w:rPr>
          <w:color w:val="000000"/>
          <w:shd w:val="pct5" w:color="auto" w:fill="auto"/>
        </w:rPr>
        <w:t>Ma CY</w:t>
      </w:r>
      <w:r w:rsidRPr="006F46DB">
        <w:rPr>
          <w:color w:val="000000"/>
          <w:shd w:val="pct5" w:color="auto" w:fill="auto"/>
        </w:rPr>
        <w:t xml:space="preserve">, </w:t>
      </w:r>
      <w:r w:rsidR="00396918" w:rsidRPr="006F46DB">
        <w:rPr>
          <w:color w:val="000000"/>
          <w:shd w:val="pct5" w:color="auto" w:fill="auto"/>
        </w:rPr>
        <w:t>Li SR</w:t>
      </w:r>
      <w:r w:rsidRPr="006F46DB">
        <w:rPr>
          <w:color w:val="000000"/>
          <w:shd w:val="pct5" w:color="auto" w:fill="auto"/>
        </w:rPr>
        <w:t xml:space="preserve">, </w:t>
      </w:r>
      <w:r w:rsidR="00396918" w:rsidRPr="006F46DB">
        <w:rPr>
          <w:color w:val="000000"/>
          <w:shd w:val="pct5" w:color="auto" w:fill="auto"/>
        </w:rPr>
        <w:t>Wang HC</w:t>
      </w:r>
      <w:r w:rsidRPr="006F46DB">
        <w:rPr>
          <w:color w:val="000000"/>
          <w:shd w:val="pct5" w:color="auto" w:fill="auto"/>
        </w:rPr>
        <w:t xml:space="preserve">, </w:t>
      </w:r>
      <w:r w:rsidR="00396918" w:rsidRPr="006F46DB">
        <w:rPr>
          <w:color w:val="000000"/>
          <w:shd w:val="pct5" w:color="auto" w:fill="auto"/>
        </w:rPr>
        <w:t>Zhang L</w:t>
      </w:r>
      <w:r w:rsidRPr="006F46DB">
        <w:rPr>
          <w:color w:val="000000"/>
          <w:shd w:val="pct5" w:color="auto" w:fill="auto"/>
        </w:rPr>
        <w:t xml:space="preserve">, </w:t>
      </w:r>
      <w:r w:rsidR="00396918" w:rsidRPr="006F46DB">
        <w:rPr>
          <w:color w:val="000000"/>
          <w:shd w:val="pct5" w:color="auto" w:fill="auto"/>
        </w:rPr>
        <w:t xml:space="preserve">Zhang </w:t>
      </w:r>
      <w:proofErr w:type="gramStart"/>
      <w:r w:rsidR="00396918" w:rsidRPr="006F46DB">
        <w:rPr>
          <w:color w:val="000000"/>
          <w:shd w:val="pct5" w:color="auto" w:fill="auto"/>
        </w:rPr>
        <w:t>T</w:t>
      </w:r>
      <w:r w:rsidRPr="006F46DB">
        <w:rPr>
          <w:color w:val="000000"/>
          <w:shd w:val="pct5" w:color="auto" w:fill="auto"/>
        </w:rPr>
        <w:t>..</w:t>
      </w:r>
      <w:proofErr w:type="gramEnd"/>
      <w:r w:rsidRPr="006F46DB">
        <w:rPr>
          <w:color w:val="000000"/>
          <w:shd w:val="pct5" w:color="auto" w:fill="auto"/>
        </w:rPr>
        <w:t xml:space="preserve"> Ruan Jian Xue Bao/Journal of Software, 201</w:t>
      </w:r>
      <w:r w:rsidR="00396918" w:rsidRPr="006F46DB">
        <w:rPr>
          <w:color w:val="000000"/>
          <w:shd w:val="pct5" w:color="auto" w:fill="auto"/>
        </w:rPr>
        <w:t>8</w:t>
      </w:r>
      <w:r w:rsidRPr="006F46DB">
        <w:rPr>
          <w:color w:val="000000"/>
          <w:shd w:val="pct5" w:color="auto" w:fill="auto"/>
        </w:rPr>
        <w:t xml:space="preserve"> (in Chinese).</w:t>
      </w:r>
      <w:r w:rsidRPr="006F46DB">
        <w:rPr>
          <w:b/>
          <w:bCs/>
          <w:color w:val="000000"/>
          <w:shd w:val="pct5" w:color="auto" w:fill="auto"/>
        </w:rPr>
        <w:t xml:space="preserve"> </w:t>
      </w:r>
      <w:r w:rsidRPr="006F46DB">
        <w:rPr>
          <w:color w:val="000000"/>
          <w:shd w:val="pct5" w:color="auto" w:fill="auto"/>
        </w:rPr>
        <w:t>http://www.jos.org.cn/1000-9825/0000.htm</w:t>
      </w:r>
    </w:p>
    <w:p w14:paraId="5287F3A5" w14:textId="77777777" w:rsidR="001A0A81" w:rsidRPr="006F46DB" w:rsidRDefault="001A0595">
      <w:pPr>
        <w:pStyle w:val="12"/>
        <w:rPr>
          <w:color w:val="000000"/>
          <w:sz w:val="21"/>
        </w:rPr>
      </w:pPr>
      <w:r w:rsidRPr="006F46DB">
        <w:rPr>
          <w:color w:val="000000"/>
          <w:sz w:val="21"/>
        </w:rPr>
        <w:t xml:space="preserve">Automatic generation method for test oracle based on </w:t>
      </w:r>
      <w:r w:rsidR="004872DA" w:rsidRPr="006F46DB">
        <w:rPr>
          <w:color w:val="000000"/>
          <w:sz w:val="21"/>
        </w:rPr>
        <w:t xml:space="preserve">sensitive variables </w:t>
      </w:r>
      <w:r w:rsidRPr="006F46DB">
        <w:rPr>
          <w:color w:val="000000"/>
          <w:sz w:val="21"/>
        </w:rPr>
        <w:t xml:space="preserve">and </w:t>
      </w:r>
      <w:r w:rsidR="004872DA" w:rsidRPr="006F46DB">
        <w:rPr>
          <w:color w:val="000000"/>
          <w:sz w:val="21"/>
        </w:rPr>
        <w:t>linear perceptron</w:t>
      </w:r>
    </w:p>
    <w:p w14:paraId="449AD2FD" w14:textId="77777777" w:rsidR="001A0A81" w:rsidRPr="006F46DB" w:rsidRDefault="00210586">
      <w:pPr>
        <w:pStyle w:val="Name"/>
        <w:spacing w:before="100" w:after="100"/>
        <w:rPr>
          <w:color w:val="000000"/>
          <w:vertAlign w:val="superscript"/>
        </w:rPr>
      </w:pPr>
      <w:r w:rsidRPr="006F46DB">
        <w:rPr>
          <w:color w:val="000000"/>
        </w:rPr>
        <w:t>Ma Chun-Yan</w:t>
      </w:r>
      <w:r w:rsidR="001A0A81" w:rsidRPr="006F46DB">
        <w:rPr>
          <w:color w:val="000000"/>
          <w:vertAlign w:val="superscript"/>
        </w:rPr>
        <w:t>1</w:t>
      </w:r>
      <w:r w:rsidR="001A0A81" w:rsidRPr="006F46DB">
        <w:rPr>
          <w:color w:val="000000"/>
        </w:rPr>
        <w:t xml:space="preserve">, </w:t>
      </w:r>
      <w:r w:rsidR="00A74DA1" w:rsidRPr="006F46DB">
        <w:rPr>
          <w:color w:val="000000"/>
        </w:rPr>
        <w:t xml:space="preserve"> </w:t>
      </w:r>
      <w:r w:rsidRPr="006F46DB">
        <w:rPr>
          <w:color w:val="000000"/>
        </w:rPr>
        <w:t>Li Shang-Ru</w:t>
      </w:r>
      <w:r w:rsidRPr="006F46DB">
        <w:rPr>
          <w:color w:val="000000"/>
          <w:vertAlign w:val="superscript"/>
        </w:rPr>
        <w:t>1</w:t>
      </w:r>
      <w:r w:rsidR="001A0A81" w:rsidRPr="006F46DB">
        <w:rPr>
          <w:color w:val="000000"/>
        </w:rPr>
        <w:t xml:space="preserve">, </w:t>
      </w:r>
      <w:r w:rsidR="00A74DA1" w:rsidRPr="006F46DB">
        <w:rPr>
          <w:color w:val="000000"/>
        </w:rPr>
        <w:t xml:space="preserve"> </w:t>
      </w:r>
      <w:r w:rsidRPr="006F46DB">
        <w:rPr>
          <w:color w:val="000000"/>
        </w:rPr>
        <w:t>Wang Hui-Chao</w:t>
      </w:r>
      <w:r w:rsidRPr="006F46DB">
        <w:rPr>
          <w:color w:val="000000"/>
          <w:vertAlign w:val="superscript"/>
        </w:rPr>
        <w:t>1</w:t>
      </w:r>
      <w:r w:rsidR="001A0A81" w:rsidRPr="006F46DB">
        <w:rPr>
          <w:color w:val="000000"/>
        </w:rPr>
        <w:t>,</w:t>
      </w:r>
      <w:r w:rsidR="00A74DA1" w:rsidRPr="006F46DB">
        <w:rPr>
          <w:color w:val="000000"/>
        </w:rPr>
        <w:t xml:space="preserve"> </w:t>
      </w:r>
      <w:r w:rsidR="001A0A81" w:rsidRPr="006F46DB">
        <w:rPr>
          <w:color w:val="000000"/>
        </w:rPr>
        <w:t xml:space="preserve"> </w:t>
      </w:r>
      <w:r w:rsidRPr="006F46DB">
        <w:rPr>
          <w:color w:val="000000"/>
        </w:rPr>
        <w:t>Zhang Lei</w:t>
      </w:r>
      <w:r w:rsidRPr="006F46DB">
        <w:rPr>
          <w:color w:val="000000"/>
          <w:vertAlign w:val="superscript"/>
        </w:rPr>
        <w:t>1</w:t>
      </w:r>
      <w:r w:rsidR="001A0A81" w:rsidRPr="006F46DB">
        <w:rPr>
          <w:color w:val="000000"/>
        </w:rPr>
        <w:t xml:space="preserve">, </w:t>
      </w:r>
      <w:r w:rsidR="00A74DA1" w:rsidRPr="006F46DB">
        <w:rPr>
          <w:color w:val="000000"/>
        </w:rPr>
        <w:t xml:space="preserve"> </w:t>
      </w:r>
      <w:r w:rsidRPr="006F46DB">
        <w:rPr>
          <w:color w:val="000000"/>
        </w:rPr>
        <w:t>Zhang tao</w:t>
      </w:r>
      <w:r w:rsidRPr="006F46DB">
        <w:rPr>
          <w:color w:val="000000"/>
          <w:vertAlign w:val="superscript"/>
        </w:rPr>
        <w:t>1</w:t>
      </w:r>
    </w:p>
    <w:p w14:paraId="029D09C8" w14:textId="77777777" w:rsidR="001A0A81" w:rsidRPr="006F46DB" w:rsidRDefault="001A0A81">
      <w:pPr>
        <w:pStyle w:val="DepartCorrespondhttp"/>
        <w:spacing w:line="240" w:lineRule="exact"/>
        <w:ind w:left="103" w:hanging="103"/>
        <w:rPr>
          <w:color w:val="000000"/>
          <w:sz w:val="15"/>
        </w:rPr>
      </w:pPr>
      <w:r w:rsidRPr="006F46DB">
        <w:rPr>
          <w:color w:val="000000"/>
          <w:sz w:val="15"/>
          <w:vertAlign w:val="superscript"/>
        </w:rPr>
        <w:t>1</w:t>
      </w:r>
      <w:r w:rsidRPr="006F46DB">
        <w:rPr>
          <w:color w:val="000000"/>
          <w:sz w:val="15"/>
        </w:rPr>
        <w:t xml:space="preserve">(School of </w:t>
      </w:r>
      <w:r w:rsidR="00BE1909" w:rsidRPr="006F46DB">
        <w:rPr>
          <w:color w:val="000000"/>
          <w:sz w:val="15"/>
        </w:rPr>
        <w:t>software and microelectronic</w:t>
      </w:r>
      <w:r w:rsidR="00D75046" w:rsidRPr="006F46DB">
        <w:rPr>
          <w:color w:val="000000"/>
          <w:sz w:val="15"/>
        </w:rPr>
        <w:t>s</w:t>
      </w:r>
      <w:r w:rsidRPr="006F46DB">
        <w:rPr>
          <w:color w:val="000000"/>
          <w:sz w:val="15"/>
        </w:rPr>
        <w:t xml:space="preserve">, </w:t>
      </w:r>
      <w:r w:rsidR="00D75046" w:rsidRPr="006F46DB">
        <w:rPr>
          <w:color w:val="000000"/>
          <w:sz w:val="15"/>
        </w:rPr>
        <w:t xml:space="preserve">Northwestern Polytechnical University, </w:t>
      </w:r>
      <w:proofErr w:type="gramStart"/>
      <w:r w:rsidR="00D75046" w:rsidRPr="006F46DB">
        <w:rPr>
          <w:color w:val="000000"/>
          <w:sz w:val="15"/>
        </w:rPr>
        <w:t>xi</w:t>
      </w:r>
      <w:r w:rsidR="005D5F58" w:rsidRPr="006F46DB">
        <w:rPr>
          <w:color w:val="000000"/>
          <w:sz w:val="15"/>
        </w:rPr>
        <w:t>’</w:t>
      </w:r>
      <w:r w:rsidR="00D75046" w:rsidRPr="006F46DB">
        <w:rPr>
          <w:color w:val="000000"/>
          <w:sz w:val="15"/>
        </w:rPr>
        <w:t>an</w:t>
      </w:r>
      <w:proofErr w:type="gramEnd"/>
      <w:r w:rsidRPr="006F46DB">
        <w:rPr>
          <w:color w:val="000000"/>
          <w:sz w:val="15"/>
        </w:rPr>
        <w:t xml:space="preserve">, </w:t>
      </w:r>
      <w:r w:rsidR="00D75046" w:rsidRPr="006F46DB">
        <w:rPr>
          <w:color w:val="000000"/>
          <w:sz w:val="15"/>
        </w:rPr>
        <w:t>710072</w:t>
      </w:r>
      <w:r w:rsidRPr="006F46DB">
        <w:rPr>
          <w:color w:val="000000"/>
          <w:sz w:val="15"/>
        </w:rPr>
        <w:t>)</w:t>
      </w:r>
    </w:p>
    <w:p w14:paraId="5D8CF746" w14:textId="4D65EA96" w:rsidR="0009190C" w:rsidRPr="006F46DB" w:rsidRDefault="001A5912" w:rsidP="0009190C">
      <w:pPr>
        <w:pStyle w:val="Abstract"/>
        <w:spacing w:beforeLines="50" w:before="142" w:line="240" w:lineRule="exact"/>
        <w:rPr>
          <w:sz w:val="15"/>
        </w:rPr>
      </w:pPr>
      <w:r w:rsidRPr="006F46DB">
        <w:rPr>
          <w:b/>
          <w:bCs/>
          <w:color w:val="000000"/>
          <w:sz w:val="15"/>
        </w:rPr>
        <w:t>Abstract</w:t>
      </w:r>
      <w:r w:rsidRPr="006F46DB">
        <w:rPr>
          <w:color w:val="000000"/>
          <w:sz w:val="15"/>
        </w:rPr>
        <w:t xml:space="preserve">:  </w:t>
      </w:r>
      <w:r w:rsidR="0009190C" w:rsidRPr="006F46DB">
        <w:rPr>
          <w:color w:val="000000"/>
          <w:sz w:val="15"/>
          <w:szCs w:val="21"/>
        </w:rPr>
        <w:t>Test cases generation technology is one of hotspots in the testing field of software engineering. There are no historical test case sets available that are common assumptions about existing test oracle generation techniques. However, this assumption may not always hold, and where it does not, there may be a missed opportunity; perhaps the pre-existing test cases could be used to assist the automated oracle generation of new test cases. In the case of the existing test case set, an automatic test oracle generation method for a new test case based on sensitive variables and linear perceptrons is proposed. First, the statement coverage and memory value set executed by some known test cases are collected, and a set of test cases with high similarity to the execution coverage information of the new test cases is computed. Secondly, the memory sensitive variable set solving algorithm of the program at a given breakpoint are given. Thirdly, the known test case set as the training set and the perceptron is used to solve the threshold value at each breakpoint. And on this base an automatic oracle generation method of the new test case is proposed. Finally, 1</w:t>
      </w:r>
      <w:r w:rsidR="00E06582">
        <w:rPr>
          <w:rFonts w:hint="eastAsia"/>
          <w:color w:val="000000"/>
          <w:sz w:val="15"/>
          <w:szCs w:val="21"/>
        </w:rPr>
        <w:t>29</w:t>
      </w:r>
      <w:r w:rsidR="0009190C" w:rsidRPr="006F46DB">
        <w:rPr>
          <w:color w:val="000000"/>
          <w:sz w:val="15"/>
          <w:szCs w:val="21"/>
        </w:rPr>
        <w:t xml:space="preserve"> fault versions of </w:t>
      </w:r>
      <w:r w:rsidR="00851FEA">
        <w:rPr>
          <w:color w:val="000000"/>
          <w:sz w:val="15"/>
          <w:szCs w:val="21"/>
        </w:rPr>
        <w:t xml:space="preserve">seven </w:t>
      </w:r>
      <w:r w:rsidR="0009190C" w:rsidRPr="006F46DB">
        <w:rPr>
          <w:color w:val="000000"/>
          <w:sz w:val="15"/>
          <w:szCs w:val="21"/>
        </w:rPr>
        <w:t>programs are used as experimental objects to generate test oracles of 1</w:t>
      </w:r>
      <w:r w:rsidR="00E06582">
        <w:rPr>
          <w:rFonts w:hint="eastAsia"/>
          <w:color w:val="000000"/>
          <w:sz w:val="15"/>
          <w:szCs w:val="21"/>
        </w:rPr>
        <w:t>4</w:t>
      </w:r>
      <w:r w:rsidR="0009190C" w:rsidRPr="006F46DB">
        <w:rPr>
          <w:color w:val="000000"/>
          <w:sz w:val="15"/>
          <w:szCs w:val="21"/>
        </w:rPr>
        <w:t>300 new test cases.The empirical evaluation shows that the generated test oracle can achieve 9</w:t>
      </w:r>
      <w:r w:rsidR="00E06582">
        <w:rPr>
          <w:rFonts w:hint="eastAsia"/>
          <w:color w:val="000000"/>
          <w:sz w:val="15"/>
          <w:szCs w:val="21"/>
        </w:rPr>
        <w:t>6</w:t>
      </w:r>
      <w:r w:rsidR="0009190C" w:rsidRPr="006F46DB">
        <w:rPr>
          <w:color w:val="000000"/>
          <w:sz w:val="15"/>
          <w:szCs w:val="21"/>
        </w:rPr>
        <w:t>.</w:t>
      </w:r>
      <w:r w:rsidR="00E06582">
        <w:rPr>
          <w:rFonts w:hint="eastAsia"/>
          <w:color w:val="000000"/>
          <w:sz w:val="15"/>
          <w:szCs w:val="21"/>
        </w:rPr>
        <w:t>2</w:t>
      </w:r>
      <w:r w:rsidR="0009190C" w:rsidRPr="006F46DB">
        <w:rPr>
          <w:color w:val="000000"/>
          <w:sz w:val="15"/>
          <w:szCs w:val="21"/>
        </w:rPr>
        <w:t>% accuracy on average. The results of the thesis can form the "snowball effect" of the test case set construction, and iteratively automatically generate test oracles for new test cases.</w:t>
      </w:r>
    </w:p>
    <w:p w14:paraId="03F72C6D" w14:textId="77777777" w:rsidR="001A5912" w:rsidRPr="006F46DB" w:rsidRDefault="0009190C" w:rsidP="0009190C">
      <w:pPr>
        <w:pStyle w:val="DepartCorrespondhttp"/>
        <w:spacing w:line="240" w:lineRule="exact"/>
        <w:ind w:left="103" w:hanging="103"/>
        <w:rPr>
          <w:color w:val="000000"/>
          <w:sz w:val="15"/>
        </w:rPr>
      </w:pPr>
      <w:r w:rsidRPr="006F46DB">
        <w:rPr>
          <w:b/>
          <w:bCs/>
          <w:sz w:val="15"/>
        </w:rPr>
        <w:t>Key words</w:t>
      </w:r>
      <w:r w:rsidRPr="006F46DB">
        <w:rPr>
          <w:sz w:val="15"/>
        </w:rPr>
        <w:t xml:space="preserve">: </w:t>
      </w:r>
      <w:r w:rsidRPr="006F46DB">
        <w:rPr>
          <w:sz w:val="15"/>
          <w:szCs w:val="21"/>
        </w:rPr>
        <w:t>test oracle; linear perceptron; sensitive variables; test cases; memory value</w:t>
      </w:r>
    </w:p>
    <w:p w14:paraId="3C6FFC9B" w14:textId="77777777" w:rsidR="00825502" w:rsidRPr="006F46DB" w:rsidRDefault="00825502" w:rsidP="00B21B13">
      <w:pPr>
        <w:pStyle w:val="a3"/>
        <w:ind w:firstLineChars="0" w:firstLine="0"/>
      </w:pPr>
    </w:p>
    <w:p w14:paraId="2F3AAA30" w14:textId="77777777" w:rsidR="00825502" w:rsidRPr="006F46DB" w:rsidRDefault="00873523" w:rsidP="004D661D">
      <w:pPr>
        <w:ind w:firstLineChars="200" w:firstLine="372"/>
        <w:rPr>
          <w:color w:val="000000"/>
          <w:szCs w:val="18"/>
        </w:rPr>
      </w:pPr>
      <w:r w:rsidRPr="006F46DB">
        <w:rPr>
          <w:color w:val="222222"/>
        </w:rPr>
        <w:t>软件测试是保证软件系统质量的主要活动</w:t>
      </w:r>
      <w:r w:rsidR="007A79C7" w:rsidRPr="006F46DB">
        <w:rPr>
          <w:color w:val="222222"/>
        </w:rPr>
        <w:t>.</w:t>
      </w:r>
      <w:r w:rsidRPr="006F46DB">
        <w:rPr>
          <w:color w:val="222222"/>
        </w:rPr>
        <w:t>在软件测试中</w:t>
      </w:r>
      <w:r w:rsidRPr="006F46DB">
        <w:rPr>
          <w:color w:val="222222"/>
        </w:rPr>
        <w:t>,</w:t>
      </w:r>
      <w:r w:rsidRPr="006F46DB">
        <w:rPr>
          <w:color w:val="222222"/>
        </w:rPr>
        <w:t>测试预言的作用至关重要</w:t>
      </w:r>
      <w:r w:rsidRPr="006F46DB">
        <w:rPr>
          <w:color w:val="222222"/>
        </w:rPr>
        <w:t>,</w:t>
      </w:r>
      <w:r w:rsidR="00582B21" w:rsidRPr="006F46DB">
        <w:rPr>
          <w:color w:val="000000"/>
          <w:szCs w:val="18"/>
        </w:rPr>
        <w:t>它</w:t>
      </w:r>
      <w:r w:rsidRPr="006F46DB">
        <w:rPr>
          <w:color w:val="000000"/>
          <w:szCs w:val="18"/>
        </w:rPr>
        <w:t>是一种判断程序在给定测试输入下的执行结果是否符合预期的方法</w:t>
      </w:r>
      <w:r w:rsidRPr="006F46DB">
        <w:rPr>
          <w:color w:val="000000"/>
          <w:szCs w:val="18"/>
        </w:rPr>
        <w:t>.</w:t>
      </w:r>
      <w:r w:rsidRPr="006F46DB">
        <w:rPr>
          <w:color w:val="222222"/>
        </w:rPr>
        <w:t>测试预言的质量直接影响测试活动的有效性</w:t>
      </w:r>
      <w:r w:rsidR="00582B21" w:rsidRPr="006F46DB">
        <w:rPr>
          <w:color w:val="222222"/>
        </w:rPr>
        <w:t>和</w:t>
      </w:r>
      <w:r w:rsidRPr="006F46DB">
        <w:rPr>
          <w:color w:val="222222"/>
        </w:rPr>
        <w:t>软件系统的质量</w:t>
      </w:r>
      <w:r w:rsidR="007A79C7" w:rsidRPr="006F46DB">
        <w:rPr>
          <w:color w:val="222222"/>
        </w:rPr>
        <w:t>.</w:t>
      </w:r>
      <w:r w:rsidR="00582B21" w:rsidRPr="006F46DB">
        <w:rPr>
          <w:color w:val="000000"/>
          <w:szCs w:val="18"/>
        </w:rPr>
        <w:t>目前</w:t>
      </w:r>
      <w:r w:rsidR="00582B21" w:rsidRPr="006F46DB">
        <w:rPr>
          <w:color w:val="000000"/>
          <w:szCs w:val="18"/>
        </w:rPr>
        <w:t>,</w:t>
      </w:r>
      <w:r w:rsidR="0009174A" w:rsidRPr="006F46DB">
        <w:rPr>
          <w:color w:val="000000"/>
          <w:szCs w:val="18"/>
        </w:rPr>
        <w:t>虽然</w:t>
      </w:r>
      <w:r w:rsidR="00825502" w:rsidRPr="006F46DB">
        <w:rPr>
          <w:color w:val="000000"/>
          <w:szCs w:val="18"/>
        </w:rPr>
        <w:t>研究人员</w:t>
      </w:r>
      <w:r w:rsidR="00582B21" w:rsidRPr="006F46DB">
        <w:rPr>
          <w:color w:val="000000"/>
          <w:szCs w:val="18"/>
        </w:rPr>
        <w:t>已</w:t>
      </w:r>
      <w:r w:rsidR="00825502" w:rsidRPr="006F46DB">
        <w:rPr>
          <w:color w:val="000000"/>
          <w:szCs w:val="18"/>
        </w:rPr>
        <w:t>提出</w:t>
      </w:r>
      <w:r w:rsidR="00582B21" w:rsidRPr="006F46DB">
        <w:rPr>
          <w:color w:val="000000"/>
          <w:szCs w:val="18"/>
        </w:rPr>
        <w:t>了</w:t>
      </w:r>
      <w:r w:rsidR="00825502" w:rsidRPr="006F46DB">
        <w:rPr>
          <w:color w:val="000000"/>
          <w:szCs w:val="18"/>
        </w:rPr>
        <w:t>各种自动化测试输入生成技术</w:t>
      </w:r>
      <w:r w:rsidR="008A2498" w:rsidRPr="006F46DB">
        <w:rPr>
          <w:color w:val="000000"/>
          <w:szCs w:val="18"/>
        </w:rPr>
        <w:t>,</w:t>
      </w:r>
      <w:r w:rsidR="008A2498" w:rsidRPr="006F46DB">
        <w:rPr>
          <w:color w:val="000000"/>
          <w:szCs w:val="18"/>
        </w:rPr>
        <w:t>成果颇丰</w:t>
      </w:r>
      <w:r w:rsidR="007A79C7" w:rsidRPr="006F46DB">
        <w:rPr>
          <w:color w:val="000000"/>
          <w:szCs w:val="18"/>
        </w:rPr>
        <w:t>,</w:t>
      </w:r>
      <w:r w:rsidR="00825502" w:rsidRPr="006F46DB">
        <w:rPr>
          <w:color w:val="000000"/>
          <w:szCs w:val="18"/>
        </w:rPr>
        <w:t>但是测试预言问题仍然被公认为是软件测试中最难解决的问题之一</w:t>
      </w:r>
      <w:r w:rsidR="00825502" w:rsidRPr="006F46DB">
        <w:rPr>
          <w:color w:val="000000"/>
          <w:szCs w:val="18"/>
          <w:vertAlign w:val="superscript"/>
        </w:rPr>
        <w:t>[1]</w:t>
      </w:r>
      <w:r w:rsidR="007A79C7" w:rsidRPr="006F46DB">
        <w:rPr>
          <w:color w:val="000000"/>
          <w:szCs w:val="18"/>
        </w:rPr>
        <w:t>.</w:t>
      </w:r>
    </w:p>
    <w:p w14:paraId="789FD225" w14:textId="77777777" w:rsidR="002C52F0" w:rsidRPr="006F46DB" w:rsidRDefault="008A2498" w:rsidP="004D661D">
      <w:pPr>
        <w:ind w:firstLineChars="200" w:firstLine="372"/>
      </w:pPr>
      <w:r w:rsidRPr="006F46DB">
        <w:t>测试预言问题的</w:t>
      </w:r>
      <w:r w:rsidR="00411AB0" w:rsidRPr="006F46DB">
        <w:t>综述文献</w:t>
      </w:r>
      <w:r w:rsidR="00411AB0" w:rsidRPr="006F46DB">
        <w:t>1</w:t>
      </w:r>
      <w:r w:rsidR="00411AB0" w:rsidRPr="006F46DB">
        <w:t>将测试预言</w:t>
      </w:r>
      <w:r w:rsidR="0024577E" w:rsidRPr="006F46DB">
        <w:t>生成</w:t>
      </w:r>
      <w:r w:rsidR="00411AB0" w:rsidRPr="006F46DB">
        <w:t>的研究分为</w:t>
      </w:r>
      <w:r w:rsidR="003D74FA" w:rsidRPr="006F46DB">
        <w:t>基于软件形式化规格说明或</w:t>
      </w:r>
      <w:r w:rsidRPr="006F46DB">
        <w:t>形式化</w:t>
      </w:r>
      <w:r w:rsidR="003D74FA" w:rsidRPr="006F46DB">
        <w:t>模型</w:t>
      </w:r>
      <w:r w:rsidR="0009174A" w:rsidRPr="006F46DB">
        <w:t>（例如</w:t>
      </w:r>
      <w:r w:rsidR="0017411B" w:rsidRPr="006F46DB">
        <w:t>,</w:t>
      </w:r>
      <w:r w:rsidR="0009174A" w:rsidRPr="006F46DB">
        <w:t>状态机或时序逻辑规范等）</w:t>
      </w:r>
      <w:r w:rsidR="003D74FA" w:rsidRPr="006F46DB">
        <w:t>的</w:t>
      </w:r>
      <w:r w:rsidR="00411AB0" w:rsidRPr="006F46DB">
        <w:t>测试预言</w:t>
      </w:r>
      <w:r w:rsidR="003D74FA" w:rsidRPr="006F46DB">
        <w:t>生成方法</w:t>
      </w:r>
      <w:r w:rsidR="0024577E" w:rsidRPr="006F46DB">
        <w:t>（</w:t>
      </w:r>
      <w:r w:rsidR="0024577E" w:rsidRPr="006F46DB">
        <w:t>317</w:t>
      </w:r>
      <w:r w:rsidR="0024577E" w:rsidRPr="006F46DB">
        <w:t>篇相关论文）</w:t>
      </w:r>
      <w:r w:rsidR="00411AB0" w:rsidRPr="006F46DB">
        <w:t>、</w:t>
      </w:r>
      <w:r w:rsidR="003D74FA" w:rsidRPr="006F46DB">
        <w:t>基于各种软件制品（例如</w:t>
      </w:r>
      <w:r w:rsidR="00FF1426" w:rsidRPr="006F46DB">
        <w:t>,</w:t>
      </w:r>
      <w:r w:rsidR="005A3F2B" w:rsidRPr="006F46DB">
        <w:t>需求和设计</w:t>
      </w:r>
      <w:r w:rsidR="003D74FA" w:rsidRPr="006F46DB">
        <w:t>文档</w:t>
      </w:r>
      <w:r w:rsidR="00376B35" w:rsidRPr="006F46DB">
        <w:t>、</w:t>
      </w:r>
      <w:r w:rsidR="003D74FA" w:rsidRPr="006F46DB">
        <w:t>软件执行的属性信息</w:t>
      </w:r>
      <w:r w:rsidR="00376B35" w:rsidRPr="006F46DB">
        <w:t>、软件其它版本等</w:t>
      </w:r>
      <w:r w:rsidR="003D74FA" w:rsidRPr="006F46DB">
        <w:t>）的</w:t>
      </w:r>
      <w:r w:rsidR="0024577E" w:rsidRPr="006F46DB">
        <w:t>测试预言</w:t>
      </w:r>
      <w:r w:rsidR="003D74FA" w:rsidRPr="006F46DB">
        <w:t>生成方法</w:t>
      </w:r>
      <w:r w:rsidR="0024577E" w:rsidRPr="006F46DB">
        <w:t>（</w:t>
      </w:r>
      <w:r w:rsidR="0024577E" w:rsidRPr="006F46DB">
        <w:t>245</w:t>
      </w:r>
      <w:r w:rsidR="0024577E" w:rsidRPr="006F46DB">
        <w:t>篇相关论文）、</w:t>
      </w:r>
      <w:r w:rsidR="00F0557F" w:rsidRPr="006F46DB">
        <w:t>基于常识或</w:t>
      </w:r>
      <w:r w:rsidR="0024577E" w:rsidRPr="006F46DB">
        <w:t>隐含的</w:t>
      </w:r>
      <w:r w:rsidR="00F0557F" w:rsidRPr="006F46DB">
        <w:t>知识</w:t>
      </w:r>
      <w:r w:rsidRPr="006F46DB">
        <w:t>生成</w:t>
      </w:r>
      <w:r w:rsidR="0024577E" w:rsidRPr="006F46DB">
        <w:t>测试预言（</w:t>
      </w:r>
      <w:r w:rsidR="0024577E" w:rsidRPr="006F46DB">
        <w:t>76</w:t>
      </w:r>
      <w:r w:rsidR="0024577E" w:rsidRPr="006F46DB">
        <w:t>篇相关论文）等</w:t>
      </w:r>
      <w:r w:rsidR="0024577E" w:rsidRPr="006F46DB">
        <w:t>3</w:t>
      </w:r>
      <w:r w:rsidR="00411AB0" w:rsidRPr="006F46DB">
        <w:t>类</w:t>
      </w:r>
      <w:r w:rsidR="0024577E" w:rsidRPr="006F46DB">
        <w:t>.</w:t>
      </w:r>
      <w:r w:rsidR="00C67574" w:rsidRPr="006F46DB">
        <w:t>第</w:t>
      </w:r>
      <w:r w:rsidR="00CE47C5" w:rsidRPr="006F46DB">
        <w:t>1</w:t>
      </w:r>
      <w:r w:rsidR="00C67574" w:rsidRPr="006F46DB">
        <w:t>类需要软件开发人员或测试人员给出软件的形式化规格说明</w:t>
      </w:r>
      <w:r w:rsidR="00CE47C5" w:rsidRPr="006F46DB">
        <w:t>,</w:t>
      </w:r>
      <w:r w:rsidR="00C67574" w:rsidRPr="006F46DB">
        <w:t>人工参与的工作量较大</w:t>
      </w:r>
      <w:r w:rsidR="0009174A" w:rsidRPr="006F46DB">
        <w:t>,</w:t>
      </w:r>
      <w:r w:rsidR="005A3F2B" w:rsidRPr="006F46DB">
        <w:t>形式化规格说明缺乏以及程序行为描述不全面等是该类方法面临的极大挑战</w:t>
      </w:r>
      <w:r w:rsidR="00CE47C5" w:rsidRPr="006F46DB">
        <w:t>.</w:t>
      </w:r>
      <w:r w:rsidR="00CE47C5" w:rsidRPr="006F46DB">
        <w:t>第</w:t>
      </w:r>
      <w:r w:rsidR="00DD0CF3" w:rsidRPr="006F46DB">
        <w:t>2</w:t>
      </w:r>
      <w:r w:rsidR="00CE47C5" w:rsidRPr="006F46DB">
        <w:t>类</w:t>
      </w:r>
      <w:r w:rsidR="00CB0B63" w:rsidRPr="006F46DB">
        <w:t>研究</w:t>
      </w:r>
      <w:r w:rsidR="00376B35" w:rsidRPr="006F46DB">
        <w:t>克服了第</w:t>
      </w:r>
      <w:r w:rsidR="00376B35" w:rsidRPr="006F46DB">
        <w:t>1</w:t>
      </w:r>
      <w:r w:rsidR="00376B35" w:rsidRPr="006F46DB">
        <w:t>类研究面临的挑战</w:t>
      </w:r>
      <w:r w:rsidR="0017411B" w:rsidRPr="006F46DB">
        <w:t>,</w:t>
      </w:r>
      <w:r w:rsidR="005A3F2B" w:rsidRPr="006F46DB">
        <w:t>正在成为一个活跃的研究方向</w:t>
      </w:r>
      <w:r w:rsidR="0017411B" w:rsidRPr="006F46DB">
        <w:t>,</w:t>
      </w:r>
      <w:r w:rsidR="00CB0B63" w:rsidRPr="006F46DB">
        <w:t>主要</w:t>
      </w:r>
      <w:r w:rsidR="00376B35" w:rsidRPr="006F46DB">
        <w:t>研究</w:t>
      </w:r>
      <w:r w:rsidR="00CB0B63" w:rsidRPr="006F46DB">
        <w:t>包括基于规格说明或编程接口挖掘的方法、基于程序文档的挖掘方法、蜕变测试</w:t>
      </w:r>
      <w:r w:rsidR="00B21B13" w:rsidRPr="006F46DB">
        <w:t>、</w:t>
      </w:r>
      <w:r w:rsidR="00CB0B63" w:rsidRPr="006F46DB">
        <w:t>基于源码的静态和动态分析方法</w:t>
      </w:r>
      <w:r w:rsidR="00CB0B63" w:rsidRPr="006F46DB">
        <w:t>,</w:t>
      </w:r>
      <w:r w:rsidR="00CB0B63" w:rsidRPr="006F46DB">
        <w:t>以及基于机器学习的方法等</w:t>
      </w:r>
      <w:r w:rsidR="00CB0B63" w:rsidRPr="006F46DB">
        <w:t>,</w:t>
      </w:r>
      <w:r w:rsidR="00CB0B63" w:rsidRPr="006F46DB">
        <w:t>该类测试预言的生成方法</w:t>
      </w:r>
      <w:r w:rsidRPr="006F46DB">
        <w:t>包括</w:t>
      </w:r>
      <w:r w:rsidR="00CB0B63" w:rsidRPr="006F46DB">
        <w:t>全自动的</w:t>
      </w:r>
      <w:r w:rsidRPr="006F46DB">
        <w:t>方法</w:t>
      </w:r>
      <w:r w:rsidR="00CB0B63" w:rsidRPr="006F46DB">
        <w:t>或人工辅助的半自动化方法</w:t>
      </w:r>
      <w:r w:rsidR="002C52F0" w:rsidRPr="006F46DB">
        <w:t>,</w:t>
      </w:r>
      <w:r w:rsidR="002C52F0" w:rsidRPr="006F46DB">
        <w:t>其中半自动化方法较多</w:t>
      </w:r>
      <w:r w:rsidR="00CB0B63" w:rsidRPr="006F46DB">
        <w:t>.</w:t>
      </w:r>
      <w:r w:rsidR="00542FF6" w:rsidRPr="006F46DB">
        <w:t xml:space="preserve"> </w:t>
      </w:r>
      <w:r w:rsidR="00542FF6" w:rsidRPr="006F46DB">
        <w:t>第</w:t>
      </w:r>
      <w:r w:rsidR="00542FF6" w:rsidRPr="006F46DB">
        <w:t>3</w:t>
      </w:r>
      <w:r w:rsidR="00542FF6" w:rsidRPr="006F46DB">
        <w:t>类应用领域较窄</w:t>
      </w:r>
      <w:r w:rsidR="00542FF6" w:rsidRPr="006F46DB">
        <w:t>,</w:t>
      </w:r>
      <w:r w:rsidR="00542FF6" w:rsidRPr="006F46DB">
        <w:t>仅针对特种类型或特定的应用范围的软件</w:t>
      </w:r>
      <w:r w:rsidR="00542FF6" w:rsidRPr="006F46DB">
        <w:t>.</w:t>
      </w:r>
    </w:p>
    <w:p w14:paraId="264DC60F" w14:textId="77777777" w:rsidR="001A0A81" w:rsidRPr="006F46DB" w:rsidRDefault="004E0014" w:rsidP="003C00A1">
      <w:pPr>
        <w:pStyle w:val="a3"/>
        <w:ind w:firstLine="372"/>
        <w:rPr>
          <w:snapToGrid w:val="0"/>
        </w:rPr>
      </w:pPr>
      <w:r w:rsidRPr="006F46DB">
        <w:t>智能化技术在测试预言生成方面的应用研究具有鲜明的学科交叉特点</w:t>
      </w:r>
      <w:r w:rsidR="00FF1426" w:rsidRPr="006F46DB">
        <w:t>,</w:t>
      </w:r>
      <w:r w:rsidRPr="006F46DB">
        <w:t>目前研究成果相对较少</w:t>
      </w:r>
      <w:r w:rsidR="00BA2F7D" w:rsidRPr="006F46DB">
        <w:t>,</w:t>
      </w:r>
      <w:r w:rsidR="00BA2F7D" w:rsidRPr="006F46DB">
        <w:t>上述第</w:t>
      </w:r>
      <w:r w:rsidR="00BA2F7D" w:rsidRPr="006F46DB">
        <w:t>2</w:t>
      </w:r>
      <w:r w:rsidR="00BA2F7D" w:rsidRPr="006F46DB">
        <w:t>类测试预言生成方法的研究中逐步开始出现智能化技术的应用</w:t>
      </w:r>
      <w:r w:rsidR="00FF1426" w:rsidRPr="006F46DB">
        <w:t>.</w:t>
      </w:r>
      <w:r w:rsidR="00C00386" w:rsidRPr="006F46DB">
        <w:rPr>
          <w:color w:val="222222"/>
        </w:rPr>
        <w:t>本文工作属于无需测试人员干预的测试预言自动生成方法</w:t>
      </w:r>
      <w:r w:rsidR="00BA2F7D" w:rsidRPr="006F46DB">
        <w:rPr>
          <w:color w:val="222222"/>
        </w:rPr>
        <w:t>,</w:t>
      </w:r>
      <w:r w:rsidR="008A2498" w:rsidRPr="006F46DB">
        <w:rPr>
          <w:snapToGrid w:val="0"/>
        </w:rPr>
        <w:t>借助揭示成功和失败概率的敏感变量</w:t>
      </w:r>
      <w:r w:rsidR="008A2498" w:rsidRPr="006F46DB">
        <w:rPr>
          <w:snapToGrid w:val="0"/>
        </w:rPr>
        <w:t>,</w:t>
      </w:r>
      <w:r w:rsidR="00C00386" w:rsidRPr="006F46DB">
        <w:rPr>
          <w:color w:val="222222"/>
        </w:rPr>
        <w:t>采用监督的机器学习算法</w:t>
      </w:r>
      <w:r w:rsidR="008A2498" w:rsidRPr="006F46DB">
        <w:rPr>
          <w:color w:val="222222"/>
        </w:rPr>
        <w:t>-</w:t>
      </w:r>
      <w:r w:rsidR="00C00386" w:rsidRPr="006F46DB">
        <w:rPr>
          <w:color w:val="222222"/>
        </w:rPr>
        <w:t>线性感知机作为测试预言自动生成的模型</w:t>
      </w:r>
      <w:r w:rsidR="00C00386" w:rsidRPr="006F46DB">
        <w:rPr>
          <w:color w:val="222222"/>
        </w:rPr>
        <w:t>,</w:t>
      </w:r>
      <w:r w:rsidR="003C00A1" w:rsidRPr="006F46DB">
        <w:rPr>
          <w:snapToGrid w:val="0"/>
        </w:rPr>
        <w:t>收集</w:t>
      </w:r>
      <w:r w:rsidR="008A2498" w:rsidRPr="006F46DB">
        <w:rPr>
          <w:snapToGrid w:val="0"/>
        </w:rPr>
        <w:t>部分</w:t>
      </w:r>
      <w:r w:rsidR="003C00A1" w:rsidRPr="006F46DB">
        <w:rPr>
          <w:snapToGrid w:val="0"/>
        </w:rPr>
        <w:t>测试用例的语句覆盖、不同断点处的内存变量及其取值的集合等数据信息</w:t>
      </w:r>
      <w:r w:rsidR="000802A2" w:rsidRPr="006F46DB">
        <w:rPr>
          <w:snapToGrid w:val="0"/>
        </w:rPr>
        <w:t>作为训练集</w:t>
      </w:r>
      <w:r w:rsidR="003C00A1" w:rsidRPr="006F46DB">
        <w:rPr>
          <w:snapToGrid w:val="0"/>
        </w:rPr>
        <w:t>,</w:t>
      </w:r>
      <w:r w:rsidR="003C00A1" w:rsidRPr="006F46DB">
        <w:rPr>
          <w:snapToGrid w:val="0"/>
        </w:rPr>
        <w:t>观察新测试用例执行的相应语句覆盖和内存变量集</w:t>
      </w:r>
      <w:r w:rsidR="008A2498" w:rsidRPr="006F46DB">
        <w:rPr>
          <w:snapToGrid w:val="0"/>
        </w:rPr>
        <w:t>等</w:t>
      </w:r>
      <w:r w:rsidR="003C00A1" w:rsidRPr="006F46DB">
        <w:rPr>
          <w:snapToGrid w:val="0"/>
        </w:rPr>
        <w:t>信息</w:t>
      </w:r>
      <w:r w:rsidR="003C00A1" w:rsidRPr="006F46DB">
        <w:rPr>
          <w:snapToGrid w:val="0"/>
        </w:rPr>
        <w:t>,</w:t>
      </w:r>
      <w:r w:rsidR="00BA2F7D" w:rsidRPr="006F46DB">
        <w:rPr>
          <w:snapToGrid w:val="0"/>
        </w:rPr>
        <w:t>对该新测试用例在不同断点处的</w:t>
      </w:r>
      <w:r w:rsidR="003C00A1" w:rsidRPr="006F46DB">
        <w:rPr>
          <w:snapToGrid w:val="0"/>
        </w:rPr>
        <w:t>执行结果是成功还是失败进行预测</w:t>
      </w:r>
      <w:r w:rsidR="003C00A1" w:rsidRPr="006F46DB">
        <w:rPr>
          <w:snapToGrid w:val="0"/>
        </w:rPr>
        <w:t>,</w:t>
      </w:r>
      <w:r w:rsidR="003C00A1" w:rsidRPr="006F46DB">
        <w:rPr>
          <w:snapToGrid w:val="0"/>
        </w:rPr>
        <w:t>自动生成测试预言</w:t>
      </w:r>
      <w:r w:rsidR="003C00A1" w:rsidRPr="006F46DB">
        <w:rPr>
          <w:snapToGrid w:val="0"/>
        </w:rPr>
        <w:t>.</w:t>
      </w:r>
      <w:r w:rsidR="004B10EF" w:rsidRPr="006F46DB">
        <w:t>论文成果可以形成测试用例集合构造的</w:t>
      </w:r>
      <w:r w:rsidR="004B10EF" w:rsidRPr="006F46DB">
        <w:t>“</w:t>
      </w:r>
      <w:r w:rsidR="004B10EF" w:rsidRPr="006F46DB">
        <w:t>滚雪球效应</w:t>
      </w:r>
      <w:r w:rsidR="004B10EF" w:rsidRPr="006F46DB">
        <w:t>”,</w:t>
      </w:r>
      <w:r w:rsidR="004B10EF" w:rsidRPr="006F46DB">
        <w:t>不断迭代自动生成新测试用例或回归测试用例的测试预言</w:t>
      </w:r>
      <w:r w:rsidR="004B10EF" w:rsidRPr="006F46DB">
        <w:t>.</w:t>
      </w:r>
    </w:p>
    <w:p w14:paraId="10B40797" w14:textId="77777777" w:rsidR="001A0A81" w:rsidRPr="006F46DB" w:rsidRDefault="001A0A81">
      <w:pPr>
        <w:pStyle w:val="a3"/>
        <w:ind w:firstLine="372"/>
      </w:pPr>
      <w:r w:rsidRPr="006F46DB">
        <w:t>本文第</w:t>
      </w:r>
      <w:r w:rsidRPr="006F46DB">
        <w:t>1</w:t>
      </w:r>
      <w:r w:rsidR="002B6F80" w:rsidRPr="006F46DB">
        <w:t>节首先给出相关定义和假设</w:t>
      </w:r>
      <w:r w:rsidR="002B6F80" w:rsidRPr="006F46DB">
        <w:t>,</w:t>
      </w:r>
      <w:r w:rsidR="002B6F80" w:rsidRPr="006F46DB">
        <w:t>在此基础上</w:t>
      </w:r>
      <w:r w:rsidR="002B6F80" w:rsidRPr="006F46DB">
        <w:t>,</w:t>
      </w:r>
      <w:r w:rsidR="002B6F80" w:rsidRPr="006F46DB">
        <w:t>首先</w:t>
      </w:r>
      <w:r w:rsidR="000802A2" w:rsidRPr="006F46DB">
        <w:t>给出</w:t>
      </w:r>
      <w:r w:rsidR="002B6F80" w:rsidRPr="006F46DB">
        <w:t>求解断点处敏感变量集</w:t>
      </w:r>
      <w:r w:rsidR="000802A2" w:rsidRPr="006F46DB">
        <w:t>的算法</w:t>
      </w:r>
      <w:r w:rsidR="002B6F80" w:rsidRPr="006F46DB">
        <w:t>,</w:t>
      </w:r>
      <w:r w:rsidR="000802A2" w:rsidRPr="006F46DB">
        <w:t>并</w:t>
      </w:r>
      <w:r w:rsidR="002B6F80" w:rsidRPr="006F46DB">
        <w:t>应用线性感知机算法求解断点处</w:t>
      </w:r>
      <w:r w:rsidR="000802A2" w:rsidRPr="006F46DB">
        <w:t>成功或故障概率的</w:t>
      </w:r>
      <w:r w:rsidR="002B6F80" w:rsidRPr="006F46DB">
        <w:t>门限值</w:t>
      </w:r>
      <w:r w:rsidR="002B6F80" w:rsidRPr="006F46DB">
        <w:t>,</w:t>
      </w:r>
      <w:r w:rsidR="002B6F80" w:rsidRPr="006F46DB">
        <w:t>提出了本文的测试预言生成算法</w:t>
      </w:r>
      <w:r w:rsidRPr="006F46DB">
        <w:t>.</w:t>
      </w:r>
      <w:r w:rsidRPr="006F46DB">
        <w:t>第</w:t>
      </w:r>
      <w:r w:rsidRPr="006F46DB">
        <w:t>2</w:t>
      </w:r>
      <w:r w:rsidRPr="006F46DB">
        <w:t>节</w:t>
      </w:r>
      <w:r w:rsidR="002B6F80" w:rsidRPr="006F46DB">
        <w:t>对算法进行讨论</w:t>
      </w:r>
      <w:r w:rsidR="000802A2" w:rsidRPr="006F46DB">
        <w:t>.</w:t>
      </w:r>
      <w:r w:rsidR="002B6F80" w:rsidRPr="006F46DB">
        <w:t>第</w:t>
      </w:r>
      <w:r w:rsidR="002B6F80" w:rsidRPr="006F46DB">
        <w:t>3</w:t>
      </w:r>
      <w:r w:rsidR="002B6F80" w:rsidRPr="006F46DB">
        <w:t>节给出了实验对象和实验方法</w:t>
      </w:r>
      <w:r w:rsidRPr="006F46DB">
        <w:t>.</w:t>
      </w:r>
      <w:r w:rsidRPr="006F46DB">
        <w:t>第</w:t>
      </w:r>
      <w:r w:rsidR="002B6F80" w:rsidRPr="006F46DB">
        <w:t>4</w:t>
      </w:r>
      <w:r w:rsidRPr="006F46DB">
        <w:t>节</w:t>
      </w:r>
      <w:r w:rsidR="002B6F80" w:rsidRPr="006F46DB">
        <w:t>通过案例对算法进行阐释和验证</w:t>
      </w:r>
      <w:r w:rsidRPr="006F46DB">
        <w:t>.</w:t>
      </w:r>
      <w:r w:rsidRPr="006F46DB">
        <w:t>第</w:t>
      </w:r>
      <w:r w:rsidR="002B6F80" w:rsidRPr="006F46DB">
        <w:t>5</w:t>
      </w:r>
      <w:r w:rsidRPr="006F46DB">
        <w:t>节</w:t>
      </w:r>
      <w:r w:rsidR="002B6F80" w:rsidRPr="006F46DB">
        <w:t>将</w:t>
      </w:r>
      <w:r w:rsidRPr="006F46DB">
        <w:t>已有研究工作进行总结</w:t>
      </w:r>
      <w:r w:rsidR="002B6F80" w:rsidRPr="006F46DB">
        <w:t>,</w:t>
      </w:r>
      <w:r w:rsidR="001F0070" w:rsidRPr="006F46DB">
        <w:t>并</w:t>
      </w:r>
      <w:r w:rsidR="002B6F80" w:rsidRPr="006F46DB">
        <w:t>与本文工作进行对比分析</w:t>
      </w:r>
      <w:r w:rsidRPr="006F46DB">
        <w:t>.</w:t>
      </w:r>
    </w:p>
    <w:p w14:paraId="6593F309" w14:textId="77777777" w:rsidR="001A0A81" w:rsidRPr="006F46DB" w:rsidRDefault="00910782">
      <w:pPr>
        <w:pStyle w:val="1"/>
      </w:pPr>
      <w:r w:rsidRPr="006F46DB">
        <w:t>测试预言自动生成方法</w:t>
      </w:r>
    </w:p>
    <w:p w14:paraId="77DF8F89" w14:textId="77777777" w:rsidR="00F072CC" w:rsidRPr="006F46DB" w:rsidRDefault="00093E33" w:rsidP="00F61ABE">
      <w:pPr>
        <w:pStyle w:val="21"/>
        <w:spacing w:before="71" w:after="71"/>
      </w:pPr>
      <w:r w:rsidRPr="006F46DB">
        <w:t>相关定义</w:t>
      </w:r>
    </w:p>
    <w:p w14:paraId="569270DB" w14:textId="77777777" w:rsidR="0046337C" w:rsidRPr="006F46DB" w:rsidRDefault="0046337C" w:rsidP="0046337C">
      <w:pPr>
        <w:pStyle w:val="a3"/>
        <w:ind w:firstLine="372"/>
      </w:pPr>
      <w:r w:rsidRPr="006F46DB">
        <w:t>本文测试预言生成方法用到的定义如下</w:t>
      </w:r>
      <w:r w:rsidRPr="006F46DB">
        <w:t>:</w:t>
      </w:r>
    </w:p>
    <w:p w14:paraId="4B006596" w14:textId="77777777" w:rsidR="00F072CC" w:rsidRPr="006F46DB" w:rsidRDefault="00F072CC" w:rsidP="0094004B">
      <w:pPr>
        <w:ind w:firstLineChars="200" w:firstLine="373"/>
        <w:rPr>
          <w:b/>
        </w:rPr>
      </w:pPr>
      <w:r w:rsidRPr="006F46DB">
        <w:rPr>
          <w:b/>
        </w:rPr>
        <w:t>定义</w:t>
      </w:r>
      <w:r w:rsidRPr="006F46DB">
        <w:rPr>
          <w:b/>
        </w:rPr>
        <w:t>1</w:t>
      </w:r>
      <w:r w:rsidRPr="006F46DB">
        <w:rPr>
          <w:b/>
        </w:rPr>
        <w:t>：测试用例</w:t>
      </w:r>
      <w:r w:rsidRPr="006F46DB">
        <w:rPr>
          <w:b/>
        </w:rPr>
        <w:t>t</w:t>
      </w:r>
      <w:r w:rsidRPr="006F46DB">
        <w:rPr>
          <w:b/>
          <w:vertAlign w:val="subscript"/>
        </w:rPr>
        <w:t>a</w:t>
      </w:r>
      <w:r w:rsidRPr="006F46DB">
        <w:rPr>
          <w:b/>
        </w:rPr>
        <w:t>和</w:t>
      </w:r>
      <w:r w:rsidRPr="006F46DB">
        <w:rPr>
          <w:b/>
        </w:rPr>
        <w:t>t</w:t>
      </w:r>
      <w:r w:rsidRPr="006F46DB">
        <w:rPr>
          <w:b/>
          <w:vertAlign w:val="subscript"/>
        </w:rPr>
        <w:t>b</w:t>
      </w:r>
      <w:r w:rsidRPr="006F46DB">
        <w:rPr>
          <w:b/>
        </w:rPr>
        <w:t>的相似度</w:t>
      </w:r>
      <w:r w:rsidRPr="006F46DB">
        <w:rPr>
          <w:b/>
        </w:rPr>
        <w:t>Sim(t</w:t>
      </w:r>
      <w:r w:rsidRPr="006F46DB">
        <w:rPr>
          <w:b/>
          <w:vertAlign w:val="subscript"/>
        </w:rPr>
        <w:t>a</w:t>
      </w:r>
      <w:r w:rsidRPr="006F46DB">
        <w:rPr>
          <w:b/>
        </w:rPr>
        <w:t>,t</w:t>
      </w:r>
      <w:r w:rsidRPr="006F46DB">
        <w:rPr>
          <w:b/>
          <w:vertAlign w:val="subscript"/>
        </w:rPr>
        <w:t>b</w:t>
      </w:r>
      <w:r w:rsidRPr="006F46DB">
        <w:rPr>
          <w:b/>
        </w:rPr>
        <w:t>)</w:t>
      </w:r>
    </w:p>
    <w:p w14:paraId="69461823" w14:textId="77777777" w:rsidR="00F072CC" w:rsidRPr="006F46DB" w:rsidRDefault="00F072CC" w:rsidP="0094004B">
      <w:pPr>
        <w:ind w:firstLineChars="200" w:firstLine="372"/>
      </w:pPr>
      <w:r w:rsidRPr="006F46DB">
        <w:t>设</w:t>
      </w:r>
      <w:r w:rsidR="00BC769C" w:rsidRPr="006F46DB">
        <w:t>测试用例</w:t>
      </w:r>
      <w:r w:rsidRPr="006F46DB">
        <w:t>t</w:t>
      </w:r>
      <w:r w:rsidRPr="006F46DB">
        <w:rPr>
          <w:vertAlign w:val="subscript"/>
        </w:rPr>
        <w:t>a</w:t>
      </w:r>
      <w:r w:rsidRPr="006F46DB">
        <w:t>和</w:t>
      </w:r>
      <w:r w:rsidRPr="006F46DB">
        <w:t>t</w:t>
      </w:r>
      <w:r w:rsidRPr="006F46DB">
        <w:rPr>
          <w:vertAlign w:val="subscript"/>
        </w:rPr>
        <w:t>b</w:t>
      </w:r>
      <w:r w:rsidRPr="006F46DB">
        <w:t>执行</w:t>
      </w:r>
      <w:r w:rsidR="005B2DD7" w:rsidRPr="006F46DB">
        <w:t>的</w:t>
      </w:r>
      <w:r w:rsidRPr="006F46DB">
        <w:t>语句集合分别为</w:t>
      </w:r>
      <w:r w:rsidRPr="006F46DB">
        <w:t>A</w:t>
      </w:r>
      <w:r w:rsidR="000808D4" w:rsidRPr="006F46DB">
        <w:t>（其元素个数</w:t>
      </w:r>
      <w:r w:rsidR="008F6ED0" w:rsidRPr="006F46DB">
        <w:t>记作</w:t>
      </w:r>
      <w:r w:rsidR="008F6ED0" w:rsidRPr="006F46DB">
        <w:t>|A|</w:t>
      </w:r>
      <w:r w:rsidR="000808D4" w:rsidRPr="006F46DB">
        <w:t>）</w:t>
      </w:r>
      <w:r w:rsidRPr="006F46DB">
        <w:t>和</w:t>
      </w:r>
      <w:r w:rsidRPr="006F46DB">
        <w:t>B</w:t>
      </w:r>
      <w:r w:rsidR="000808D4" w:rsidRPr="006F46DB">
        <w:t>（其元素个数</w:t>
      </w:r>
      <w:r w:rsidR="008F6ED0" w:rsidRPr="006F46DB">
        <w:t>记作</w:t>
      </w:r>
      <w:r w:rsidR="008F6ED0" w:rsidRPr="006F46DB">
        <w:t>|B|</w:t>
      </w:r>
      <w:r w:rsidR="000808D4" w:rsidRPr="006F46DB">
        <w:t>）</w:t>
      </w:r>
      <w:r w:rsidR="007A79C7" w:rsidRPr="006F46DB">
        <w:t>,</w:t>
      </w:r>
      <w:r w:rsidR="005B2DD7" w:rsidRPr="006F46DB">
        <w:t>|A∩B|</w:t>
      </w:r>
      <w:r w:rsidR="002B5C84" w:rsidRPr="006F46DB">
        <w:t>表示</w:t>
      </w:r>
      <w:r w:rsidRPr="006F46DB">
        <w:t>A</w:t>
      </w:r>
      <w:r w:rsidRPr="006F46DB">
        <w:t>与</w:t>
      </w:r>
      <w:r w:rsidRPr="006F46DB">
        <w:t>B</w:t>
      </w:r>
      <w:r w:rsidRPr="006F46DB">
        <w:t>交集</w:t>
      </w:r>
      <w:r w:rsidR="008F6ED0" w:rsidRPr="006F46DB">
        <w:t>的</w:t>
      </w:r>
      <w:r w:rsidR="000808D4" w:rsidRPr="006F46DB">
        <w:t>元素个数</w:t>
      </w:r>
      <w:r w:rsidR="007A79C7" w:rsidRPr="006F46DB">
        <w:t>,</w:t>
      </w:r>
      <w:r w:rsidRPr="006F46DB">
        <w:t>则</w:t>
      </w:r>
      <w:r w:rsidRPr="006F46DB">
        <w:t>t</w:t>
      </w:r>
      <w:r w:rsidRPr="006F46DB">
        <w:rPr>
          <w:vertAlign w:val="subscript"/>
        </w:rPr>
        <w:t>a</w:t>
      </w:r>
      <w:r w:rsidRPr="006F46DB">
        <w:t>和</w:t>
      </w:r>
      <w:r w:rsidRPr="006F46DB">
        <w:t>t</w:t>
      </w:r>
      <w:r w:rsidRPr="006F46DB">
        <w:rPr>
          <w:vertAlign w:val="subscript"/>
        </w:rPr>
        <w:t>b</w:t>
      </w:r>
      <w:r w:rsidRPr="006F46DB">
        <w:t>的相似度</w:t>
      </w:r>
      <w:r w:rsidR="0039667A" w:rsidRPr="006F46DB">
        <w:t>定义为</w:t>
      </w:r>
      <w:r w:rsidR="002B5C84" w:rsidRPr="006F46DB">
        <w:t>：</w:t>
      </w:r>
      <w:r w:rsidRPr="006F46DB">
        <w:t>Sim(t</w:t>
      </w:r>
      <w:r w:rsidRPr="006F46DB">
        <w:rPr>
          <w:vertAlign w:val="subscript"/>
        </w:rPr>
        <w:t>a</w:t>
      </w:r>
      <w:r w:rsidRPr="006F46DB">
        <w:t>,t</w:t>
      </w:r>
      <w:r w:rsidRPr="006F46DB">
        <w:rPr>
          <w:vertAlign w:val="subscript"/>
        </w:rPr>
        <w:t>b</w:t>
      </w:r>
      <w:r w:rsidRPr="006F46DB">
        <w:t>)= 2</w:t>
      </w:r>
      <w:r w:rsidR="008F6ED0" w:rsidRPr="006F46DB">
        <w:t>*|A∩B|</w:t>
      </w:r>
      <w:r w:rsidRPr="006F46DB">
        <w:t>/</w:t>
      </w:r>
      <w:r w:rsidR="00281D9A" w:rsidRPr="006F46DB">
        <w:t>(</w:t>
      </w:r>
      <w:r w:rsidR="008F6ED0" w:rsidRPr="006F46DB">
        <w:t>|A|</w:t>
      </w:r>
      <w:r w:rsidRPr="006F46DB">
        <w:t>+</w:t>
      </w:r>
      <w:r w:rsidR="008F6ED0" w:rsidRPr="006F46DB">
        <w:t>|B|</w:t>
      </w:r>
      <w:r w:rsidR="00281D9A" w:rsidRPr="006F46DB">
        <w:t>)</w:t>
      </w:r>
      <w:r w:rsidRPr="006F46DB">
        <w:rPr>
          <w:rFonts w:ascii="宋体" w:hAnsi="宋体" w:cs="宋体" w:hint="eastAsia"/>
        </w:rPr>
        <w:t>∈</w:t>
      </w:r>
      <w:r w:rsidRPr="006F46DB">
        <w:t>[0,1]</w:t>
      </w:r>
      <w:r w:rsidR="007A79C7" w:rsidRPr="006F46DB">
        <w:t>.</w:t>
      </w:r>
      <w:r w:rsidRPr="006F46DB">
        <w:t>Sim(t</w:t>
      </w:r>
      <w:r w:rsidRPr="006F46DB">
        <w:rPr>
          <w:vertAlign w:val="subscript"/>
        </w:rPr>
        <w:t>a</w:t>
      </w:r>
      <w:r w:rsidRPr="006F46DB">
        <w:t>,t</w:t>
      </w:r>
      <w:r w:rsidRPr="006F46DB">
        <w:rPr>
          <w:vertAlign w:val="subscript"/>
        </w:rPr>
        <w:t>b</w:t>
      </w:r>
      <w:r w:rsidRPr="006F46DB">
        <w:t>)</w:t>
      </w:r>
      <w:r w:rsidR="00C64E99" w:rsidRPr="006F46DB">
        <w:t>的值</w:t>
      </w:r>
      <w:r w:rsidRPr="006F46DB">
        <w:t>越大</w:t>
      </w:r>
      <w:r w:rsidR="007A79C7" w:rsidRPr="006F46DB">
        <w:t>,</w:t>
      </w:r>
      <w:r w:rsidRPr="006F46DB">
        <w:t>t</w:t>
      </w:r>
      <w:r w:rsidRPr="006F46DB">
        <w:rPr>
          <w:vertAlign w:val="subscript"/>
        </w:rPr>
        <w:t>a</w:t>
      </w:r>
      <w:r w:rsidRPr="006F46DB">
        <w:t>和</w:t>
      </w:r>
      <w:r w:rsidRPr="006F46DB">
        <w:t>t</w:t>
      </w:r>
      <w:r w:rsidRPr="006F46DB">
        <w:rPr>
          <w:vertAlign w:val="subscript"/>
        </w:rPr>
        <w:t>b</w:t>
      </w:r>
      <w:r w:rsidRPr="006F46DB">
        <w:t>的相似度越高</w:t>
      </w:r>
      <w:r w:rsidR="007A79C7" w:rsidRPr="006F46DB">
        <w:t>,</w:t>
      </w:r>
      <w:r w:rsidRPr="006F46DB">
        <w:t>如果</w:t>
      </w:r>
      <w:r w:rsidR="00281D9A" w:rsidRPr="006F46DB">
        <w:t>A=B</w:t>
      </w:r>
      <w:r w:rsidR="007A79C7" w:rsidRPr="006F46DB">
        <w:t>,</w:t>
      </w:r>
      <w:r w:rsidR="00281D9A" w:rsidRPr="006F46DB">
        <w:t>则</w:t>
      </w:r>
      <w:r w:rsidRPr="006F46DB">
        <w:t>Sim(t</w:t>
      </w:r>
      <w:r w:rsidRPr="006F46DB">
        <w:rPr>
          <w:vertAlign w:val="subscript"/>
        </w:rPr>
        <w:t>a</w:t>
      </w:r>
      <w:r w:rsidRPr="006F46DB">
        <w:t>,t</w:t>
      </w:r>
      <w:r w:rsidRPr="006F46DB">
        <w:rPr>
          <w:vertAlign w:val="subscript"/>
        </w:rPr>
        <w:t>b</w:t>
      </w:r>
      <w:r w:rsidRPr="006F46DB">
        <w:t>)=1</w:t>
      </w:r>
      <w:r w:rsidR="007A79C7" w:rsidRPr="006F46DB">
        <w:t>,</w:t>
      </w:r>
      <w:r w:rsidRPr="006F46DB">
        <w:t>t</w:t>
      </w:r>
      <w:r w:rsidRPr="006F46DB">
        <w:rPr>
          <w:vertAlign w:val="subscript"/>
        </w:rPr>
        <w:t>a</w:t>
      </w:r>
      <w:r w:rsidRPr="006F46DB">
        <w:t>和</w:t>
      </w:r>
      <w:r w:rsidRPr="006F46DB">
        <w:t>t</w:t>
      </w:r>
      <w:r w:rsidRPr="006F46DB">
        <w:rPr>
          <w:vertAlign w:val="subscript"/>
        </w:rPr>
        <w:t>b</w:t>
      </w:r>
      <w:r w:rsidRPr="006F46DB">
        <w:t>的相似度最高</w:t>
      </w:r>
      <w:r w:rsidR="00281D9A" w:rsidRPr="006F46DB">
        <w:t>;</w:t>
      </w:r>
      <w:r w:rsidRPr="006F46DB">
        <w:t>如果</w:t>
      </w:r>
      <w:r w:rsidR="00281D9A" w:rsidRPr="006F46DB">
        <w:t>A∩B=Ф</w:t>
      </w:r>
      <w:r w:rsidR="007A79C7" w:rsidRPr="006F46DB">
        <w:t>,</w:t>
      </w:r>
      <w:r w:rsidR="00281D9A" w:rsidRPr="006F46DB">
        <w:t>则</w:t>
      </w:r>
      <w:r w:rsidRPr="006F46DB">
        <w:t>Sim(t</w:t>
      </w:r>
      <w:r w:rsidRPr="006F46DB">
        <w:rPr>
          <w:vertAlign w:val="subscript"/>
        </w:rPr>
        <w:t>a</w:t>
      </w:r>
      <w:r w:rsidRPr="006F46DB">
        <w:t>,t</w:t>
      </w:r>
      <w:r w:rsidRPr="006F46DB">
        <w:rPr>
          <w:vertAlign w:val="subscript"/>
        </w:rPr>
        <w:t>b</w:t>
      </w:r>
      <w:r w:rsidRPr="006F46DB">
        <w:t>)=0</w:t>
      </w:r>
      <w:r w:rsidR="007A79C7" w:rsidRPr="006F46DB">
        <w:t>,</w:t>
      </w:r>
      <w:r w:rsidRPr="006F46DB">
        <w:t>t</w:t>
      </w:r>
      <w:r w:rsidRPr="006F46DB">
        <w:rPr>
          <w:vertAlign w:val="subscript"/>
        </w:rPr>
        <w:t>a</w:t>
      </w:r>
      <w:r w:rsidRPr="006F46DB">
        <w:t>和</w:t>
      </w:r>
      <w:r w:rsidRPr="006F46DB">
        <w:t>t</w:t>
      </w:r>
      <w:r w:rsidRPr="006F46DB">
        <w:rPr>
          <w:vertAlign w:val="subscript"/>
        </w:rPr>
        <w:t>b</w:t>
      </w:r>
      <w:r w:rsidRPr="006F46DB">
        <w:t>的相似度最低</w:t>
      </w:r>
      <w:r w:rsidR="007A79C7" w:rsidRPr="006F46DB">
        <w:t>.</w:t>
      </w:r>
    </w:p>
    <w:p w14:paraId="4118DF17" w14:textId="77777777" w:rsidR="00F072CC" w:rsidRPr="006F46DB" w:rsidRDefault="00F072CC" w:rsidP="0094004B">
      <w:pPr>
        <w:ind w:firstLineChars="200" w:firstLine="373"/>
        <w:rPr>
          <w:b/>
        </w:rPr>
      </w:pPr>
      <w:r w:rsidRPr="006F46DB">
        <w:rPr>
          <w:b/>
        </w:rPr>
        <w:t>定义</w:t>
      </w:r>
      <w:r w:rsidRPr="006F46DB">
        <w:rPr>
          <w:b/>
        </w:rPr>
        <w:t>2</w:t>
      </w:r>
      <w:r w:rsidRPr="006F46DB">
        <w:rPr>
          <w:b/>
        </w:rPr>
        <w:t>：内存变量</w:t>
      </w:r>
    </w:p>
    <w:p w14:paraId="7233502A" w14:textId="77777777" w:rsidR="00F072CC" w:rsidRPr="006F46DB" w:rsidRDefault="00F072CC" w:rsidP="0094004B">
      <w:pPr>
        <w:ind w:firstLineChars="200" w:firstLine="372"/>
      </w:pPr>
      <w:r w:rsidRPr="006F46DB">
        <w:t>内存变量是一个二元式</w:t>
      </w:r>
      <w:r w:rsidRPr="006F46DB">
        <w:t>[var,val],</w:t>
      </w:r>
      <w:r w:rsidRPr="006F46DB">
        <w:t>其中</w:t>
      </w:r>
      <w:r w:rsidR="007A79C7" w:rsidRPr="006F46DB">
        <w:t>,</w:t>
      </w:r>
      <w:r w:rsidRPr="006F46DB">
        <w:t>var</w:t>
      </w:r>
      <w:r w:rsidRPr="006F46DB">
        <w:t>表示变量名</w:t>
      </w:r>
      <w:r w:rsidR="007A79C7" w:rsidRPr="006F46DB">
        <w:t>,</w:t>
      </w:r>
      <w:r w:rsidRPr="006F46DB">
        <w:t>val</w:t>
      </w:r>
      <w:r w:rsidRPr="006F46DB">
        <w:t>表示该变量</w:t>
      </w:r>
      <w:r w:rsidR="002E6314" w:rsidRPr="006F46DB">
        <w:t>的</w:t>
      </w:r>
      <w:r w:rsidRPr="006F46DB">
        <w:t>值</w:t>
      </w:r>
      <w:r w:rsidR="007A79C7" w:rsidRPr="006F46DB">
        <w:t>.</w:t>
      </w:r>
    </w:p>
    <w:p w14:paraId="35976128" w14:textId="77777777" w:rsidR="00F072CC" w:rsidRPr="006F46DB" w:rsidRDefault="00F072CC" w:rsidP="0094004B">
      <w:pPr>
        <w:ind w:firstLineChars="200" w:firstLine="373"/>
        <w:rPr>
          <w:b/>
        </w:rPr>
      </w:pPr>
      <w:r w:rsidRPr="006F46DB">
        <w:rPr>
          <w:b/>
        </w:rPr>
        <w:t>定义</w:t>
      </w:r>
      <w:r w:rsidRPr="006F46DB">
        <w:rPr>
          <w:b/>
        </w:rPr>
        <w:t>3</w:t>
      </w:r>
      <w:r w:rsidRPr="006F46DB">
        <w:rPr>
          <w:b/>
        </w:rPr>
        <w:t>：两个内存变量相等</w:t>
      </w:r>
    </w:p>
    <w:p w14:paraId="0B7705CA" w14:textId="77777777" w:rsidR="00F072CC" w:rsidRPr="006F46DB" w:rsidRDefault="00F072CC" w:rsidP="0094004B">
      <w:pPr>
        <w:ind w:firstLineChars="200" w:firstLine="372"/>
      </w:pPr>
      <w:r w:rsidRPr="006F46DB">
        <w:t>两个内存变量</w:t>
      </w:r>
      <w:r w:rsidRPr="006F46DB">
        <w:t>[var</w:t>
      </w:r>
      <w:r w:rsidRPr="006F46DB">
        <w:rPr>
          <w:vertAlign w:val="subscript"/>
        </w:rPr>
        <w:t>a</w:t>
      </w:r>
      <w:r w:rsidRPr="006F46DB">
        <w:t>,val</w:t>
      </w:r>
      <w:r w:rsidRPr="006F46DB">
        <w:rPr>
          <w:vertAlign w:val="subscript"/>
        </w:rPr>
        <w:t>a</w:t>
      </w:r>
      <w:r w:rsidRPr="006F46DB">
        <w:t>]</w:t>
      </w:r>
      <w:r w:rsidRPr="006F46DB">
        <w:t>和</w:t>
      </w:r>
      <w:r w:rsidRPr="006F46DB">
        <w:t>[var</w:t>
      </w:r>
      <w:r w:rsidRPr="006F46DB">
        <w:rPr>
          <w:vertAlign w:val="subscript"/>
        </w:rPr>
        <w:t>b</w:t>
      </w:r>
      <w:r w:rsidRPr="006F46DB">
        <w:t>,val</w:t>
      </w:r>
      <w:r w:rsidRPr="006F46DB">
        <w:rPr>
          <w:vertAlign w:val="subscript"/>
        </w:rPr>
        <w:t>b</w:t>
      </w:r>
      <w:r w:rsidRPr="006F46DB">
        <w:t>]</w:t>
      </w:r>
      <w:r w:rsidRPr="006F46DB">
        <w:t>相等</w:t>
      </w:r>
      <w:r w:rsidR="00262623" w:rsidRPr="006F46DB">
        <w:t>当且仅当</w:t>
      </w:r>
      <w:r w:rsidRPr="006F46DB">
        <w:t>var</w:t>
      </w:r>
      <w:r w:rsidRPr="006F46DB">
        <w:rPr>
          <w:vertAlign w:val="subscript"/>
        </w:rPr>
        <w:t>a</w:t>
      </w:r>
      <w:r w:rsidRPr="006F46DB">
        <w:t>=var</w:t>
      </w:r>
      <w:r w:rsidRPr="006F46DB">
        <w:rPr>
          <w:vertAlign w:val="subscript"/>
        </w:rPr>
        <w:t>b</w:t>
      </w:r>
      <w:r w:rsidRPr="006F46DB">
        <w:t>和</w:t>
      </w:r>
      <w:r w:rsidRPr="006F46DB">
        <w:t>val</w:t>
      </w:r>
      <w:r w:rsidRPr="006F46DB">
        <w:rPr>
          <w:vertAlign w:val="subscript"/>
        </w:rPr>
        <w:t>a</w:t>
      </w:r>
      <w:r w:rsidRPr="006F46DB">
        <w:t>=val</w:t>
      </w:r>
      <w:r w:rsidRPr="006F46DB">
        <w:rPr>
          <w:vertAlign w:val="subscript"/>
        </w:rPr>
        <w:t>b</w:t>
      </w:r>
    </w:p>
    <w:p w14:paraId="7025CA15" w14:textId="77777777" w:rsidR="00F072CC" w:rsidRPr="006F46DB" w:rsidRDefault="00F072CC" w:rsidP="0094004B">
      <w:pPr>
        <w:ind w:firstLineChars="200" w:firstLine="373"/>
        <w:rPr>
          <w:b/>
        </w:rPr>
      </w:pPr>
      <w:r w:rsidRPr="006F46DB">
        <w:rPr>
          <w:b/>
        </w:rPr>
        <w:t>定义</w:t>
      </w:r>
      <w:r w:rsidRPr="006F46DB">
        <w:rPr>
          <w:b/>
        </w:rPr>
        <w:t>4</w:t>
      </w:r>
      <w:r w:rsidRPr="006F46DB">
        <w:rPr>
          <w:b/>
        </w:rPr>
        <w:t>：两个内存变量</w:t>
      </w:r>
      <w:r w:rsidR="00024BBD" w:rsidRPr="006F46DB">
        <w:rPr>
          <w:b/>
        </w:rPr>
        <w:t>集合</w:t>
      </w:r>
      <w:r w:rsidRPr="006F46DB">
        <w:rPr>
          <w:b/>
        </w:rPr>
        <w:t>M</w:t>
      </w:r>
      <w:r w:rsidRPr="006F46DB">
        <w:rPr>
          <w:b/>
        </w:rPr>
        <w:t>和</w:t>
      </w:r>
      <w:r w:rsidRPr="006F46DB">
        <w:rPr>
          <w:b/>
        </w:rPr>
        <w:t>N</w:t>
      </w:r>
      <w:r w:rsidRPr="006F46DB">
        <w:rPr>
          <w:b/>
        </w:rPr>
        <w:t>的交集</w:t>
      </w:r>
    </w:p>
    <w:p w14:paraId="74C66E34" w14:textId="77777777" w:rsidR="00F072CC" w:rsidRPr="006F46DB" w:rsidRDefault="00024BBD" w:rsidP="0094004B">
      <w:pPr>
        <w:ind w:firstLineChars="200" w:firstLine="372"/>
      </w:pPr>
      <w:r w:rsidRPr="006F46DB">
        <w:t>两个内存变量集合</w:t>
      </w:r>
      <w:r w:rsidR="00F072CC" w:rsidRPr="006F46DB">
        <w:t>M</w:t>
      </w:r>
      <w:r w:rsidR="00F072CC" w:rsidRPr="006F46DB">
        <w:t>和</w:t>
      </w:r>
      <w:r w:rsidR="00F072CC" w:rsidRPr="006F46DB">
        <w:t>N</w:t>
      </w:r>
      <w:r w:rsidR="00F072CC" w:rsidRPr="006F46DB">
        <w:t>的交集记作</w:t>
      </w:r>
      <w:r w:rsidR="00F072CC" w:rsidRPr="006F46DB">
        <w:t>M∩N,</w:t>
      </w:r>
      <w:r w:rsidR="00262623" w:rsidRPr="006F46DB">
        <w:t>定义为</w:t>
      </w:r>
      <w:r w:rsidR="00F072CC" w:rsidRPr="006F46DB">
        <w:t>M</w:t>
      </w:r>
      <w:r w:rsidR="00F072CC" w:rsidRPr="006F46DB">
        <w:t>与</w:t>
      </w:r>
      <w:r w:rsidR="00F072CC" w:rsidRPr="006F46DB">
        <w:t>N</w:t>
      </w:r>
      <w:r w:rsidR="00F072CC" w:rsidRPr="006F46DB">
        <w:t>中相等的内存变量的集合</w:t>
      </w:r>
    </w:p>
    <w:p w14:paraId="7B7EB45A" w14:textId="77777777" w:rsidR="00F072CC" w:rsidRPr="006F46DB" w:rsidRDefault="00F072CC" w:rsidP="0094004B">
      <w:pPr>
        <w:ind w:firstLineChars="200" w:firstLine="373"/>
        <w:rPr>
          <w:b/>
        </w:rPr>
      </w:pPr>
      <w:r w:rsidRPr="006F46DB">
        <w:rPr>
          <w:b/>
        </w:rPr>
        <w:t>定义</w:t>
      </w:r>
      <w:r w:rsidRPr="006F46DB">
        <w:rPr>
          <w:b/>
        </w:rPr>
        <w:t>5</w:t>
      </w:r>
      <w:r w:rsidRPr="006F46DB">
        <w:rPr>
          <w:b/>
        </w:rPr>
        <w:t>：两个内存变量</w:t>
      </w:r>
      <w:r w:rsidR="00725652" w:rsidRPr="006F46DB">
        <w:rPr>
          <w:b/>
        </w:rPr>
        <w:t>集合</w:t>
      </w:r>
      <w:r w:rsidRPr="006F46DB">
        <w:rPr>
          <w:b/>
          <w:i/>
        </w:rPr>
        <w:t>M</w:t>
      </w:r>
      <w:r w:rsidRPr="006F46DB">
        <w:rPr>
          <w:b/>
        </w:rPr>
        <w:t>和</w:t>
      </w:r>
      <w:r w:rsidRPr="006F46DB">
        <w:rPr>
          <w:b/>
          <w:i/>
        </w:rPr>
        <w:t>N</w:t>
      </w:r>
      <w:r w:rsidRPr="006F46DB">
        <w:rPr>
          <w:b/>
        </w:rPr>
        <w:t>的差集</w:t>
      </w:r>
    </w:p>
    <w:p w14:paraId="46D9DD73" w14:textId="77777777" w:rsidR="00F072CC" w:rsidRPr="006F46DB" w:rsidRDefault="00F072CC" w:rsidP="0094004B">
      <w:pPr>
        <w:ind w:firstLineChars="200" w:firstLine="372"/>
      </w:pPr>
      <w:r w:rsidRPr="006F46DB">
        <w:t>两个内存变量</w:t>
      </w:r>
      <w:r w:rsidR="00EE4395" w:rsidRPr="006F46DB">
        <w:t>集合</w:t>
      </w:r>
      <w:r w:rsidRPr="006F46DB">
        <w:rPr>
          <w:b/>
          <w:i/>
        </w:rPr>
        <w:t>M</w:t>
      </w:r>
      <w:r w:rsidRPr="006F46DB">
        <w:t>和</w:t>
      </w:r>
      <w:r w:rsidRPr="006F46DB">
        <w:rPr>
          <w:b/>
          <w:i/>
        </w:rPr>
        <w:t>N</w:t>
      </w:r>
      <w:r w:rsidRPr="006F46DB">
        <w:t>的差集记作</w:t>
      </w:r>
      <w:r w:rsidRPr="006F46DB">
        <w:rPr>
          <w:b/>
          <w:i/>
        </w:rPr>
        <w:t>M-N</w:t>
      </w:r>
      <w:r w:rsidR="007A79C7" w:rsidRPr="006F46DB">
        <w:t>,</w:t>
      </w:r>
      <w:r w:rsidR="00262623" w:rsidRPr="006F46DB">
        <w:t>定义</w:t>
      </w:r>
      <w:r w:rsidR="0087246D" w:rsidRPr="006F46DB">
        <w:t>为</w:t>
      </w:r>
      <w:r w:rsidRPr="006F46DB">
        <w:t>与</w:t>
      </w:r>
      <w:r w:rsidRPr="006F46DB">
        <w:rPr>
          <w:b/>
          <w:i/>
        </w:rPr>
        <w:t>N</w:t>
      </w:r>
      <w:r w:rsidR="00725652" w:rsidRPr="006F46DB">
        <w:t>中变量名相同而变量值不同的</w:t>
      </w:r>
      <w:r w:rsidR="008B0E44" w:rsidRPr="006F46DB">
        <w:t>M</w:t>
      </w:r>
      <w:r w:rsidR="008B0E44" w:rsidRPr="006F46DB">
        <w:t>中</w:t>
      </w:r>
      <w:r w:rsidR="00725652" w:rsidRPr="006F46DB">
        <w:t>内存变量</w:t>
      </w:r>
      <w:r w:rsidR="008B0E44" w:rsidRPr="006F46DB">
        <w:t>的</w:t>
      </w:r>
      <w:r w:rsidRPr="006F46DB">
        <w:lastRenderedPageBreak/>
        <w:t>集合</w:t>
      </w:r>
    </w:p>
    <w:p w14:paraId="2F116F40" w14:textId="77777777" w:rsidR="00F072CC" w:rsidRPr="006F46DB" w:rsidRDefault="00F072CC" w:rsidP="0094004B">
      <w:pPr>
        <w:ind w:firstLineChars="200" w:firstLine="373"/>
        <w:rPr>
          <w:b/>
        </w:rPr>
      </w:pPr>
      <w:r w:rsidRPr="006F46DB">
        <w:rPr>
          <w:b/>
        </w:rPr>
        <w:t>定义</w:t>
      </w:r>
      <w:r w:rsidRPr="006F46DB">
        <w:rPr>
          <w:b/>
        </w:rPr>
        <w:t>6</w:t>
      </w:r>
      <w:r w:rsidRPr="006F46DB">
        <w:rPr>
          <w:b/>
        </w:rPr>
        <w:t>：敏感变量的定义</w:t>
      </w:r>
    </w:p>
    <w:p w14:paraId="4AE5C85C" w14:textId="77777777" w:rsidR="0094004B" w:rsidRPr="006F46DB" w:rsidRDefault="00F072CC" w:rsidP="00082F69">
      <w:pPr>
        <w:ind w:firstLineChars="200" w:firstLine="372"/>
      </w:pPr>
      <w:r w:rsidRPr="006F46DB">
        <w:t>一个敏感变量</w:t>
      </w:r>
      <w:r w:rsidRPr="006F46DB">
        <w:rPr>
          <w:b/>
          <w:i/>
        </w:rPr>
        <w:t>t</w:t>
      </w:r>
      <w:r w:rsidR="001D0BE9" w:rsidRPr="006F46DB">
        <w:t>是一个内存变量</w:t>
      </w:r>
      <w:r w:rsidR="001A44E1" w:rsidRPr="006F46DB">
        <w:t>二</w:t>
      </w:r>
      <w:r w:rsidRPr="006F46DB">
        <w:t>元</w:t>
      </w:r>
      <w:r w:rsidR="001D0BE9" w:rsidRPr="006F46DB">
        <w:t>式</w:t>
      </w:r>
      <w:r w:rsidRPr="006F46DB">
        <w:rPr>
          <w:b/>
          <w:i/>
        </w:rPr>
        <w:t>t</w:t>
      </w:r>
      <w:r w:rsidRPr="006F46DB">
        <w:t>=[</w:t>
      </w:r>
      <w:r w:rsidRPr="006F46DB">
        <w:rPr>
          <w:b/>
          <w:i/>
        </w:rPr>
        <w:t>sv</w:t>
      </w:r>
      <w:r w:rsidRPr="006F46DB">
        <w:t xml:space="preserve">, </w:t>
      </w:r>
      <w:r w:rsidRPr="006F46DB">
        <w:rPr>
          <w:b/>
          <w:i/>
        </w:rPr>
        <w:t>v</w:t>
      </w:r>
      <w:r w:rsidRPr="006F46DB">
        <w:t>]</w:t>
      </w:r>
      <w:r w:rsidR="007A79C7" w:rsidRPr="006F46DB">
        <w:t>,</w:t>
      </w:r>
      <w:r w:rsidRPr="006F46DB">
        <w:t>其中</w:t>
      </w:r>
      <w:r w:rsidR="007A79C7" w:rsidRPr="006F46DB">
        <w:t>,</w:t>
      </w:r>
      <w:r w:rsidRPr="006F46DB">
        <w:rPr>
          <w:b/>
          <w:i/>
        </w:rPr>
        <w:t>sv</w:t>
      </w:r>
      <w:r w:rsidRPr="006F46DB">
        <w:t>表示敏感变量的名字</w:t>
      </w:r>
      <w:r w:rsidR="007A79C7" w:rsidRPr="006F46DB">
        <w:t>,</w:t>
      </w:r>
      <w:r w:rsidRPr="006F46DB">
        <w:rPr>
          <w:b/>
          <w:i/>
        </w:rPr>
        <w:t>v</w:t>
      </w:r>
      <w:r w:rsidRPr="006F46DB">
        <w:t>表示敏感变量的值</w:t>
      </w:r>
    </w:p>
    <w:p w14:paraId="6C4450A7" w14:textId="77777777" w:rsidR="00082F69" w:rsidRPr="006F46DB" w:rsidRDefault="00653B9E" w:rsidP="00653B9E">
      <w:pPr>
        <w:pStyle w:val="21"/>
        <w:spacing w:before="71" w:after="71"/>
      </w:pPr>
      <w:r w:rsidRPr="006F46DB">
        <w:t>相关</w:t>
      </w:r>
      <w:r w:rsidR="00082F69" w:rsidRPr="006F46DB">
        <w:t>假设</w:t>
      </w:r>
      <w:r w:rsidR="00082F69" w:rsidRPr="006F46DB">
        <w:t>:</w:t>
      </w:r>
    </w:p>
    <w:p w14:paraId="13D711B4" w14:textId="77777777" w:rsidR="00082F69" w:rsidRPr="006F46DB" w:rsidRDefault="001D0BE9" w:rsidP="00EE396B">
      <w:pPr>
        <w:pStyle w:val="a3"/>
        <w:ind w:firstLine="372"/>
      </w:pPr>
      <w:r w:rsidRPr="006F46DB">
        <w:t>根据程序测试和调试经验</w:t>
      </w:r>
      <w:r w:rsidR="00FF1426" w:rsidRPr="006F46DB">
        <w:t>,</w:t>
      </w:r>
      <w:r w:rsidR="00E1629C" w:rsidRPr="006F46DB">
        <w:t>本文的算法思想基于下述</w:t>
      </w:r>
      <w:r w:rsidRPr="006F46DB">
        <w:t>基本</w:t>
      </w:r>
      <w:r w:rsidR="00E1629C" w:rsidRPr="006F46DB">
        <w:t>假设</w:t>
      </w:r>
      <w:r w:rsidRPr="006F46DB">
        <w:t>：</w:t>
      </w:r>
    </w:p>
    <w:p w14:paraId="3CCEE3C2" w14:textId="77777777" w:rsidR="00BA2C90" w:rsidRPr="006F46DB" w:rsidRDefault="00BA2C90" w:rsidP="0092434C">
      <w:pPr>
        <w:pStyle w:val="a3"/>
        <w:ind w:firstLine="373"/>
        <w:rPr>
          <w:b/>
        </w:rPr>
      </w:pPr>
      <w:r w:rsidRPr="006F46DB">
        <w:rPr>
          <w:b/>
        </w:rPr>
        <w:t>假设</w:t>
      </w:r>
      <w:r w:rsidRPr="006F46DB">
        <w:rPr>
          <w:b/>
        </w:rPr>
        <w:t>1:</w:t>
      </w:r>
      <w:r w:rsidRPr="006F46DB">
        <w:rPr>
          <w:b/>
        </w:rPr>
        <w:t>变量集对成功和失败具有一定的揭示能力</w:t>
      </w:r>
    </w:p>
    <w:p w14:paraId="68045A3F" w14:textId="77777777" w:rsidR="0046337C" w:rsidRPr="006F46DB" w:rsidRDefault="00E91369" w:rsidP="0092434C">
      <w:pPr>
        <w:pStyle w:val="a3"/>
        <w:ind w:firstLine="372"/>
      </w:pPr>
      <w:r w:rsidRPr="006F46DB">
        <w:t>对于高相似度的测试用例</w:t>
      </w:r>
      <w:r w:rsidR="00125379" w:rsidRPr="006F46DB">
        <w:t>(</w:t>
      </w:r>
      <w:r w:rsidR="00125379" w:rsidRPr="006F46DB">
        <w:t>见定义</w:t>
      </w:r>
      <w:r w:rsidR="00125379" w:rsidRPr="006F46DB">
        <w:t>1)</w:t>
      </w:r>
      <w:r w:rsidRPr="006F46DB">
        <w:t>形成的一个集合</w:t>
      </w:r>
      <w:r w:rsidRPr="006F46DB">
        <w:rPr>
          <w:b/>
          <w:i/>
          <w:szCs w:val="18"/>
        </w:rPr>
        <w:t>St</w:t>
      </w:r>
      <w:r w:rsidRPr="006F46DB">
        <w:t>而言</w:t>
      </w:r>
      <w:r w:rsidRPr="006F46DB">
        <w:t>,</w:t>
      </w:r>
      <w:r w:rsidRPr="006F46DB">
        <w:t>在每个断点处</w:t>
      </w:r>
      <w:r w:rsidRPr="006F46DB">
        <w:t>,</w:t>
      </w:r>
      <w:r w:rsidRPr="006F46DB">
        <w:rPr>
          <w:b/>
          <w:i/>
          <w:szCs w:val="18"/>
        </w:rPr>
        <w:t>St</w:t>
      </w:r>
      <w:r w:rsidRPr="006F46DB">
        <w:t>中测试用例</w:t>
      </w:r>
      <w:r w:rsidR="003D6F0D" w:rsidRPr="006F46DB">
        <w:t>执行的</w:t>
      </w:r>
      <w:r w:rsidRPr="006F46DB">
        <w:t>变量集合的交集或差集对程序执行的成功概率或失败概率具有一定的揭示能力</w:t>
      </w:r>
      <w:r w:rsidRPr="006F46DB">
        <w:t>.</w:t>
      </w:r>
    </w:p>
    <w:p w14:paraId="0A071BC0" w14:textId="77777777" w:rsidR="00BA2C90" w:rsidRPr="006F46DB" w:rsidRDefault="00BA2C90" w:rsidP="00BA2C90">
      <w:pPr>
        <w:pStyle w:val="a3"/>
        <w:ind w:firstLine="373"/>
        <w:rPr>
          <w:b/>
        </w:rPr>
      </w:pPr>
      <w:r w:rsidRPr="006F46DB">
        <w:rPr>
          <w:b/>
        </w:rPr>
        <w:t>假设</w:t>
      </w:r>
      <w:r w:rsidRPr="006F46DB">
        <w:rPr>
          <w:b/>
        </w:rPr>
        <w:t>2:</w:t>
      </w:r>
      <w:r w:rsidRPr="006F46DB">
        <w:rPr>
          <w:b/>
        </w:rPr>
        <w:t>不同断点处变量集合对成功或故障的揭示能力</w:t>
      </w:r>
      <w:r w:rsidR="00F93F3F" w:rsidRPr="006F46DB">
        <w:rPr>
          <w:b/>
        </w:rPr>
        <w:t>不同</w:t>
      </w:r>
    </w:p>
    <w:p w14:paraId="4DC047B3" w14:textId="77777777" w:rsidR="00DF714A" w:rsidRPr="006F46DB" w:rsidRDefault="001F4007" w:rsidP="00950A74">
      <w:pPr>
        <w:pStyle w:val="a3"/>
        <w:ind w:firstLine="372"/>
      </w:pPr>
      <w:r w:rsidRPr="006F46DB">
        <w:t>因为故障发生</w:t>
      </w:r>
      <w:r w:rsidR="00FB1083" w:rsidRPr="006F46DB">
        <w:t>程序的某个</w:t>
      </w:r>
      <w:r w:rsidRPr="006F46DB">
        <w:t>位置</w:t>
      </w:r>
      <w:r w:rsidR="00FB1083" w:rsidRPr="006F46DB">
        <w:t>且故障有</w:t>
      </w:r>
      <w:r w:rsidRPr="006F46DB">
        <w:t>传播能力</w:t>
      </w:r>
      <w:r w:rsidRPr="006F46DB">
        <w:t>,</w:t>
      </w:r>
      <w:r w:rsidR="002F6CA4" w:rsidRPr="006F46DB">
        <w:t>断点位置越靠后</w:t>
      </w:r>
      <w:r w:rsidR="007C3B8F" w:rsidRPr="006F46DB">
        <w:t>,</w:t>
      </w:r>
      <w:r w:rsidR="007C3B8F" w:rsidRPr="006F46DB">
        <w:t>其相应变量集合对成功或故障的揭示能力逐步增强</w:t>
      </w:r>
      <w:r w:rsidRPr="006F46DB">
        <w:t>.</w:t>
      </w:r>
      <w:r w:rsidR="00950A74" w:rsidRPr="006F46DB">
        <w:t xml:space="preserve"> </w:t>
      </w:r>
    </w:p>
    <w:p w14:paraId="648B8BA5" w14:textId="77777777" w:rsidR="00093E33" w:rsidRPr="006F46DB" w:rsidRDefault="00093E33" w:rsidP="00093E33">
      <w:pPr>
        <w:pStyle w:val="21"/>
        <w:spacing w:before="71" w:after="71"/>
      </w:pPr>
      <w:r w:rsidRPr="006F46DB">
        <w:t>测试预言生成算法</w:t>
      </w:r>
    </w:p>
    <w:p w14:paraId="58792F2D" w14:textId="77777777" w:rsidR="0080165D" w:rsidRPr="006F46DB" w:rsidRDefault="0080165D" w:rsidP="001D0BE9">
      <w:pPr>
        <w:ind w:firstLineChars="200" w:firstLine="372"/>
      </w:pPr>
      <w:r w:rsidRPr="006F46DB">
        <w:t>已知一个程序、一个测试用例集合及各测试用例执行成功或失败的信息</w:t>
      </w:r>
      <w:r w:rsidR="007A79C7" w:rsidRPr="006F46DB">
        <w:t>,</w:t>
      </w:r>
      <w:r w:rsidR="00C32667" w:rsidRPr="006F46DB">
        <w:t>本文</w:t>
      </w:r>
      <w:r w:rsidRPr="006F46DB">
        <w:t>通过在程序中</w:t>
      </w:r>
      <w:r w:rsidR="00FF1426" w:rsidRPr="006F46DB">
        <w:t>设置</w:t>
      </w:r>
      <w:r w:rsidR="00D24F00" w:rsidRPr="006F46DB">
        <w:t>批量</w:t>
      </w:r>
      <w:r w:rsidR="00290252" w:rsidRPr="006F46DB">
        <w:t>断点的方法</w:t>
      </w:r>
      <w:r w:rsidR="007A79C7" w:rsidRPr="006F46DB">
        <w:t>,</w:t>
      </w:r>
      <w:r w:rsidRPr="006F46DB">
        <w:t>收集</w:t>
      </w:r>
      <w:r w:rsidR="00D24F00" w:rsidRPr="006F46DB">
        <w:t>所有</w:t>
      </w:r>
      <w:r w:rsidRPr="006F46DB">
        <w:t>测试用例</w:t>
      </w:r>
      <w:r w:rsidR="00290252" w:rsidRPr="006F46DB">
        <w:t>在各断点处</w:t>
      </w:r>
      <w:r w:rsidRPr="006F46DB">
        <w:t>的内存数据以及代码覆盖信息</w:t>
      </w:r>
      <w:r w:rsidR="001965B9" w:rsidRPr="006F46DB">
        <w:t>作为训练集</w:t>
      </w:r>
      <w:r w:rsidR="007A79C7" w:rsidRPr="006F46DB">
        <w:t>,</w:t>
      </w:r>
      <w:r w:rsidR="00D24F00" w:rsidRPr="006F46DB">
        <w:t>然后</w:t>
      </w:r>
      <w:r w:rsidR="007A79C7" w:rsidRPr="006F46DB">
        <w:t>,</w:t>
      </w:r>
      <w:r w:rsidR="001965B9" w:rsidRPr="006F46DB">
        <w:t>根据新测试用例的执行</w:t>
      </w:r>
      <w:r w:rsidR="001965B9" w:rsidRPr="006F46DB">
        <w:t>,</w:t>
      </w:r>
      <w:r w:rsidR="00D95531" w:rsidRPr="006F46DB">
        <w:t>计算</w:t>
      </w:r>
      <w:r w:rsidR="00290252" w:rsidRPr="006F46DB">
        <w:t>各断点处的敏感变量</w:t>
      </w:r>
      <w:r w:rsidR="00D95531" w:rsidRPr="006F46DB">
        <w:t>集合</w:t>
      </w:r>
      <w:r w:rsidR="00D24F00" w:rsidRPr="006F46DB">
        <w:t>,</w:t>
      </w:r>
      <w:r w:rsidR="00D24F00" w:rsidRPr="006F46DB">
        <w:t>并</w:t>
      </w:r>
      <w:r w:rsidR="001965B9" w:rsidRPr="006F46DB">
        <w:t>应用线性感知机算法计算</w:t>
      </w:r>
      <w:r w:rsidR="00D24F00" w:rsidRPr="006F46DB">
        <w:t>该断点处</w:t>
      </w:r>
      <w:r w:rsidR="001965B9" w:rsidRPr="006F46DB">
        <w:t>执行</w:t>
      </w:r>
      <w:r w:rsidR="00D24F00" w:rsidRPr="006F46DB">
        <w:t>失败或成功概率的</w:t>
      </w:r>
      <w:r w:rsidR="00166E92" w:rsidRPr="006F46DB">
        <w:t>门限值</w:t>
      </w:r>
      <w:r w:rsidR="007A79C7" w:rsidRPr="006F46DB">
        <w:t>,</w:t>
      </w:r>
      <w:r w:rsidR="001652BF" w:rsidRPr="006F46DB">
        <w:t>在此基础上</w:t>
      </w:r>
      <w:r w:rsidR="007A79C7" w:rsidRPr="006F46DB">
        <w:t>,</w:t>
      </w:r>
      <w:r w:rsidRPr="006F46DB">
        <w:t>本节给出了一种基于内存分析的测试预言自动生成方法</w:t>
      </w:r>
      <w:r w:rsidR="007A79C7" w:rsidRPr="006F46DB">
        <w:t>,</w:t>
      </w:r>
      <w:r w:rsidR="00552CD2" w:rsidRPr="006F46DB">
        <w:t>即</w:t>
      </w:r>
      <w:r w:rsidRPr="006F46DB">
        <w:t>对新</w:t>
      </w:r>
      <w:r w:rsidR="00552CD2" w:rsidRPr="006F46DB">
        <w:t>产生的</w:t>
      </w:r>
      <w:r w:rsidRPr="006F46DB">
        <w:t>测试用例</w:t>
      </w:r>
      <w:r w:rsidR="00A821C7" w:rsidRPr="006F46DB">
        <w:t>执行</w:t>
      </w:r>
      <w:r w:rsidRPr="006F46DB">
        <w:t>同一程序的运行结果是成功还是失败进行预测</w:t>
      </w:r>
      <w:r w:rsidR="007A79C7" w:rsidRPr="006F46DB">
        <w:t>,</w:t>
      </w:r>
      <w:r w:rsidRPr="006F46DB">
        <w:t>自动生成测试预言</w:t>
      </w:r>
      <w:r w:rsidR="00470EC9" w:rsidRPr="006F46DB">
        <w:t>(</w:t>
      </w:r>
      <w:r w:rsidR="00470EC9" w:rsidRPr="006F46DB">
        <w:t>见下文算法</w:t>
      </w:r>
      <w:r w:rsidR="00470EC9" w:rsidRPr="006F46DB">
        <w:t>1)</w:t>
      </w:r>
      <w:r w:rsidR="007A79C7" w:rsidRPr="006F46DB">
        <w:t>.</w:t>
      </w:r>
      <w:r w:rsidR="00802D7D" w:rsidRPr="006F46DB">
        <w:t>为了阐述本文提出的测试预言生成算法</w:t>
      </w:r>
      <w:r w:rsidR="00802D7D" w:rsidRPr="006F46DB">
        <w:t>,</w:t>
      </w:r>
      <w:r w:rsidRPr="006F46DB">
        <w:t>表</w:t>
      </w:r>
      <w:r w:rsidRPr="006F46DB">
        <w:t>1</w:t>
      </w:r>
      <w:r w:rsidR="00802D7D" w:rsidRPr="006F46DB">
        <w:t>给出了</w:t>
      </w:r>
      <w:r w:rsidRPr="006F46DB">
        <w:t>算法中涉及的符号</w:t>
      </w:r>
      <w:r w:rsidR="00802D7D" w:rsidRPr="006F46DB">
        <w:t>名称</w:t>
      </w:r>
      <w:r w:rsidRPr="006F46DB">
        <w:t>及其</w:t>
      </w:r>
      <w:r w:rsidR="00897769" w:rsidRPr="006F46DB">
        <w:t>含义</w:t>
      </w:r>
      <w:r w:rsidRPr="006F46DB">
        <w:t>描述</w:t>
      </w:r>
      <w:r w:rsidR="007A79C7" w:rsidRPr="006F46DB">
        <w:t>.</w:t>
      </w:r>
    </w:p>
    <w:p w14:paraId="3C13C350" w14:textId="77777777" w:rsidR="009C7898" w:rsidRPr="006F46DB" w:rsidRDefault="009C7898" w:rsidP="001A7956">
      <w:pPr>
        <w:pStyle w:val="a3"/>
        <w:spacing w:afterLines="20" w:after="57"/>
        <w:ind w:firstLineChars="0" w:firstLine="0"/>
        <w:jc w:val="center"/>
      </w:pPr>
      <w:r w:rsidRPr="006F46DB">
        <w:rPr>
          <w:rFonts w:eastAsia="黑体"/>
        </w:rPr>
        <w:t>表</w:t>
      </w:r>
      <w:r w:rsidRPr="006F46DB">
        <w:rPr>
          <w:b/>
          <w:bCs/>
        </w:rPr>
        <w:t>1</w:t>
      </w:r>
      <w:r w:rsidRPr="006F46DB">
        <w:t xml:space="preserve">  </w:t>
      </w:r>
      <w:r w:rsidRPr="006F46DB">
        <w:t>本节算法中涉及的</w:t>
      </w:r>
      <w:r w:rsidR="00E20C0C" w:rsidRPr="006F46DB">
        <w:t>符号</w:t>
      </w:r>
      <w:r w:rsidR="00802D7D" w:rsidRPr="006F46DB">
        <w:t>名称</w:t>
      </w:r>
      <w:r w:rsidRPr="006F46DB">
        <w:t>及其</w:t>
      </w:r>
      <w:r w:rsidR="00802D7D" w:rsidRPr="006F46DB">
        <w:t>含义</w:t>
      </w:r>
      <w:r w:rsidR="00E20C0C" w:rsidRPr="006F46DB">
        <w:t>描述</w:t>
      </w:r>
    </w:p>
    <w:tbl>
      <w:tblPr>
        <w:tblW w:w="0" w:type="auto"/>
        <w:jc w:val="center"/>
        <w:tblBorders>
          <w:top w:val="single" w:sz="8" w:space="0" w:color="000000"/>
          <w:bottom w:val="single" w:sz="8" w:space="0" w:color="000000"/>
        </w:tblBorders>
        <w:tblLook w:val="04A0" w:firstRow="1" w:lastRow="0" w:firstColumn="1" w:lastColumn="0" w:noHBand="0" w:noVBand="1"/>
      </w:tblPr>
      <w:tblGrid>
        <w:gridCol w:w="1134"/>
        <w:gridCol w:w="3007"/>
        <w:gridCol w:w="4648"/>
      </w:tblGrid>
      <w:tr w:rsidR="007C3FD4" w:rsidRPr="006F46DB" w14:paraId="6A9245B3" w14:textId="77777777" w:rsidTr="00937AAE">
        <w:trPr>
          <w:jc w:val="center"/>
        </w:trPr>
        <w:tc>
          <w:tcPr>
            <w:tcW w:w="1134" w:type="dxa"/>
            <w:tcBorders>
              <w:top w:val="single" w:sz="8" w:space="0" w:color="000000"/>
              <w:bottom w:val="single" w:sz="4" w:space="0" w:color="000000"/>
            </w:tcBorders>
          </w:tcPr>
          <w:p w14:paraId="5D38B877" w14:textId="77777777" w:rsidR="007C3FD4" w:rsidRPr="006F46DB" w:rsidRDefault="007C3FD4" w:rsidP="0081196B">
            <w:pPr>
              <w:spacing w:line="0" w:lineRule="atLeast"/>
              <w:jc w:val="center"/>
              <w:rPr>
                <w:bCs/>
                <w:sz w:val="15"/>
              </w:rPr>
            </w:pPr>
            <w:r w:rsidRPr="006F46DB">
              <w:rPr>
                <w:bCs/>
                <w:sz w:val="15"/>
              </w:rPr>
              <w:t>符号名称</w:t>
            </w:r>
          </w:p>
        </w:tc>
        <w:tc>
          <w:tcPr>
            <w:tcW w:w="3007" w:type="dxa"/>
            <w:tcBorders>
              <w:top w:val="single" w:sz="8" w:space="0" w:color="000000"/>
              <w:bottom w:val="single" w:sz="4" w:space="0" w:color="000000"/>
            </w:tcBorders>
          </w:tcPr>
          <w:p w14:paraId="6409965A" w14:textId="77777777" w:rsidR="007C3FD4" w:rsidRPr="006F46DB" w:rsidRDefault="00937AAE" w:rsidP="00802D7D">
            <w:pPr>
              <w:spacing w:line="0" w:lineRule="atLeast"/>
              <w:rPr>
                <w:bCs/>
                <w:sz w:val="15"/>
              </w:rPr>
            </w:pPr>
            <w:r w:rsidRPr="006F46DB">
              <w:rPr>
                <w:bCs/>
                <w:sz w:val="15"/>
              </w:rPr>
              <w:t>英文全称</w:t>
            </w:r>
          </w:p>
        </w:tc>
        <w:tc>
          <w:tcPr>
            <w:tcW w:w="4648" w:type="dxa"/>
            <w:tcBorders>
              <w:top w:val="single" w:sz="8" w:space="0" w:color="000000"/>
              <w:bottom w:val="single" w:sz="4" w:space="0" w:color="000000"/>
            </w:tcBorders>
          </w:tcPr>
          <w:p w14:paraId="5ED9F4D4" w14:textId="77777777" w:rsidR="007C3FD4" w:rsidRPr="006F46DB" w:rsidRDefault="00D470A8" w:rsidP="00802D7D">
            <w:pPr>
              <w:spacing w:line="0" w:lineRule="atLeast"/>
              <w:rPr>
                <w:bCs/>
                <w:sz w:val="15"/>
              </w:rPr>
            </w:pPr>
            <w:r w:rsidRPr="006F46DB">
              <w:rPr>
                <w:bCs/>
                <w:sz w:val="15"/>
              </w:rPr>
              <w:t>含义</w:t>
            </w:r>
            <w:r w:rsidR="007C3FD4" w:rsidRPr="006F46DB">
              <w:rPr>
                <w:bCs/>
                <w:sz w:val="15"/>
              </w:rPr>
              <w:t>描述</w:t>
            </w:r>
          </w:p>
        </w:tc>
      </w:tr>
      <w:tr w:rsidR="007C3FD4" w:rsidRPr="006F46DB" w14:paraId="4762F883" w14:textId="77777777" w:rsidTr="00937AAE">
        <w:trPr>
          <w:jc w:val="center"/>
        </w:trPr>
        <w:tc>
          <w:tcPr>
            <w:tcW w:w="1134" w:type="dxa"/>
            <w:tcBorders>
              <w:top w:val="single" w:sz="4" w:space="0" w:color="000000"/>
            </w:tcBorders>
          </w:tcPr>
          <w:p w14:paraId="0888D852" w14:textId="77777777" w:rsidR="007C3FD4" w:rsidRPr="006F46DB" w:rsidRDefault="007C3FD4" w:rsidP="0081196B">
            <w:pPr>
              <w:spacing w:line="0" w:lineRule="atLeast"/>
              <w:jc w:val="center"/>
              <w:rPr>
                <w:b/>
                <w:bCs/>
                <w:i/>
                <w:sz w:val="15"/>
                <w:szCs w:val="15"/>
              </w:rPr>
            </w:pPr>
            <w:r w:rsidRPr="006F46DB">
              <w:rPr>
                <w:b/>
                <w:bCs/>
                <w:i/>
                <w:sz w:val="15"/>
                <w:szCs w:val="15"/>
              </w:rPr>
              <w:t>P</w:t>
            </w:r>
          </w:p>
        </w:tc>
        <w:tc>
          <w:tcPr>
            <w:tcW w:w="3007" w:type="dxa"/>
            <w:tcBorders>
              <w:top w:val="single" w:sz="4" w:space="0" w:color="000000"/>
            </w:tcBorders>
          </w:tcPr>
          <w:p w14:paraId="04DF71AC" w14:textId="77777777" w:rsidR="007C3FD4" w:rsidRPr="006F46DB" w:rsidRDefault="00937AAE" w:rsidP="00987CFD">
            <w:pPr>
              <w:spacing w:line="0" w:lineRule="atLeast"/>
              <w:jc w:val="left"/>
              <w:rPr>
                <w:bCs/>
                <w:sz w:val="15"/>
                <w:szCs w:val="15"/>
              </w:rPr>
            </w:pPr>
            <w:r w:rsidRPr="006F46DB">
              <w:rPr>
                <w:bCs/>
                <w:sz w:val="15"/>
                <w:szCs w:val="15"/>
              </w:rPr>
              <w:t>Program</w:t>
            </w:r>
          </w:p>
        </w:tc>
        <w:tc>
          <w:tcPr>
            <w:tcW w:w="4648" w:type="dxa"/>
            <w:tcBorders>
              <w:top w:val="single" w:sz="4" w:space="0" w:color="000000"/>
            </w:tcBorders>
          </w:tcPr>
          <w:p w14:paraId="0B188996" w14:textId="77777777" w:rsidR="007C3FD4" w:rsidRPr="006F46DB" w:rsidRDefault="007C3FD4" w:rsidP="00987CFD">
            <w:pPr>
              <w:spacing w:line="0" w:lineRule="atLeast"/>
              <w:jc w:val="left"/>
              <w:rPr>
                <w:bCs/>
                <w:sz w:val="15"/>
                <w:szCs w:val="15"/>
              </w:rPr>
            </w:pPr>
            <w:r w:rsidRPr="006F46DB">
              <w:rPr>
                <w:bCs/>
                <w:sz w:val="15"/>
                <w:szCs w:val="15"/>
              </w:rPr>
              <w:t>故障程序</w:t>
            </w:r>
          </w:p>
        </w:tc>
      </w:tr>
      <w:tr w:rsidR="007C3FD4" w:rsidRPr="006F46DB" w14:paraId="288A1B6B" w14:textId="77777777" w:rsidTr="00937AAE">
        <w:trPr>
          <w:jc w:val="center"/>
        </w:trPr>
        <w:tc>
          <w:tcPr>
            <w:tcW w:w="1134" w:type="dxa"/>
          </w:tcPr>
          <w:p w14:paraId="3AE49C32" w14:textId="77777777" w:rsidR="007C3FD4" w:rsidRPr="006F46DB" w:rsidRDefault="00A7126A" w:rsidP="0081196B">
            <w:pPr>
              <w:spacing w:line="0" w:lineRule="atLeast"/>
              <w:jc w:val="center"/>
              <w:rPr>
                <w:b/>
                <w:bCs/>
                <w:i/>
                <w:sz w:val="15"/>
                <w:szCs w:val="15"/>
              </w:rPr>
            </w:pPr>
            <w:r w:rsidRPr="006F46DB">
              <w:rPr>
                <w:b/>
                <w:bCs/>
                <w:i/>
                <w:sz w:val="15"/>
                <w:szCs w:val="15"/>
              </w:rPr>
              <w:t>S</w:t>
            </w:r>
            <w:r w:rsidR="007C3FD4" w:rsidRPr="006F46DB">
              <w:rPr>
                <w:b/>
                <w:bCs/>
                <w:i/>
                <w:sz w:val="15"/>
                <w:szCs w:val="15"/>
              </w:rPr>
              <w:t>T</w:t>
            </w:r>
          </w:p>
        </w:tc>
        <w:tc>
          <w:tcPr>
            <w:tcW w:w="3007" w:type="dxa"/>
          </w:tcPr>
          <w:p w14:paraId="6F490580" w14:textId="77777777" w:rsidR="007C3FD4" w:rsidRPr="006F46DB" w:rsidRDefault="000A3796" w:rsidP="00987CFD">
            <w:pPr>
              <w:spacing w:line="0" w:lineRule="atLeast"/>
              <w:jc w:val="left"/>
              <w:rPr>
                <w:bCs/>
                <w:sz w:val="15"/>
                <w:szCs w:val="15"/>
              </w:rPr>
            </w:pPr>
            <w:r w:rsidRPr="006F46DB">
              <w:rPr>
                <w:rFonts w:eastAsia="Yu Gothic UI Semilight"/>
                <w:b/>
                <w:bCs/>
                <w:sz w:val="15"/>
                <w:szCs w:val="15"/>
              </w:rPr>
              <w:t>S</w:t>
            </w:r>
            <w:r w:rsidRPr="006F46DB">
              <w:rPr>
                <w:bCs/>
                <w:sz w:val="15"/>
                <w:szCs w:val="15"/>
              </w:rPr>
              <w:t xml:space="preserve">et of </w:t>
            </w:r>
            <w:r w:rsidRPr="006F46DB">
              <w:rPr>
                <w:bCs/>
                <w:i/>
                <w:sz w:val="15"/>
                <w:szCs w:val="15"/>
              </w:rPr>
              <w:t>n</w:t>
            </w:r>
            <w:r w:rsidRPr="006F46DB">
              <w:rPr>
                <w:bCs/>
                <w:sz w:val="15"/>
                <w:szCs w:val="15"/>
              </w:rPr>
              <w:t xml:space="preserve"> </w:t>
            </w:r>
            <w:r w:rsidR="009A4055" w:rsidRPr="006F46DB">
              <w:rPr>
                <w:b/>
                <w:bCs/>
                <w:sz w:val="15"/>
                <w:szCs w:val="15"/>
              </w:rPr>
              <w:t>T</w:t>
            </w:r>
            <w:r w:rsidRPr="006F46DB">
              <w:rPr>
                <w:bCs/>
                <w:sz w:val="15"/>
                <w:szCs w:val="15"/>
              </w:rPr>
              <w:t>est cass</w:t>
            </w:r>
          </w:p>
        </w:tc>
        <w:tc>
          <w:tcPr>
            <w:tcW w:w="4648" w:type="dxa"/>
          </w:tcPr>
          <w:p w14:paraId="5F64E972" w14:textId="77777777" w:rsidR="007C3FD4" w:rsidRPr="006F46DB" w:rsidRDefault="007C3FD4" w:rsidP="00987CFD">
            <w:pPr>
              <w:spacing w:line="0" w:lineRule="atLeast"/>
              <w:jc w:val="left"/>
              <w:rPr>
                <w:sz w:val="15"/>
                <w:szCs w:val="15"/>
              </w:rPr>
            </w:pPr>
            <w:r w:rsidRPr="006F46DB">
              <w:rPr>
                <w:b/>
                <w:bCs/>
                <w:i/>
                <w:sz w:val="15"/>
                <w:szCs w:val="15"/>
              </w:rPr>
              <w:t>n</w:t>
            </w:r>
            <w:proofErr w:type="gramStart"/>
            <w:r w:rsidRPr="006F46DB">
              <w:rPr>
                <w:bCs/>
                <w:sz w:val="15"/>
                <w:szCs w:val="15"/>
              </w:rPr>
              <w:t>个</w:t>
            </w:r>
            <w:proofErr w:type="gramEnd"/>
            <w:r w:rsidRPr="006F46DB">
              <w:rPr>
                <w:bCs/>
                <w:sz w:val="15"/>
                <w:szCs w:val="15"/>
              </w:rPr>
              <w:t>测试用例的集合</w:t>
            </w:r>
            <w:r w:rsidRPr="006F46DB">
              <w:rPr>
                <w:b/>
                <w:i/>
                <w:sz w:val="15"/>
                <w:szCs w:val="15"/>
              </w:rPr>
              <w:t>{[t</w:t>
            </w:r>
            <w:r w:rsidRPr="006F46DB">
              <w:rPr>
                <w:b/>
                <w:i/>
                <w:sz w:val="15"/>
                <w:szCs w:val="15"/>
                <w:vertAlign w:val="subscript"/>
              </w:rPr>
              <w:t>1</w:t>
            </w:r>
            <w:r w:rsidRPr="006F46DB">
              <w:rPr>
                <w:b/>
                <w:i/>
                <w:sz w:val="15"/>
                <w:szCs w:val="15"/>
              </w:rPr>
              <w:t>,o</w:t>
            </w:r>
            <w:r w:rsidRPr="006F46DB">
              <w:rPr>
                <w:b/>
                <w:i/>
                <w:sz w:val="15"/>
                <w:szCs w:val="15"/>
                <w:vertAlign w:val="subscript"/>
              </w:rPr>
              <w:t>1</w:t>
            </w:r>
            <w:r w:rsidRPr="006F46DB">
              <w:rPr>
                <w:b/>
                <w:i/>
                <w:sz w:val="15"/>
                <w:szCs w:val="15"/>
              </w:rPr>
              <w:t>],[ t</w:t>
            </w:r>
            <w:r w:rsidRPr="006F46DB">
              <w:rPr>
                <w:b/>
                <w:i/>
                <w:sz w:val="15"/>
                <w:szCs w:val="15"/>
                <w:vertAlign w:val="subscript"/>
              </w:rPr>
              <w:t>2</w:t>
            </w:r>
            <w:r w:rsidRPr="006F46DB">
              <w:rPr>
                <w:b/>
                <w:i/>
                <w:sz w:val="15"/>
                <w:szCs w:val="15"/>
              </w:rPr>
              <w:t>,o</w:t>
            </w:r>
            <w:r w:rsidRPr="006F46DB">
              <w:rPr>
                <w:b/>
                <w:i/>
                <w:sz w:val="15"/>
                <w:szCs w:val="15"/>
                <w:vertAlign w:val="subscript"/>
              </w:rPr>
              <w:t>2</w:t>
            </w:r>
            <w:r w:rsidRPr="006F46DB">
              <w:rPr>
                <w:b/>
                <w:i/>
                <w:sz w:val="15"/>
                <w:szCs w:val="15"/>
              </w:rPr>
              <w:t>],[ t</w:t>
            </w:r>
            <w:r w:rsidRPr="006F46DB">
              <w:rPr>
                <w:b/>
                <w:i/>
                <w:sz w:val="15"/>
                <w:szCs w:val="15"/>
                <w:vertAlign w:val="subscript"/>
              </w:rPr>
              <w:t>3</w:t>
            </w:r>
            <w:r w:rsidRPr="006F46DB">
              <w:rPr>
                <w:b/>
                <w:i/>
                <w:sz w:val="15"/>
                <w:szCs w:val="15"/>
              </w:rPr>
              <w:t>,o</w:t>
            </w:r>
            <w:r w:rsidRPr="006F46DB">
              <w:rPr>
                <w:b/>
                <w:i/>
                <w:sz w:val="15"/>
                <w:szCs w:val="15"/>
                <w:vertAlign w:val="subscript"/>
              </w:rPr>
              <w:t>3</w:t>
            </w:r>
            <w:r w:rsidRPr="006F46DB">
              <w:rPr>
                <w:b/>
                <w:i/>
                <w:sz w:val="15"/>
                <w:szCs w:val="15"/>
              </w:rPr>
              <w:t>],……,[ t</w:t>
            </w:r>
            <w:r w:rsidRPr="006F46DB">
              <w:rPr>
                <w:b/>
                <w:i/>
                <w:sz w:val="15"/>
                <w:szCs w:val="15"/>
                <w:vertAlign w:val="subscript"/>
              </w:rPr>
              <w:t>n</w:t>
            </w:r>
            <w:r w:rsidRPr="006F46DB">
              <w:rPr>
                <w:b/>
                <w:i/>
                <w:sz w:val="15"/>
                <w:szCs w:val="15"/>
              </w:rPr>
              <w:t>,o</w:t>
            </w:r>
            <w:r w:rsidRPr="006F46DB">
              <w:rPr>
                <w:b/>
                <w:i/>
                <w:sz w:val="15"/>
                <w:szCs w:val="15"/>
                <w:vertAlign w:val="subscript"/>
              </w:rPr>
              <w:t>n</w:t>
            </w:r>
            <w:r w:rsidRPr="006F46DB">
              <w:rPr>
                <w:b/>
                <w:i/>
                <w:sz w:val="15"/>
                <w:szCs w:val="15"/>
              </w:rPr>
              <w:t>]}</w:t>
            </w:r>
          </w:p>
          <w:p w14:paraId="3D5CB49F" w14:textId="77777777" w:rsidR="007C3FD4" w:rsidRPr="006F46DB" w:rsidRDefault="007C3FD4" w:rsidP="00397FE2">
            <w:pPr>
              <w:spacing w:line="0" w:lineRule="atLeast"/>
              <w:jc w:val="left"/>
              <w:rPr>
                <w:sz w:val="15"/>
                <w:szCs w:val="15"/>
              </w:rPr>
            </w:pPr>
            <w:r w:rsidRPr="006F46DB">
              <w:rPr>
                <w:b/>
                <w:i/>
                <w:sz w:val="15"/>
                <w:szCs w:val="15"/>
              </w:rPr>
              <w:t>t</w:t>
            </w:r>
            <w:r w:rsidRPr="006F46DB">
              <w:rPr>
                <w:b/>
                <w:i/>
                <w:sz w:val="15"/>
                <w:szCs w:val="15"/>
                <w:vertAlign w:val="subscript"/>
              </w:rPr>
              <w:t>i</w:t>
            </w:r>
            <w:r w:rsidRPr="006F46DB">
              <w:rPr>
                <w:sz w:val="15"/>
                <w:szCs w:val="15"/>
              </w:rPr>
              <w:t>是第</w:t>
            </w:r>
            <w:r w:rsidRPr="006F46DB">
              <w:rPr>
                <w:b/>
                <w:i/>
                <w:sz w:val="15"/>
                <w:szCs w:val="15"/>
              </w:rPr>
              <w:t>i</w:t>
            </w:r>
            <w:proofErr w:type="gramStart"/>
            <w:r w:rsidRPr="006F46DB">
              <w:rPr>
                <w:sz w:val="15"/>
                <w:szCs w:val="15"/>
              </w:rPr>
              <w:t>个</w:t>
            </w:r>
            <w:proofErr w:type="gramEnd"/>
            <w:r w:rsidRPr="006F46DB">
              <w:rPr>
                <w:sz w:val="15"/>
                <w:szCs w:val="15"/>
              </w:rPr>
              <w:t>测试输入</w:t>
            </w:r>
            <w:r w:rsidRPr="006F46DB">
              <w:rPr>
                <w:sz w:val="15"/>
                <w:szCs w:val="15"/>
              </w:rPr>
              <w:t>,</w:t>
            </w:r>
            <w:r w:rsidRPr="006F46DB">
              <w:rPr>
                <w:b/>
                <w:i/>
                <w:sz w:val="15"/>
                <w:szCs w:val="15"/>
              </w:rPr>
              <w:t>o</w:t>
            </w:r>
            <w:r w:rsidRPr="006F46DB">
              <w:rPr>
                <w:b/>
                <w:i/>
                <w:sz w:val="15"/>
                <w:szCs w:val="15"/>
                <w:vertAlign w:val="subscript"/>
              </w:rPr>
              <w:t>i</w:t>
            </w:r>
            <w:r w:rsidRPr="006F46DB">
              <w:rPr>
                <w:sz w:val="15"/>
                <w:szCs w:val="15"/>
              </w:rPr>
              <w:t>是第</w:t>
            </w:r>
            <w:r w:rsidRPr="006F46DB">
              <w:rPr>
                <w:b/>
                <w:i/>
                <w:sz w:val="15"/>
                <w:szCs w:val="15"/>
              </w:rPr>
              <w:t>i</w:t>
            </w:r>
            <w:proofErr w:type="gramStart"/>
            <w:r w:rsidRPr="006F46DB">
              <w:rPr>
                <w:sz w:val="15"/>
                <w:szCs w:val="15"/>
              </w:rPr>
              <w:t>个</w:t>
            </w:r>
            <w:proofErr w:type="gramEnd"/>
            <w:r w:rsidRPr="006F46DB">
              <w:rPr>
                <w:sz w:val="15"/>
                <w:szCs w:val="15"/>
              </w:rPr>
              <w:t>测试输入的执行结果</w:t>
            </w:r>
            <w:r w:rsidRPr="006F46DB">
              <w:rPr>
                <w:sz w:val="15"/>
                <w:szCs w:val="15"/>
              </w:rPr>
              <w:t>(</w:t>
            </w:r>
            <w:r w:rsidRPr="006F46DB">
              <w:rPr>
                <w:sz w:val="15"/>
                <w:szCs w:val="15"/>
              </w:rPr>
              <w:t>成功或失败</w:t>
            </w:r>
            <w:r w:rsidRPr="006F46DB">
              <w:rPr>
                <w:sz w:val="15"/>
                <w:szCs w:val="15"/>
              </w:rPr>
              <w:t>),</w:t>
            </w:r>
            <w:r w:rsidRPr="006F46DB">
              <w:rPr>
                <w:b/>
                <w:i/>
                <w:sz w:val="15"/>
                <w:szCs w:val="15"/>
              </w:rPr>
              <w:t xml:space="preserve"> o</w:t>
            </w:r>
            <w:r w:rsidRPr="006F46DB">
              <w:rPr>
                <w:b/>
                <w:i/>
                <w:sz w:val="15"/>
                <w:szCs w:val="15"/>
                <w:vertAlign w:val="subscript"/>
              </w:rPr>
              <w:t>i</w:t>
            </w:r>
            <w:r w:rsidRPr="006F46DB">
              <w:rPr>
                <w:sz w:val="15"/>
                <w:szCs w:val="15"/>
              </w:rPr>
              <w:t>为</w:t>
            </w:r>
            <w:r w:rsidRPr="006F46DB">
              <w:rPr>
                <w:sz w:val="15"/>
                <w:szCs w:val="15"/>
              </w:rPr>
              <w:t>0</w:t>
            </w:r>
            <w:r w:rsidRPr="006F46DB">
              <w:rPr>
                <w:sz w:val="15"/>
                <w:szCs w:val="15"/>
              </w:rPr>
              <w:t>表示</w:t>
            </w:r>
            <w:r w:rsidRPr="006F46DB">
              <w:rPr>
                <w:b/>
                <w:i/>
                <w:sz w:val="15"/>
                <w:szCs w:val="15"/>
              </w:rPr>
              <w:t>t</w:t>
            </w:r>
            <w:r w:rsidRPr="006F46DB">
              <w:rPr>
                <w:b/>
                <w:i/>
                <w:sz w:val="15"/>
                <w:szCs w:val="15"/>
                <w:vertAlign w:val="subscript"/>
              </w:rPr>
              <w:t>i</w:t>
            </w:r>
            <w:r w:rsidRPr="006F46DB">
              <w:rPr>
                <w:sz w:val="15"/>
                <w:szCs w:val="15"/>
              </w:rPr>
              <w:t>执行失败</w:t>
            </w:r>
            <w:r w:rsidRPr="006F46DB">
              <w:rPr>
                <w:sz w:val="15"/>
                <w:szCs w:val="15"/>
              </w:rPr>
              <w:t>,</w:t>
            </w:r>
            <w:r w:rsidRPr="006F46DB">
              <w:rPr>
                <w:b/>
                <w:i/>
                <w:sz w:val="15"/>
                <w:szCs w:val="15"/>
              </w:rPr>
              <w:t>o</w:t>
            </w:r>
            <w:r w:rsidRPr="006F46DB">
              <w:rPr>
                <w:b/>
                <w:i/>
                <w:sz w:val="15"/>
                <w:szCs w:val="15"/>
                <w:vertAlign w:val="subscript"/>
              </w:rPr>
              <w:t>i</w:t>
            </w:r>
            <w:r w:rsidRPr="006F46DB">
              <w:rPr>
                <w:sz w:val="15"/>
                <w:szCs w:val="15"/>
              </w:rPr>
              <w:t>为</w:t>
            </w:r>
            <w:r w:rsidRPr="006F46DB">
              <w:rPr>
                <w:sz w:val="15"/>
                <w:szCs w:val="15"/>
              </w:rPr>
              <w:t>1</w:t>
            </w:r>
            <w:r w:rsidRPr="006F46DB">
              <w:rPr>
                <w:sz w:val="15"/>
                <w:szCs w:val="15"/>
              </w:rPr>
              <w:t>表示</w:t>
            </w:r>
            <w:r w:rsidRPr="006F46DB">
              <w:rPr>
                <w:b/>
                <w:i/>
                <w:sz w:val="15"/>
                <w:szCs w:val="15"/>
              </w:rPr>
              <w:t>t</w:t>
            </w:r>
            <w:r w:rsidRPr="006F46DB">
              <w:rPr>
                <w:b/>
                <w:i/>
                <w:sz w:val="15"/>
                <w:szCs w:val="15"/>
                <w:vertAlign w:val="subscript"/>
              </w:rPr>
              <w:t>i</w:t>
            </w:r>
            <w:r w:rsidRPr="006F46DB">
              <w:rPr>
                <w:sz w:val="15"/>
                <w:szCs w:val="15"/>
              </w:rPr>
              <w:t>执行成功</w:t>
            </w:r>
            <w:r w:rsidRPr="006F46DB">
              <w:rPr>
                <w:sz w:val="15"/>
                <w:szCs w:val="15"/>
              </w:rPr>
              <w:t>,</w:t>
            </w:r>
            <w:r w:rsidRPr="006F46DB">
              <w:rPr>
                <w:sz w:val="15"/>
                <w:szCs w:val="15"/>
              </w:rPr>
              <w:t>在算法描述中也用</w:t>
            </w:r>
            <w:r w:rsidRPr="006F46DB">
              <w:rPr>
                <w:b/>
                <w:i/>
                <w:sz w:val="15"/>
                <w:szCs w:val="15"/>
              </w:rPr>
              <w:t>T</w:t>
            </w:r>
            <w:r w:rsidRPr="006F46DB">
              <w:rPr>
                <w:b/>
                <w:i/>
                <w:sz w:val="15"/>
                <w:szCs w:val="15"/>
                <w:vertAlign w:val="subscript"/>
              </w:rPr>
              <w:t>i</w:t>
            </w:r>
            <w:r w:rsidRPr="006F46DB">
              <w:rPr>
                <w:bCs/>
                <w:sz w:val="15"/>
                <w:szCs w:val="15"/>
              </w:rPr>
              <w:t>表示第</w:t>
            </w:r>
            <w:r w:rsidRPr="006F46DB">
              <w:rPr>
                <w:b/>
                <w:i/>
                <w:sz w:val="15"/>
                <w:szCs w:val="15"/>
              </w:rPr>
              <w:t>i</w:t>
            </w:r>
            <w:proofErr w:type="gramStart"/>
            <w:r w:rsidRPr="006F46DB">
              <w:rPr>
                <w:sz w:val="15"/>
                <w:szCs w:val="15"/>
              </w:rPr>
              <w:t>个</w:t>
            </w:r>
            <w:proofErr w:type="gramEnd"/>
            <w:r w:rsidRPr="006F46DB">
              <w:rPr>
                <w:sz w:val="15"/>
                <w:szCs w:val="15"/>
              </w:rPr>
              <w:t>测试用例</w:t>
            </w:r>
          </w:p>
        </w:tc>
      </w:tr>
      <w:tr w:rsidR="007C3FD4" w:rsidRPr="006F46DB" w14:paraId="1AAFD8C4" w14:textId="77777777" w:rsidTr="00937AAE">
        <w:trPr>
          <w:jc w:val="center"/>
        </w:trPr>
        <w:tc>
          <w:tcPr>
            <w:tcW w:w="1134" w:type="dxa"/>
          </w:tcPr>
          <w:p w14:paraId="554AA1AD" w14:textId="77777777" w:rsidR="007C3FD4" w:rsidRPr="006F46DB" w:rsidRDefault="00BF4822" w:rsidP="0081196B">
            <w:pPr>
              <w:spacing w:line="0" w:lineRule="atLeast"/>
              <w:jc w:val="center"/>
              <w:rPr>
                <w:b/>
                <w:bCs/>
                <w:i/>
                <w:sz w:val="15"/>
                <w:szCs w:val="15"/>
              </w:rPr>
            </w:pPr>
            <w:r w:rsidRPr="006F46DB">
              <w:rPr>
                <w:b/>
                <w:bCs/>
                <w:i/>
                <w:sz w:val="15"/>
                <w:szCs w:val="15"/>
              </w:rPr>
              <w:t>S</w:t>
            </w:r>
            <w:r w:rsidR="007C3FD4" w:rsidRPr="006F46DB">
              <w:rPr>
                <w:b/>
                <w:bCs/>
                <w:i/>
                <w:sz w:val="15"/>
                <w:szCs w:val="15"/>
              </w:rPr>
              <w:t>B</w:t>
            </w:r>
          </w:p>
        </w:tc>
        <w:tc>
          <w:tcPr>
            <w:tcW w:w="3007" w:type="dxa"/>
          </w:tcPr>
          <w:p w14:paraId="2B294077" w14:textId="77777777" w:rsidR="007C3FD4" w:rsidRPr="006F46DB" w:rsidRDefault="000A3796" w:rsidP="004338B1">
            <w:pPr>
              <w:spacing w:line="0" w:lineRule="atLeast"/>
              <w:jc w:val="left"/>
              <w:rPr>
                <w:bCs/>
                <w:sz w:val="15"/>
                <w:szCs w:val="15"/>
              </w:rPr>
            </w:pPr>
            <w:r w:rsidRPr="006F46DB">
              <w:rPr>
                <w:b/>
                <w:bCs/>
                <w:sz w:val="15"/>
                <w:szCs w:val="15"/>
              </w:rPr>
              <w:t>S</w:t>
            </w:r>
            <w:r w:rsidRPr="006F46DB">
              <w:rPr>
                <w:bCs/>
                <w:sz w:val="15"/>
                <w:szCs w:val="15"/>
              </w:rPr>
              <w:t>et of</w:t>
            </w:r>
            <w:r w:rsidR="00A7126A" w:rsidRPr="006F46DB">
              <w:rPr>
                <w:bCs/>
                <w:sz w:val="15"/>
                <w:szCs w:val="15"/>
              </w:rPr>
              <w:t xml:space="preserve"> </w:t>
            </w:r>
            <w:r w:rsidR="00A7126A" w:rsidRPr="006F46DB">
              <w:rPr>
                <w:bCs/>
                <w:i/>
                <w:sz w:val="15"/>
                <w:szCs w:val="15"/>
              </w:rPr>
              <w:t>m</w:t>
            </w:r>
            <w:r w:rsidRPr="006F46DB">
              <w:rPr>
                <w:b/>
                <w:bCs/>
                <w:i/>
                <w:sz w:val="15"/>
                <w:szCs w:val="15"/>
              </w:rPr>
              <w:t xml:space="preserve"> </w:t>
            </w:r>
            <w:r w:rsidR="001E538C" w:rsidRPr="006F46DB">
              <w:rPr>
                <w:b/>
                <w:bCs/>
                <w:sz w:val="15"/>
                <w:szCs w:val="15"/>
              </w:rPr>
              <w:t>B</w:t>
            </w:r>
            <w:r w:rsidR="00A7126A" w:rsidRPr="006F46DB">
              <w:rPr>
                <w:bCs/>
                <w:sz w:val="15"/>
                <w:szCs w:val="15"/>
              </w:rPr>
              <w:t>reakpoints</w:t>
            </w:r>
          </w:p>
        </w:tc>
        <w:tc>
          <w:tcPr>
            <w:tcW w:w="4648" w:type="dxa"/>
          </w:tcPr>
          <w:p w14:paraId="689AEE2B" w14:textId="77777777" w:rsidR="007C3FD4" w:rsidRPr="006F46DB" w:rsidRDefault="007C3FD4" w:rsidP="004338B1">
            <w:pPr>
              <w:spacing w:line="0" w:lineRule="atLeast"/>
              <w:jc w:val="left"/>
              <w:rPr>
                <w:bCs/>
                <w:sz w:val="15"/>
                <w:szCs w:val="15"/>
              </w:rPr>
            </w:pPr>
            <w:r w:rsidRPr="006F46DB">
              <w:rPr>
                <w:bCs/>
                <w:sz w:val="15"/>
                <w:szCs w:val="15"/>
              </w:rPr>
              <w:t>程序</w:t>
            </w:r>
            <w:r w:rsidRPr="006F46DB">
              <w:rPr>
                <w:b/>
                <w:bCs/>
                <w:i/>
                <w:sz w:val="15"/>
                <w:szCs w:val="15"/>
              </w:rPr>
              <w:t>P</w:t>
            </w:r>
            <w:r w:rsidRPr="006F46DB">
              <w:rPr>
                <w:bCs/>
                <w:sz w:val="15"/>
                <w:szCs w:val="15"/>
              </w:rPr>
              <w:t>中设置的</w:t>
            </w:r>
            <w:r w:rsidRPr="006F46DB">
              <w:rPr>
                <w:b/>
                <w:bCs/>
                <w:i/>
                <w:sz w:val="15"/>
                <w:szCs w:val="15"/>
              </w:rPr>
              <w:t>m</w:t>
            </w:r>
            <w:proofErr w:type="gramStart"/>
            <w:r w:rsidRPr="006F46DB">
              <w:rPr>
                <w:bCs/>
                <w:sz w:val="15"/>
                <w:szCs w:val="15"/>
              </w:rPr>
              <w:t>个</w:t>
            </w:r>
            <w:proofErr w:type="gramEnd"/>
            <w:r w:rsidRPr="006F46DB">
              <w:rPr>
                <w:bCs/>
                <w:sz w:val="15"/>
                <w:szCs w:val="15"/>
              </w:rPr>
              <w:t>断点集合</w:t>
            </w:r>
            <w:r w:rsidRPr="006F46DB">
              <w:rPr>
                <w:b/>
                <w:i/>
                <w:sz w:val="15"/>
                <w:szCs w:val="15"/>
              </w:rPr>
              <w:t>{b</w:t>
            </w:r>
            <w:r w:rsidRPr="006F46DB">
              <w:rPr>
                <w:b/>
                <w:i/>
                <w:sz w:val="15"/>
                <w:szCs w:val="15"/>
                <w:vertAlign w:val="subscript"/>
              </w:rPr>
              <w:t>1</w:t>
            </w:r>
            <w:r w:rsidRPr="006F46DB">
              <w:rPr>
                <w:b/>
                <w:i/>
                <w:sz w:val="15"/>
                <w:szCs w:val="15"/>
              </w:rPr>
              <w:t>,b</w:t>
            </w:r>
            <w:r w:rsidRPr="006F46DB">
              <w:rPr>
                <w:b/>
                <w:i/>
                <w:sz w:val="15"/>
                <w:szCs w:val="15"/>
                <w:vertAlign w:val="subscript"/>
              </w:rPr>
              <w:t>2</w:t>
            </w:r>
            <w:r w:rsidRPr="006F46DB">
              <w:rPr>
                <w:b/>
                <w:i/>
                <w:sz w:val="15"/>
                <w:szCs w:val="15"/>
              </w:rPr>
              <w:t>,b</w:t>
            </w:r>
            <w:r w:rsidRPr="006F46DB">
              <w:rPr>
                <w:b/>
                <w:i/>
                <w:sz w:val="15"/>
                <w:szCs w:val="15"/>
                <w:vertAlign w:val="subscript"/>
              </w:rPr>
              <w:t>3</w:t>
            </w:r>
            <w:r w:rsidRPr="006F46DB">
              <w:rPr>
                <w:b/>
                <w:i/>
                <w:sz w:val="15"/>
                <w:szCs w:val="15"/>
              </w:rPr>
              <w:t>,…,b</w:t>
            </w:r>
            <w:r w:rsidRPr="006F46DB">
              <w:rPr>
                <w:b/>
                <w:i/>
                <w:sz w:val="15"/>
                <w:szCs w:val="15"/>
                <w:vertAlign w:val="subscript"/>
              </w:rPr>
              <w:t>m</w:t>
            </w:r>
            <w:r w:rsidRPr="006F46DB">
              <w:rPr>
                <w:b/>
                <w:i/>
                <w:sz w:val="15"/>
                <w:szCs w:val="15"/>
              </w:rPr>
              <w:t>}</w:t>
            </w:r>
            <w:r w:rsidRPr="006F46DB">
              <w:rPr>
                <w:sz w:val="15"/>
                <w:szCs w:val="15"/>
              </w:rPr>
              <w:t>,</w:t>
            </w:r>
            <w:r w:rsidRPr="006F46DB">
              <w:rPr>
                <w:b/>
                <w:i/>
                <w:sz w:val="15"/>
                <w:szCs w:val="15"/>
              </w:rPr>
              <w:t>b</w:t>
            </w:r>
            <w:r w:rsidRPr="006F46DB">
              <w:rPr>
                <w:b/>
                <w:i/>
                <w:sz w:val="15"/>
                <w:szCs w:val="15"/>
                <w:vertAlign w:val="subscript"/>
              </w:rPr>
              <w:t>i</w:t>
            </w:r>
            <w:r w:rsidRPr="006F46DB">
              <w:rPr>
                <w:sz w:val="15"/>
                <w:szCs w:val="15"/>
              </w:rPr>
              <w:t>表示第</w:t>
            </w:r>
            <w:r w:rsidRPr="006F46DB">
              <w:rPr>
                <w:b/>
                <w:i/>
                <w:sz w:val="15"/>
                <w:szCs w:val="15"/>
              </w:rPr>
              <w:t>i</w:t>
            </w:r>
            <w:proofErr w:type="gramStart"/>
            <w:r w:rsidRPr="006F46DB">
              <w:rPr>
                <w:sz w:val="15"/>
                <w:szCs w:val="15"/>
              </w:rPr>
              <w:t>个</w:t>
            </w:r>
            <w:proofErr w:type="gramEnd"/>
            <w:r w:rsidRPr="006F46DB">
              <w:rPr>
                <w:sz w:val="15"/>
                <w:szCs w:val="15"/>
              </w:rPr>
              <w:t>断点</w:t>
            </w:r>
          </w:p>
        </w:tc>
      </w:tr>
      <w:tr w:rsidR="007C3FD4" w:rsidRPr="006F46DB" w14:paraId="27CD5DCB" w14:textId="77777777" w:rsidTr="00937AAE">
        <w:trPr>
          <w:jc w:val="center"/>
        </w:trPr>
        <w:tc>
          <w:tcPr>
            <w:tcW w:w="1134" w:type="dxa"/>
          </w:tcPr>
          <w:p w14:paraId="671B9551" w14:textId="77777777" w:rsidR="007C3FD4" w:rsidRPr="006F46DB" w:rsidRDefault="007C3FD4" w:rsidP="0081196B">
            <w:pPr>
              <w:spacing w:line="0" w:lineRule="atLeast"/>
              <w:jc w:val="center"/>
              <w:rPr>
                <w:b/>
                <w:bCs/>
                <w:i/>
                <w:sz w:val="15"/>
                <w:szCs w:val="15"/>
              </w:rPr>
            </w:pPr>
            <w:r w:rsidRPr="006F46DB">
              <w:rPr>
                <w:b/>
                <w:bCs/>
                <w:i/>
                <w:sz w:val="15"/>
                <w:szCs w:val="15"/>
              </w:rPr>
              <w:t>S</w:t>
            </w:r>
            <w:r w:rsidR="009A4055" w:rsidRPr="006F46DB">
              <w:rPr>
                <w:b/>
                <w:bCs/>
                <w:i/>
                <w:sz w:val="15"/>
                <w:szCs w:val="15"/>
              </w:rPr>
              <w:t>S</w:t>
            </w:r>
            <w:r w:rsidR="001E538C" w:rsidRPr="006F46DB">
              <w:rPr>
                <w:b/>
                <w:bCs/>
                <w:i/>
                <w:sz w:val="15"/>
                <w:szCs w:val="15"/>
              </w:rPr>
              <w:t>B</w:t>
            </w:r>
          </w:p>
        </w:tc>
        <w:tc>
          <w:tcPr>
            <w:tcW w:w="3007" w:type="dxa"/>
          </w:tcPr>
          <w:p w14:paraId="283C3485" w14:textId="77777777" w:rsidR="007C3FD4" w:rsidRPr="006F46DB" w:rsidRDefault="00A7126A" w:rsidP="001965B9">
            <w:pPr>
              <w:spacing w:line="0" w:lineRule="atLeast"/>
              <w:jc w:val="left"/>
              <w:rPr>
                <w:bCs/>
                <w:sz w:val="15"/>
                <w:szCs w:val="15"/>
              </w:rPr>
            </w:pPr>
            <w:r w:rsidRPr="006F46DB">
              <w:rPr>
                <w:b/>
                <w:bCs/>
                <w:sz w:val="15"/>
                <w:szCs w:val="15"/>
              </w:rPr>
              <w:t>S</w:t>
            </w:r>
            <w:r w:rsidRPr="006F46DB">
              <w:rPr>
                <w:bCs/>
                <w:sz w:val="15"/>
                <w:szCs w:val="15"/>
              </w:rPr>
              <w:t xml:space="preserve">et of all </w:t>
            </w:r>
            <w:r w:rsidR="001E538C" w:rsidRPr="006F46DB">
              <w:rPr>
                <w:b/>
                <w:bCs/>
                <w:sz w:val="15"/>
                <w:szCs w:val="15"/>
              </w:rPr>
              <w:t>S</w:t>
            </w:r>
            <w:r w:rsidRPr="006F46DB">
              <w:rPr>
                <w:bCs/>
                <w:sz w:val="15"/>
                <w:szCs w:val="15"/>
              </w:rPr>
              <w:t xml:space="preserve">ensitive variables for </w:t>
            </w:r>
            <w:r w:rsidRPr="006F46DB">
              <w:rPr>
                <w:bCs/>
                <w:i/>
                <w:sz w:val="15"/>
                <w:szCs w:val="15"/>
              </w:rPr>
              <w:t xml:space="preserve">m </w:t>
            </w:r>
            <w:r w:rsidR="001E538C" w:rsidRPr="006F46DB">
              <w:rPr>
                <w:b/>
                <w:bCs/>
                <w:sz w:val="15"/>
                <w:szCs w:val="15"/>
              </w:rPr>
              <w:t>B</w:t>
            </w:r>
            <w:r w:rsidRPr="006F46DB">
              <w:rPr>
                <w:bCs/>
                <w:sz w:val="15"/>
                <w:szCs w:val="15"/>
              </w:rPr>
              <w:t>reakpoints</w:t>
            </w:r>
          </w:p>
        </w:tc>
        <w:tc>
          <w:tcPr>
            <w:tcW w:w="4648" w:type="dxa"/>
          </w:tcPr>
          <w:p w14:paraId="28B7A1F8" w14:textId="77777777" w:rsidR="007C3FD4" w:rsidRPr="006F46DB" w:rsidRDefault="007C3FD4" w:rsidP="001965B9">
            <w:pPr>
              <w:spacing w:line="0" w:lineRule="atLeast"/>
              <w:jc w:val="left"/>
              <w:rPr>
                <w:bCs/>
                <w:sz w:val="15"/>
                <w:szCs w:val="15"/>
              </w:rPr>
            </w:pPr>
            <w:r w:rsidRPr="006F46DB">
              <w:rPr>
                <w:bCs/>
                <w:sz w:val="15"/>
                <w:szCs w:val="15"/>
              </w:rPr>
              <w:t>程序</w:t>
            </w:r>
            <w:r w:rsidRPr="006F46DB">
              <w:rPr>
                <w:b/>
                <w:bCs/>
                <w:i/>
                <w:sz w:val="15"/>
                <w:szCs w:val="15"/>
              </w:rPr>
              <w:t>P</w:t>
            </w:r>
            <w:r w:rsidRPr="006F46DB">
              <w:rPr>
                <w:bCs/>
                <w:sz w:val="15"/>
                <w:szCs w:val="15"/>
              </w:rPr>
              <w:t>中</w:t>
            </w:r>
            <w:r w:rsidRPr="006F46DB">
              <w:rPr>
                <w:b/>
                <w:bCs/>
                <w:i/>
                <w:sz w:val="15"/>
                <w:szCs w:val="15"/>
              </w:rPr>
              <w:t>m</w:t>
            </w:r>
            <w:proofErr w:type="gramStart"/>
            <w:r w:rsidRPr="006F46DB">
              <w:rPr>
                <w:bCs/>
                <w:sz w:val="15"/>
                <w:szCs w:val="15"/>
              </w:rPr>
              <w:t>个</w:t>
            </w:r>
            <w:proofErr w:type="gramEnd"/>
            <w:r w:rsidRPr="006F46DB">
              <w:rPr>
                <w:bCs/>
                <w:sz w:val="15"/>
                <w:szCs w:val="15"/>
              </w:rPr>
              <w:t>断点处各敏感变量集合构成的集合</w:t>
            </w:r>
            <w:r w:rsidRPr="006F46DB">
              <w:rPr>
                <w:b/>
                <w:i/>
                <w:sz w:val="15"/>
                <w:szCs w:val="15"/>
              </w:rPr>
              <w:t>{S</w:t>
            </w:r>
            <w:r w:rsidR="001E538C" w:rsidRPr="006F46DB">
              <w:rPr>
                <w:b/>
                <w:i/>
                <w:sz w:val="15"/>
                <w:szCs w:val="15"/>
              </w:rPr>
              <w:t>B</w:t>
            </w:r>
            <w:r w:rsidRPr="006F46DB">
              <w:rPr>
                <w:b/>
                <w:i/>
                <w:sz w:val="15"/>
                <w:szCs w:val="15"/>
                <w:vertAlign w:val="subscript"/>
              </w:rPr>
              <w:t>b1</w:t>
            </w:r>
            <w:r w:rsidRPr="006F46DB">
              <w:rPr>
                <w:b/>
                <w:i/>
                <w:sz w:val="15"/>
                <w:szCs w:val="15"/>
              </w:rPr>
              <w:t>, S</w:t>
            </w:r>
            <w:r w:rsidR="0076378C" w:rsidRPr="006F46DB">
              <w:rPr>
                <w:b/>
                <w:i/>
                <w:sz w:val="15"/>
                <w:szCs w:val="15"/>
              </w:rPr>
              <w:t>B</w:t>
            </w:r>
            <w:r w:rsidRPr="006F46DB">
              <w:rPr>
                <w:b/>
                <w:i/>
                <w:sz w:val="15"/>
                <w:szCs w:val="15"/>
                <w:vertAlign w:val="subscript"/>
              </w:rPr>
              <w:t>b2</w:t>
            </w:r>
            <w:r w:rsidRPr="006F46DB">
              <w:rPr>
                <w:b/>
                <w:i/>
                <w:sz w:val="15"/>
                <w:szCs w:val="15"/>
              </w:rPr>
              <w:t>, S</w:t>
            </w:r>
            <w:r w:rsidR="0076378C" w:rsidRPr="006F46DB">
              <w:rPr>
                <w:b/>
                <w:i/>
                <w:sz w:val="15"/>
                <w:szCs w:val="15"/>
              </w:rPr>
              <w:t>B</w:t>
            </w:r>
            <w:r w:rsidRPr="006F46DB">
              <w:rPr>
                <w:b/>
                <w:i/>
                <w:sz w:val="15"/>
                <w:szCs w:val="15"/>
                <w:vertAlign w:val="subscript"/>
              </w:rPr>
              <w:t>b3</w:t>
            </w:r>
            <w:r w:rsidRPr="006F46DB">
              <w:rPr>
                <w:b/>
                <w:i/>
                <w:sz w:val="15"/>
                <w:szCs w:val="15"/>
              </w:rPr>
              <w:t>,…, S</w:t>
            </w:r>
            <w:r w:rsidR="0076378C" w:rsidRPr="006F46DB">
              <w:rPr>
                <w:b/>
                <w:i/>
                <w:sz w:val="15"/>
                <w:szCs w:val="15"/>
              </w:rPr>
              <w:t>B</w:t>
            </w:r>
            <w:r w:rsidRPr="006F46DB">
              <w:rPr>
                <w:b/>
                <w:i/>
                <w:sz w:val="15"/>
                <w:szCs w:val="15"/>
                <w:vertAlign w:val="subscript"/>
              </w:rPr>
              <w:t>bm</w:t>
            </w:r>
            <w:r w:rsidRPr="006F46DB">
              <w:rPr>
                <w:b/>
                <w:i/>
                <w:sz w:val="15"/>
                <w:szCs w:val="15"/>
              </w:rPr>
              <w:t>}</w:t>
            </w:r>
            <w:r w:rsidRPr="006F46DB">
              <w:rPr>
                <w:bCs/>
                <w:sz w:val="15"/>
                <w:szCs w:val="15"/>
              </w:rPr>
              <w:t>,</w:t>
            </w:r>
            <w:r w:rsidR="001E538C" w:rsidRPr="006F46DB">
              <w:rPr>
                <w:bCs/>
                <w:sz w:val="15"/>
                <w:szCs w:val="15"/>
              </w:rPr>
              <w:t xml:space="preserve"> </w:t>
            </w:r>
            <w:r w:rsidRPr="006F46DB">
              <w:rPr>
                <w:b/>
                <w:i/>
                <w:sz w:val="15"/>
                <w:szCs w:val="15"/>
              </w:rPr>
              <w:t>S</w:t>
            </w:r>
            <w:r w:rsidR="0076378C" w:rsidRPr="006F46DB">
              <w:rPr>
                <w:b/>
                <w:i/>
                <w:sz w:val="15"/>
                <w:szCs w:val="15"/>
              </w:rPr>
              <w:t>B</w:t>
            </w:r>
            <w:r w:rsidRPr="006F46DB">
              <w:rPr>
                <w:b/>
                <w:i/>
                <w:sz w:val="15"/>
                <w:szCs w:val="15"/>
                <w:vertAlign w:val="subscript"/>
              </w:rPr>
              <w:t>bi</w:t>
            </w:r>
            <w:r w:rsidRPr="006F46DB">
              <w:rPr>
                <w:b/>
                <w:sz w:val="15"/>
                <w:szCs w:val="15"/>
              </w:rPr>
              <w:t>表示第</w:t>
            </w:r>
            <w:r w:rsidRPr="006F46DB">
              <w:rPr>
                <w:b/>
                <w:i/>
                <w:sz w:val="15"/>
                <w:szCs w:val="15"/>
              </w:rPr>
              <w:t>i</w:t>
            </w:r>
            <w:proofErr w:type="gramStart"/>
            <w:r w:rsidRPr="006F46DB">
              <w:rPr>
                <w:b/>
                <w:sz w:val="15"/>
                <w:szCs w:val="15"/>
              </w:rPr>
              <w:t>个</w:t>
            </w:r>
            <w:proofErr w:type="gramEnd"/>
            <w:r w:rsidRPr="006F46DB">
              <w:rPr>
                <w:b/>
                <w:sz w:val="15"/>
                <w:szCs w:val="15"/>
              </w:rPr>
              <w:t>断点</w:t>
            </w:r>
            <w:r w:rsidRPr="006F46DB">
              <w:rPr>
                <w:b/>
                <w:i/>
                <w:sz w:val="15"/>
                <w:szCs w:val="15"/>
              </w:rPr>
              <w:t>b</w:t>
            </w:r>
            <w:r w:rsidRPr="006F46DB">
              <w:rPr>
                <w:b/>
                <w:i/>
                <w:sz w:val="15"/>
                <w:szCs w:val="15"/>
                <w:vertAlign w:val="subscript"/>
              </w:rPr>
              <w:t>i</w:t>
            </w:r>
            <w:r w:rsidRPr="006F46DB">
              <w:rPr>
                <w:b/>
                <w:sz w:val="15"/>
                <w:szCs w:val="15"/>
              </w:rPr>
              <w:t>处的敏感变量集合</w:t>
            </w:r>
          </w:p>
        </w:tc>
      </w:tr>
      <w:tr w:rsidR="007C3FD4" w:rsidRPr="006F46DB" w14:paraId="26B02AC3" w14:textId="77777777" w:rsidTr="00937AAE">
        <w:trPr>
          <w:jc w:val="center"/>
        </w:trPr>
        <w:tc>
          <w:tcPr>
            <w:tcW w:w="1134" w:type="dxa"/>
          </w:tcPr>
          <w:p w14:paraId="0C93FF27" w14:textId="77777777" w:rsidR="007C3FD4" w:rsidRPr="006F46DB" w:rsidRDefault="0076378C" w:rsidP="0081196B">
            <w:pPr>
              <w:spacing w:line="0" w:lineRule="atLeast"/>
              <w:jc w:val="center"/>
              <w:rPr>
                <w:b/>
                <w:bCs/>
                <w:i/>
                <w:sz w:val="15"/>
                <w:szCs w:val="15"/>
              </w:rPr>
            </w:pPr>
            <w:r w:rsidRPr="006F46DB">
              <w:rPr>
                <w:b/>
                <w:bCs/>
                <w:i/>
                <w:sz w:val="15"/>
                <w:szCs w:val="15"/>
              </w:rPr>
              <w:t>t</w:t>
            </w:r>
            <w:r w:rsidR="007C3FD4" w:rsidRPr="006F46DB">
              <w:rPr>
                <w:b/>
                <w:bCs/>
                <w:i/>
                <w:sz w:val="15"/>
                <w:szCs w:val="15"/>
                <w:vertAlign w:val="subscript"/>
              </w:rPr>
              <w:t>new</w:t>
            </w:r>
          </w:p>
        </w:tc>
        <w:tc>
          <w:tcPr>
            <w:tcW w:w="3007" w:type="dxa"/>
          </w:tcPr>
          <w:p w14:paraId="24B03CCF" w14:textId="77777777" w:rsidR="007C3FD4" w:rsidRPr="006F46DB" w:rsidRDefault="007C3FD4" w:rsidP="00987CFD">
            <w:pPr>
              <w:spacing w:line="0" w:lineRule="atLeast"/>
              <w:jc w:val="left"/>
              <w:rPr>
                <w:bCs/>
                <w:sz w:val="15"/>
                <w:szCs w:val="15"/>
              </w:rPr>
            </w:pPr>
          </w:p>
        </w:tc>
        <w:tc>
          <w:tcPr>
            <w:tcW w:w="4648" w:type="dxa"/>
          </w:tcPr>
          <w:p w14:paraId="1819892C" w14:textId="77777777" w:rsidR="007C3FD4" w:rsidRPr="006F46DB" w:rsidRDefault="007C3FD4" w:rsidP="00987CFD">
            <w:pPr>
              <w:spacing w:line="0" w:lineRule="atLeast"/>
              <w:jc w:val="left"/>
              <w:rPr>
                <w:bCs/>
                <w:sz w:val="15"/>
                <w:szCs w:val="15"/>
              </w:rPr>
            </w:pPr>
            <w:r w:rsidRPr="006F46DB">
              <w:rPr>
                <w:bCs/>
                <w:sz w:val="15"/>
                <w:szCs w:val="15"/>
              </w:rPr>
              <w:t>表示一个待生成测试预言的新测试用例</w:t>
            </w:r>
            <w:r w:rsidRPr="006F46DB">
              <w:rPr>
                <w:b/>
                <w:i/>
                <w:sz w:val="15"/>
                <w:szCs w:val="15"/>
              </w:rPr>
              <w:t>[t,o],t</w:t>
            </w:r>
            <w:r w:rsidRPr="006F46DB">
              <w:rPr>
                <w:bCs/>
                <w:sz w:val="15"/>
                <w:szCs w:val="15"/>
              </w:rPr>
              <w:t>是测试输入</w:t>
            </w:r>
            <w:r w:rsidRPr="006F46DB">
              <w:rPr>
                <w:bCs/>
                <w:sz w:val="15"/>
                <w:szCs w:val="15"/>
              </w:rPr>
              <w:t>,</w:t>
            </w:r>
            <w:r w:rsidRPr="006F46DB">
              <w:rPr>
                <w:b/>
                <w:i/>
                <w:sz w:val="15"/>
                <w:szCs w:val="15"/>
              </w:rPr>
              <w:t>o</w:t>
            </w:r>
            <w:r w:rsidRPr="006F46DB">
              <w:rPr>
                <w:sz w:val="15"/>
                <w:szCs w:val="15"/>
              </w:rPr>
              <w:t>为</w:t>
            </w:r>
            <w:r w:rsidRPr="006F46DB">
              <w:rPr>
                <w:sz w:val="15"/>
                <w:szCs w:val="15"/>
              </w:rPr>
              <w:t>0</w:t>
            </w:r>
            <w:r w:rsidRPr="006F46DB">
              <w:rPr>
                <w:sz w:val="15"/>
                <w:szCs w:val="15"/>
              </w:rPr>
              <w:t>表示</w:t>
            </w:r>
            <w:r w:rsidRPr="006F46DB">
              <w:rPr>
                <w:b/>
                <w:i/>
                <w:sz w:val="15"/>
                <w:szCs w:val="15"/>
              </w:rPr>
              <w:t>t</w:t>
            </w:r>
            <w:r w:rsidRPr="006F46DB">
              <w:rPr>
                <w:sz w:val="15"/>
                <w:szCs w:val="15"/>
              </w:rPr>
              <w:t>执行失败</w:t>
            </w:r>
            <w:r w:rsidRPr="006F46DB">
              <w:rPr>
                <w:sz w:val="15"/>
                <w:szCs w:val="15"/>
              </w:rPr>
              <w:t>,</w:t>
            </w:r>
            <w:r w:rsidRPr="006F46DB">
              <w:rPr>
                <w:b/>
                <w:i/>
                <w:sz w:val="15"/>
                <w:szCs w:val="15"/>
              </w:rPr>
              <w:t>o</w:t>
            </w:r>
            <w:r w:rsidRPr="006F46DB">
              <w:rPr>
                <w:sz w:val="15"/>
                <w:szCs w:val="15"/>
              </w:rPr>
              <w:t>为</w:t>
            </w:r>
            <w:r w:rsidRPr="006F46DB">
              <w:rPr>
                <w:sz w:val="15"/>
                <w:szCs w:val="15"/>
              </w:rPr>
              <w:t>1</w:t>
            </w:r>
            <w:r w:rsidRPr="006F46DB">
              <w:rPr>
                <w:sz w:val="15"/>
                <w:szCs w:val="15"/>
              </w:rPr>
              <w:t>表示</w:t>
            </w:r>
            <w:r w:rsidRPr="006F46DB">
              <w:rPr>
                <w:b/>
                <w:i/>
                <w:sz w:val="15"/>
                <w:szCs w:val="15"/>
              </w:rPr>
              <w:t>t</w:t>
            </w:r>
            <w:r w:rsidRPr="006F46DB">
              <w:rPr>
                <w:sz w:val="15"/>
                <w:szCs w:val="15"/>
              </w:rPr>
              <w:t>执行成功</w:t>
            </w:r>
          </w:p>
        </w:tc>
      </w:tr>
      <w:tr w:rsidR="007C3FD4" w:rsidRPr="006F46DB" w14:paraId="7CF8839F" w14:textId="77777777" w:rsidTr="00937AAE">
        <w:trPr>
          <w:jc w:val="center"/>
        </w:trPr>
        <w:tc>
          <w:tcPr>
            <w:tcW w:w="1134" w:type="dxa"/>
          </w:tcPr>
          <w:p w14:paraId="4F654325" w14:textId="77777777" w:rsidR="007C3FD4" w:rsidRPr="006F46DB" w:rsidRDefault="007C3FD4" w:rsidP="0081196B">
            <w:pPr>
              <w:spacing w:line="0" w:lineRule="atLeast"/>
              <w:jc w:val="center"/>
              <w:rPr>
                <w:b/>
                <w:bCs/>
                <w:i/>
                <w:sz w:val="15"/>
                <w:szCs w:val="15"/>
              </w:rPr>
            </w:pPr>
            <w:r w:rsidRPr="006F46DB">
              <w:rPr>
                <w:b/>
                <w:bCs/>
                <w:i/>
                <w:sz w:val="15"/>
                <w:szCs w:val="15"/>
              </w:rPr>
              <w:t>P</w:t>
            </w:r>
            <w:r w:rsidR="00D0691B" w:rsidRPr="006F46DB">
              <w:rPr>
                <w:b/>
                <w:bCs/>
                <w:i/>
                <w:sz w:val="15"/>
                <w:szCs w:val="15"/>
              </w:rPr>
              <w:t>P</w:t>
            </w:r>
            <w:r w:rsidRPr="006F46DB">
              <w:rPr>
                <w:b/>
                <w:bCs/>
                <w:i/>
                <w:sz w:val="15"/>
                <w:szCs w:val="15"/>
                <w:vertAlign w:val="subscript"/>
              </w:rPr>
              <w:t>i</w:t>
            </w:r>
          </w:p>
        </w:tc>
        <w:tc>
          <w:tcPr>
            <w:tcW w:w="3007" w:type="dxa"/>
          </w:tcPr>
          <w:p w14:paraId="7ACDC724" w14:textId="77777777" w:rsidR="007C3FD4" w:rsidRPr="006F46DB" w:rsidRDefault="0076378C" w:rsidP="004338B1">
            <w:pPr>
              <w:spacing w:line="0" w:lineRule="atLeast"/>
              <w:jc w:val="left"/>
              <w:rPr>
                <w:sz w:val="15"/>
                <w:szCs w:val="15"/>
              </w:rPr>
            </w:pPr>
            <w:r w:rsidRPr="006F46DB">
              <w:rPr>
                <w:b/>
                <w:sz w:val="15"/>
                <w:szCs w:val="15"/>
              </w:rPr>
              <w:t>P</w:t>
            </w:r>
            <w:r w:rsidRPr="006F46DB">
              <w:rPr>
                <w:sz w:val="15"/>
                <w:szCs w:val="15"/>
              </w:rPr>
              <w:t xml:space="preserve">ropobility of </w:t>
            </w:r>
            <w:r w:rsidR="0066172C" w:rsidRPr="006F46DB">
              <w:rPr>
                <w:b/>
                <w:sz w:val="15"/>
                <w:szCs w:val="15"/>
              </w:rPr>
              <w:t>P</w:t>
            </w:r>
            <w:r w:rsidRPr="006F46DB">
              <w:rPr>
                <w:sz w:val="15"/>
                <w:szCs w:val="15"/>
              </w:rPr>
              <w:t xml:space="preserve">assing </w:t>
            </w:r>
            <w:r w:rsidR="0066172C" w:rsidRPr="006F46DB">
              <w:rPr>
                <w:sz w:val="15"/>
                <w:szCs w:val="15"/>
              </w:rPr>
              <w:t>for</w:t>
            </w:r>
            <w:r w:rsidR="00D0691B" w:rsidRPr="006F46DB">
              <w:rPr>
                <w:i/>
                <w:sz w:val="15"/>
                <w:szCs w:val="15"/>
              </w:rPr>
              <w:t xml:space="preserve"> </w:t>
            </w:r>
            <w:r w:rsidR="00D0691B" w:rsidRPr="006F46DB">
              <w:rPr>
                <w:bCs/>
                <w:i/>
                <w:sz w:val="15"/>
                <w:szCs w:val="15"/>
              </w:rPr>
              <w:t>t</w:t>
            </w:r>
            <w:r w:rsidR="00D0691B" w:rsidRPr="006F46DB">
              <w:rPr>
                <w:bCs/>
                <w:i/>
                <w:sz w:val="15"/>
                <w:szCs w:val="15"/>
                <w:vertAlign w:val="subscript"/>
              </w:rPr>
              <w:t>new</w:t>
            </w:r>
            <w:r w:rsidR="002C4551" w:rsidRPr="006F46DB">
              <w:rPr>
                <w:sz w:val="15"/>
                <w:szCs w:val="15"/>
              </w:rPr>
              <w:t xml:space="preserve"> </w:t>
            </w:r>
            <w:r w:rsidR="0066172C" w:rsidRPr="006F46DB">
              <w:rPr>
                <w:sz w:val="15"/>
                <w:szCs w:val="15"/>
              </w:rPr>
              <w:t>under</w:t>
            </w:r>
            <w:r w:rsidR="002C4551" w:rsidRPr="006F46DB">
              <w:rPr>
                <w:sz w:val="15"/>
                <w:szCs w:val="15"/>
              </w:rPr>
              <w:t xml:space="preserve"> </w:t>
            </w:r>
            <w:r w:rsidR="0066172C" w:rsidRPr="006F46DB">
              <w:rPr>
                <w:sz w:val="15"/>
                <w:szCs w:val="15"/>
              </w:rPr>
              <w:t xml:space="preserve">breakpoint </w:t>
            </w:r>
            <w:r w:rsidR="002C4551" w:rsidRPr="006F46DB">
              <w:rPr>
                <w:i/>
                <w:sz w:val="15"/>
                <w:szCs w:val="15"/>
              </w:rPr>
              <w:t>b</w:t>
            </w:r>
            <w:r w:rsidR="002C4551" w:rsidRPr="006F46DB">
              <w:rPr>
                <w:i/>
                <w:sz w:val="15"/>
                <w:szCs w:val="15"/>
                <w:vertAlign w:val="subscript"/>
              </w:rPr>
              <w:t>i</w:t>
            </w:r>
          </w:p>
        </w:tc>
        <w:tc>
          <w:tcPr>
            <w:tcW w:w="4648" w:type="dxa"/>
          </w:tcPr>
          <w:p w14:paraId="435DB513" w14:textId="77777777" w:rsidR="007C3FD4" w:rsidRPr="006F46DB" w:rsidRDefault="007C3FD4" w:rsidP="004338B1">
            <w:pPr>
              <w:spacing w:line="0" w:lineRule="atLeast"/>
              <w:jc w:val="left"/>
              <w:rPr>
                <w:bCs/>
                <w:sz w:val="15"/>
                <w:szCs w:val="15"/>
              </w:rPr>
            </w:pPr>
            <w:r w:rsidRPr="006F46DB">
              <w:rPr>
                <w:b/>
                <w:i/>
                <w:sz w:val="15"/>
                <w:szCs w:val="15"/>
              </w:rPr>
              <w:t>P</w:t>
            </w:r>
            <w:r w:rsidRPr="006F46DB">
              <w:rPr>
                <w:b/>
                <w:i/>
                <w:sz w:val="15"/>
                <w:szCs w:val="15"/>
                <w:vertAlign w:val="subscript"/>
              </w:rPr>
              <w:t>i</w:t>
            </w:r>
            <w:r w:rsidRPr="006F46DB">
              <w:rPr>
                <w:sz w:val="15"/>
                <w:szCs w:val="15"/>
              </w:rPr>
              <w:t>表示</w:t>
            </w:r>
            <w:r w:rsidRPr="006F46DB">
              <w:rPr>
                <w:b/>
                <w:bCs/>
                <w:i/>
                <w:sz w:val="15"/>
                <w:szCs w:val="15"/>
              </w:rPr>
              <w:t>t</w:t>
            </w:r>
            <w:r w:rsidRPr="006F46DB">
              <w:rPr>
                <w:b/>
                <w:bCs/>
                <w:i/>
                <w:sz w:val="15"/>
                <w:szCs w:val="15"/>
                <w:vertAlign w:val="subscript"/>
              </w:rPr>
              <w:t>new</w:t>
            </w:r>
            <w:r w:rsidRPr="006F46DB">
              <w:rPr>
                <w:sz w:val="15"/>
                <w:szCs w:val="15"/>
              </w:rPr>
              <w:t>第在</w:t>
            </w:r>
            <w:r w:rsidRPr="006F46DB">
              <w:rPr>
                <w:b/>
                <w:i/>
                <w:sz w:val="15"/>
                <w:szCs w:val="15"/>
              </w:rPr>
              <w:t>i(1≤i≤m)</w:t>
            </w:r>
            <w:proofErr w:type="gramStart"/>
            <w:r w:rsidRPr="006F46DB">
              <w:rPr>
                <w:sz w:val="15"/>
                <w:szCs w:val="15"/>
              </w:rPr>
              <w:t>个</w:t>
            </w:r>
            <w:proofErr w:type="gramEnd"/>
            <w:r w:rsidRPr="006F46DB">
              <w:rPr>
                <w:sz w:val="15"/>
                <w:szCs w:val="15"/>
              </w:rPr>
              <w:t>断点</w:t>
            </w:r>
            <w:r w:rsidRPr="006F46DB">
              <w:rPr>
                <w:b/>
                <w:i/>
                <w:sz w:val="15"/>
                <w:szCs w:val="15"/>
              </w:rPr>
              <w:t>b</w:t>
            </w:r>
            <w:r w:rsidRPr="006F46DB">
              <w:rPr>
                <w:b/>
                <w:i/>
                <w:sz w:val="15"/>
                <w:szCs w:val="15"/>
                <w:vertAlign w:val="subscript"/>
              </w:rPr>
              <w:t>i</w:t>
            </w:r>
            <w:r w:rsidRPr="006F46DB">
              <w:rPr>
                <w:sz w:val="15"/>
                <w:szCs w:val="15"/>
              </w:rPr>
              <w:t>处执行</w:t>
            </w:r>
            <w:r w:rsidR="0076378C" w:rsidRPr="006F46DB">
              <w:rPr>
                <w:sz w:val="15"/>
                <w:szCs w:val="15"/>
              </w:rPr>
              <w:t>成功</w:t>
            </w:r>
            <w:r w:rsidRPr="006F46DB">
              <w:rPr>
                <w:sz w:val="15"/>
                <w:szCs w:val="15"/>
              </w:rPr>
              <w:t>的概率</w:t>
            </w:r>
          </w:p>
        </w:tc>
      </w:tr>
      <w:tr w:rsidR="007C3FD4" w:rsidRPr="006F46DB" w14:paraId="1E3B6CD3" w14:textId="77777777" w:rsidTr="00937AAE">
        <w:trPr>
          <w:jc w:val="center"/>
        </w:trPr>
        <w:tc>
          <w:tcPr>
            <w:tcW w:w="1134" w:type="dxa"/>
          </w:tcPr>
          <w:p w14:paraId="64DE7647" w14:textId="77777777" w:rsidR="007C3FD4" w:rsidRPr="006F46DB" w:rsidRDefault="007C3FD4" w:rsidP="0081196B">
            <w:pPr>
              <w:spacing w:line="0" w:lineRule="atLeast"/>
              <w:jc w:val="center"/>
              <w:rPr>
                <w:b/>
                <w:bCs/>
                <w:i/>
                <w:sz w:val="15"/>
                <w:szCs w:val="15"/>
              </w:rPr>
            </w:pPr>
            <w:r w:rsidRPr="006F46DB">
              <w:rPr>
                <w:b/>
                <w:bCs/>
                <w:i/>
                <w:sz w:val="15"/>
                <w:szCs w:val="15"/>
              </w:rPr>
              <w:t>P</w:t>
            </w:r>
            <w:r w:rsidR="00D0691B" w:rsidRPr="006F46DB">
              <w:rPr>
                <w:b/>
                <w:bCs/>
                <w:i/>
                <w:sz w:val="15"/>
                <w:szCs w:val="15"/>
              </w:rPr>
              <w:t>P</w:t>
            </w:r>
          </w:p>
        </w:tc>
        <w:tc>
          <w:tcPr>
            <w:tcW w:w="3007" w:type="dxa"/>
          </w:tcPr>
          <w:p w14:paraId="456C6406" w14:textId="77777777" w:rsidR="007C3FD4" w:rsidRPr="006F46DB" w:rsidRDefault="0076378C" w:rsidP="000F7B75">
            <w:pPr>
              <w:ind w:left="470" w:hangingChars="300" w:hanging="470"/>
              <w:rPr>
                <w:bCs/>
                <w:sz w:val="15"/>
                <w:szCs w:val="15"/>
              </w:rPr>
            </w:pPr>
            <w:r w:rsidRPr="006F46DB">
              <w:rPr>
                <w:b/>
                <w:sz w:val="15"/>
                <w:szCs w:val="15"/>
              </w:rPr>
              <w:t>P</w:t>
            </w:r>
            <w:r w:rsidRPr="006F46DB">
              <w:rPr>
                <w:sz w:val="15"/>
                <w:szCs w:val="15"/>
              </w:rPr>
              <w:t>ropobility of</w:t>
            </w:r>
            <w:r w:rsidR="0066172C" w:rsidRPr="006F46DB">
              <w:rPr>
                <w:sz w:val="15"/>
                <w:szCs w:val="15"/>
              </w:rPr>
              <w:t xml:space="preserve"> </w:t>
            </w:r>
            <w:r w:rsidR="0066172C" w:rsidRPr="006F46DB">
              <w:rPr>
                <w:b/>
                <w:sz w:val="15"/>
                <w:szCs w:val="15"/>
              </w:rPr>
              <w:t>P</w:t>
            </w:r>
            <w:r w:rsidR="0066172C" w:rsidRPr="006F46DB">
              <w:rPr>
                <w:sz w:val="15"/>
                <w:szCs w:val="15"/>
              </w:rPr>
              <w:t xml:space="preserve">assing for </w:t>
            </w:r>
            <w:r w:rsidR="0066172C" w:rsidRPr="006F46DB">
              <w:rPr>
                <w:bCs/>
                <w:i/>
                <w:sz w:val="15"/>
                <w:szCs w:val="15"/>
              </w:rPr>
              <w:t>t</w:t>
            </w:r>
            <w:r w:rsidR="0066172C" w:rsidRPr="006F46DB">
              <w:rPr>
                <w:bCs/>
                <w:i/>
                <w:sz w:val="15"/>
                <w:szCs w:val="15"/>
                <w:vertAlign w:val="subscript"/>
              </w:rPr>
              <w:t>new</w:t>
            </w:r>
          </w:p>
        </w:tc>
        <w:tc>
          <w:tcPr>
            <w:tcW w:w="4648" w:type="dxa"/>
          </w:tcPr>
          <w:p w14:paraId="6A461909" w14:textId="77777777" w:rsidR="007C3FD4" w:rsidRPr="006F46DB" w:rsidRDefault="007C3FD4" w:rsidP="000F7B75">
            <w:pPr>
              <w:ind w:left="468" w:hangingChars="300" w:hanging="468"/>
              <w:rPr>
                <w:sz w:val="15"/>
                <w:szCs w:val="15"/>
              </w:rPr>
            </w:pPr>
            <w:r w:rsidRPr="006F46DB">
              <w:rPr>
                <w:bCs/>
                <w:sz w:val="15"/>
                <w:szCs w:val="15"/>
              </w:rPr>
              <w:t>表示</w:t>
            </w:r>
            <w:r w:rsidRPr="006F46DB">
              <w:rPr>
                <w:b/>
                <w:bCs/>
                <w:i/>
                <w:sz w:val="15"/>
                <w:szCs w:val="15"/>
              </w:rPr>
              <w:t>t</w:t>
            </w:r>
            <w:r w:rsidRPr="006F46DB">
              <w:rPr>
                <w:b/>
                <w:bCs/>
                <w:i/>
                <w:sz w:val="15"/>
                <w:szCs w:val="15"/>
                <w:vertAlign w:val="subscript"/>
              </w:rPr>
              <w:t>new</w:t>
            </w:r>
            <w:r w:rsidRPr="006F46DB">
              <w:rPr>
                <w:sz w:val="15"/>
                <w:szCs w:val="15"/>
              </w:rPr>
              <w:t>执行成功的概率</w:t>
            </w:r>
          </w:p>
        </w:tc>
      </w:tr>
      <w:tr w:rsidR="007C3FD4" w:rsidRPr="006F46DB" w14:paraId="0A19AC5E" w14:textId="77777777" w:rsidTr="00937AAE">
        <w:trPr>
          <w:jc w:val="center"/>
        </w:trPr>
        <w:tc>
          <w:tcPr>
            <w:tcW w:w="1134" w:type="dxa"/>
          </w:tcPr>
          <w:p w14:paraId="68CAAC79" w14:textId="77777777" w:rsidR="007C3FD4" w:rsidRPr="006F46DB" w:rsidRDefault="00A605FE" w:rsidP="0081196B">
            <w:pPr>
              <w:spacing w:line="0" w:lineRule="atLeast"/>
              <w:jc w:val="center"/>
              <w:rPr>
                <w:b/>
                <w:bCs/>
                <w:i/>
                <w:sz w:val="15"/>
                <w:szCs w:val="15"/>
              </w:rPr>
            </w:pPr>
            <w:r w:rsidRPr="006F46DB">
              <w:rPr>
                <w:b/>
                <w:bCs/>
                <w:i/>
                <w:sz w:val="15"/>
                <w:szCs w:val="15"/>
              </w:rPr>
              <w:t>ST</w:t>
            </w:r>
            <w:r w:rsidR="00746E88" w:rsidRPr="006F46DB">
              <w:rPr>
                <w:b/>
                <w:bCs/>
                <w:i/>
                <w:sz w:val="15"/>
                <w:szCs w:val="15"/>
              </w:rPr>
              <w:t>t</w:t>
            </w:r>
            <w:r w:rsidR="00746E88" w:rsidRPr="006F46DB">
              <w:rPr>
                <w:b/>
                <w:bCs/>
                <w:i/>
                <w:sz w:val="15"/>
                <w:szCs w:val="15"/>
                <w:vertAlign w:val="subscript"/>
              </w:rPr>
              <w:t>new</w:t>
            </w:r>
          </w:p>
        </w:tc>
        <w:tc>
          <w:tcPr>
            <w:tcW w:w="3007" w:type="dxa"/>
          </w:tcPr>
          <w:p w14:paraId="42478549" w14:textId="77777777" w:rsidR="007C3FD4" w:rsidRPr="006F46DB" w:rsidRDefault="00013B6A" w:rsidP="001246F1">
            <w:pPr>
              <w:spacing w:line="0" w:lineRule="atLeast"/>
              <w:jc w:val="left"/>
              <w:rPr>
                <w:sz w:val="15"/>
                <w:szCs w:val="15"/>
              </w:rPr>
            </w:pPr>
            <w:r w:rsidRPr="006F46DB">
              <w:rPr>
                <w:b/>
                <w:sz w:val="15"/>
                <w:szCs w:val="15"/>
              </w:rPr>
              <w:t>S</w:t>
            </w:r>
            <w:r w:rsidRPr="006F46DB">
              <w:rPr>
                <w:sz w:val="15"/>
                <w:szCs w:val="15"/>
              </w:rPr>
              <w:t xml:space="preserve">et of </w:t>
            </w:r>
            <w:r w:rsidR="007932B3" w:rsidRPr="006F46DB">
              <w:rPr>
                <w:b/>
                <w:sz w:val="15"/>
                <w:szCs w:val="15"/>
              </w:rPr>
              <w:t>T</w:t>
            </w:r>
            <w:r w:rsidRPr="006F46DB">
              <w:rPr>
                <w:sz w:val="15"/>
                <w:szCs w:val="15"/>
              </w:rPr>
              <w:t xml:space="preserve">est cases </w:t>
            </w:r>
            <w:r w:rsidR="001E2363" w:rsidRPr="006F46DB">
              <w:rPr>
                <w:sz w:val="15"/>
                <w:szCs w:val="15"/>
              </w:rPr>
              <w:t xml:space="preserve">that are most similar to </w:t>
            </w:r>
            <w:r w:rsidR="001E2363" w:rsidRPr="006F46DB">
              <w:rPr>
                <w:b/>
                <w:bCs/>
                <w:i/>
                <w:sz w:val="15"/>
                <w:szCs w:val="15"/>
              </w:rPr>
              <w:t>t</w:t>
            </w:r>
            <w:r w:rsidR="001E2363" w:rsidRPr="006F46DB">
              <w:rPr>
                <w:b/>
                <w:bCs/>
                <w:i/>
                <w:sz w:val="15"/>
                <w:szCs w:val="15"/>
                <w:vertAlign w:val="subscript"/>
              </w:rPr>
              <w:t>new</w:t>
            </w:r>
          </w:p>
        </w:tc>
        <w:tc>
          <w:tcPr>
            <w:tcW w:w="4648" w:type="dxa"/>
          </w:tcPr>
          <w:p w14:paraId="4CD10781" w14:textId="77777777" w:rsidR="007C3FD4" w:rsidRPr="006F46DB" w:rsidRDefault="007C3FD4" w:rsidP="001246F1">
            <w:pPr>
              <w:spacing w:line="0" w:lineRule="atLeast"/>
              <w:jc w:val="left"/>
              <w:rPr>
                <w:bCs/>
                <w:sz w:val="15"/>
                <w:szCs w:val="15"/>
              </w:rPr>
            </w:pPr>
            <w:r w:rsidRPr="006F46DB">
              <w:rPr>
                <w:sz w:val="15"/>
                <w:szCs w:val="15"/>
              </w:rPr>
              <w:t>表示</w:t>
            </w:r>
            <w:r w:rsidR="00746E88" w:rsidRPr="006F46DB">
              <w:rPr>
                <w:b/>
                <w:i/>
                <w:sz w:val="15"/>
                <w:szCs w:val="15"/>
              </w:rPr>
              <w:t>S</w:t>
            </w:r>
            <w:r w:rsidRPr="006F46DB">
              <w:rPr>
                <w:b/>
                <w:i/>
                <w:sz w:val="15"/>
                <w:szCs w:val="15"/>
              </w:rPr>
              <w:t>T</w:t>
            </w:r>
            <w:r w:rsidRPr="006F46DB">
              <w:rPr>
                <w:sz w:val="15"/>
                <w:szCs w:val="15"/>
              </w:rPr>
              <w:t>中与</w:t>
            </w:r>
            <w:r w:rsidRPr="006F46DB">
              <w:rPr>
                <w:b/>
                <w:bCs/>
                <w:i/>
                <w:sz w:val="15"/>
                <w:szCs w:val="15"/>
              </w:rPr>
              <w:t>t</w:t>
            </w:r>
            <w:r w:rsidRPr="006F46DB">
              <w:rPr>
                <w:b/>
                <w:bCs/>
                <w:i/>
                <w:sz w:val="15"/>
                <w:szCs w:val="15"/>
                <w:vertAlign w:val="subscript"/>
              </w:rPr>
              <w:t>new</w:t>
            </w:r>
            <w:r w:rsidRPr="006F46DB">
              <w:rPr>
                <w:sz w:val="15"/>
                <w:szCs w:val="15"/>
              </w:rPr>
              <w:t>最相似的测试用例集</w:t>
            </w:r>
          </w:p>
        </w:tc>
      </w:tr>
      <w:tr w:rsidR="007C3FD4" w:rsidRPr="006F46DB" w14:paraId="0DB696F9" w14:textId="77777777" w:rsidTr="00937AAE">
        <w:trPr>
          <w:jc w:val="center"/>
        </w:trPr>
        <w:tc>
          <w:tcPr>
            <w:tcW w:w="1134" w:type="dxa"/>
          </w:tcPr>
          <w:p w14:paraId="15F65716" w14:textId="77777777" w:rsidR="007C3FD4" w:rsidRPr="006F46DB" w:rsidRDefault="00295066" w:rsidP="0081196B">
            <w:pPr>
              <w:spacing w:line="0" w:lineRule="atLeast"/>
              <w:jc w:val="center"/>
              <w:rPr>
                <w:b/>
                <w:i/>
                <w:sz w:val="15"/>
                <w:szCs w:val="15"/>
              </w:rPr>
            </w:pPr>
            <w:r w:rsidRPr="006F46DB">
              <w:rPr>
                <w:b/>
                <w:i/>
                <w:sz w:val="15"/>
                <w:szCs w:val="15"/>
              </w:rPr>
              <w:t>SP</w:t>
            </w:r>
            <w:r w:rsidRPr="006F46DB">
              <w:rPr>
                <w:b/>
                <w:bCs/>
                <w:i/>
                <w:sz w:val="15"/>
                <w:szCs w:val="15"/>
              </w:rPr>
              <w:t>Tt</w:t>
            </w:r>
            <w:r w:rsidRPr="006F46DB">
              <w:rPr>
                <w:b/>
                <w:bCs/>
                <w:i/>
                <w:sz w:val="15"/>
                <w:szCs w:val="15"/>
                <w:vertAlign w:val="subscript"/>
              </w:rPr>
              <w:t>new</w:t>
            </w:r>
          </w:p>
        </w:tc>
        <w:tc>
          <w:tcPr>
            <w:tcW w:w="3007" w:type="dxa"/>
          </w:tcPr>
          <w:p w14:paraId="26779EAA" w14:textId="77777777" w:rsidR="007C3FD4" w:rsidRPr="006F46DB" w:rsidRDefault="005378BB" w:rsidP="001246F1">
            <w:pPr>
              <w:spacing w:line="0" w:lineRule="atLeast"/>
              <w:jc w:val="left"/>
              <w:rPr>
                <w:sz w:val="15"/>
                <w:szCs w:val="15"/>
              </w:rPr>
            </w:pPr>
            <w:r w:rsidRPr="006F46DB">
              <w:rPr>
                <w:b/>
                <w:sz w:val="15"/>
                <w:szCs w:val="15"/>
              </w:rPr>
              <w:t>S</w:t>
            </w:r>
            <w:r w:rsidRPr="006F46DB">
              <w:rPr>
                <w:sz w:val="15"/>
                <w:szCs w:val="15"/>
              </w:rPr>
              <w:t xml:space="preserve">et of </w:t>
            </w:r>
            <w:r w:rsidR="007932B3" w:rsidRPr="006F46DB">
              <w:rPr>
                <w:b/>
                <w:sz w:val="15"/>
                <w:szCs w:val="15"/>
              </w:rPr>
              <w:t>P</w:t>
            </w:r>
            <w:r w:rsidRPr="006F46DB">
              <w:rPr>
                <w:sz w:val="15"/>
                <w:szCs w:val="15"/>
              </w:rPr>
              <w:t xml:space="preserve">assing test cases in </w:t>
            </w:r>
            <w:r w:rsidRPr="006F46DB">
              <w:rPr>
                <w:b/>
                <w:bCs/>
                <w:i/>
                <w:sz w:val="15"/>
                <w:szCs w:val="15"/>
              </w:rPr>
              <w:t>STt</w:t>
            </w:r>
            <w:r w:rsidRPr="006F46DB">
              <w:rPr>
                <w:b/>
                <w:bCs/>
                <w:i/>
                <w:sz w:val="15"/>
                <w:szCs w:val="15"/>
                <w:vertAlign w:val="subscript"/>
              </w:rPr>
              <w:t>new</w:t>
            </w:r>
          </w:p>
        </w:tc>
        <w:tc>
          <w:tcPr>
            <w:tcW w:w="4648" w:type="dxa"/>
          </w:tcPr>
          <w:p w14:paraId="560EB806" w14:textId="77777777" w:rsidR="007C3FD4" w:rsidRPr="006F46DB" w:rsidRDefault="007C3FD4" w:rsidP="001246F1">
            <w:pPr>
              <w:spacing w:line="0" w:lineRule="atLeast"/>
              <w:jc w:val="left"/>
              <w:rPr>
                <w:sz w:val="15"/>
                <w:szCs w:val="15"/>
              </w:rPr>
            </w:pPr>
            <w:r w:rsidRPr="006F46DB">
              <w:rPr>
                <w:sz w:val="15"/>
                <w:szCs w:val="15"/>
              </w:rPr>
              <w:t>表示</w:t>
            </w:r>
            <w:r w:rsidR="00746E88" w:rsidRPr="006F46DB">
              <w:rPr>
                <w:b/>
                <w:bCs/>
                <w:i/>
                <w:sz w:val="15"/>
                <w:szCs w:val="15"/>
              </w:rPr>
              <w:t>STt</w:t>
            </w:r>
            <w:r w:rsidR="00746E88" w:rsidRPr="006F46DB">
              <w:rPr>
                <w:b/>
                <w:bCs/>
                <w:i/>
                <w:sz w:val="15"/>
                <w:szCs w:val="15"/>
                <w:vertAlign w:val="subscript"/>
              </w:rPr>
              <w:t>new</w:t>
            </w:r>
            <w:r w:rsidRPr="006F46DB">
              <w:rPr>
                <w:sz w:val="15"/>
                <w:szCs w:val="15"/>
              </w:rPr>
              <w:t>中成功测试用例组成的集合</w:t>
            </w:r>
          </w:p>
        </w:tc>
      </w:tr>
      <w:tr w:rsidR="007C3FD4" w:rsidRPr="006F46DB" w14:paraId="67E4A69D" w14:textId="77777777" w:rsidTr="00937AAE">
        <w:trPr>
          <w:jc w:val="center"/>
        </w:trPr>
        <w:tc>
          <w:tcPr>
            <w:tcW w:w="1134" w:type="dxa"/>
          </w:tcPr>
          <w:p w14:paraId="30CA8B4D" w14:textId="77777777" w:rsidR="007C3FD4" w:rsidRPr="006F46DB" w:rsidRDefault="00295066" w:rsidP="0081196B">
            <w:pPr>
              <w:spacing w:line="0" w:lineRule="atLeast"/>
              <w:jc w:val="center"/>
              <w:rPr>
                <w:b/>
                <w:i/>
                <w:sz w:val="15"/>
                <w:szCs w:val="15"/>
              </w:rPr>
            </w:pPr>
            <w:r w:rsidRPr="006F46DB">
              <w:rPr>
                <w:b/>
                <w:i/>
                <w:sz w:val="15"/>
                <w:szCs w:val="15"/>
              </w:rPr>
              <w:t>SF</w:t>
            </w:r>
            <w:r w:rsidRPr="006F46DB">
              <w:rPr>
                <w:b/>
                <w:bCs/>
                <w:i/>
                <w:sz w:val="15"/>
                <w:szCs w:val="15"/>
              </w:rPr>
              <w:t>Tt</w:t>
            </w:r>
            <w:r w:rsidRPr="006F46DB">
              <w:rPr>
                <w:b/>
                <w:bCs/>
                <w:i/>
                <w:sz w:val="15"/>
                <w:szCs w:val="15"/>
                <w:vertAlign w:val="subscript"/>
              </w:rPr>
              <w:t>new</w:t>
            </w:r>
          </w:p>
        </w:tc>
        <w:tc>
          <w:tcPr>
            <w:tcW w:w="3007" w:type="dxa"/>
          </w:tcPr>
          <w:p w14:paraId="654ECF54" w14:textId="77777777" w:rsidR="007C3FD4" w:rsidRPr="006F46DB" w:rsidRDefault="005378BB" w:rsidP="001246F1">
            <w:pPr>
              <w:spacing w:line="0" w:lineRule="atLeast"/>
              <w:jc w:val="left"/>
              <w:rPr>
                <w:sz w:val="15"/>
                <w:szCs w:val="15"/>
              </w:rPr>
            </w:pPr>
            <w:r w:rsidRPr="006F46DB">
              <w:rPr>
                <w:b/>
                <w:sz w:val="15"/>
                <w:szCs w:val="15"/>
              </w:rPr>
              <w:t>S</w:t>
            </w:r>
            <w:r w:rsidRPr="006F46DB">
              <w:rPr>
                <w:sz w:val="15"/>
                <w:szCs w:val="15"/>
              </w:rPr>
              <w:t xml:space="preserve">et of </w:t>
            </w:r>
            <w:r w:rsidR="007932B3" w:rsidRPr="006F46DB">
              <w:rPr>
                <w:b/>
                <w:sz w:val="15"/>
                <w:szCs w:val="15"/>
              </w:rPr>
              <w:t>F</w:t>
            </w:r>
            <w:r w:rsidRPr="006F46DB">
              <w:rPr>
                <w:sz w:val="15"/>
                <w:szCs w:val="15"/>
              </w:rPr>
              <w:t xml:space="preserve">ailing test cases in </w:t>
            </w:r>
            <w:r w:rsidRPr="006F46DB">
              <w:rPr>
                <w:b/>
                <w:bCs/>
                <w:i/>
                <w:sz w:val="15"/>
                <w:szCs w:val="15"/>
              </w:rPr>
              <w:t>STt</w:t>
            </w:r>
            <w:r w:rsidRPr="006F46DB">
              <w:rPr>
                <w:b/>
                <w:bCs/>
                <w:i/>
                <w:sz w:val="15"/>
                <w:szCs w:val="15"/>
                <w:vertAlign w:val="subscript"/>
              </w:rPr>
              <w:t>new</w:t>
            </w:r>
          </w:p>
        </w:tc>
        <w:tc>
          <w:tcPr>
            <w:tcW w:w="4648" w:type="dxa"/>
          </w:tcPr>
          <w:p w14:paraId="1B74B8DD" w14:textId="77777777" w:rsidR="007C3FD4" w:rsidRPr="006F46DB" w:rsidRDefault="007C3FD4" w:rsidP="001246F1">
            <w:pPr>
              <w:spacing w:line="0" w:lineRule="atLeast"/>
              <w:jc w:val="left"/>
              <w:rPr>
                <w:sz w:val="15"/>
                <w:szCs w:val="15"/>
              </w:rPr>
            </w:pPr>
            <w:r w:rsidRPr="006F46DB">
              <w:rPr>
                <w:sz w:val="15"/>
                <w:szCs w:val="15"/>
              </w:rPr>
              <w:t>表示</w:t>
            </w:r>
            <w:r w:rsidR="005378BB" w:rsidRPr="006F46DB">
              <w:rPr>
                <w:b/>
                <w:bCs/>
                <w:i/>
                <w:sz w:val="15"/>
                <w:szCs w:val="15"/>
              </w:rPr>
              <w:t>STt</w:t>
            </w:r>
            <w:r w:rsidR="005378BB" w:rsidRPr="006F46DB">
              <w:rPr>
                <w:b/>
                <w:bCs/>
                <w:i/>
                <w:sz w:val="15"/>
                <w:szCs w:val="15"/>
                <w:vertAlign w:val="subscript"/>
              </w:rPr>
              <w:t>new</w:t>
            </w:r>
            <w:r w:rsidRPr="006F46DB">
              <w:rPr>
                <w:sz w:val="15"/>
                <w:szCs w:val="15"/>
              </w:rPr>
              <w:t>中失败测试用例组成的集合</w:t>
            </w:r>
          </w:p>
        </w:tc>
      </w:tr>
    </w:tbl>
    <w:p w14:paraId="49D8B4F1" w14:textId="77777777" w:rsidR="00C94CC0" w:rsidRDefault="005C20CB" w:rsidP="00C94CC0">
      <w:pPr>
        <w:pStyle w:val="31"/>
        <w:ind w:firstLineChars="0" w:firstLine="0"/>
        <w:rPr>
          <w:szCs w:val="18"/>
        </w:rPr>
      </w:pPr>
      <w:r>
        <w:rPr>
          <w:rFonts w:hint="eastAsia"/>
          <w:szCs w:val="18"/>
        </w:rPr>
        <w:t>1.3.1</w:t>
      </w:r>
      <w:r>
        <w:rPr>
          <w:szCs w:val="18"/>
        </w:rPr>
        <w:t xml:space="preserve"> </w:t>
      </w:r>
      <w:r w:rsidR="00206612">
        <w:rPr>
          <w:rFonts w:hint="eastAsia"/>
          <w:szCs w:val="18"/>
        </w:rPr>
        <w:t>算法</w:t>
      </w:r>
      <w:r w:rsidR="00206612">
        <w:rPr>
          <w:rFonts w:hint="eastAsia"/>
          <w:szCs w:val="18"/>
        </w:rPr>
        <w:t>1</w:t>
      </w:r>
      <w:r w:rsidR="00F44CB1" w:rsidRPr="006F46DB">
        <w:rPr>
          <w:szCs w:val="18"/>
        </w:rPr>
        <w:t>测试预言生成算法</w:t>
      </w:r>
    </w:p>
    <w:p w14:paraId="19A26E93" w14:textId="77777777" w:rsidR="00BA7F8A" w:rsidRDefault="00C94CC0" w:rsidP="00BA7F8A">
      <w:pPr>
        <w:ind w:firstLineChars="200" w:firstLine="372"/>
        <w:rPr>
          <w:szCs w:val="18"/>
        </w:rPr>
      </w:pPr>
      <w:r>
        <w:rPr>
          <w:rFonts w:hint="eastAsia"/>
          <w:szCs w:val="18"/>
        </w:rPr>
        <w:t>给定</w:t>
      </w:r>
      <w:r w:rsidR="00F44CB1" w:rsidRPr="006F46DB">
        <w:rPr>
          <w:rFonts w:eastAsia="黑体"/>
          <w:b/>
          <w:bCs/>
          <w:i/>
          <w:szCs w:val="18"/>
        </w:rPr>
        <w:t>P</w:t>
      </w:r>
      <w:r w:rsidR="007A79C7" w:rsidRPr="006F46DB">
        <w:rPr>
          <w:szCs w:val="18"/>
        </w:rPr>
        <w:t>,</w:t>
      </w:r>
      <w:r w:rsidR="00B84C69" w:rsidRPr="006F46DB">
        <w:rPr>
          <w:szCs w:val="18"/>
        </w:rPr>
        <w:t xml:space="preserve"> </w:t>
      </w:r>
      <w:r w:rsidR="00BF4822" w:rsidRPr="006F46DB">
        <w:rPr>
          <w:rFonts w:eastAsia="黑体"/>
          <w:b/>
          <w:bCs/>
          <w:i/>
          <w:szCs w:val="18"/>
        </w:rPr>
        <w:t>ST</w:t>
      </w:r>
      <w:r w:rsidR="007A79C7" w:rsidRPr="006F46DB">
        <w:rPr>
          <w:szCs w:val="18"/>
        </w:rPr>
        <w:t>,</w:t>
      </w:r>
      <w:r w:rsidR="00B84C69" w:rsidRPr="006F46DB">
        <w:rPr>
          <w:szCs w:val="18"/>
        </w:rPr>
        <w:t xml:space="preserve"> </w:t>
      </w:r>
      <w:r w:rsidR="00B84C69" w:rsidRPr="006F46DB">
        <w:rPr>
          <w:rFonts w:eastAsia="黑体"/>
          <w:b/>
          <w:bCs/>
          <w:i/>
          <w:szCs w:val="18"/>
        </w:rPr>
        <w:t>S</w:t>
      </w:r>
      <w:r w:rsidR="00F44CB1" w:rsidRPr="006F46DB">
        <w:rPr>
          <w:rFonts w:eastAsia="黑体"/>
          <w:b/>
          <w:bCs/>
          <w:i/>
          <w:szCs w:val="18"/>
        </w:rPr>
        <w:t>B</w:t>
      </w:r>
      <w:r w:rsidR="002732EE" w:rsidRPr="006F46DB">
        <w:rPr>
          <w:szCs w:val="18"/>
        </w:rPr>
        <w:t>和</w:t>
      </w:r>
      <w:r w:rsidR="00DD79E2" w:rsidRPr="006F46DB">
        <w:rPr>
          <w:b/>
          <w:bCs/>
          <w:i/>
          <w:szCs w:val="18"/>
        </w:rPr>
        <w:t>t</w:t>
      </w:r>
      <w:r w:rsidR="002732EE" w:rsidRPr="006F46DB">
        <w:rPr>
          <w:b/>
          <w:bCs/>
          <w:i/>
          <w:szCs w:val="18"/>
          <w:vertAlign w:val="subscript"/>
        </w:rPr>
        <w:t>new</w:t>
      </w:r>
      <w:r w:rsidR="002732EE" w:rsidRPr="006F46DB">
        <w:rPr>
          <w:szCs w:val="18"/>
        </w:rPr>
        <w:t>的测试输入</w:t>
      </w:r>
      <w:r w:rsidR="002732EE" w:rsidRPr="006F46DB">
        <w:rPr>
          <w:rFonts w:eastAsia="黑体"/>
          <w:b/>
          <w:bCs/>
          <w:i/>
          <w:szCs w:val="18"/>
        </w:rPr>
        <w:t>t</w:t>
      </w:r>
      <w:r w:rsidR="006D7FBD">
        <w:rPr>
          <w:rFonts w:hint="eastAsia"/>
          <w:szCs w:val="18"/>
        </w:rPr>
        <w:t>,</w:t>
      </w:r>
      <w:r>
        <w:rPr>
          <w:rFonts w:hint="eastAsia"/>
          <w:szCs w:val="18"/>
        </w:rPr>
        <w:t>首先计算</w:t>
      </w:r>
      <w:r w:rsidRPr="006F46DB">
        <w:rPr>
          <w:rFonts w:eastAsia="黑体"/>
          <w:b/>
          <w:bCs/>
          <w:i/>
          <w:szCs w:val="18"/>
        </w:rPr>
        <w:t>ST</w:t>
      </w:r>
      <w:r w:rsidRPr="006F46DB">
        <w:rPr>
          <w:szCs w:val="18"/>
        </w:rPr>
        <w:t>中与</w:t>
      </w:r>
      <w:r w:rsidRPr="006F46DB">
        <w:rPr>
          <w:b/>
          <w:i/>
          <w:szCs w:val="18"/>
        </w:rPr>
        <w:t>t</w:t>
      </w:r>
      <w:r w:rsidRPr="006F46DB">
        <w:rPr>
          <w:b/>
          <w:bCs/>
          <w:i/>
          <w:szCs w:val="18"/>
          <w:vertAlign w:val="subscript"/>
        </w:rPr>
        <w:t>new</w:t>
      </w:r>
      <w:r w:rsidRPr="006F46DB">
        <w:rPr>
          <w:szCs w:val="18"/>
        </w:rPr>
        <w:t>最相似的测试用例集合</w:t>
      </w:r>
      <w:r w:rsidRPr="006F46DB">
        <w:rPr>
          <w:b/>
          <w:bCs/>
          <w:i/>
          <w:sz w:val="15"/>
          <w:szCs w:val="15"/>
        </w:rPr>
        <w:t>STt</w:t>
      </w:r>
      <w:r w:rsidRPr="006F46DB">
        <w:rPr>
          <w:b/>
          <w:bCs/>
          <w:i/>
          <w:sz w:val="15"/>
          <w:szCs w:val="15"/>
          <w:vertAlign w:val="subscript"/>
        </w:rPr>
        <w:t>new</w:t>
      </w:r>
      <w:r w:rsidRPr="006F46DB">
        <w:rPr>
          <w:szCs w:val="18"/>
        </w:rPr>
        <w:t>.</w:t>
      </w:r>
      <w:r>
        <w:rPr>
          <w:rFonts w:hint="eastAsia"/>
          <w:szCs w:val="18"/>
        </w:rPr>
        <w:t>（见下述算法</w:t>
      </w:r>
      <w:r w:rsidR="00BA7F8A">
        <w:rPr>
          <w:rFonts w:hint="eastAsia"/>
          <w:szCs w:val="18"/>
        </w:rPr>
        <w:t>1</w:t>
      </w:r>
      <w:r>
        <w:rPr>
          <w:rFonts w:hint="eastAsia"/>
          <w:szCs w:val="18"/>
        </w:rPr>
        <w:t>为伪代码中的</w:t>
      </w:r>
      <w:r>
        <w:rPr>
          <w:rFonts w:hint="eastAsia"/>
          <w:szCs w:val="18"/>
        </w:rPr>
        <w:t>1-20</w:t>
      </w:r>
      <w:r>
        <w:rPr>
          <w:rFonts w:hint="eastAsia"/>
          <w:szCs w:val="18"/>
        </w:rPr>
        <w:t>行）</w:t>
      </w:r>
      <w:r w:rsidR="00EC08B9">
        <w:rPr>
          <w:rFonts w:hint="eastAsia"/>
          <w:szCs w:val="18"/>
        </w:rPr>
        <w:t>.</w:t>
      </w:r>
      <w:r w:rsidR="00BA7F8A">
        <w:rPr>
          <w:rFonts w:hint="eastAsia"/>
          <w:szCs w:val="18"/>
        </w:rPr>
        <w:t>将获得的</w:t>
      </w:r>
      <w:r w:rsidR="00BA7F8A" w:rsidRPr="006F46DB">
        <w:rPr>
          <w:b/>
          <w:bCs/>
          <w:i/>
          <w:sz w:val="15"/>
          <w:szCs w:val="15"/>
        </w:rPr>
        <w:t>STt</w:t>
      </w:r>
      <w:r w:rsidR="00BA7F8A" w:rsidRPr="006F46DB">
        <w:rPr>
          <w:b/>
          <w:bCs/>
          <w:i/>
          <w:sz w:val="15"/>
          <w:szCs w:val="15"/>
          <w:vertAlign w:val="subscript"/>
        </w:rPr>
        <w:t>new</w:t>
      </w:r>
      <w:r w:rsidR="00BA7F8A" w:rsidRPr="006F46DB">
        <w:rPr>
          <w:szCs w:val="18"/>
        </w:rPr>
        <w:t>,</w:t>
      </w:r>
      <w:r w:rsidR="00BA7F8A">
        <w:rPr>
          <w:rFonts w:hint="eastAsia"/>
          <w:szCs w:val="18"/>
        </w:rPr>
        <w:t>分为最相似成功测试用例集</w:t>
      </w:r>
      <w:r w:rsidR="00BA7F8A" w:rsidRPr="006F46DB">
        <w:rPr>
          <w:b/>
          <w:i/>
          <w:sz w:val="15"/>
          <w:szCs w:val="15"/>
        </w:rPr>
        <w:t>SP</w:t>
      </w:r>
      <w:r w:rsidR="00BA7F8A" w:rsidRPr="006F46DB">
        <w:rPr>
          <w:b/>
          <w:bCs/>
          <w:i/>
          <w:sz w:val="15"/>
          <w:szCs w:val="15"/>
        </w:rPr>
        <w:t>Tt</w:t>
      </w:r>
      <w:r w:rsidR="00BA7F8A" w:rsidRPr="006F46DB">
        <w:rPr>
          <w:b/>
          <w:bCs/>
          <w:i/>
          <w:sz w:val="15"/>
          <w:szCs w:val="15"/>
          <w:vertAlign w:val="subscript"/>
        </w:rPr>
        <w:t>new</w:t>
      </w:r>
      <w:r w:rsidR="006D7FBD">
        <w:rPr>
          <w:szCs w:val="18"/>
        </w:rPr>
        <w:t>,</w:t>
      </w:r>
      <w:r w:rsidR="00BA7F8A">
        <w:rPr>
          <w:rFonts w:hint="eastAsia"/>
          <w:szCs w:val="18"/>
        </w:rPr>
        <w:t>和失败测试用例集</w:t>
      </w:r>
      <w:r w:rsidR="00BA7F8A" w:rsidRPr="006F46DB">
        <w:rPr>
          <w:b/>
          <w:i/>
          <w:sz w:val="15"/>
          <w:szCs w:val="15"/>
        </w:rPr>
        <w:t>SF</w:t>
      </w:r>
      <w:r w:rsidR="00BA7F8A" w:rsidRPr="006F46DB">
        <w:rPr>
          <w:b/>
          <w:bCs/>
          <w:i/>
          <w:sz w:val="15"/>
          <w:szCs w:val="15"/>
        </w:rPr>
        <w:t>Tt</w:t>
      </w:r>
      <w:r w:rsidR="00BA7F8A" w:rsidRPr="006F46DB">
        <w:rPr>
          <w:b/>
          <w:bCs/>
          <w:i/>
          <w:sz w:val="15"/>
          <w:szCs w:val="15"/>
          <w:vertAlign w:val="subscript"/>
        </w:rPr>
        <w:t>new</w:t>
      </w:r>
      <w:r w:rsidR="00EC08B9">
        <w:rPr>
          <w:rFonts w:hint="eastAsia"/>
          <w:szCs w:val="18"/>
        </w:rPr>
        <w:t>,</w:t>
      </w:r>
      <w:r w:rsidR="00BA7F8A" w:rsidRPr="006F46DB">
        <w:rPr>
          <w:szCs w:val="18"/>
        </w:rPr>
        <w:t>调用</w:t>
      </w:r>
      <w:r w:rsidR="00BA7F8A" w:rsidRPr="006F46DB">
        <w:rPr>
          <w:b/>
          <w:szCs w:val="18"/>
        </w:rPr>
        <w:t>算法</w:t>
      </w:r>
      <w:r w:rsidR="00BA7F8A" w:rsidRPr="006F46DB">
        <w:rPr>
          <w:b/>
          <w:szCs w:val="18"/>
        </w:rPr>
        <w:t>2</w:t>
      </w:r>
      <w:r w:rsidR="00BA7F8A" w:rsidRPr="006F46DB">
        <w:rPr>
          <w:szCs w:val="18"/>
        </w:rPr>
        <w:t>计算</w:t>
      </w:r>
      <w:r w:rsidR="00BA7F8A" w:rsidRPr="006F46DB">
        <w:rPr>
          <w:rFonts w:eastAsia="黑体"/>
          <w:b/>
          <w:bCs/>
          <w:i/>
          <w:szCs w:val="18"/>
        </w:rPr>
        <w:t>SB</w:t>
      </w:r>
      <w:r w:rsidR="00BA7F8A" w:rsidRPr="006F46DB">
        <w:rPr>
          <w:szCs w:val="18"/>
        </w:rPr>
        <w:t>中每个断点处的敏感变量集</w:t>
      </w:r>
      <w:r w:rsidR="00EC08B9">
        <w:rPr>
          <w:rFonts w:hint="eastAsia"/>
          <w:szCs w:val="18"/>
        </w:rPr>
        <w:t>.</w:t>
      </w:r>
    </w:p>
    <w:p w14:paraId="0778BBE5" w14:textId="77777777" w:rsidR="00ED681B" w:rsidRPr="006F46DB" w:rsidRDefault="00ED681B" w:rsidP="00BA7F8A">
      <w:pPr>
        <w:numPr>
          <w:ilvl w:val="0"/>
          <w:numId w:val="21"/>
        </w:numPr>
        <w:rPr>
          <w:szCs w:val="18"/>
        </w:rPr>
      </w:pPr>
      <w:r w:rsidRPr="006F46DB">
        <w:rPr>
          <w:szCs w:val="18"/>
        </w:rPr>
        <w:t>如果</w:t>
      </w:r>
      <w:r w:rsidR="009D28C8" w:rsidRPr="006F46DB">
        <w:rPr>
          <w:b/>
          <w:i/>
          <w:sz w:val="15"/>
          <w:szCs w:val="15"/>
        </w:rPr>
        <w:t>SP</w:t>
      </w:r>
      <w:r w:rsidR="009D28C8" w:rsidRPr="006F46DB">
        <w:rPr>
          <w:b/>
          <w:bCs/>
          <w:i/>
          <w:sz w:val="15"/>
          <w:szCs w:val="15"/>
        </w:rPr>
        <w:t>Tt</w:t>
      </w:r>
      <w:r w:rsidR="009D28C8" w:rsidRPr="006F46DB">
        <w:rPr>
          <w:b/>
          <w:bCs/>
          <w:i/>
          <w:sz w:val="15"/>
          <w:szCs w:val="15"/>
          <w:vertAlign w:val="subscript"/>
        </w:rPr>
        <w:t>new</w:t>
      </w:r>
      <w:r w:rsidRPr="006F46DB">
        <w:rPr>
          <w:b/>
          <w:i/>
          <w:szCs w:val="18"/>
        </w:rPr>
        <w:t>≠</w:t>
      </w:r>
      <w:r w:rsidR="00E91369" w:rsidRPr="006F46DB">
        <w:rPr>
          <w:b/>
          <w:szCs w:val="18"/>
        </w:rPr>
        <w:t>Ф</w:t>
      </w:r>
      <w:r w:rsidR="007A79C7" w:rsidRPr="006F46DB">
        <w:rPr>
          <w:b/>
          <w:i/>
          <w:szCs w:val="18"/>
        </w:rPr>
        <w:t>,</w:t>
      </w:r>
      <w:r w:rsidR="005962FF" w:rsidRPr="006F46DB">
        <w:rPr>
          <w:b/>
          <w:i/>
          <w:sz w:val="15"/>
          <w:szCs w:val="15"/>
        </w:rPr>
        <w:t xml:space="preserve"> SF</w:t>
      </w:r>
      <w:r w:rsidR="005962FF" w:rsidRPr="006F46DB">
        <w:rPr>
          <w:b/>
          <w:bCs/>
          <w:i/>
          <w:sz w:val="15"/>
          <w:szCs w:val="15"/>
        </w:rPr>
        <w:t>Tt</w:t>
      </w:r>
      <w:r w:rsidR="005962FF" w:rsidRPr="006F46DB">
        <w:rPr>
          <w:b/>
          <w:bCs/>
          <w:i/>
          <w:sz w:val="15"/>
          <w:szCs w:val="15"/>
          <w:vertAlign w:val="subscript"/>
        </w:rPr>
        <w:t>new</w:t>
      </w:r>
      <w:r w:rsidRPr="006F46DB">
        <w:rPr>
          <w:b/>
          <w:i/>
          <w:szCs w:val="18"/>
        </w:rPr>
        <w:t>≠</w:t>
      </w:r>
      <w:r w:rsidR="00E91369" w:rsidRPr="006F46DB">
        <w:rPr>
          <w:b/>
          <w:szCs w:val="18"/>
        </w:rPr>
        <w:t>Ф</w:t>
      </w:r>
      <w:r w:rsidR="007A79C7" w:rsidRPr="006F46DB">
        <w:rPr>
          <w:b/>
          <w:i/>
          <w:szCs w:val="18"/>
        </w:rPr>
        <w:t>,</w:t>
      </w:r>
      <w:r w:rsidRPr="006F46DB">
        <w:rPr>
          <w:szCs w:val="18"/>
        </w:rPr>
        <w:t>求得的</w:t>
      </w:r>
      <w:r w:rsidR="002A390E" w:rsidRPr="006F46DB">
        <w:rPr>
          <w:szCs w:val="18"/>
        </w:rPr>
        <w:t>敏感变量的含义为：</w:t>
      </w:r>
      <w:r w:rsidRPr="006F46DB">
        <w:rPr>
          <w:szCs w:val="18"/>
        </w:rPr>
        <w:t>从所有</w:t>
      </w:r>
      <w:r w:rsidR="00B63268" w:rsidRPr="006F46DB">
        <w:rPr>
          <w:szCs w:val="18"/>
        </w:rPr>
        <w:t>与</w:t>
      </w:r>
      <w:r w:rsidR="00DD79E2" w:rsidRPr="006F46DB">
        <w:rPr>
          <w:b/>
          <w:bCs/>
          <w:i/>
          <w:szCs w:val="18"/>
        </w:rPr>
        <w:t>t</w:t>
      </w:r>
      <w:r w:rsidR="00B63268" w:rsidRPr="006F46DB">
        <w:rPr>
          <w:b/>
          <w:bCs/>
          <w:i/>
          <w:szCs w:val="18"/>
          <w:vertAlign w:val="subscript"/>
        </w:rPr>
        <w:t>new</w:t>
      </w:r>
      <w:r w:rsidRPr="006F46DB">
        <w:rPr>
          <w:szCs w:val="18"/>
        </w:rPr>
        <w:t>相似正确测试用例和失败测试用例的执行来看</w:t>
      </w:r>
      <w:r w:rsidR="007A79C7" w:rsidRPr="006F46DB">
        <w:rPr>
          <w:szCs w:val="18"/>
        </w:rPr>
        <w:t>,</w:t>
      </w:r>
      <w:r w:rsidRPr="006F46DB">
        <w:rPr>
          <w:szCs w:val="18"/>
        </w:rPr>
        <w:t>可能错误的内存变量有哪些</w:t>
      </w:r>
      <w:r w:rsidR="007A79C7" w:rsidRPr="006F46DB">
        <w:rPr>
          <w:szCs w:val="18"/>
        </w:rPr>
        <w:t>,</w:t>
      </w:r>
      <w:r w:rsidR="008140EB" w:rsidRPr="006F46DB">
        <w:rPr>
          <w:szCs w:val="18"/>
        </w:rPr>
        <w:t>在这种情况</w:t>
      </w:r>
      <w:r w:rsidR="00D4307D" w:rsidRPr="006F46DB">
        <w:rPr>
          <w:szCs w:val="18"/>
        </w:rPr>
        <w:t>下</w:t>
      </w:r>
      <w:r w:rsidR="007A79C7" w:rsidRPr="006F46DB">
        <w:rPr>
          <w:szCs w:val="18"/>
        </w:rPr>
        <w:t>,</w:t>
      </w:r>
      <w:r w:rsidR="008140EB" w:rsidRPr="006F46DB">
        <w:rPr>
          <w:szCs w:val="18"/>
        </w:rPr>
        <w:t>敏感变量</w:t>
      </w:r>
      <w:r w:rsidR="00D4307D" w:rsidRPr="006F46DB">
        <w:rPr>
          <w:szCs w:val="18"/>
        </w:rPr>
        <w:t>称</w:t>
      </w:r>
      <w:r w:rsidR="008140EB" w:rsidRPr="006F46DB">
        <w:rPr>
          <w:szCs w:val="18"/>
        </w:rPr>
        <w:t>为</w:t>
      </w:r>
      <w:r w:rsidR="006C62E8" w:rsidRPr="006F46DB">
        <w:rPr>
          <w:szCs w:val="18"/>
        </w:rPr>
        <w:t>“</w:t>
      </w:r>
      <w:r w:rsidR="008140EB" w:rsidRPr="006F46DB">
        <w:rPr>
          <w:szCs w:val="18"/>
        </w:rPr>
        <w:t>故障敏感变量</w:t>
      </w:r>
      <w:r w:rsidR="006C62E8" w:rsidRPr="006F46DB">
        <w:rPr>
          <w:szCs w:val="18"/>
        </w:rPr>
        <w:t>”</w:t>
      </w:r>
    </w:p>
    <w:p w14:paraId="3DCD0666" w14:textId="77777777" w:rsidR="00ED681B" w:rsidRPr="006F46DB" w:rsidRDefault="00ED681B" w:rsidP="00867231">
      <w:pPr>
        <w:numPr>
          <w:ilvl w:val="0"/>
          <w:numId w:val="21"/>
        </w:numPr>
        <w:rPr>
          <w:szCs w:val="18"/>
        </w:rPr>
      </w:pPr>
      <w:r w:rsidRPr="006F46DB">
        <w:rPr>
          <w:szCs w:val="18"/>
        </w:rPr>
        <w:t>如果</w:t>
      </w:r>
      <w:r w:rsidR="009D28C8" w:rsidRPr="006F46DB">
        <w:rPr>
          <w:b/>
          <w:i/>
          <w:sz w:val="15"/>
          <w:szCs w:val="15"/>
        </w:rPr>
        <w:t>SP</w:t>
      </w:r>
      <w:r w:rsidR="009D28C8" w:rsidRPr="006F46DB">
        <w:rPr>
          <w:b/>
          <w:bCs/>
          <w:i/>
          <w:sz w:val="15"/>
          <w:szCs w:val="15"/>
        </w:rPr>
        <w:t>Tt</w:t>
      </w:r>
      <w:r w:rsidR="009D28C8" w:rsidRPr="006F46DB">
        <w:rPr>
          <w:b/>
          <w:bCs/>
          <w:i/>
          <w:sz w:val="15"/>
          <w:szCs w:val="15"/>
          <w:vertAlign w:val="subscript"/>
        </w:rPr>
        <w:t>new</w:t>
      </w:r>
      <w:r w:rsidRPr="006F46DB">
        <w:rPr>
          <w:b/>
          <w:i/>
          <w:szCs w:val="18"/>
        </w:rPr>
        <w:t>≠</w:t>
      </w:r>
      <w:r w:rsidR="00E91369" w:rsidRPr="006F46DB">
        <w:rPr>
          <w:b/>
          <w:szCs w:val="18"/>
        </w:rPr>
        <w:t>Ф</w:t>
      </w:r>
      <w:r w:rsidR="007A79C7" w:rsidRPr="006F46DB">
        <w:rPr>
          <w:b/>
          <w:i/>
          <w:szCs w:val="18"/>
        </w:rPr>
        <w:t>,</w:t>
      </w:r>
      <w:r w:rsidR="005962FF" w:rsidRPr="006F46DB">
        <w:rPr>
          <w:b/>
          <w:i/>
          <w:sz w:val="15"/>
          <w:szCs w:val="15"/>
        </w:rPr>
        <w:t xml:space="preserve"> SF</w:t>
      </w:r>
      <w:r w:rsidR="005962FF" w:rsidRPr="006F46DB">
        <w:rPr>
          <w:b/>
          <w:bCs/>
          <w:i/>
          <w:sz w:val="15"/>
          <w:szCs w:val="15"/>
        </w:rPr>
        <w:t>Tt</w:t>
      </w:r>
      <w:r w:rsidR="005962FF" w:rsidRPr="006F46DB">
        <w:rPr>
          <w:b/>
          <w:bCs/>
          <w:i/>
          <w:sz w:val="15"/>
          <w:szCs w:val="15"/>
          <w:vertAlign w:val="subscript"/>
        </w:rPr>
        <w:t>new</w:t>
      </w:r>
      <w:r w:rsidR="005962FF" w:rsidRPr="006F46DB">
        <w:rPr>
          <w:b/>
          <w:i/>
          <w:szCs w:val="18"/>
        </w:rPr>
        <w:t xml:space="preserve"> </w:t>
      </w:r>
      <w:r w:rsidRPr="006F46DB">
        <w:rPr>
          <w:b/>
          <w:i/>
          <w:szCs w:val="18"/>
        </w:rPr>
        <w:t>=</w:t>
      </w:r>
      <w:r w:rsidR="00E91369" w:rsidRPr="006F46DB">
        <w:rPr>
          <w:b/>
          <w:szCs w:val="18"/>
        </w:rPr>
        <w:t>Ф</w:t>
      </w:r>
      <w:r w:rsidR="007A79C7" w:rsidRPr="006F46DB">
        <w:rPr>
          <w:b/>
          <w:i/>
          <w:szCs w:val="18"/>
        </w:rPr>
        <w:t>,</w:t>
      </w:r>
      <w:r w:rsidR="00D4307D" w:rsidRPr="006F46DB">
        <w:rPr>
          <w:szCs w:val="18"/>
        </w:rPr>
        <w:t>求得的敏感变量的含义为：</w:t>
      </w:r>
      <w:r w:rsidRPr="006F46DB">
        <w:rPr>
          <w:szCs w:val="18"/>
        </w:rPr>
        <w:t>从所有</w:t>
      </w:r>
      <w:r w:rsidR="00B63268" w:rsidRPr="006F46DB">
        <w:rPr>
          <w:szCs w:val="18"/>
        </w:rPr>
        <w:t>与</w:t>
      </w:r>
      <w:r w:rsidR="00DD79E2" w:rsidRPr="006F46DB">
        <w:rPr>
          <w:b/>
          <w:bCs/>
          <w:i/>
          <w:szCs w:val="18"/>
        </w:rPr>
        <w:t>t</w:t>
      </w:r>
      <w:r w:rsidR="00B63268" w:rsidRPr="006F46DB">
        <w:rPr>
          <w:b/>
          <w:bCs/>
          <w:i/>
          <w:szCs w:val="18"/>
          <w:vertAlign w:val="subscript"/>
        </w:rPr>
        <w:t>new</w:t>
      </w:r>
      <w:r w:rsidRPr="006F46DB">
        <w:rPr>
          <w:szCs w:val="18"/>
        </w:rPr>
        <w:t>相似</w:t>
      </w:r>
      <w:r w:rsidR="00B63268" w:rsidRPr="006F46DB">
        <w:rPr>
          <w:szCs w:val="18"/>
        </w:rPr>
        <w:t>的</w:t>
      </w:r>
      <w:r w:rsidRPr="006F46DB">
        <w:rPr>
          <w:szCs w:val="18"/>
        </w:rPr>
        <w:t>正确测试用例</w:t>
      </w:r>
      <w:r w:rsidR="00B63268" w:rsidRPr="006F46DB">
        <w:rPr>
          <w:szCs w:val="18"/>
        </w:rPr>
        <w:t>的</w:t>
      </w:r>
      <w:r w:rsidRPr="006F46DB">
        <w:rPr>
          <w:szCs w:val="18"/>
        </w:rPr>
        <w:t>执行来看</w:t>
      </w:r>
      <w:r w:rsidR="007A79C7" w:rsidRPr="006F46DB">
        <w:rPr>
          <w:szCs w:val="18"/>
        </w:rPr>
        <w:t>,</w:t>
      </w:r>
      <w:r w:rsidRPr="006F46DB">
        <w:rPr>
          <w:szCs w:val="18"/>
        </w:rPr>
        <w:t>可能正确的内存变量有哪些</w:t>
      </w:r>
      <w:r w:rsidR="007A79C7" w:rsidRPr="006F46DB">
        <w:rPr>
          <w:szCs w:val="18"/>
        </w:rPr>
        <w:t>,</w:t>
      </w:r>
      <w:r w:rsidR="008140EB" w:rsidRPr="006F46DB">
        <w:rPr>
          <w:szCs w:val="18"/>
        </w:rPr>
        <w:t>在这种情况</w:t>
      </w:r>
      <w:r w:rsidR="00D4307D" w:rsidRPr="006F46DB">
        <w:rPr>
          <w:szCs w:val="18"/>
        </w:rPr>
        <w:t>下</w:t>
      </w:r>
      <w:r w:rsidR="007A79C7" w:rsidRPr="006F46DB">
        <w:rPr>
          <w:szCs w:val="18"/>
        </w:rPr>
        <w:t>,</w:t>
      </w:r>
      <w:r w:rsidR="008140EB" w:rsidRPr="006F46DB">
        <w:rPr>
          <w:szCs w:val="18"/>
        </w:rPr>
        <w:t>敏感变量</w:t>
      </w:r>
      <w:r w:rsidR="00D4307D" w:rsidRPr="006F46DB">
        <w:rPr>
          <w:szCs w:val="18"/>
        </w:rPr>
        <w:t>称</w:t>
      </w:r>
      <w:r w:rsidR="008140EB" w:rsidRPr="006F46DB">
        <w:rPr>
          <w:szCs w:val="18"/>
        </w:rPr>
        <w:t>为</w:t>
      </w:r>
      <w:r w:rsidR="006C62E8" w:rsidRPr="006F46DB">
        <w:rPr>
          <w:szCs w:val="18"/>
        </w:rPr>
        <w:t>“</w:t>
      </w:r>
      <w:r w:rsidR="008140EB" w:rsidRPr="006F46DB">
        <w:rPr>
          <w:szCs w:val="18"/>
        </w:rPr>
        <w:t>成功敏感变量</w:t>
      </w:r>
      <w:r w:rsidR="006C62E8" w:rsidRPr="006F46DB">
        <w:rPr>
          <w:szCs w:val="18"/>
        </w:rPr>
        <w:t>”</w:t>
      </w:r>
    </w:p>
    <w:p w14:paraId="7D7B5875" w14:textId="77777777" w:rsidR="00ED681B" w:rsidRPr="006F46DB" w:rsidRDefault="00ED681B" w:rsidP="00867231">
      <w:pPr>
        <w:numPr>
          <w:ilvl w:val="0"/>
          <w:numId w:val="21"/>
        </w:numPr>
        <w:rPr>
          <w:szCs w:val="18"/>
        </w:rPr>
      </w:pPr>
      <w:r w:rsidRPr="006F46DB">
        <w:rPr>
          <w:szCs w:val="18"/>
        </w:rPr>
        <w:t>如果</w:t>
      </w:r>
      <w:r w:rsidR="009D28C8" w:rsidRPr="006F46DB">
        <w:rPr>
          <w:b/>
          <w:i/>
          <w:sz w:val="15"/>
          <w:szCs w:val="15"/>
        </w:rPr>
        <w:t>SP</w:t>
      </w:r>
      <w:r w:rsidR="009D28C8" w:rsidRPr="006F46DB">
        <w:rPr>
          <w:b/>
          <w:bCs/>
          <w:i/>
          <w:sz w:val="15"/>
          <w:szCs w:val="15"/>
        </w:rPr>
        <w:t>Tt</w:t>
      </w:r>
      <w:r w:rsidR="009D28C8" w:rsidRPr="006F46DB">
        <w:rPr>
          <w:b/>
          <w:bCs/>
          <w:i/>
          <w:sz w:val="15"/>
          <w:szCs w:val="15"/>
          <w:vertAlign w:val="subscript"/>
        </w:rPr>
        <w:t>new</w:t>
      </w:r>
      <w:r w:rsidR="009D28C8" w:rsidRPr="006F46DB">
        <w:rPr>
          <w:b/>
          <w:i/>
          <w:szCs w:val="18"/>
        </w:rPr>
        <w:t xml:space="preserve"> </w:t>
      </w:r>
      <w:r w:rsidRPr="006F46DB">
        <w:rPr>
          <w:b/>
          <w:i/>
          <w:szCs w:val="18"/>
        </w:rPr>
        <w:t>=</w:t>
      </w:r>
      <w:r w:rsidR="00E91369" w:rsidRPr="006F46DB">
        <w:rPr>
          <w:b/>
          <w:szCs w:val="18"/>
        </w:rPr>
        <w:t>Ф</w:t>
      </w:r>
      <w:r w:rsidR="007A79C7" w:rsidRPr="006F46DB">
        <w:rPr>
          <w:b/>
          <w:i/>
          <w:szCs w:val="18"/>
        </w:rPr>
        <w:t>,</w:t>
      </w:r>
      <w:r w:rsidR="005962FF" w:rsidRPr="006F46DB">
        <w:rPr>
          <w:b/>
          <w:i/>
          <w:sz w:val="15"/>
          <w:szCs w:val="15"/>
        </w:rPr>
        <w:t xml:space="preserve"> SF</w:t>
      </w:r>
      <w:r w:rsidR="005962FF" w:rsidRPr="006F46DB">
        <w:rPr>
          <w:b/>
          <w:bCs/>
          <w:i/>
          <w:sz w:val="15"/>
          <w:szCs w:val="15"/>
        </w:rPr>
        <w:t>Tt</w:t>
      </w:r>
      <w:r w:rsidR="005962FF" w:rsidRPr="006F46DB">
        <w:rPr>
          <w:b/>
          <w:bCs/>
          <w:i/>
          <w:sz w:val="15"/>
          <w:szCs w:val="15"/>
          <w:vertAlign w:val="subscript"/>
        </w:rPr>
        <w:t>new</w:t>
      </w:r>
      <w:r w:rsidRPr="006F46DB">
        <w:rPr>
          <w:b/>
          <w:i/>
          <w:szCs w:val="18"/>
        </w:rPr>
        <w:t>≠</w:t>
      </w:r>
      <w:r w:rsidR="00E91369" w:rsidRPr="006F46DB">
        <w:rPr>
          <w:b/>
          <w:szCs w:val="18"/>
        </w:rPr>
        <w:t>Ф</w:t>
      </w:r>
      <w:r w:rsidR="007A79C7" w:rsidRPr="006F46DB">
        <w:rPr>
          <w:b/>
          <w:i/>
          <w:szCs w:val="18"/>
        </w:rPr>
        <w:t>,</w:t>
      </w:r>
      <w:r w:rsidRPr="006F46DB">
        <w:rPr>
          <w:szCs w:val="18"/>
        </w:rPr>
        <w:t>求得的敏感变量</w:t>
      </w:r>
      <w:r w:rsidR="00B63268" w:rsidRPr="006F46DB">
        <w:rPr>
          <w:szCs w:val="18"/>
        </w:rPr>
        <w:t>的含义为：</w:t>
      </w:r>
      <w:r w:rsidRPr="006F46DB">
        <w:rPr>
          <w:szCs w:val="18"/>
        </w:rPr>
        <w:t>从所有</w:t>
      </w:r>
      <w:r w:rsidR="00B63268" w:rsidRPr="006F46DB">
        <w:rPr>
          <w:szCs w:val="18"/>
        </w:rPr>
        <w:t>与</w:t>
      </w:r>
      <w:r w:rsidR="00DD79E2" w:rsidRPr="006F46DB">
        <w:rPr>
          <w:b/>
          <w:bCs/>
          <w:i/>
          <w:szCs w:val="18"/>
        </w:rPr>
        <w:t>t</w:t>
      </w:r>
      <w:r w:rsidR="00B63268" w:rsidRPr="006F46DB">
        <w:rPr>
          <w:b/>
          <w:bCs/>
          <w:i/>
          <w:szCs w:val="18"/>
          <w:vertAlign w:val="subscript"/>
        </w:rPr>
        <w:t>new</w:t>
      </w:r>
      <w:r w:rsidRPr="006F46DB">
        <w:rPr>
          <w:szCs w:val="18"/>
        </w:rPr>
        <w:t>相似</w:t>
      </w:r>
      <w:r w:rsidR="00B63268" w:rsidRPr="006F46DB">
        <w:rPr>
          <w:szCs w:val="18"/>
        </w:rPr>
        <w:t>的</w:t>
      </w:r>
      <w:r w:rsidRPr="006F46DB">
        <w:rPr>
          <w:szCs w:val="18"/>
        </w:rPr>
        <w:t>失败测试用例</w:t>
      </w:r>
      <w:r w:rsidR="00B63268" w:rsidRPr="006F46DB">
        <w:rPr>
          <w:szCs w:val="18"/>
        </w:rPr>
        <w:t>的</w:t>
      </w:r>
      <w:r w:rsidRPr="006F46DB">
        <w:rPr>
          <w:szCs w:val="18"/>
        </w:rPr>
        <w:t>执行来看</w:t>
      </w:r>
      <w:r w:rsidR="007A79C7" w:rsidRPr="006F46DB">
        <w:rPr>
          <w:szCs w:val="18"/>
        </w:rPr>
        <w:t>,</w:t>
      </w:r>
      <w:r w:rsidRPr="006F46DB">
        <w:rPr>
          <w:szCs w:val="18"/>
        </w:rPr>
        <w:t>可能错误的内存变量有哪些</w:t>
      </w:r>
      <w:r w:rsidR="007A79C7" w:rsidRPr="006F46DB">
        <w:rPr>
          <w:szCs w:val="18"/>
        </w:rPr>
        <w:t>,</w:t>
      </w:r>
      <w:r w:rsidR="008140EB" w:rsidRPr="006F46DB">
        <w:rPr>
          <w:szCs w:val="18"/>
        </w:rPr>
        <w:t>在这种情况</w:t>
      </w:r>
      <w:r w:rsidR="00B63268" w:rsidRPr="006F46DB">
        <w:rPr>
          <w:szCs w:val="18"/>
        </w:rPr>
        <w:t>下</w:t>
      </w:r>
      <w:r w:rsidR="007A79C7" w:rsidRPr="006F46DB">
        <w:rPr>
          <w:szCs w:val="18"/>
        </w:rPr>
        <w:t>,</w:t>
      </w:r>
      <w:r w:rsidR="008140EB" w:rsidRPr="006F46DB">
        <w:rPr>
          <w:szCs w:val="18"/>
        </w:rPr>
        <w:t>敏感变量</w:t>
      </w:r>
      <w:r w:rsidR="00B63268" w:rsidRPr="006F46DB">
        <w:rPr>
          <w:szCs w:val="18"/>
        </w:rPr>
        <w:t>称</w:t>
      </w:r>
      <w:r w:rsidR="008140EB" w:rsidRPr="006F46DB">
        <w:rPr>
          <w:szCs w:val="18"/>
        </w:rPr>
        <w:t>为</w:t>
      </w:r>
      <w:r w:rsidR="006C62E8" w:rsidRPr="006F46DB">
        <w:rPr>
          <w:szCs w:val="18"/>
        </w:rPr>
        <w:t>“</w:t>
      </w:r>
      <w:r w:rsidR="008140EB" w:rsidRPr="006F46DB">
        <w:rPr>
          <w:szCs w:val="18"/>
        </w:rPr>
        <w:t>故障敏感变量</w:t>
      </w:r>
      <w:r w:rsidR="006C62E8" w:rsidRPr="006F46DB">
        <w:rPr>
          <w:szCs w:val="18"/>
        </w:rPr>
        <w:t>”</w:t>
      </w:r>
    </w:p>
    <w:p w14:paraId="7FFD85CC" w14:textId="77777777" w:rsidR="007F11C6" w:rsidRDefault="00BA7F8A" w:rsidP="007F11C6">
      <w:pPr>
        <w:ind w:firstLineChars="200" w:firstLine="372"/>
        <w:rPr>
          <w:szCs w:val="18"/>
        </w:rPr>
      </w:pPr>
      <w:r>
        <w:rPr>
          <w:rFonts w:hint="eastAsia"/>
          <w:szCs w:val="18"/>
        </w:rPr>
        <w:lastRenderedPageBreak/>
        <w:t>然后</w:t>
      </w:r>
      <w:r w:rsidR="00C97E8A" w:rsidRPr="006F46DB">
        <w:rPr>
          <w:szCs w:val="18"/>
        </w:rPr>
        <w:t>调用算法</w:t>
      </w:r>
      <w:r w:rsidR="00C97E8A" w:rsidRPr="006F46DB">
        <w:rPr>
          <w:szCs w:val="18"/>
        </w:rPr>
        <w:t>3,</w:t>
      </w:r>
      <w:r w:rsidR="00C97E8A" w:rsidRPr="006F46DB">
        <w:rPr>
          <w:szCs w:val="18"/>
        </w:rPr>
        <w:t>计算</w:t>
      </w:r>
      <w:r w:rsidR="00C97E8A" w:rsidRPr="006F46DB">
        <w:rPr>
          <w:b/>
          <w:i/>
          <w:szCs w:val="18"/>
        </w:rPr>
        <w:t>b</w:t>
      </w:r>
      <w:r w:rsidR="00C97E8A" w:rsidRPr="006F46DB">
        <w:rPr>
          <w:b/>
          <w:i/>
          <w:szCs w:val="18"/>
          <w:vertAlign w:val="subscript"/>
        </w:rPr>
        <w:t>i</w:t>
      </w:r>
      <w:r w:rsidR="00C97E8A" w:rsidRPr="006F46DB">
        <w:rPr>
          <w:szCs w:val="18"/>
        </w:rPr>
        <w:t>处的门限值</w:t>
      </w:r>
      <w:r w:rsidR="00C97E8A" w:rsidRPr="006F46DB">
        <w:rPr>
          <w:b/>
          <w:i/>
          <w:szCs w:val="18"/>
        </w:rPr>
        <w:t>Threshold</w:t>
      </w:r>
      <w:r w:rsidR="00C97E8A" w:rsidRPr="006F46DB">
        <w:rPr>
          <w:b/>
          <w:i/>
          <w:szCs w:val="18"/>
          <w:vertAlign w:val="subscript"/>
        </w:rPr>
        <w:t>bi</w:t>
      </w:r>
      <w:r w:rsidR="00C97E8A" w:rsidRPr="006F46DB">
        <w:rPr>
          <w:szCs w:val="18"/>
        </w:rPr>
        <w:t>,</w:t>
      </w:r>
      <w:r>
        <w:rPr>
          <w:rFonts w:hint="eastAsia"/>
          <w:szCs w:val="18"/>
        </w:rPr>
        <w:t>根据算法</w:t>
      </w:r>
      <w:r>
        <w:rPr>
          <w:rFonts w:hint="eastAsia"/>
          <w:szCs w:val="18"/>
        </w:rPr>
        <w:t>1</w:t>
      </w:r>
      <w:r>
        <w:rPr>
          <w:rFonts w:hint="eastAsia"/>
          <w:szCs w:val="18"/>
        </w:rPr>
        <w:t>的</w:t>
      </w:r>
      <w:r>
        <w:rPr>
          <w:rFonts w:hint="eastAsia"/>
          <w:szCs w:val="18"/>
        </w:rPr>
        <w:t>21-79</w:t>
      </w:r>
      <w:r w:rsidR="00FE450A">
        <w:rPr>
          <w:rFonts w:hint="eastAsia"/>
          <w:szCs w:val="18"/>
        </w:rPr>
        <w:t>行</w:t>
      </w:r>
      <w:r w:rsidR="00323ED9" w:rsidRPr="006F46DB">
        <w:rPr>
          <w:szCs w:val="18"/>
        </w:rPr>
        <w:t>陆续</w:t>
      </w:r>
      <w:r w:rsidR="00FE450A">
        <w:rPr>
          <w:rFonts w:hint="eastAsia"/>
          <w:szCs w:val="18"/>
        </w:rPr>
        <w:t>计算各断点</w:t>
      </w:r>
      <w:proofErr w:type="gramStart"/>
      <w:r w:rsidR="00FE450A">
        <w:rPr>
          <w:rFonts w:hint="eastAsia"/>
          <w:szCs w:val="18"/>
        </w:rPr>
        <w:t>处</w:t>
      </w:r>
      <w:r w:rsidR="00F43FB8">
        <w:rPr>
          <w:rFonts w:hint="eastAsia"/>
          <w:szCs w:val="18"/>
        </w:rPr>
        <w:t>程序</w:t>
      </w:r>
      <w:proofErr w:type="gramEnd"/>
      <w:r w:rsidR="00F43FB8">
        <w:rPr>
          <w:rFonts w:hint="eastAsia"/>
          <w:szCs w:val="18"/>
        </w:rPr>
        <w:t>执行成功的概率</w:t>
      </w:r>
      <w:r w:rsidR="00F44CB1" w:rsidRPr="006F46DB">
        <w:rPr>
          <w:b/>
          <w:i/>
          <w:szCs w:val="18"/>
        </w:rPr>
        <w:t>P</w:t>
      </w:r>
      <w:r w:rsidR="00854C2F" w:rsidRPr="006F46DB">
        <w:rPr>
          <w:b/>
          <w:i/>
          <w:szCs w:val="18"/>
        </w:rPr>
        <w:t>P</w:t>
      </w:r>
      <w:r w:rsidR="00F44CB1" w:rsidRPr="006F46DB">
        <w:rPr>
          <w:b/>
          <w:i/>
          <w:szCs w:val="18"/>
          <w:vertAlign w:val="subscript"/>
        </w:rPr>
        <w:t>1</w:t>
      </w:r>
      <w:r w:rsidR="00F44CB1" w:rsidRPr="006F46DB">
        <w:rPr>
          <w:szCs w:val="18"/>
        </w:rPr>
        <w:t>,</w:t>
      </w:r>
      <w:r w:rsidR="00F44CB1" w:rsidRPr="006F46DB">
        <w:rPr>
          <w:b/>
          <w:i/>
          <w:szCs w:val="18"/>
        </w:rPr>
        <w:t>P</w:t>
      </w:r>
      <w:r w:rsidR="00854C2F" w:rsidRPr="006F46DB">
        <w:rPr>
          <w:b/>
          <w:i/>
          <w:szCs w:val="18"/>
        </w:rPr>
        <w:t>P</w:t>
      </w:r>
      <w:r w:rsidR="00F44CB1" w:rsidRPr="006F46DB">
        <w:rPr>
          <w:b/>
          <w:i/>
          <w:szCs w:val="18"/>
          <w:vertAlign w:val="subscript"/>
        </w:rPr>
        <w:t>2</w:t>
      </w:r>
      <w:r w:rsidR="00F44CB1" w:rsidRPr="006F46DB">
        <w:rPr>
          <w:szCs w:val="18"/>
        </w:rPr>
        <w:t>,</w:t>
      </w:r>
      <w:r w:rsidR="00F44CB1" w:rsidRPr="006F46DB">
        <w:rPr>
          <w:b/>
          <w:i/>
          <w:szCs w:val="18"/>
        </w:rPr>
        <w:t>P</w:t>
      </w:r>
      <w:r w:rsidR="00854C2F" w:rsidRPr="006F46DB">
        <w:rPr>
          <w:b/>
          <w:i/>
          <w:szCs w:val="18"/>
        </w:rPr>
        <w:t>P</w:t>
      </w:r>
      <w:r w:rsidR="00F44CB1" w:rsidRPr="006F46DB">
        <w:rPr>
          <w:b/>
          <w:i/>
          <w:szCs w:val="18"/>
          <w:vertAlign w:val="subscript"/>
        </w:rPr>
        <w:t>3</w:t>
      </w:r>
      <w:r w:rsidR="00F44CB1" w:rsidRPr="006F46DB">
        <w:rPr>
          <w:szCs w:val="18"/>
        </w:rPr>
        <w:t>,…,</w:t>
      </w:r>
      <w:r w:rsidR="00F44CB1" w:rsidRPr="006F46DB">
        <w:rPr>
          <w:b/>
          <w:i/>
          <w:szCs w:val="18"/>
        </w:rPr>
        <w:t>P</w:t>
      </w:r>
      <w:r w:rsidR="00854C2F" w:rsidRPr="006F46DB">
        <w:rPr>
          <w:b/>
          <w:i/>
          <w:szCs w:val="18"/>
        </w:rPr>
        <w:t>P</w:t>
      </w:r>
      <w:r w:rsidR="00F44CB1" w:rsidRPr="006F46DB">
        <w:rPr>
          <w:b/>
          <w:i/>
          <w:szCs w:val="18"/>
          <w:vertAlign w:val="subscript"/>
        </w:rPr>
        <w:t>m</w:t>
      </w:r>
      <w:r w:rsidR="00DC6CEA" w:rsidRPr="006F46DB">
        <w:rPr>
          <w:szCs w:val="18"/>
        </w:rPr>
        <w:t>.</w:t>
      </w:r>
    </w:p>
    <w:p w14:paraId="3C02E8B5" w14:textId="77777777" w:rsidR="00BF205B" w:rsidRPr="007F11C6" w:rsidRDefault="007F11C6" w:rsidP="007F11C6">
      <w:pPr>
        <w:ind w:firstLineChars="200" w:firstLine="372"/>
        <w:rPr>
          <w:szCs w:val="18"/>
        </w:rPr>
      </w:pPr>
      <w:r>
        <w:rPr>
          <w:rFonts w:hint="eastAsia"/>
          <w:szCs w:val="18"/>
        </w:rPr>
        <w:t>最后</w:t>
      </w:r>
      <w:r w:rsidR="00DF142A" w:rsidRPr="006F46DB">
        <w:rPr>
          <w:szCs w:val="18"/>
        </w:rPr>
        <w:t>对于序列</w:t>
      </w:r>
      <w:r w:rsidR="00DF142A" w:rsidRPr="006F46DB">
        <w:rPr>
          <w:b/>
          <w:i/>
          <w:szCs w:val="18"/>
        </w:rPr>
        <w:t>P</w:t>
      </w:r>
      <w:r w:rsidR="003D62A2" w:rsidRPr="006F46DB">
        <w:rPr>
          <w:b/>
          <w:i/>
          <w:szCs w:val="18"/>
        </w:rPr>
        <w:t>P</w:t>
      </w:r>
      <w:r w:rsidR="00DF142A" w:rsidRPr="006F46DB">
        <w:rPr>
          <w:b/>
          <w:i/>
          <w:szCs w:val="18"/>
          <w:vertAlign w:val="subscript"/>
        </w:rPr>
        <w:t>1</w:t>
      </w:r>
      <w:r w:rsidR="00DF142A" w:rsidRPr="006F46DB">
        <w:rPr>
          <w:szCs w:val="18"/>
        </w:rPr>
        <w:t>,</w:t>
      </w:r>
      <w:r w:rsidR="003D62A2" w:rsidRPr="006F46DB">
        <w:rPr>
          <w:b/>
          <w:i/>
          <w:szCs w:val="18"/>
        </w:rPr>
        <w:t xml:space="preserve"> PP</w:t>
      </w:r>
      <w:r w:rsidR="00DF142A" w:rsidRPr="006F46DB">
        <w:rPr>
          <w:b/>
          <w:i/>
          <w:szCs w:val="18"/>
          <w:vertAlign w:val="subscript"/>
        </w:rPr>
        <w:t>2</w:t>
      </w:r>
      <w:r w:rsidR="00DF142A" w:rsidRPr="006F46DB">
        <w:rPr>
          <w:szCs w:val="18"/>
        </w:rPr>
        <w:t>,</w:t>
      </w:r>
      <w:r w:rsidR="003D62A2" w:rsidRPr="006F46DB">
        <w:rPr>
          <w:b/>
          <w:i/>
          <w:szCs w:val="18"/>
        </w:rPr>
        <w:t xml:space="preserve"> PP</w:t>
      </w:r>
      <w:r w:rsidR="00DF142A" w:rsidRPr="006F46DB">
        <w:rPr>
          <w:b/>
          <w:i/>
          <w:szCs w:val="18"/>
          <w:vertAlign w:val="subscript"/>
        </w:rPr>
        <w:t>3</w:t>
      </w:r>
      <w:r w:rsidR="00DF142A" w:rsidRPr="006F46DB">
        <w:rPr>
          <w:szCs w:val="18"/>
        </w:rPr>
        <w:t>,…,</w:t>
      </w:r>
      <w:r w:rsidR="003D62A2" w:rsidRPr="006F46DB">
        <w:rPr>
          <w:b/>
          <w:i/>
          <w:szCs w:val="18"/>
        </w:rPr>
        <w:t xml:space="preserve"> PP</w:t>
      </w:r>
      <w:r w:rsidR="00DF142A" w:rsidRPr="006F46DB">
        <w:rPr>
          <w:b/>
          <w:i/>
          <w:szCs w:val="18"/>
          <w:vertAlign w:val="subscript"/>
        </w:rPr>
        <w:t>m</w:t>
      </w:r>
      <w:r w:rsidR="007A79C7" w:rsidRPr="006F46DB">
        <w:rPr>
          <w:b/>
          <w:szCs w:val="18"/>
        </w:rPr>
        <w:t>,</w:t>
      </w:r>
      <w:r w:rsidR="00D47A04">
        <w:rPr>
          <w:b/>
          <w:szCs w:val="18"/>
        </w:rPr>
        <w:t xml:space="preserve"> </w:t>
      </w:r>
      <w:r w:rsidR="00DF142A" w:rsidRPr="006F46DB">
        <w:rPr>
          <w:szCs w:val="18"/>
        </w:rPr>
        <w:t>用等差序列</w:t>
      </w:r>
      <w:r w:rsidR="004F483A" w:rsidRPr="006F46DB">
        <w:rPr>
          <w:szCs w:val="18"/>
        </w:rPr>
        <w:t>作为</w:t>
      </w:r>
      <w:r w:rsidR="00F44CB1" w:rsidRPr="006F46DB">
        <w:rPr>
          <w:szCs w:val="18"/>
        </w:rPr>
        <w:t>对</w:t>
      </w:r>
      <w:r w:rsidR="00DF142A" w:rsidRPr="006F46DB">
        <w:rPr>
          <w:szCs w:val="18"/>
        </w:rPr>
        <w:t>预测</w:t>
      </w:r>
      <w:r w:rsidR="00F44CB1" w:rsidRPr="006F46DB">
        <w:rPr>
          <w:szCs w:val="18"/>
        </w:rPr>
        <w:t>结果影响所占的权重</w:t>
      </w:r>
      <w:r w:rsidR="004F483A" w:rsidRPr="006F46DB">
        <w:rPr>
          <w:szCs w:val="18"/>
        </w:rPr>
        <w:t>,</w:t>
      </w:r>
      <w:r w:rsidR="00F44CB1" w:rsidRPr="006F46DB">
        <w:rPr>
          <w:szCs w:val="18"/>
        </w:rPr>
        <w:t>分别记为</w:t>
      </w:r>
      <w:r w:rsidR="00F44CB1" w:rsidRPr="006F46DB">
        <w:rPr>
          <w:b/>
          <w:i/>
          <w:szCs w:val="18"/>
        </w:rPr>
        <w:t>a</w:t>
      </w:r>
      <w:r w:rsidR="00F44CB1" w:rsidRPr="006F46DB">
        <w:rPr>
          <w:b/>
          <w:i/>
          <w:szCs w:val="18"/>
          <w:vertAlign w:val="subscript"/>
        </w:rPr>
        <w:t>1</w:t>
      </w:r>
      <w:r w:rsidR="00F44CB1" w:rsidRPr="006F46DB">
        <w:rPr>
          <w:szCs w:val="18"/>
        </w:rPr>
        <w:t xml:space="preserve">, </w:t>
      </w:r>
      <w:r w:rsidR="00F44CB1" w:rsidRPr="006F46DB">
        <w:rPr>
          <w:b/>
          <w:i/>
          <w:szCs w:val="18"/>
        </w:rPr>
        <w:t>a</w:t>
      </w:r>
      <w:r w:rsidR="00F44CB1" w:rsidRPr="006F46DB">
        <w:rPr>
          <w:b/>
          <w:i/>
          <w:szCs w:val="18"/>
          <w:vertAlign w:val="subscript"/>
        </w:rPr>
        <w:t>2</w:t>
      </w:r>
      <w:r w:rsidR="00F44CB1" w:rsidRPr="006F46DB">
        <w:rPr>
          <w:szCs w:val="18"/>
        </w:rPr>
        <w:t xml:space="preserve">, </w:t>
      </w:r>
      <w:r w:rsidR="00F44CB1" w:rsidRPr="006F46DB">
        <w:rPr>
          <w:b/>
          <w:i/>
          <w:szCs w:val="18"/>
        </w:rPr>
        <w:t>a</w:t>
      </w:r>
      <w:r w:rsidR="00F44CB1" w:rsidRPr="006F46DB">
        <w:rPr>
          <w:b/>
          <w:i/>
          <w:szCs w:val="18"/>
          <w:vertAlign w:val="subscript"/>
        </w:rPr>
        <w:t>3</w:t>
      </w:r>
      <w:r w:rsidR="00F44CB1" w:rsidRPr="006F46DB">
        <w:rPr>
          <w:szCs w:val="18"/>
        </w:rPr>
        <w:t>, …</w:t>
      </w:r>
      <w:r w:rsidR="00F44CB1" w:rsidRPr="006F46DB">
        <w:rPr>
          <w:b/>
          <w:i/>
          <w:szCs w:val="18"/>
        </w:rPr>
        <w:t xml:space="preserve"> a</w:t>
      </w:r>
      <w:r w:rsidR="008321B8" w:rsidRPr="006F46DB">
        <w:rPr>
          <w:b/>
          <w:i/>
          <w:szCs w:val="18"/>
          <w:vertAlign w:val="subscript"/>
        </w:rPr>
        <w:t>m</w:t>
      </w:r>
      <w:r w:rsidR="007A79C7" w:rsidRPr="006F46DB">
        <w:rPr>
          <w:szCs w:val="18"/>
        </w:rPr>
        <w:t>,</w:t>
      </w:r>
      <w:r w:rsidR="00F44CB1" w:rsidRPr="006F46DB">
        <w:rPr>
          <w:szCs w:val="18"/>
        </w:rPr>
        <w:t>则等差数列的公差为</w:t>
      </w:r>
      <w:r w:rsidR="00F44CB1" w:rsidRPr="006F46DB">
        <w:rPr>
          <w:b/>
          <w:i/>
          <w:szCs w:val="18"/>
        </w:rPr>
        <w:t>d</w:t>
      </w:r>
      <w:r w:rsidR="00F44CB1" w:rsidRPr="006F46DB">
        <w:rPr>
          <w:szCs w:val="18"/>
        </w:rPr>
        <w:t>=</w:t>
      </w:r>
      <w:r w:rsidR="00F44CB1" w:rsidRPr="006F46DB">
        <w:rPr>
          <w:b/>
          <w:i/>
          <w:szCs w:val="18"/>
        </w:rPr>
        <w:t>(a</w:t>
      </w:r>
      <w:r w:rsidR="008321B8" w:rsidRPr="006F46DB">
        <w:rPr>
          <w:b/>
          <w:i/>
          <w:szCs w:val="18"/>
          <w:vertAlign w:val="subscript"/>
        </w:rPr>
        <w:t>m</w:t>
      </w:r>
      <w:r w:rsidR="00F44CB1" w:rsidRPr="006F46DB">
        <w:rPr>
          <w:b/>
          <w:i/>
          <w:szCs w:val="18"/>
        </w:rPr>
        <w:t>–a</w:t>
      </w:r>
      <w:r w:rsidR="00F44CB1" w:rsidRPr="006F46DB">
        <w:rPr>
          <w:b/>
          <w:i/>
          <w:szCs w:val="18"/>
          <w:vertAlign w:val="subscript"/>
        </w:rPr>
        <w:t>1</w:t>
      </w:r>
      <w:r w:rsidR="00F44CB1" w:rsidRPr="006F46DB">
        <w:rPr>
          <w:b/>
          <w:i/>
          <w:szCs w:val="18"/>
        </w:rPr>
        <w:t>)/(</w:t>
      </w:r>
      <w:r w:rsidR="008321B8" w:rsidRPr="006F46DB">
        <w:rPr>
          <w:b/>
          <w:i/>
          <w:szCs w:val="18"/>
        </w:rPr>
        <w:t>m</w:t>
      </w:r>
      <w:r w:rsidR="00F44CB1" w:rsidRPr="006F46DB">
        <w:rPr>
          <w:b/>
          <w:i/>
          <w:szCs w:val="18"/>
        </w:rPr>
        <w:t>-1</w:t>
      </w:r>
      <w:r w:rsidR="00F44CB1" w:rsidRPr="006F46DB">
        <w:rPr>
          <w:szCs w:val="18"/>
        </w:rPr>
        <w:t>)</w:t>
      </w:r>
      <w:r w:rsidR="007A79C7" w:rsidRPr="006F46DB">
        <w:rPr>
          <w:szCs w:val="18"/>
        </w:rPr>
        <w:t>,</w:t>
      </w:r>
      <w:r w:rsidR="00F44CB1" w:rsidRPr="006F46DB">
        <w:rPr>
          <w:szCs w:val="18"/>
        </w:rPr>
        <w:t>可以求得该等差数列首项</w:t>
      </w:r>
      <w:r w:rsidR="00F44CB1" w:rsidRPr="006F46DB">
        <w:rPr>
          <w:b/>
          <w:i/>
          <w:szCs w:val="18"/>
        </w:rPr>
        <w:t>a</w:t>
      </w:r>
      <w:r w:rsidR="00F44CB1" w:rsidRPr="006F46DB">
        <w:rPr>
          <w:b/>
          <w:i/>
          <w:szCs w:val="18"/>
          <w:vertAlign w:val="subscript"/>
        </w:rPr>
        <w:t>1</w:t>
      </w:r>
      <w:r w:rsidR="00F44CB1" w:rsidRPr="006F46DB">
        <w:rPr>
          <w:szCs w:val="18"/>
        </w:rPr>
        <w:t>=</w:t>
      </w:r>
      <w:r w:rsidR="00F44CB1" w:rsidRPr="006F46DB">
        <w:rPr>
          <w:b/>
          <w:i/>
          <w:szCs w:val="18"/>
        </w:rPr>
        <w:t>1/</w:t>
      </w:r>
      <w:r w:rsidR="004F483A" w:rsidRPr="006F46DB">
        <w:rPr>
          <w:b/>
          <w:i/>
          <w:szCs w:val="18"/>
        </w:rPr>
        <w:t>m</w:t>
      </w:r>
      <w:r w:rsidR="00F44CB1" w:rsidRPr="006F46DB">
        <w:rPr>
          <w:b/>
          <w:i/>
          <w:szCs w:val="18"/>
        </w:rPr>
        <w:t>-(a</w:t>
      </w:r>
      <w:r w:rsidR="004F483A" w:rsidRPr="006F46DB">
        <w:rPr>
          <w:b/>
          <w:i/>
          <w:szCs w:val="18"/>
          <w:vertAlign w:val="subscript"/>
        </w:rPr>
        <w:t>m</w:t>
      </w:r>
      <w:r w:rsidR="00F44CB1" w:rsidRPr="006F46DB">
        <w:rPr>
          <w:b/>
          <w:i/>
          <w:szCs w:val="18"/>
        </w:rPr>
        <w:t>–a</w:t>
      </w:r>
      <w:r w:rsidR="00F44CB1" w:rsidRPr="006F46DB">
        <w:rPr>
          <w:b/>
          <w:i/>
          <w:szCs w:val="18"/>
          <w:vertAlign w:val="subscript"/>
        </w:rPr>
        <w:t>1</w:t>
      </w:r>
      <w:r w:rsidR="00F44CB1" w:rsidRPr="006F46DB">
        <w:rPr>
          <w:b/>
          <w:i/>
          <w:szCs w:val="18"/>
        </w:rPr>
        <w:t>)/2</w:t>
      </w:r>
      <w:r w:rsidR="00F44CB1" w:rsidRPr="006F46DB">
        <w:rPr>
          <w:szCs w:val="18"/>
        </w:rPr>
        <w:t>=</w:t>
      </w:r>
      <w:r w:rsidR="00F44CB1" w:rsidRPr="006F46DB">
        <w:rPr>
          <w:b/>
          <w:i/>
          <w:szCs w:val="18"/>
        </w:rPr>
        <w:t>3/4</w:t>
      </w:r>
      <w:r w:rsidR="004F483A" w:rsidRPr="006F46DB">
        <w:rPr>
          <w:b/>
          <w:i/>
          <w:szCs w:val="18"/>
        </w:rPr>
        <w:t>m</w:t>
      </w:r>
      <w:r w:rsidR="007A79C7" w:rsidRPr="006F46DB">
        <w:rPr>
          <w:szCs w:val="18"/>
        </w:rPr>
        <w:t>,</w:t>
      </w:r>
      <w:r w:rsidR="00F44CB1" w:rsidRPr="006F46DB">
        <w:rPr>
          <w:szCs w:val="18"/>
        </w:rPr>
        <w:t>其余各项为</w:t>
      </w:r>
      <w:r w:rsidR="00F44CB1" w:rsidRPr="006F46DB">
        <w:rPr>
          <w:b/>
          <w:i/>
          <w:szCs w:val="18"/>
        </w:rPr>
        <w:t>a</w:t>
      </w:r>
      <w:r w:rsidR="00F44CB1" w:rsidRPr="006F46DB">
        <w:rPr>
          <w:b/>
          <w:i/>
          <w:szCs w:val="18"/>
          <w:vertAlign w:val="subscript"/>
        </w:rPr>
        <w:t>i</w:t>
      </w:r>
      <w:r w:rsidR="00F44CB1" w:rsidRPr="006F46DB">
        <w:rPr>
          <w:szCs w:val="18"/>
        </w:rPr>
        <w:t>=</w:t>
      </w:r>
      <w:r w:rsidR="00F44CB1" w:rsidRPr="006F46DB">
        <w:rPr>
          <w:b/>
          <w:i/>
          <w:szCs w:val="18"/>
        </w:rPr>
        <w:t>a</w:t>
      </w:r>
      <w:r w:rsidR="00F44CB1" w:rsidRPr="006F46DB">
        <w:rPr>
          <w:b/>
          <w:i/>
          <w:szCs w:val="18"/>
          <w:vertAlign w:val="subscript"/>
        </w:rPr>
        <w:t>1</w:t>
      </w:r>
      <w:r w:rsidR="00F44CB1" w:rsidRPr="006F46DB">
        <w:rPr>
          <w:b/>
          <w:i/>
          <w:szCs w:val="18"/>
        </w:rPr>
        <w:t>+(i-1)d</w:t>
      </w:r>
      <w:r w:rsidR="007A79C7" w:rsidRPr="006F46DB">
        <w:rPr>
          <w:szCs w:val="18"/>
        </w:rPr>
        <w:t>,</w:t>
      </w:r>
      <w:r w:rsidR="00323ED9" w:rsidRPr="006F46DB">
        <w:rPr>
          <w:szCs w:val="18"/>
        </w:rPr>
        <w:t>测试用例执行</w:t>
      </w:r>
      <w:r w:rsidR="00F44CB1" w:rsidRPr="006F46DB">
        <w:rPr>
          <w:szCs w:val="18"/>
        </w:rPr>
        <w:t>程序</w:t>
      </w:r>
      <w:r w:rsidR="00323ED9" w:rsidRPr="006F46DB">
        <w:rPr>
          <w:b/>
          <w:i/>
          <w:szCs w:val="18"/>
        </w:rPr>
        <w:t>P</w:t>
      </w:r>
      <w:r w:rsidR="00323ED9" w:rsidRPr="006F46DB">
        <w:rPr>
          <w:szCs w:val="18"/>
        </w:rPr>
        <w:t>成功的</w:t>
      </w:r>
      <w:r w:rsidR="00F44CB1" w:rsidRPr="006F46DB">
        <w:rPr>
          <w:szCs w:val="18"/>
        </w:rPr>
        <w:t>概率为</w:t>
      </w:r>
      <w:r w:rsidR="003D62A2" w:rsidRPr="006F46DB">
        <w:rPr>
          <w:b/>
          <w:i/>
          <w:szCs w:val="18"/>
        </w:rPr>
        <w:t>PP</w:t>
      </w:r>
      <w:r w:rsidR="004F483A" w:rsidRPr="006F46DB">
        <w:rPr>
          <w:szCs w:val="18"/>
        </w:rPr>
        <w:t>=</w:t>
      </w:r>
      <w:r w:rsidR="003D62A2" w:rsidRPr="006F46DB">
        <w:rPr>
          <w:b/>
          <w:i/>
          <w:szCs w:val="18"/>
        </w:rPr>
        <w:t>PP</w:t>
      </w:r>
      <w:r w:rsidR="00F44CB1" w:rsidRPr="006F46DB">
        <w:rPr>
          <w:b/>
          <w:i/>
          <w:szCs w:val="18"/>
          <w:vertAlign w:val="subscript"/>
        </w:rPr>
        <w:t xml:space="preserve">1 </w:t>
      </w:r>
      <w:r w:rsidR="00F44CB1" w:rsidRPr="006F46DB">
        <w:rPr>
          <w:b/>
          <w:i/>
          <w:szCs w:val="18"/>
        </w:rPr>
        <w:t>* a</w:t>
      </w:r>
      <w:r w:rsidR="00F44CB1" w:rsidRPr="006F46DB">
        <w:rPr>
          <w:b/>
          <w:i/>
          <w:szCs w:val="18"/>
          <w:vertAlign w:val="subscript"/>
        </w:rPr>
        <w:t>1</w:t>
      </w:r>
      <w:r w:rsidR="00F44CB1" w:rsidRPr="006F46DB">
        <w:rPr>
          <w:szCs w:val="18"/>
          <w:vertAlign w:val="subscript"/>
        </w:rPr>
        <w:t xml:space="preserve"> </w:t>
      </w:r>
      <w:r w:rsidR="00F44CB1" w:rsidRPr="006F46DB">
        <w:rPr>
          <w:szCs w:val="18"/>
        </w:rPr>
        <w:t xml:space="preserve">+ </w:t>
      </w:r>
      <w:r w:rsidR="003D62A2" w:rsidRPr="006F46DB">
        <w:rPr>
          <w:b/>
          <w:i/>
          <w:szCs w:val="18"/>
        </w:rPr>
        <w:t>PP</w:t>
      </w:r>
      <w:r w:rsidR="00F44CB1" w:rsidRPr="006F46DB">
        <w:rPr>
          <w:b/>
          <w:i/>
          <w:szCs w:val="18"/>
          <w:vertAlign w:val="subscript"/>
        </w:rPr>
        <w:t xml:space="preserve">2 </w:t>
      </w:r>
      <w:r w:rsidR="00F44CB1" w:rsidRPr="006F46DB">
        <w:rPr>
          <w:b/>
          <w:i/>
          <w:szCs w:val="18"/>
        </w:rPr>
        <w:t>* a</w:t>
      </w:r>
      <w:r w:rsidR="00F44CB1" w:rsidRPr="006F46DB">
        <w:rPr>
          <w:b/>
          <w:i/>
          <w:szCs w:val="18"/>
          <w:vertAlign w:val="subscript"/>
        </w:rPr>
        <w:t>2</w:t>
      </w:r>
      <w:r w:rsidR="00F44CB1" w:rsidRPr="006F46DB">
        <w:rPr>
          <w:szCs w:val="18"/>
        </w:rPr>
        <w:t xml:space="preserve">…+ </w:t>
      </w:r>
      <w:r w:rsidR="003D62A2" w:rsidRPr="006F46DB">
        <w:rPr>
          <w:b/>
          <w:i/>
          <w:szCs w:val="18"/>
        </w:rPr>
        <w:t>PP</w:t>
      </w:r>
      <w:r w:rsidR="004F483A" w:rsidRPr="006F46DB">
        <w:rPr>
          <w:b/>
          <w:i/>
          <w:szCs w:val="18"/>
          <w:vertAlign w:val="subscript"/>
        </w:rPr>
        <w:t>m</w:t>
      </w:r>
      <w:r w:rsidR="00F44CB1" w:rsidRPr="006F46DB">
        <w:rPr>
          <w:b/>
          <w:i/>
          <w:szCs w:val="18"/>
          <w:vertAlign w:val="subscript"/>
        </w:rPr>
        <w:t xml:space="preserve"> </w:t>
      </w:r>
      <w:r w:rsidR="00F44CB1" w:rsidRPr="006F46DB">
        <w:rPr>
          <w:b/>
          <w:i/>
          <w:szCs w:val="18"/>
        </w:rPr>
        <w:t>* a</w:t>
      </w:r>
      <w:r w:rsidR="004F483A" w:rsidRPr="006F46DB">
        <w:rPr>
          <w:b/>
          <w:i/>
          <w:szCs w:val="18"/>
          <w:vertAlign w:val="subscript"/>
        </w:rPr>
        <w:t>m</w:t>
      </w:r>
      <w:r w:rsidR="007A79C7" w:rsidRPr="006F46DB">
        <w:rPr>
          <w:szCs w:val="18"/>
        </w:rPr>
        <w:t>.</w:t>
      </w:r>
    </w:p>
    <w:p w14:paraId="56A63C7F" w14:textId="77777777" w:rsidR="00604565" w:rsidRDefault="00604565" w:rsidP="00206612">
      <w:pPr>
        <w:pStyle w:val="afff9"/>
        <w:ind w:leftChars="200" w:left="1025" w:hangingChars="350" w:hanging="653"/>
        <w:rPr>
          <w:rFonts w:ascii="Times New Roman" w:hAnsi="Times New Roman"/>
          <w:b/>
          <w:sz w:val="18"/>
          <w:szCs w:val="18"/>
        </w:rPr>
      </w:pPr>
      <w:r>
        <w:rPr>
          <w:rFonts w:ascii="Times New Roman" w:hAnsi="Times New Roman" w:hint="eastAsia"/>
          <w:b/>
          <w:sz w:val="18"/>
          <w:szCs w:val="18"/>
        </w:rPr>
        <w:t>算法</w:t>
      </w:r>
      <w:r>
        <w:rPr>
          <w:rFonts w:ascii="Times New Roman" w:hAnsi="Times New Roman" w:hint="eastAsia"/>
          <w:b/>
          <w:sz w:val="18"/>
          <w:szCs w:val="18"/>
        </w:rPr>
        <w:t>1</w:t>
      </w:r>
      <w:r>
        <w:rPr>
          <w:rFonts w:ascii="Times New Roman" w:hAnsi="Times New Roman" w:hint="eastAsia"/>
          <w:b/>
          <w:sz w:val="18"/>
          <w:szCs w:val="18"/>
        </w:rPr>
        <w:t>的伪代码如下所示</w:t>
      </w:r>
      <w:r w:rsidR="00E91887">
        <w:rPr>
          <w:rFonts w:ascii="Times New Roman" w:hAnsi="Times New Roman" w:hint="eastAsia"/>
          <w:b/>
          <w:sz w:val="18"/>
          <w:szCs w:val="18"/>
        </w:rPr>
        <w:t>（</w:t>
      </w:r>
      <w:r w:rsidR="00E91887">
        <w:rPr>
          <w:rFonts w:ascii="Times New Roman" w:hAnsi="Times New Roman" w:hint="eastAsia"/>
          <w:b/>
          <w:sz w:val="18"/>
          <w:szCs w:val="18"/>
        </w:rPr>
        <w:t>1-88</w:t>
      </w:r>
      <w:r w:rsidR="00E91887">
        <w:rPr>
          <w:rFonts w:ascii="Times New Roman" w:hAnsi="Times New Roman" w:hint="eastAsia"/>
          <w:b/>
          <w:sz w:val="18"/>
          <w:szCs w:val="18"/>
        </w:rPr>
        <w:t>行）</w:t>
      </w:r>
      <w:r w:rsidR="007A0083">
        <w:rPr>
          <w:rFonts w:ascii="Times New Roman" w:hAnsi="Times New Roman" w:hint="eastAsia"/>
          <w:b/>
          <w:sz w:val="18"/>
          <w:szCs w:val="18"/>
        </w:rPr>
        <w:t>：</w:t>
      </w:r>
    </w:p>
    <w:p w14:paraId="426BBEAF" w14:textId="77777777" w:rsidR="00C87F26" w:rsidRPr="0054425B" w:rsidRDefault="00C87F26" w:rsidP="00206612">
      <w:pPr>
        <w:ind w:leftChars="200" w:left="930" w:hangingChars="300" w:hanging="558"/>
        <w:rPr>
          <w:szCs w:val="18"/>
        </w:rPr>
      </w:pPr>
      <w:r w:rsidRPr="0054425B">
        <w:rPr>
          <w:szCs w:val="18"/>
        </w:rPr>
        <w:t>Algorithm</w:t>
      </w:r>
      <w:proofErr w:type="gramStart"/>
      <w:r w:rsidRPr="0054425B">
        <w:rPr>
          <w:szCs w:val="18"/>
        </w:rPr>
        <w:t>:Generating</w:t>
      </w:r>
      <w:r w:rsidR="00E74450" w:rsidRPr="0054425B">
        <w:rPr>
          <w:szCs w:val="18"/>
        </w:rPr>
        <w:t>T</w:t>
      </w:r>
      <w:r w:rsidRPr="0054425B">
        <w:rPr>
          <w:szCs w:val="18"/>
        </w:rPr>
        <w:t>est</w:t>
      </w:r>
      <w:r w:rsidR="00E74450" w:rsidRPr="0054425B">
        <w:rPr>
          <w:szCs w:val="18"/>
        </w:rPr>
        <w:t>O</w:t>
      </w:r>
      <w:r w:rsidRPr="0054425B">
        <w:rPr>
          <w:szCs w:val="18"/>
        </w:rPr>
        <w:t>racle</w:t>
      </w:r>
      <w:r w:rsidR="00E74450" w:rsidRPr="0054425B">
        <w:rPr>
          <w:szCs w:val="18"/>
        </w:rPr>
        <w:t>s</w:t>
      </w:r>
      <w:proofErr w:type="gramEnd"/>
    </w:p>
    <w:p w14:paraId="3A7F24A7" w14:textId="77777777" w:rsidR="00C87F26" w:rsidRPr="0054425B" w:rsidRDefault="00C87F26" w:rsidP="00206612">
      <w:pPr>
        <w:ind w:leftChars="200" w:left="372"/>
        <w:rPr>
          <w:szCs w:val="18"/>
        </w:rPr>
      </w:pPr>
      <w:r w:rsidRPr="0054425B">
        <w:rPr>
          <w:szCs w:val="18"/>
        </w:rPr>
        <w:t xml:space="preserve">Input: </w:t>
      </w:r>
      <w:r w:rsidR="00E74450" w:rsidRPr="0054425B">
        <w:rPr>
          <w:rFonts w:eastAsia="黑体"/>
          <w:bCs/>
          <w:i/>
          <w:szCs w:val="18"/>
        </w:rPr>
        <w:t>P</w:t>
      </w:r>
      <w:r w:rsidR="00E74450" w:rsidRPr="0054425B">
        <w:rPr>
          <w:szCs w:val="18"/>
        </w:rPr>
        <w:t xml:space="preserve">, </w:t>
      </w:r>
      <w:r w:rsidR="00E74450" w:rsidRPr="0054425B">
        <w:rPr>
          <w:rFonts w:eastAsia="黑体"/>
          <w:bCs/>
          <w:i/>
          <w:szCs w:val="18"/>
        </w:rPr>
        <w:t>ST</w:t>
      </w:r>
      <w:r w:rsidR="00E74450" w:rsidRPr="0054425B">
        <w:rPr>
          <w:szCs w:val="18"/>
        </w:rPr>
        <w:t xml:space="preserve">, </w:t>
      </w:r>
      <w:r w:rsidR="00E74450" w:rsidRPr="0054425B">
        <w:rPr>
          <w:rFonts w:eastAsia="黑体"/>
          <w:bCs/>
          <w:i/>
          <w:szCs w:val="18"/>
        </w:rPr>
        <w:t>SB</w:t>
      </w:r>
      <w:r w:rsidR="00E74450" w:rsidRPr="0054425B">
        <w:rPr>
          <w:szCs w:val="18"/>
        </w:rPr>
        <w:t>和</w:t>
      </w:r>
      <w:r w:rsidR="00351B7E" w:rsidRPr="0054425B">
        <w:rPr>
          <w:szCs w:val="18"/>
        </w:rPr>
        <w:t xml:space="preserve">the test input of </w:t>
      </w:r>
      <w:r w:rsidR="00E74450" w:rsidRPr="0054425B">
        <w:rPr>
          <w:bCs/>
          <w:i/>
          <w:szCs w:val="18"/>
        </w:rPr>
        <w:t>t</w:t>
      </w:r>
      <w:r w:rsidR="00E74450" w:rsidRPr="0054425B">
        <w:rPr>
          <w:bCs/>
          <w:i/>
          <w:szCs w:val="18"/>
          <w:vertAlign w:val="subscript"/>
        </w:rPr>
        <w:t>new</w:t>
      </w:r>
      <w:r w:rsidRPr="0054425B">
        <w:rPr>
          <w:szCs w:val="18"/>
        </w:rPr>
        <w:t>.</w:t>
      </w:r>
    </w:p>
    <w:p w14:paraId="3AADF5C8" w14:textId="77777777" w:rsidR="00C87F26" w:rsidRPr="0054425B" w:rsidRDefault="00C87F26" w:rsidP="00206612">
      <w:pPr>
        <w:ind w:leftChars="200" w:left="372"/>
        <w:rPr>
          <w:szCs w:val="18"/>
        </w:rPr>
      </w:pPr>
      <w:r w:rsidRPr="0054425B">
        <w:rPr>
          <w:szCs w:val="18"/>
        </w:rPr>
        <w:t>Output</w:t>
      </w:r>
      <w:r w:rsidRPr="0054425B">
        <w:rPr>
          <w:szCs w:val="18"/>
        </w:rPr>
        <w:t>：</w:t>
      </w:r>
      <w:r w:rsidR="00351B7E" w:rsidRPr="0054425B">
        <w:rPr>
          <w:szCs w:val="18"/>
        </w:rPr>
        <w:t xml:space="preserve">Test oracle of </w:t>
      </w:r>
      <w:r w:rsidR="00351B7E" w:rsidRPr="0054425B">
        <w:rPr>
          <w:bCs/>
          <w:i/>
          <w:szCs w:val="18"/>
        </w:rPr>
        <w:t>t</w:t>
      </w:r>
      <w:r w:rsidR="00351B7E" w:rsidRPr="0054425B">
        <w:rPr>
          <w:bCs/>
          <w:i/>
          <w:szCs w:val="18"/>
          <w:vertAlign w:val="subscript"/>
        </w:rPr>
        <w:t>new</w:t>
      </w:r>
      <w:r w:rsidRPr="0054425B">
        <w:rPr>
          <w:rFonts w:eastAsia="黑体"/>
          <w:bCs/>
          <w:i/>
          <w:szCs w:val="18"/>
        </w:rPr>
        <w:t>.</w:t>
      </w:r>
    </w:p>
    <w:p w14:paraId="3EBACEB3" w14:textId="77777777" w:rsidR="00C87F26" w:rsidRPr="0054425B" w:rsidRDefault="00351B7E"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i/>
          <w:sz w:val="18"/>
          <w:szCs w:val="18"/>
        </w:rPr>
        <w:t>temp</w:t>
      </w:r>
      <w:r w:rsidRPr="0054425B">
        <w:rPr>
          <w:rFonts w:ascii="Times New Roman" w:hAnsi="Times New Roman"/>
          <w:i/>
          <w:sz w:val="18"/>
          <w:szCs w:val="18"/>
        </w:rPr>
        <w:sym w:font="Symbol" w:char="F0AC"/>
      </w:r>
      <w:r w:rsidRPr="0054425B">
        <w:rPr>
          <w:rFonts w:ascii="Times New Roman" w:hAnsi="Times New Roman"/>
          <w:i/>
          <w:sz w:val="18"/>
          <w:szCs w:val="18"/>
        </w:rPr>
        <w:t>t</w:t>
      </w:r>
      <w:r w:rsidRPr="0054425B">
        <w:rPr>
          <w:rFonts w:ascii="Times New Roman" w:hAnsi="Times New Roman"/>
          <w:bCs/>
          <w:i/>
          <w:sz w:val="18"/>
          <w:szCs w:val="18"/>
          <w:vertAlign w:val="subscript"/>
        </w:rPr>
        <w:t>new</w:t>
      </w:r>
    </w:p>
    <w:p w14:paraId="1F988916" w14:textId="77777777" w:rsidR="00C87F26" w:rsidRPr="0054425B" w:rsidRDefault="00D870AA"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bCs/>
          <w:i/>
          <w:sz w:val="18"/>
          <w:szCs w:val="18"/>
        </w:rPr>
        <w:t>STt</w:t>
      </w:r>
      <w:r w:rsidRPr="0054425B">
        <w:rPr>
          <w:rFonts w:ascii="Times New Roman" w:hAnsi="Times New Roman"/>
          <w:bCs/>
          <w:i/>
          <w:sz w:val="18"/>
          <w:szCs w:val="18"/>
          <w:vertAlign w:val="subscript"/>
        </w:rPr>
        <w:t>new</w:t>
      </w:r>
      <w:r w:rsidRPr="0054425B">
        <w:rPr>
          <w:rFonts w:ascii="Times New Roman" w:hAnsi="Times New Roman"/>
          <w:i/>
          <w:sz w:val="18"/>
          <w:szCs w:val="18"/>
        </w:rPr>
        <w:sym w:font="Symbol" w:char="F0AC"/>
      </w:r>
      <w:r w:rsidRPr="0054425B">
        <w:rPr>
          <w:rFonts w:ascii="Times New Roman" w:hAnsi="Times New Roman"/>
          <w:i/>
          <w:sz w:val="18"/>
          <w:szCs w:val="18"/>
        </w:rPr>
        <w:t>Ф</w:t>
      </w:r>
    </w:p>
    <w:p w14:paraId="39CFE596" w14:textId="77777777" w:rsidR="006848FE" w:rsidRPr="0054425B" w:rsidRDefault="006848FE"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bCs/>
          <w:i/>
          <w:sz w:val="18"/>
          <w:szCs w:val="18"/>
        </w:rPr>
        <w:t>While(STt</w:t>
      </w:r>
      <w:r w:rsidRPr="0054425B">
        <w:rPr>
          <w:rFonts w:ascii="Times New Roman" w:hAnsi="Times New Roman"/>
          <w:bCs/>
          <w:i/>
          <w:sz w:val="18"/>
          <w:szCs w:val="18"/>
          <w:vertAlign w:val="subscript"/>
        </w:rPr>
        <w:t>new</w:t>
      </w:r>
      <w:r w:rsidRPr="0054425B">
        <w:rPr>
          <w:rFonts w:ascii="Times New Roman" w:hAnsi="Times New Roman"/>
          <w:i/>
          <w:sz w:val="18"/>
          <w:szCs w:val="18"/>
        </w:rPr>
        <w:t>!=Ф</w:t>
      </w:r>
      <w:r w:rsidRPr="0054425B">
        <w:rPr>
          <w:rFonts w:ascii="Times New Roman" w:hAnsi="Times New Roman"/>
          <w:bCs/>
          <w:i/>
          <w:sz w:val="18"/>
          <w:szCs w:val="18"/>
        </w:rPr>
        <w:t>)</w:t>
      </w:r>
    </w:p>
    <w:p w14:paraId="77A7881A" w14:textId="77777777" w:rsidR="006848FE" w:rsidRPr="0054425B" w:rsidRDefault="006848FE"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sz w:val="18"/>
          <w:szCs w:val="18"/>
        </w:rPr>
        <w:t xml:space="preserve">   </w:t>
      </w:r>
      <w:r w:rsidRPr="0054425B">
        <w:rPr>
          <w:rFonts w:ascii="Times New Roman" w:hAnsi="Times New Roman"/>
          <w:i/>
          <w:sz w:val="18"/>
          <w:szCs w:val="18"/>
        </w:rPr>
        <w:t>C</w:t>
      </w:r>
      <w:r w:rsidRPr="0054425B">
        <w:rPr>
          <w:rFonts w:ascii="Times New Roman" w:hAnsi="Times New Roman"/>
          <w:i/>
          <w:sz w:val="18"/>
          <w:szCs w:val="18"/>
        </w:rPr>
        <w:sym w:font="Symbol" w:char="F0AC"/>
      </w:r>
      <w:r w:rsidRPr="0054425B">
        <w:rPr>
          <w:rFonts w:ascii="Times New Roman" w:hAnsi="Times New Roman"/>
          <w:i/>
          <w:sz w:val="18"/>
          <w:szCs w:val="18"/>
        </w:rPr>
        <w:t>Ф</w:t>
      </w:r>
    </w:p>
    <w:p w14:paraId="711D3AC3" w14:textId="77777777" w:rsidR="006848FE" w:rsidRPr="0054425B" w:rsidRDefault="006848FE"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sz w:val="18"/>
          <w:szCs w:val="18"/>
        </w:rPr>
        <w:t xml:space="preserve">   MaxSimularTestCases</w:t>
      </w:r>
      <w:r w:rsidRPr="0054425B">
        <w:rPr>
          <w:rFonts w:ascii="Times New Roman" w:hAnsi="Times New Roman"/>
          <w:i/>
          <w:sz w:val="18"/>
          <w:szCs w:val="18"/>
        </w:rPr>
        <w:sym w:font="Symbol" w:char="F0AC"/>
      </w:r>
      <w:r w:rsidRPr="0054425B">
        <w:rPr>
          <w:rFonts w:ascii="Times New Roman" w:hAnsi="Times New Roman"/>
          <w:i/>
          <w:sz w:val="18"/>
          <w:szCs w:val="18"/>
        </w:rPr>
        <w:t>Ф</w:t>
      </w:r>
    </w:p>
    <w:p w14:paraId="09644BA5" w14:textId="77777777" w:rsidR="00B55344" w:rsidRPr="0054425B" w:rsidRDefault="006848FE"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sz w:val="18"/>
          <w:szCs w:val="18"/>
        </w:rPr>
        <w:t xml:space="preserve">   Largenumber</w:t>
      </w:r>
      <w:r w:rsidRPr="0054425B">
        <w:rPr>
          <w:rFonts w:ascii="Times New Roman" w:hAnsi="Times New Roman"/>
          <w:i/>
          <w:sz w:val="18"/>
          <w:szCs w:val="18"/>
        </w:rPr>
        <w:sym w:font="Symbol" w:char="F0AC"/>
      </w:r>
      <w:r w:rsidRPr="0054425B">
        <w:rPr>
          <w:rFonts w:ascii="Times New Roman" w:hAnsi="Times New Roman"/>
          <w:i/>
          <w:sz w:val="18"/>
          <w:szCs w:val="18"/>
        </w:rPr>
        <w:t>0</w:t>
      </w:r>
      <w:r w:rsidR="00B55344" w:rsidRPr="0054425B">
        <w:rPr>
          <w:rFonts w:ascii="Times New Roman" w:hAnsi="Times New Roman"/>
          <w:sz w:val="18"/>
          <w:szCs w:val="18"/>
        </w:rPr>
        <w:t xml:space="preserve">   </w:t>
      </w:r>
    </w:p>
    <w:p w14:paraId="67B6B5B5" w14:textId="77777777" w:rsidR="006848FE" w:rsidRPr="0054425B" w:rsidRDefault="00042B9A"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sz w:val="18"/>
          <w:szCs w:val="18"/>
        </w:rPr>
        <w:t xml:space="preserve">   </w:t>
      </w:r>
      <w:r w:rsidR="00A81E39" w:rsidRPr="0054425B">
        <w:rPr>
          <w:rFonts w:ascii="Times New Roman" w:hAnsi="Times New Roman"/>
          <w:sz w:val="18"/>
          <w:szCs w:val="18"/>
        </w:rPr>
        <w:t>for</w:t>
      </w:r>
      <w:r w:rsidRPr="0054425B">
        <w:rPr>
          <w:rFonts w:ascii="Times New Roman" w:hAnsi="Times New Roman"/>
          <w:sz w:val="18"/>
          <w:szCs w:val="18"/>
        </w:rPr>
        <w:t>(</w:t>
      </w:r>
      <w:r w:rsidR="00B55344" w:rsidRPr="0054425B">
        <w:rPr>
          <w:rFonts w:ascii="Times New Roman" w:hAnsi="Times New Roman"/>
          <w:sz w:val="18"/>
          <w:szCs w:val="18"/>
        </w:rPr>
        <w:t xml:space="preserve">each </w:t>
      </w:r>
      <w:r w:rsidR="00B55344" w:rsidRPr="0054425B">
        <w:rPr>
          <w:rFonts w:ascii="Times New Roman" w:hAnsi="Times New Roman"/>
          <w:i/>
          <w:sz w:val="18"/>
          <w:szCs w:val="18"/>
        </w:rPr>
        <w:t>t</w:t>
      </w:r>
      <w:r w:rsidR="00B55344" w:rsidRPr="0054425B">
        <w:rPr>
          <w:rFonts w:ascii="Times New Roman" w:hAnsi="Times New Roman"/>
          <w:i/>
          <w:sz w:val="18"/>
          <w:szCs w:val="18"/>
          <w:vertAlign w:val="subscript"/>
        </w:rPr>
        <w:t xml:space="preserve">i </w:t>
      </w:r>
      <w:r w:rsidR="00B55344" w:rsidRPr="0054425B">
        <w:rPr>
          <w:rFonts w:ascii="Times New Roman" w:hAnsi="Times New Roman"/>
          <w:sz w:val="18"/>
          <w:szCs w:val="18"/>
        </w:rPr>
        <w:t>in</w:t>
      </w:r>
      <w:r w:rsidR="00B55344" w:rsidRPr="0054425B">
        <w:rPr>
          <w:rFonts w:ascii="Times New Roman" w:hAnsi="Times New Roman"/>
          <w:i/>
          <w:sz w:val="18"/>
          <w:szCs w:val="18"/>
        </w:rPr>
        <w:t xml:space="preserve"> ST</w:t>
      </w:r>
      <w:r w:rsidRPr="0054425B">
        <w:rPr>
          <w:rFonts w:ascii="Times New Roman" w:hAnsi="Times New Roman"/>
          <w:sz w:val="18"/>
          <w:szCs w:val="18"/>
        </w:rPr>
        <w:t>)</w:t>
      </w:r>
    </w:p>
    <w:p w14:paraId="6765C681" w14:textId="77777777" w:rsidR="00A81E39" w:rsidRPr="0054425B" w:rsidRDefault="00A81E39"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sz w:val="18"/>
          <w:szCs w:val="18"/>
        </w:rPr>
        <w:t xml:space="preserve">       if</w:t>
      </w:r>
      <w:r w:rsidRPr="0054425B">
        <w:rPr>
          <w:rFonts w:ascii="Times New Roman" w:hAnsi="Times New Roman"/>
          <w:i/>
          <w:sz w:val="18"/>
          <w:szCs w:val="18"/>
        </w:rPr>
        <w:t xml:space="preserve"> Sim(temp,t</w:t>
      </w:r>
      <w:r w:rsidRPr="0054425B">
        <w:rPr>
          <w:rFonts w:ascii="Times New Roman" w:hAnsi="Times New Roman"/>
          <w:i/>
          <w:sz w:val="18"/>
          <w:szCs w:val="18"/>
          <w:vertAlign w:val="subscript"/>
        </w:rPr>
        <w:t>i</w:t>
      </w:r>
      <w:r w:rsidRPr="0054425B">
        <w:rPr>
          <w:rFonts w:ascii="Times New Roman" w:hAnsi="Times New Roman"/>
          <w:i/>
          <w:sz w:val="18"/>
          <w:szCs w:val="18"/>
        </w:rPr>
        <w:t>)=1</w:t>
      </w:r>
    </w:p>
    <w:p w14:paraId="467D3654" w14:textId="77777777" w:rsidR="00A81E39" w:rsidRPr="0054425B" w:rsidRDefault="00A81E39"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sz w:val="18"/>
          <w:szCs w:val="18"/>
        </w:rPr>
        <w:t xml:space="preserve">            </w:t>
      </w:r>
      <w:r w:rsidRPr="0054425B">
        <w:rPr>
          <w:rFonts w:ascii="Times New Roman" w:hAnsi="Times New Roman"/>
          <w:i/>
          <w:sz w:val="18"/>
          <w:szCs w:val="18"/>
        </w:rPr>
        <w:t>C</w:t>
      </w:r>
      <w:r w:rsidRPr="0054425B">
        <w:rPr>
          <w:rFonts w:ascii="Times New Roman" w:hAnsi="Times New Roman"/>
          <w:i/>
          <w:sz w:val="18"/>
          <w:szCs w:val="18"/>
        </w:rPr>
        <w:sym w:font="Symbol" w:char="F0AC"/>
      </w:r>
      <w:r w:rsidRPr="0054425B">
        <w:rPr>
          <w:rFonts w:ascii="Times New Roman" w:hAnsi="Times New Roman"/>
          <w:i/>
          <w:sz w:val="18"/>
          <w:szCs w:val="18"/>
        </w:rPr>
        <w:t xml:space="preserve"> C</w:t>
      </w:r>
      <w:r w:rsidRPr="0054425B">
        <w:rPr>
          <w:rFonts w:ascii="宋体" w:hAnsi="宋体" w:cs="宋体" w:hint="eastAsia"/>
          <w:i/>
          <w:sz w:val="18"/>
          <w:szCs w:val="18"/>
        </w:rPr>
        <w:t>∪</w:t>
      </w:r>
      <w:r w:rsidRPr="0054425B">
        <w:rPr>
          <w:rFonts w:ascii="Times New Roman" w:hAnsi="Times New Roman"/>
          <w:i/>
          <w:sz w:val="18"/>
          <w:szCs w:val="18"/>
        </w:rPr>
        <w:t>{ t</w:t>
      </w:r>
      <w:r w:rsidRPr="0054425B">
        <w:rPr>
          <w:rFonts w:ascii="Times New Roman" w:hAnsi="Times New Roman"/>
          <w:i/>
          <w:sz w:val="18"/>
          <w:szCs w:val="18"/>
          <w:vertAlign w:val="subscript"/>
        </w:rPr>
        <w:t>i</w:t>
      </w:r>
      <w:r w:rsidRPr="0054425B">
        <w:rPr>
          <w:rFonts w:ascii="Times New Roman" w:hAnsi="Times New Roman"/>
          <w:i/>
          <w:sz w:val="18"/>
          <w:szCs w:val="18"/>
        </w:rPr>
        <w:t>}</w:t>
      </w:r>
    </w:p>
    <w:p w14:paraId="4C9A0AD5" w14:textId="77777777" w:rsidR="009D4B94" w:rsidRPr="0054425B" w:rsidRDefault="009D4B94"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sz w:val="18"/>
          <w:szCs w:val="18"/>
        </w:rPr>
        <w:t xml:space="preserve">            </w:t>
      </w:r>
      <w:r w:rsidRPr="0054425B">
        <w:rPr>
          <w:rFonts w:ascii="Times New Roman" w:hAnsi="Times New Roman"/>
          <w:bCs/>
          <w:i/>
          <w:sz w:val="18"/>
          <w:szCs w:val="18"/>
        </w:rPr>
        <w:t>STt</w:t>
      </w:r>
      <w:r w:rsidRPr="0054425B">
        <w:rPr>
          <w:rFonts w:ascii="Times New Roman" w:hAnsi="Times New Roman"/>
          <w:bCs/>
          <w:i/>
          <w:sz w:val="18"/>
          <w:szCs w:val="18"/>
          <w:vertAlign w:val="subscript"/>
        </w:rPr>
        <w:t>new</w:t>
      </w:r>
      <w:r w:rsidRPr="0054425B">
        <w:rPr>
          <w:rFonts w:ascii="Times New Roman" w:hAnsi="Times New Roman"/>
          <w:i/>
          <w:sz w:val="18"/>
          <w:szCs w:val="18"/>
        </w:rPr>
        <w:sym w:font="Symbol" w:char="F0AC"/>
      </w:r>
      <w:r w:rsidRPr="0054425B">
        <w:rPr>
          <w:rFonts w:ascii="Times New Roman" w:hAnsi="Times New Roman"/>
          <w:bCs/>
          <w:i/>
          <w:sz w:val="18"/>
          <w:szCs w:val="18"/>
        </w:rPr>
        <w:t xml:space="preserve"> STt</w:t>
      </w:r>
      <w:r w:rsidRPr="0054425B">
        <w:rPr>
          <w:rFonts w:ascii="Times New Roman" w:hAnsi="Times New Roman"/>
          <w:bCs/>
          <w:i/>
          <w:sz w:val="18"/>
          <w:szCs w:val="18"/>
          <w:vertAlign w:val="subscript"/>
        </w:rPr>
        <w:t>new</w:t>
      </w:r>
      <w:r w:rsidRPr="0054425B">
        <w:rPr>
          <w:rFonts w:ascii="宋体" w:hAnsi="宋体" w:cs="宋体" w:hint="eastAsia"/>
          <w:i/>
          <w:sz w:val="18"/>
          <w:szCs w:val="18"/>
        </w:rPr>
        <w:t>∪</w:t>
      </w:r>
      <w:r w:rsidRPr="0054425B">
        <w:rPr>
          <w:rFonts w:ascii="Times New Roman" w:hAnsi="Times New Roman"/>
          <w:i/>
          <w:sz w:val="18"/>
          <w:szCs w:val="18"/>
        </w:rPr>
        <w:t>C</w:t>
      </w:r>
    </w:p>
    <w:p w14:paraId="4C9E70CF" w14:textId="77777777" w:rsidR="009D4B94" w:rsidRPr="0054425B" w:rsidRDefault="00A81E39"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sz w:val="18"/>
          <w:szCs w:val="18"/>
        </w:rPr>
        <w:t xml:space="preserve">   </w:t>
      </w:r>
      <w:r w:rsidR="009D4B94" w:rsidRPr="0054425B">
        <w:rPr>
          <w:rFonts w:ascii="Times New Roman" w:hAnsi="Times New Roman"/>
          <w:sz w:val="18"/>
          <w:szCs w:val="18"/>
        </w:rPr>
        <w:t>e</w:t>
      </w:r>
      <w:r w:rsidRPr="0054425B">
        <w:rPr>
          <w:rFonts w:ascii="Times New Roman" w:hAnsi="Times New Roman"/>
          <w:sz w:val="18"/>
          <w:szCs w:val="18"/>
        </w:rPr>
        <w:t>ndfor</w:t>
      </w:r>
    </w:p>
    <w:p w14:paraId="755A9075" w14:textId="77777777" w:rsidR="00A81E39" w:rsidRPr="0054425B" w:rsidRDefault="00A81E39"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sz w:val="18"/>
          <w:szCs w:val="18"/>
        </w:rPr>
        <w:t xml:space="preserve">   </w:t>
      </w:r>
      <w:r w:rsidR="001E0E4E" w:rsidRPr="0054425B">
        <w:rPr>
          <w:rFonts w:ascii="Times New Roman" w:hAnsi="Times New Roman"/>
          <w:sz w:val="18"/>
          <w:szCs w:val="18"/>
        </w:rPr>
        <w:t>i</w:t>
      </w:r>
      <w:r w:rsidRPr="0054425B">
        <w:rPr>
          <w:rFonts w:ascii="Times New Roman" w:hAnsi="Times New Roman"/>
          <w:sz w:val="18"/>
          <w:szCs w:val="18"/>
        </w:rPr>
        <w:t>f(</w:t>
      </w:r>
      <w:r w:rsidRPr="0054425B">
        <w:rPr>
          <w:rFonts w:ascii="Times New Roman" w:hAnsi="Times New Roman"/>
          <w:i/>
          <w:sz w:val="18"/>
          <w:szCs w:val="18"/>
        </w:rPr>
        <w:t>C</w:t>
      </w:r>
      <w:r w:rsidRPr="0054425B">
        <w:rPr>
          <w:rFonts w:ascii="Times New Roman" w:hAnsi="Times New Roman"/>
          <w:sz w:val="18"/>
          <w:szCs w:val="18"/>
        </w:rPr>
        <w:t>=</w:t>
      </w:r>
      <w:r w:rsidRPr="0054425B">
        <w:rPr>
          <w:rFonts w:ascii="Times New Roman" w:hAnsi="Times New Roman"/>
          <w:i/>
          <w:sz w:val="18"/>
          <w:szCs w:val="18"/>
        </w:rPr>
        <w:t>Ф</w:t>
      </w:r>
      <w:r w:rsidRPr="0054425B">
        <w:rPr>
          <w:rFonts w:ascii="Times New Roman" w:hAnsi="Times New Roman"/>
          <w:sz w:val="18"/>
          <w:szCs w:val="18"/>
        </w:rPr>
        <w:t>)</w:t>
      </w:r>
    </w:p>
    <w:p w14:paraId="2E64E1D9" w14:textId="77777777" w:rsidR="005E5010" w:rsidRPr="0054425B" w:rsidRDefault="005E5010"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sz w:val="18"/>
          <w:szCs w:val="18"/>
        </w:rPr>
        <w:t xml:space="preserve">      for(each </w:t>
      </w:r>
      <w:r w:rsidRPr="0054425B">
        <w:rPr>
          <w:rFonts w:ascii="Times New Roman" w:hAnsi="Times New Roman"/>
          <w:i/>
          <w:sz w:val="18"/>
          <w:szCs w:val="18"/>
        </w:rPr>
        <w:t>t</w:t>
      </w:r>
      <w:r w:rsidRPr="0054425B">
        <w:rPr>
          <w:rFonts w:ascii="Times New Roman" w:hAnsi="Times New Roman"/>
          <w:i/>
          <w:sz w:val="18"/>
          <w:szCs w:val="18"/>
          <w:vertAlign w:val="subscript"/>
        </w:rPr>
        <w:t xml:space="preserve">i </w:t>
      </w:r>
      <w:r w:rsidRPr="0054425B">
        <w:rPr>
          <w:rFonts w:ascii="Times New Roman" w:hAnsi="Times New Roman"/>
          <w:sz w:val="18"/>
          <w:szCs w:val="18"/>
        </w:rPr>
        <w:t>in</w:t>
      </w:r>
      <w:r w:rsidRPr="0054425B">
        <w:rPr>
          <w:rFonts w:ascii="Times New Roman" w:hAnsi="Times New Roman"/>
          <w:i/>
          <w:sz w:val="18"/>
          <w:szCs w:val="18"/>
        </w:rPr>
        <w:t xml:space="preserve"> ST</w:t>
      </w:r>
      <w:r w:rsidRPr="0054425B">
        <w:rPr>
          <w:rFonts w:ascii="Times New Roman" w:hAnsi="Times New Roman"/>
          <w:sz w:val="18"/>
          <w:szCs w:val="18"/>
        </w:rPr>
        <w:t>)</w:t>
      </w:r>
    </w:p>
    <w:p w14:paraId="6F3919B8" w14:textId="77777777" w:rsidR="00A81E39" w:rsidRPr="0054425B" w:rsidRDefault="005E5010"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sz w:val="18"/>
          <w:szCs w:val="18"/>
        </w:rPr>
        <w:t xml:space="preserve">          </w:t>
      </w:r>
      <w:r w:rsidR="00A81E39" w:rsidRPr="0054425B">
        <w:rPr>
          <w:rFonts w:ascii="Times New Roman" w:hAnsi="Times New Roman"/>
          <w:sz w:val="18"/>
          <w:szCs w:val="18"/>
        </w:rPr>
        <w:t>if (</w:t>
      </w:r>
      <w:r w:rsidR="00A81E39" w:rsidRPr="0054425B">
        <w:rPr>
          <w:rFonts w:ascii="Times New Roman" w:hAnsi="Times New Roman"/>
          <w:i/>
          <w:sz w:val="18"/>
          <w:szCs w:val="18"/>
        </w:rPr>
        <w:t>Sim(temp,t</w:t>
      </w:r>
      <w:r w:rsidR="00A81E39" w:rsidRPr="0054425B">
        <w:rPr>
          <w:rFonts w:ascii="Times New Roman" w:hAnsi="Times New Roman"/>
          <w:i/>
          <w:sz w:val="18"/>
          <w:szCs w:val="18"/>
          <w:vertAlign w:val="subscript"/>
        </w:rPr>
        <w:t>i</w:t>
      </w:r>
      <w:r w:rsidR="00A81E39" w:rsidRPr="0054425B">
        <w:rPr>
          <w:rFonts w:ascii="Times New Roman" w:hAnsi="Times New Roman"/>
          <w:i/>
          <w:sz w:val="18"/>
          <w:szCs w:val="18"/>
        </w:rPr>
        <w:t>)&gt;largenum</w:t>
      </w:r>
      <w:r w:rsidR="00A81E39" w:rsidRPr="0054425B">
        <w:rPr>
          <w:rFonts w:ascii="Times New Roman" w:hAnsi="Times New Roman"/>
          <w:sz w:val="18"/>
          <w:szCs w:val="18"/>
        </w:rPr>
        <w:t>)</w:t>
      </w:r>
    </w:p>
    <w:p w14:paraId="7C9CAA84" w14:textId="77777777" w:rsidR="00A81E39" w:rsidRPr="0054425B" w:rsidRDefault="00A81E39"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sz w:val="18"/>
          <w:szCs w:val="18"/>
        </w:rPr>
        <w:t xml:space="preserve">           </w:t>
      </w:r>
      <w:r w:rsidR="00F65E8B" w:rsidRPr="0054425B">
        <w:rPr>
          <w:rFonts w:ascii="Times New Roman" w:hAnsi="Times New Roman"/>
          <w:sz w:val="18"/>
          <w:szCs w:val="18"/>
        </w:rPr>
        <w:t xml:space="preserve">  largenum</w:t>
      </w:r>
      <w:r w:rsidR="00F65E8B" w:rsidRPr="0054425B">
        <w:rPr>
          <w:rFonts w:ascii="Times New Roman" w:hAnsi="Times New Roman"/>
          <w:i/>
          <w:sz w:val="18"/>
          <w:szCs w:val="18"/>
        </w:rPr>
        <w:sym w:font="Symbol" w:char="F0AC"/>
      </w:r>
      <w:r w:rsidR="00F65E8B" w:rsidRPr="0054425B">
        <w:rPr>
          <w:rFonts w:ascii="Times New Roman" w:hAnsi="Times New Roman"/>
          <w:i/>
          <w:sz w:val="18"/>
          <w:szCs w:val="18"/>
        </w:rPr>
        <w:t xml:space="preserve"> Sim(temp,t</w:t>
      </w:r>
      <w:r w:rsidR="00F65E8B" w:rsidRPr="0054425B">
        <w:rPr>
          <w:rFonts w:ascii="Times New Roman" w:hAnsi="Times New Roman"/>
          <w:i/>
          <w:sz w:val="18"/>
          <w:szCs w:val="18"/>
          <w:vertAlign w:val="subscript"/>
        </w:rPr>
        <w:t>i</w:t>
      </w:r>
      <w:r w:rsidR="00F65E8B" w:rsidRPr="0054425B">
        <w:rPr>
          <w:rFonts w:ascii="Times New Roman" w:hAnsi="Times New Roman"/>
          <w:i/>
          <w:sz w:val="18"/>
          <w:szCs w:val="18"/>
        </w:rPr>
        <w:t>)</w:t>
      </w:r>
    </w:p>
    <w:p w14:paraId="214681C4" w14:textId="77777777" w:rsidR="00F65E8B" w:rsidRPr="0054425B" w:rsidRDefault="00F65E8B"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sz w:val="18"/>
          <w:szCs w:val="18"/>
        </w:rPr>
        <w:t xml:space="preserve">             temp</w:t>
      </w:r>
      <w:r w:rsidRPr="0054425B">
        <w:rPr>
          <w:rFonts w:ascii="Times New Roman" w:hAnsi="Times New Roman"/>
          <w:i/>
          <w:sz w:val="18"/>
          <w:szCs w:val="18"/>
        </w:rPr>
        <w:sym w:font="Symbol" w:char="F0AC"/>
      </w:r>
      <w:r w:rsidRPr="0054425B">
        <w:rPr>
          <w:rFonts w:ascii="Times New Roman" w:hAnsi="Times New Roman"/>
          <w:i/>
          <w:sz w:val="18"/>
          <w:szCs w:val="18"/>
        </w:rPr>
        <w:t xml:space="preserve"> t</w:t>
      </w:r>
      <w:r w:rsidRPr="0054425B">
        <w:rPr>
          <w:rFonts w:ascii="Times New Roman" w:hAnsi="Times New Roman"/>
          <w:i/>
          <w:sz w:val="18"/>
          <w:szCs w:val="18"/>
          <w:vertAlign w:val="subscript"/>
        </w:rPr>
        <w:t>i</w:t>
      </w:r>
    </w:p>
    <w:p w14:paraId="28ED00C4" w14:textId="77777777" w:rsidR="001E0E4E" w:rsidRPr="0054425B" w:rsidRDefault="001E0E4E"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sz w:val="18"/>
          <w:szCs w:val="18"/>
        </w:rPr>
        <w:t xml:space="preserve">          Endif</w:t>
      </w:r>
    </w:p>
    <w:p w14:paraId="27431A66" w14:textId="77777777" w:rsidR="001E0E4E" w:rsidRPr="0054425B" w:rsidRDefault="001E0E4E"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sz w:val="18"/>
          <w:szCs w:val="18"/>
        </w:rPr>
        <w:t xml:space="preserve">      endfor</w:t>
      </w:r>
    </w:p>
    <w:p w14:paraId="54588190" w14:textId="77777777" w:rsidR="001E0E4E" w:rsidRPr="0054425B" w:rsidRDefault="001E0E4E"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sz w:val="18"/>
          <w:szCs w:val="18"/>
        </w:rPr>
        <w:t xml:space="preserve">    </w:t>
      </w:r>
      <w:r w:rsidR="00894EF3" w:rsidRPr="0054425B">
        <w:rPr>
          <w:rFonts w:ascii="Times New Roman" w:hAnsi="Times New Roman"/>
          <w:sz w:val="18"/>
          <w:szCs w:val="18"/>
        </w:rPr>
        <w:t>e</w:t>
      </w:r>
      <w:r w:rsidRPr="0054425B">
        <w:rPr>
          <w:rFonts w:ascii="Times New Roman" w:hAnsi="Times New Roman"/>
          <w:sz w:val="18"/>
          <w:szCs w:val="18"/>
        </w:rPr>
        <w:t>ndif</w:t>
      </w:r>
    </w:p>
    <w:p w14:paraId="626F483A" w14:textId="77777777" w:rsidR="00894EF3" w:rsidRPr="0054425B" w:rsidRDefault="00DF7E0D"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sz w:val="18"/>
          <w:szCs w:val="18"/>
        </w:rPr>
        <w:t>e</w:t>
      </w:r>
      <w:r w:rsidR="00416130" w:rsidRPr="0054425B">
        <w:rPr>
          <w:rFonts w:ascii="Times New Roman" w:hAnsi="Times New Roman"/>
          <w:sz w:val="18"/>
          <w:szCs w:val="18"/>
        </w:rPr>
        <w:t>n</w:t>
      </w:r>
      <w:r w:rsidR="00813ADC" w:rsidRPr="0054425B">
        <w:rPr>
          <w:rFonts w:ascii="Times New Roman" w:hAnsi="Times New Roman"/>
          <w:sz w:val="18"/>
          <w:szCs w:val="18"/>
        </w:rPr>
        <w:t>d</w:t>
      </w:r>
      <w:r w:rsidR="00416130" w:rsidRPr="0054425B">
        <w:rPr>
          <w:rFonts w:ascii="Times New Roman" w:hAnsi="Times New Roman"/>
          <w:sz w:val="18"/>
          <w:szCs w:val="18"/>
        </w:rPr>
        <w:t>wile</w:t>
      </w:r>
    </w:p>
    <w:p w14:paraId="6232CDE2" w14:textId="77777777" w:rsidR="00F4401D" w:rsidRPr="00EC6A7C" w:rsidRDefault="00F4401D"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i/>
          <w:sz w:val="18"/>
          <w:szCs w:val="18"/>
        </w:rPr>
        <w:t>SP</w:t>
      </w:r>
      <w:r w:rsidRPr="0054425B">
        <w:rPr>
          <w:rFonts w:ascii="Times New Roman" w:hAnsi="Times New Roman"/>
          <w:bCs/>
          <w:i/>
          <w:sz w:val="18"/>
          <w:szCs w:val="18"/>
        </w:rPr>
        <w:t>Tt</w:t>
      </w:r>
      <w:r w:rsidRPr="0054425B">
        <w:rPr>
          <w:rFonts w:ascii="Times New Roman" w:hAnsi="Times New Roman"/>
          <w:bCs/>
          <w:i/>
          <w:sz w:val="18"/>
          <w:szCs w:val="18"/>
          <w:vertAlign w:val="subscript"/>
        </w:rPr>
        <w:t>new</w:t>
      </w:r>
      <w:r w:rsidRPr="0054425B">
        <w:rPr>
          <w:rFonts w:ascii="Times New Roman" w:hAnsi="Times New Roman"/>
          <w:i/>
          <w:sz w:val="18"/>
          <w:szCs w:val="18"/>
        </w:rPr>
        <w:sym w:font="Symbol" w:char="F0AC"/>
      </w:r>
      <w:r w:rsidRPr="0054425B">
        <w:rPr>
          <w:rFonts w:ascii="Times New Roman" w:hAnsi="Times New Roman"/>
          <w:bCs/>
          <w:i/>
          <w:sz w:val="18"/>
          <w:szCs w:val="18"/>
        </w:rPr>
        <w:t xml:space="preserve"> </w:t>
      </w:r>
      <w:r w:rsidR="00676ABF" w:rsidRPr="0054425B">
        <w:rPr>
          <w:rFonts w:ascii="Times New Roman" w:hAnsi="Times New Roman"/>
          <w:bCs/>
          <w:i/>
          <w:sz w:val="18"/>
          <w:szCs w:val="18"/>
        </w:rPr>
        <w:t xml:space="preserve">Select the set of the passing test cases from </w:t>
      </w:r>
      <w:r w:rsidRPr="0054425B">
        <w:rPr>
          <w:rFonts w:ascii="Times New Roman" w:hAnsi="Times New Roman"/>
          <w:bCs/>
          <w:i/>
          <w:sz w:val="18"/>
          <w:szCs w:val="18"/>
        </w:rPr>
        <w:t>STt</w:t>
      </w:r>
      <w:r w:rsidRPr="0054425B">
        <w:rPr>
          <w:rFonts w:ascii="Times New Roman" w:hAnsi="Times New Roman"/>
          <w:bCs/>
          <w:i/>
          <w:sz w:val="18"/>
          <w:szCs w:val="18"/>
          <w:vertAlign w:val="subscript"/>
        </w:rPr>
        <w:t>new</w:t>
      </w:r>
    </w:p>
    <w:p w14:paraId="41682889" w14:textId="77777777" w:rsidR="00EC6A7C" w:rsidRDefault="00EC6A7C" w:rsidP="00EC6A7C">
      <w:pPr>
        <w:pStyle w:val="afff9"/>
        <w:ind w:left="732" w:firstLineChars="0" w:firstLine="0"/>
        <w:rPr>
          <w:rFonts w:ascii="Times New Roman" w:hAnsi="Times New Roman"/>
          <w:bCs/>
          <w:i/>
          <w:sz w:val="18"/>
          <w:szCs w:val="18"/>
          <w:vertAlign w:val="subscript"/>
        </w:rPr>
      </w:pPr>
    </w:p>
    <w:p w14:paraId="53E7D441" w14:textId="77777777" w:rsidR="00EC6A7C" w:rsidRDefault="00EC6A7C" w:rsidP="00EC6A7C">
      <w:pPr>
        <w:pStyle w:val="afff9"/>
        <w:ind w:left="732" w:firstLineChars="0" w:firstLine="0"/>
        <w:rPr>
          <w:rFonts w:ascii="Times New Roman" w:hAnsi="Times New Roman"/>
          <w:bCs/>
          <w:i/>
          <w:sz w:val="18"/>
          <w:szCs w:val="18"/>
          <w:vertAlign w:val="subscript"/>
        </w:rPr>
      </w:pPr>
    </w:p>
    <w:p w14:paraId="7FC69C33" w14:textId="77777777" w:rsidR="00EC6A7C" w:rsidRDefault="00EC6A7C" w:rsidP="00EC6A7C">
      <w:pPr>
        <w:pStyle w:val="afff9"/>
        <w:ind w:left="732" w:firstLineChars="0" w:firstLine="0"/>
        <w:rPr>
          <w:rFonts w:ascii="Times New Roman" w:hAnsi="Times New Roman"/>
          <w:bCs/>
          <w:i/>
          <w:sz w:val="18"/>
          <w:szCs w:val="18"/>
          <w:vertAlign w:val="subscript"/>
        </w:rPr>
      </w:pPr>
    </w:p>
    <w:p w14:paraId="01634186" w14:textId="77777777" w:rsidR="00EC6A7C" w:rsidRDefault="00EC6A7C" w:rsidP="00EC6A7C">
      <w:pPr>
        <w:pStyle w:val="afff9"/>
        <w:ind w:left="732" w:firstLineChars="0" w:firstLine="0"/>
        <w:rPr>
          <w:rFonts w:ascii="Times New Roman" w:hAnsi="Times New Roman"/>
          <w:bCs/>
          <w:i/>
          <w:sz w:val="18"/>
          <w:szCs w:val="18"/>
          <w:vertAlign w:val="subscript"/>
        </w:rPr>
      </w:pPr>
    </w:p>
    <w:p w14:paraId="57D561DC" w14:textId="77777777" w:rsidR="00EC6A7C" w:rsidRDefault="00EC6A7C" w:rsidP="00EC6A7C">
      <w:pPr>
        <w:pStyle w:val="afff9"/>
        <w:ind w:left="732" w:firstLineChars="0" w:firstLine="0"/>
        <w:rPr>
          <w:rFonts w:ascii="Times New Roman" w:hAnsi="Times New Roman"/>
          <w:bCs/>
          <w:i/>
          <w:sz w:val="18"/>
          <w:szCs w:val="18"/>
          <w:vertAlign w:val="subscript"/>
        </w:rPr>
      </w:pPr>
    </w:p>
    <w:p w14:paraId="301806E5" w14:textId="77777777" w:rsidR="00EC6A7C" w:rsidRDefault="00EC6A7C" w:rsidP="00EC6A7C">
      <w:pPr>
        <w:pStyle w:val="afff9"/>
        <w:ind w:left="732" w:firstLineChars="0" w:firstLine="0"/>
        <w:rPr>
          <w:rFonts w:ascii="Times New Roman" w:hAnsi="Times New Roman"/>
          <w:bCs/>
          <w:i/>
          <w:sz w:val="18"/>
          <w:szCs w:val="18"/>
          <w:vertAlign w:val="subscript"/>
        </w:rPr>
      </w:pPr>
    </w:p>
    <w:p w14:paraId="24CD598F" w14:textId="77777777" w:rsidR="00EC6A7C" w:rsidRDefault="00EC6A7C" w:rsidP="00EC6A7C">
      <w:pPr>
        <w:pStyle w:val="afff9"/>
        <w:ind w:left="732" w:firstLineChars="0" w:firstLine="0"/>
        <w:rPr>
          <w:rFonts w:ascii="Times New Roman" w:hAnsi="Times New Roman"/>
          <w:bCs/>
          <w:i/>
          <w:sz w:val="18"/>
          <w:szCs w:val="18"/>
          <w:vertAlign w:val="subscript"/>
        </w:rPr>
      </w:pPr>
    </w:p>
    <w:p w14:paraId="74F178AB" w14:textId="77777777" w:rsidR="00EC6A7C" w:rsidRDefault="00EC6A7C" w:rsidP="00EC6A7C">
      <w:pPr>
        <w:pStyle w:val="afff9"/>
        <w:ind w:left="732" w:firstLineChars="0" w:firstLine="0"/>
        <w:rPr>
          <w:rFonts w:ascii="Times New Roman" w:hAnsi="Times New Roman"/>
          <w:bCs/>
          <w:i/>
          <w:sz w:val="18"/>
          <w:szCs w:val="18"/>
          <w:vertAlign w:val="subscript"/>
        </w:rPr>
      </w:pPr>
    </w:p>
    <w:p w14:paraId="6EAF4163" w14:textId="77777777" w:rsidR="00EC6A7C" w:rsidRDefault="00EC6A7C" w:rsidP="00EC6A7C">
      <w:pPr>
        <w:pStyle w:val="afff9"/>
        <w:ind w:left="732" w:firstLineChars="0" w:firstLine="0"/>
        <w:rPr>
          <w:rFonts w:ascii="Times New Roman" w:hAnsi="Times New Roman"/>
          <w:bCs/>
          <w:i/>
          <w:sz w:val="18"/>
          <w:szCs w:val="18"/>
          <w:vertAlign w:val="subscript"/>
        </w:rPr>
      </w:pPr>
    </w:p>
    <w:p w14:paraId="546C6A2D" w14:textId="77777777" w:rsidR="00EC6A7C" w:rsidRDefault="00EC6A7C" w:rsidP="00EC6A7C">
      <w:pPr>
        <w:pStyle w:val="afff9"/>
        <w:ind w:left="732" w:firstLineChars="0" w:firstLine="0"/>
        <w:rPr>
          <w:rFonts w:ascii="Times New Roman" w:hAnsi="Times New Roman"/>
          <w:bCs/>
          <w:i/>
          <w:sz w:val="18"/>
          <w:szCs w:val="18"/>
          <w:vertAlign w:val="subscript"/>
        </w:rPr>
      </w:pPr>
    </w:p>
    <w:p w14:paraId="0936E501" w14:textId="77777777" w:rsidR="00EC6A7C" w:rsidRDefault="00EC6A7C" w:rsidP="00EC6A7C">
      <w:pPr>
        <w:pStyle w:val="afff9"/>
        <w:ind w:left="732" w:firstLineChars="0" w:firstLine="0"/>
        <w:rPr>
          <w:rFonts w:ascii="Times New Roman" w:hAnsi="Times New Roman"/>
          <w:bCs/>
          <w:i/>
          <w:sz w:val="18"/>
          <w:szCs w:val="18"/>
          <w:vertAlign w:val="subscript"/>
        </w:rPr>
      </w:pPr>
    </w:p>
    <w:p w14:paraId="19FBFDBB" w14:textId="77777777" w:rsidR="00EC6A7C" w:rsidRPr="0054425B" w:rsidRDefault="00EC6A7C" w:rsidP="00EC6A7C">
      <w:pPr>
        <w:pStyle w:val="afff9"/>
        <w:ind w:left="732" w:firstLineChars="0" w:firstLine="0"/>
        <w:rPr>
          <w:rFonts w:ascii="Times New Roman" w:hAnsi="Times New Roman"/>
          <w:sz w:val="18"/>
          <w:szCs w:val="18"/>
        </w:rPr>
      </w:pPr>
    </w:p>
    <w:p w14:paraId="521137C2" w14:textId="77777777" w:rsidR="00F4401D" w:rsidRPr="0054425B" w:rsidRDefault="00F4401D"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i/>
          <w:sz w:val="18"/>
          <w:szCs w:val="18"/>
        </w:rPr>
        <w:lastRenderedPageBreak/>
        <w:t>SF</w:t>
      </w:r>
      <w:r w:rsidRPr="0054425B">
        <w:rPr>
          <w:rFonts w:ascii="Times New Roman" w:hAnsi="Times New Roman"/>
          <w:bCs/>
          <w:i/>
          <w:sz w:val="18"/>
          <w:szCs w:val="18"/>
        </w:rPr>
        <w:t>Tt</w:t>
      </w:r>
      <w:r w:rsidRPr="0054425B">
        <w:rPr>
          <w:rFonts w:ascii="Times New Roman" w:hAnsi="Times New Roman"/>
          <w:bCs/>
          <w:i/>
          <w:sz w:val="18"/>
          <w:szCs w:val="18"/>
          <w:vertAlign w:val="subscript"/>
        </w:rPr>
        <w:t>new</w:t>
      </w:r>
      <w:r w:rsidRPr="0054425B">
        <w:rPr>
          <w:rFonts w:ascii="Times New Roman" w:hAnsi="Times New Roman"/>
          <w:i/>
          <w:sz w:val="18"/>
          <w:szCs w:val="18"/>
        </w:rPr>
        <w:sym w:font="Symbol" w:char="F0AC"/>
      </w:r>
      <w:r w:rsidR="00676ABF" w:rsidRPr="0054425B">
        <w:rPr>
          <w:rFonts w:ascii="Times New Roman" w:hAnsi="Times New Roman"/>
          <w:bCs/>
          <w:i/>
          <w:sz w:val="18"/>
          <w:szCs w:val="18"/>
        </w:rPr>
        <w:t xml:space="preserve"> Select the set of the failing test cases from</w:t>
      </w:r>
      <w:r w:rsidRPr="0054425B">
        <w:rPr>
          <w:rFonts w:ascii="Times New Roman" w:hAnsi="Times New Roman"/>
          <w:bCs/>
          <w:i/>
          <w:sz w:val="18"/>
          <w:szCs w:val="18"/>
        </w:rPr>
        <w:t xml:space="preserve"> STt</w:t>
      </w:r>
      <w:r w:rsidRPr="0054425B">
        <w:rPr>
          <w:rFonts w:ascii="Times New Roman" w:hAnsi="Times New Roman"/>
          <w:bCs/>
          <w:i/>
          <w:sz w:val="18"/>
          <w:szCs w:val="18"/>
          <w:vertAlign w:val="subscript"/>
        </w:rPr>
        <w:t>new</w:t>
      </w:r>
    </w:p>
    <w:p w14:paraId="7994F373" w14:textId="77777777" w:rsidR="00DF7E0D" w:rsidRPr="0054425B" w:rsidRDefault="00DF7E0D"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sz w:val="18"/>
          <w:szCs w:val="18"/>
        </w:rPr>
        <w:t xml:space="preserve">for(each </w:t>
      </w:r>
      <w:r w:rsidRPr="0054425B">
        <w:rPr>
          <w:rFonts w:ascii="Times New Roman" w:hAnsi="Times New Roman"/>
          <w:i/>
          <w:sz w:val="18"/>
          <w:szCs w:val="18"/>
        </w:rPr>
        <w:t>b</w:t>
      </w:r>
      <w:r w:rsidRPr="0054425B">
        <w:rPr>
          <w:rFonts w:ascii="Times New Roman" w:hAnsi="Times New Roman"/>
          <w:i/>
          <w:sz w:val="18"/>
          <w:szCs w:val="18"/>
          <w:vertAlign w:val="subscript"/>
        </w:rPr>
        <w:t>i</w:t>
      </w:r>
      <w:r w:rsidRPr="0054425B">
        <w:rPr>
          <w:rFonts w:ascii="Times New Roman" w:hAnsi="Times New Roman"/>
          <w:sz w:val="18"/>
          <w:szCs w:val="18"/>
        </w:rPr>
        <w:t xml:space="preserve"> in </w:t>
      </w:r>
      <w:r w:rsidR="001646F0" w:rsidRPr="0054425B">
        <w:rPr>
          <w:rFonts w:ascii="Times New Roman" w:eastAsia="黑体" w:hAnsi="Times New Roman"/>
          <w:bCs/>
          <w:i/>
          <w:sz w:val="18"/>
          <w:szCs w:val="18"/>
        </w:rPr>
        <w:t>SB</w:t>
      </w:r>
      <w:r w:rsidRPr="0054425B">
        <w:rPr>
          <w:rFonts w:ascii="Times New Roman" w:hAnsi="Times New Roman"/>
          <w:sz w:val="18"/>
          <w:szCs w:val="18"/>
        </w:rPr>
        <w:t>)</w:t>
      </w:r>
    </w:p>
    <w:p w14:paraId="624C8B25" w14:textId="77777777" w:rsidR="00656A92" w:rsidRPr="0054425B" w:rsidRDefault="00481762"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sz w:val="18"/>
          <w:szCs w:val="18"/>
        </w:rPr>
        <w:t xml:space="preserve">  </w:t>
      </w:r>
      <w:r w:rsidR="00656A92" w:rsidRPr="0054425B">
        <w:rPr>
          <w:rFonts w:ascii="Times New Roman" w:hAnsi="Times New Roman"/>
          <w:sz w:val="18"/>
          <w:szCs w:val="18"/>
        </w:rPr>
        <w:t xml:space="preserve"> </w:t>
      </w:r>
      <w:r w:rsidRPr="0054425B">
        <w:rPr>
          <w:rFonts w:ascii="Times New Roman" w:hAnsi="Times New Roman"/>
          <w:i/>
          <w:sz w:val="18"/>
          <w:szCs w:val="18"/>
        </w:rPr>
        <w:t>SB</w:t>
      </w:r>
      <w:r w:rsidRPr="0054425B">
        <w:rPr>
          <w:rFonts w:ascii="Times New Roman" w:hAnsi="Times New Roman"/>
          <w:i/>
          <w:sz w:val="18"/>
          <w:szCs w:val="18"/>
          <w:vertAlign w:val="subscript"/>
        </w:rPr>
        <w:t>bi</w:t>
      </w:r>
      <w:r w:rsidRPr="0054425B">
        <w:rPr>
          <w:rFonts w:ascii="Times New Roman" w:hAnsi="Times New Roman"/>
          <w:sz w:val="18"/>
          <w:szCs w:val="18"/>
        </w:rPr>
        <w:t xml:space="preserve"> </w:t>
      </w:r>
      <w:r w:rsidR="00462D16" w:rsidRPr="0054425B">
        <w:rPr>
          <w:rFonts w:ascii="Times New Roman" w:hAnsi="Times New Roman"/>
          <w:i/>
          <w:sz w:val="18"/>
          <w:szCs w:val="18"/>
        </w:rPr>
        <w:sym w:font="Symbol" w:char="F0AC"/>
      </w:r>
      <w:r w:rsidRPr="0054425B">
        <w:rPr>
          <w:rFonts w:ascii="Times New Roman" w:hAnsi="Times New Roman"/>
          <w:sz w:val="18"/>
          <w:szCs w:val="18"/>
        </w:rPr>
        <w:t>CalculateSensitiveVariabls</w:t>
      </w:r>
      <w:r w:rsidRPr="0054425B">
        <w:rPr>
          <w:rFonts w:ascii="Times New Roman" w:hAnsi="Times New Roman"/>
          <w:sz w:val="18"/>
          <w:szCs w:val="18"/>
        </w:rPr>
        <w:t>（</w:t>
      </w:r>
      <w:r w:rsidR="00743A5A" w:rsidRPr="0054425B">
        <w:rPr>
          <w:rFonts w:ascii="Times New Roman" w:hAnsi="Times New Roman"/>
          <w:i/>
          <w:sz w:val="18"/>
          <w:szCs w:val="18"/>
        </w:rPr>
        <w:t xml:space="preserve">P, </w:t>
      </w:r>
      <w:r w:rsidRPr="0054425B">
        <w:rPr>
          <w:rFonts w:ascii="Times New Roman" w:hAnsi="Times New Roman"/>
          <w:i/>
          <w:sz w:val="18"/>
          <w:szCs w:val="18"/>
        </w:rPr>
        <w:t>SP</w:t>
      </w:r>
      <w:r w:rsidRPr="0054425B">
        <w:rPr>
          <w:rFonts w:ascii="Times New Roman" w:hAnsi="Times New Roman"/>
          <w:bCs/>
          <w:i/>
          <w:sz w:val="18"/>
          <w:szCs w:val="18"/>
        </w:rPr>
        <w:t>Tt</w:t>
      </w:r>
      <w:r w:rsidRPr="0054425B">
        <w:rPr>
          <w:rFonts w:ascii="Times New Roman" w:hAnsi="Times New Roman"/>
          <w:bCs/>
          <w:i/>
          <w:sz w:val="18"/>
          <w:szCs w:val="18"/>
          <w:vertAlign w:val="subscript"/>
        </w:rPr>
        <w:t>new</w:t>
      </w:r>
      <w:r w:rsidRPr="0054425B">
        <w:rPr>
          <w:rFonts w:ascii="Times New Roman" w:hAnsi="Times New Roman"/>
          <w:i/>
          <w:sz w:val="18"/>
          <w:szCs w:val="18"/>
        </w:rPr>
        <w:t>,</w:t>
      </w:r>
      <w:r w:rsidR="00485100" w:rsidRPr="0054425B">
        <w:rPr>
          <w:rFonts w:ascii="Times New Roman" w:hAnsi="Times New Roman"/>
          <w:i/>
          <w:sz w:val="18"/>
          <w:szCs w:val="18"/>
        </w:rPr>
        <w:t xml:space="preserve"> </w:t>
      </w:r>
      <w:r w:rsidRPr="0054425B">
        <w:rPr>
          <w:rFonts w:ascii="Times New Roman" w:hAnsi="Times New Roman"/>
          <w:i/>
          <w:sz w:val="18"/>
          <w:szCs w:val="18"/>
        </w:rPr>
        <w:t>SF</w:t>
      </w:r>
      <w:r w:rsidRPr="0054425B">
        <w:rPr>
          <w:rFonts w:ascii="Times New Roman" w:hAnsi="Times New Roman"/>
          <w:bCs/>
          <w:i/>
          <w:sz w:val="18"/>
          <w:szCs w:val="18"/>
        </w:rPr>
        <w:t>Tt</w:t>
      </w:r>
      <w:r w:rsidRPr="0054425B">
        <w:rPr>
          <w:rFonts w:ascii="Times New Roman" w:hAnsi="Times New Roman"/>
          <w:bCs/>
          <w:i/>
          <w:sz w:val="18"/>
          <w:szCs w:val="18"/>
          <w:vertAlign w:val="subscript"/>
        </w:rPr>
        <w:t>new</w:t>
      </w:r>
      <w:r w:rsidR="00485100" w:rsidRPr="0054425B">
        <w:rPr>
          <w:rFonts w:ascii="Times New Roman" w:hAnsi="Times New Roman"/>
          <w:i/>
          <w:sz w:val="18"/>
          <w:szCs w:val="18"/>
        </w:rPr>
        <w:t>, b</w:t>
      </w:r>
      <w:r w:rsidR="00485100" w:rsidRPr="0054425B">
        <w:rPr>
          <w:rFonts w:ascii="Times New Roman" w:hAnsi="Times New Roman"/>
          <w:i/>
          <w:sz w:val="18"/>
          <w:szCs w:val="18"/>
          <w:vertAlign w:val="subscript"/>
        </w:rPr>
        <w:t>i</w:t>
      </w:r>
      <w:r w:rsidRPr="0054425B">
        <w:rPr>
          <w:rFonts w:ascii="Times New Roman" w:hAnsi="Times New Roman"/>
          <w:sz w:val="18"/>
          <w:szCs w:val="18"/>
        </w:rPr>
        <w:t>）</w:t>
      </w:r>
    </w:p>
    <w:p w14:paraId="2D82FAC3" w14:textId="77777777" w:rsidR="00656A92" w:rsidRPr="0054425B" w:rsidRDefault="000B556C"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sz w:val="18"/>
          <w:szCs w:val="18"/>
        </w:rPr>
        <w:t>E</w:t>
      </w:r>
      <w:r w:rsidR="00656A92" w:rsidRPr="0054425B">
        <w:rPr>
          <w:rFonts w:ascii="Times New Roman" w:hAnsi="Times New Roman"/>
          <w:sz w:val="18"/>
          <w:szCs w:val="18"/>
        </w:rPr>
        <w:t>ndfor</w:t>
      </w:r>
    </w:p>
    <w:p w14:paraId="14DAC909" w14:textId="77777777" w:rsidR="000B556C" w:rsidRPr="0054425B" w:rsidRDefault="00B6686B"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i/>
          <w:sz w:val="18"/>
          <w:szCs w:val="18"/>
        </w:rPr>
        <w:t>m</w:t>
      </w:r>
      <w:r w:rsidR="000B556C" w:rsidRPr="0054425B">
        <w:rPr>
          <w:rFonts w:ascii="Times New Roman" w:hAnsi="Times New Roman"/>
          <w:i/>
          <w:sz w:val="18"/>
          <w:szCs w:val="18"/>
        </w:rPr>
        <w:sym w:font="Symbol" w:char="F0AC"/>
      </w:r>
      <w:r w:rsidR="000B556C" w:rsidRPr="0054425B">
        <w:rPr>
          <w:rFonts w:ascii="Times New Roman" w:hAnsi="Times New Roman"/>
          <w:i/>
          <w:sz w:val="18"/>
          <w:szCs w:val="18"/>
        </w:rPr>
        <w:t>0</w:t>
      </w:r>
    </w:p>
    <w:p w14:paraId="285F089B" w14:textId="77777777" w:rsidR="00416130" w:rsidRPr="0054425B" w:rsidRDefault="00AC7B31"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sz w:val="18"/>
          <w:szCs w:val="18"/>
        </w:rPr>
        <w:t xml:space="preserve">for(each </w:t>
      </w:r>
      <w:r w:rsidR="000F71D4" w:rsidRPr="0054425B">
        <w:rPr>
          <w:rFonts w:ascii="Times New Roman" w:hAnsi="Times New Roman"/>
          <w:i/>
          <w:sz w:val="18"/>
          <w:szCs w:val="18"/>
        </w:rPr>
        <w:t>b</w:t>
      </w:r>
      <w:r w:rsidR="000F71D4" w:rsidRPr="0054425B">
        <w:rPr>
          <w:rFonts w:ascii="Times New Roman" w:hAnsi="Times New Roman"/>
          <w:i/>
          <w:sz w:val="18"/>
          <w:szCs w:val="18"/>
          <w:vertAlign w:val="subscript"/>
        </w:rPr>
        <w:t>i</w:t>
      </w:r>
      <w:r w:rsidR="000F71D4" w:rsidRPr="0054425B">
        <w:rPr>
          <w:rFonts w:ascii="Times New Roman" w:hAnsi="Times New Roman"/>
          <w:sz w:val="18"/>
          <w:szCs w:val="18"/>
        </w:rPr>
        <w:t xml:space="preserve"> in </w:t>
      </w:r>
      <w:r w:rsidR="000F71D4" w:rsidRPr="0054425B">
        <w:rPr>
          <w:rFonts w:ascii="Times New Roman" w:eastAsia="黑体" w:hAnsi="Times New Roman"/>
          <w:bCs/>
          <w:i/>
          <w:sz w:val="18"/>
          <w:szCs w:val="18"/>
        </w:rPr>
        <w:t>S</w:t>
      </w:r>
      <w:r w:rsidR="00690AE8" w:rsidRPr="0054425B">
        <w:rPr>
          <w:rFonts w:ascii="Times New Roman" w:eastAsia="黑体" w:hAnsi="Times New Roman"/>
          <w:bCs/>
          <w:i/>
          <w:sz w:val="18"/>
          <w:szCs w:val="18"/>
        </w:rPr>
        <w:t>B</w:t>
      </w:r>
      <w:r w:rsidRPr="0054425B">
        <w:rPr>
          <w:rFonts w:ascii="Times New Roman" w:hAnsi="Times New Roman"/>
          <w:sz w:val="18"/>
          <w:szCs w:val="18"/>
        </w:rPr>
        <w:t>)</w:t>
      </w:r>
    </w:p>
    <w:p w14:paraId="60D9EDD6" w14:textId="77777777" w:rsidR="00ED775C" w:rsidRPr="0054425B" w:rsidRDefault="00F4401D"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sz w:val="18"/>
          <w:szCs w:val="18"/>
        </w:rPr>
        <w:t xml:space="preserve">   </w:t>
      </w:r>
      <w:r w:rsidR="0058307A" w:rsidRPr="0054425B">
        <w:rPr>
          <w:rFonts w:ascii="Times New Roman" w:hAnsi="Times New Roman"/>
          <w:i/>
          <w:sz w:val="18"/>
          <w:szCs w:val="18"/>
        </w:rPr>
        <w:t>Threshold</w:t>
      </w:r>
      <w:r w:rsidR="0058307A" w:rsidRPr="0054425B">
        <w:rPr>
          <w:rFonts w:ascii="Times New Roman" w:hAnsi="Times New Roman"/>
          <w:i/>
          <w:sz w:val="18"/>
          <w:szCs w:val="18"/>
          <w:vertAlign w:val="subscript"/>
        </w:rPr>
        <w:t>bi</w:t>
      </w:r>
      <w:r w:rsidR="0058307A" w:rsidRPr="0054425B">
        <w:rPr>
          <w:rFonts w:ascii="Times New Roman" w:hAnsi="Times New Roman"/>
          <w:i/>
          <w:sz w:val="18"/>
          <w:szCs w:val="18"/>
        </w:rPr>
        <w:sym w:font="Symbol" w:char="F0AC"/>
      </w:r>
      <w:r w:rsidR="00743A5A" w:rsidRPr="0054425B">
        <w:rPr>
          <w:rFonts w:ascii="Times New Roman" w:hAnsi="Times New Roman"/>
          <w:i/>
          <w:sz w:val="18"/>
          <w:szCs w:val="18"/>
        </w:rPr>
        <w:t>Threshold(P</w:t>
      </w:r>
      <w:r w:rsidR="0058307A" w:rsidRPr="0054425B">
        <w:rPr>
          <w:rFonts w:ascii="Times New Roman" w:hAnsi="Times New Roman"/>
          <w:i/>
          <w:sz w:val="18"/>
          <w:szCs w:val="18"/>
        </w:rPr>
        <w:t xml:space="preserve">, </w:t>
      </w:r>
      <w:r w:rsidR="00743A5A" w:rsidRPr="0054425B">
        <w:rPr>
          <w:rFonts w:ascii="Times New Roman" w:hAnsi="Times New Roman"/>
          <w:i/>
          <w:sz w:val="18"/>
          <w:szCs w:val="18"/>
        </w:rPr>
        <w:t>SP</w:t>
      </w:r>
      <w:r w:rsidR="00743A5A" w:rsidRPr="0054425B">
        <w:rPr>
          <w:rFonts w:ascii="Times New Roman" w:hAnsi="Times New Roman"/>
          <w:bCs/>
          <w:i/>
          <w:sz w:val="18"/>
          <w:szCs w:val="18"/>
        </w:rPr>
        <w:t>Tt</w:t>
      </w:r>
      <w:r w:rsidR="00743A5A" w:rsidRPr="0054425B">
        <w:rPr>
          <w:rFonts w:ascii="Times New Roman" w:hAnsi="Times New Roman"/>
          <w:bCs/>
          <w:i/>
          <w:sz w:val="18"/>
          <w:szCs w:val="18"/>
          <w:vertAlign w:val="subscript"/>
        </w:rPr>
        <w:t>new</w:t>
      </w:r>
      <w:r w:rsidR="0058307A" w:rsidRPr="0054425B">
        <w:rPr>
          <w:rFonts w:ascii="Times New Roman" w:hAnsi="Times New Roman"/>
          <w:i/>
          <w:sz w:val="18"/>
          <w:szCs w:val="18"/>
        </w:rPr>
        <w:t xml:space="preserve">, </w:t>
      </w:r>
      <w:r w:rsidR="00743A5A" w:rsidRPr="0054425B">
        <w:rPr>
          <w:rFonts w:ascii="Times New Roman" w:hAnsi="Times New Roman"/>
          <w:i/>
          <w:sz w:val="18"/>
          <w:szCs w:val="18"/>
        </w:rPr>
        <w:t>SF</w:t>
      </w:r>
      <w:r w:rsidR="00743A5A" w:rsidRPr="0054425B">
        <w:rPr>
          <w:rFonts w:ascii="Times New Roman" w:hAnsi="Times New Roman"/>
          <w:bCs/>
          <w:i/>
          <w:sz w:val="18"/>
          <w:szCs w:val="18"/>
        </w:rPr>
        <w:t>Tt</w:t>
      </w:r>
      <w:r w:rsidR="00743A5A" w:rsidRPr="0054425B">
        <w:rPr>
          <w:rFonts w:ascii="Times New Roman" w:hAnsi="Times New Roman"/>
          <w:bCs/>
          <w:i/>
          <w:sz w:val="18"/>
          <w:szCs w:val="18"/>
          <w:vertAlign w:val="subscript"/>
        </w:rPr>
        <w:t>new</w:t>
      </w:r>
      <w:r w:rsidR="0058307A" w:rsidRPr="0054425B">
        <w:rPr>
          <w:rFonts w:ascii="Times New Roman" w:hAnsi="Times New Roman"/>
          <w:i/>
          <w:sz w:val="18"/>
          <w:szCs w:val="18"/>
        </w:rPr>
        <w:t xml:space="preserve">, </w:t>
      </w:r>
      <w:r w:rsidR="00743A5A" w:rsidRPr="0054425B">
        <w:rPr>
          <w:rFonts w:ascii="Times New Roman" w:hAnsi="Times New Roman"/>
          <w:i/>
          <w:sz w:val="18"/>
          <w:szCs w:val="18"/>
        </w:rPr>
        <w:t>b</w:t>
      </w:r>
      <w:r w:rsidR="00743A5A" w:rsidRPr="0054425B">
        <w:rPr>
          <w:rFonts w:ascii="Times New Roman" w:hAnsi="Times New Roman"/>
          <w:i/>
          <w:sz w:val="18"/>
          <w:szCs w:val="18"/>
          <w:vertAlign w:val="subscript"/>
        </w:rPr>
        <w:t>i</w:t>
      </w:r>
      <w:r w:rsidR="0058307A" w:rsidRPr="0054425B">
        <w:rPr>
          <w:rFonts w:ascii="Times New Roman" w:hAnsi="Times New Roman"/>
          <w:i/>
          <w:sz w:val="18"/>
          <w:szCs w:val="18"/>
        </w:rPr>
        <w:t xml:space="preserve">, </w:t>
      </w:r>
      <w:r w:rsidR="00743A5A" w:rsidRPr="0054425B">
        <w:rPr>
          <w:rFonts w:ascii="Times New Roman" w:hAnsi="Times New Roman"/>
          <w:i/>
          <w:sz w:val="18"/>
          <w:szCs w:val="18"/>
        </w:rPr>
        <w:t>SB</w:t>
      </w:r>
      <w:r w:rsidR="00743A5A" w:rsidRPr="0054425B">
        <w:rPr>
          <w:rFonts w:ascii="Times New Roman" w:hAnsi="Times New Roman"/>
          <w:i/>
          <w:sz w:val="18"/>
          <w:szCs w:val="18"/>
          <w:vertAlign w:val="subscript"/>
        </w:rPr>
        <w:t>bi</w:t>
      </w:r>
      <w:r w:rsidR="00743A5A" w:rsidRPr="0054425B">
        <w:rPr>
          <w:rFonts w:ascii="Times New Roman" w:hAnsi="Times New Roman"/>
          <w:i/>
          <w:sz w:val="18"/>
          <w:szCs w:val="18"/>
        </w:rPr>
        <w:t>)</w:t>
      </w:r>
    </w:p>
    <w:p w14:paraId="2386082E" w14:textId="77777777" w:rsidR="0058307A" w:rsidRPr="0054425B" w:rsidRDefault="0058307A"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sz w:val="18"/>
          <w:szCs w:val="18"/>
        </w:rPr>
        <w:t xml:space="preserve">   </w:t>
      </w:r>
      <w:r w:rsidR="007060C8" w:rsidRPr="0054425B">
        <w:rPr>
          <w:rFonts w:ascii="Times New Roman" w:hAnsi="Times New Roman"/>
          <w:i/>
          <w:sz w:val="18"/>
          <w:szCs w:val="18"/>
        </w:rPr>
        <w:t>FC</w:t>
      </w:r>
      <w:r w:rsidR="007060C8" w:rsidRPr="0054425B">
        <w:rPr>
          <w:rFonts w:ascii="Times New Roman" w:hAnsi="Times New Roman"/>
          <w:i/>
          <w:sz w:val="18"/>
          <w:szCs w:val="18"/>
          <w:vertAlign w:val="subscript"/>
        </w:rPr>
        <w:t>i</w:t>
      </w:r>
      <w:r w:rsidR="001E07AA" w:rsidRPr="0054425B">
        <w:rPr>
          <w:rFonts w:ascii="Times New Roman" w:hAnsi="Times New Roman"/>
          <w:i/>
          <w:sz w:val="18"/>
          <w:szCs w:val="18"/>
        </w:rPr>
        <w:sym w:font="Symbol" w:char="F0AC"/>
      </w:r>
      <w:r w:rsidR="00794A6D" w:rsidRPr="0054425B">
        <w:rPr>
          <w:rFonts w:ascii="Times New Roman" w:hAnsi="Times New Roman"/>
          <w:i/>
          <w:sz w:val="18"/>
          <w:szCs w:val="18"/>
        </w:rPr>
        <w:t>0</w:t>
      </w:r>
    </w:p>
    <w:p w14:paraId="67F49397" w14:textId="77777777" w:rsidR="007060C8" w:rsidRPr="0054425B" w:rsidRDefault="001E07AA"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i/>
          <w:sz w:val="18"/>
          <w:szCs w:val="18"/>
        </w:rPr>
        <w:t xml:space="preserve">   PC</w:t>
      </w:r>
      <w:r w:rsidRPr="0054425B">
        <w:rPr>
          <w:rFonts w:ascii="Times New Roman" w:hAnsi="Times New Roman"/>
          <w:i/>
          <w:sz w:val="18"/>
          <w:szCs w:val="18"/>
          <w:vertAlign w:val="subscript"/>
        </w:rPr>
        <w:t>i</w:t>
      </w:r>
      <w:r w:rsidRPr="0054425B">
        <w:rPr>
          <w:rFonts w:ascii="Times New Roman" w:hAnsi="Times New Roman"/>
          <w:i/>
          <w:sz w:val="18"/>
          <w:szCs w:val="18"/>
        </w:rPr>
        <w:sym w:font="Symbol" w:char="F0AC"/>
      </w:r>
      <w:r w:rsidR="00794A6D" w:rsidRPr="0054425B">
        <w:rPr>
          <w:rFonts w:ascii="Times New Roman" w:hAnsi="Times New Roman"/>
          <w:i/>
          <w:sz w:val="18"/>
          <w:szCs w:val="18"/>
        </w:rPr>
        <w:t>0</w:t>
      </w:r>
    </w:p>
    <w:p w14:paraId="2CCF019E" w14:textId="77777777" w:rsidR="00682E1F" w:rsidRPr="0054425B" w:rsidRDefault="00682E1F"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i/>
          <w:sz w:val="18"/>
          <w:szCs w:val="18"/>
        </w:rPr>
        <w:t xml:space="preserve">  </w:t>
      </w:r>
      <w:r w:rsidR="00D93720" w:rsidRPr="0054425B">
        <w:rPr>
          <w:rFonts w:ascii="Times New Roman" w:hAnsi="Times New Roman"/>
          <w:i/>
          <w:sz w:val="18"/>
          <w:szCs w:val="18"/>
        </w:rPr>
        <w:t xml:space="preserve"> </w:t>
      </w:r>
      <w:r w:rsidR="000E6000" w:rsidRPr="0054425B">
        <w:rPr>
          <w:rFonts w:ascii="Times New Roman" w:hAnsi="Times New Roman"/>
          <w:i/>
          <w:sz w:val="18"/>
          <w:szCs w:val="18"/>
        </w:rPr>
        <w:t>i</w:t>
      </w:r>
      <w:r w:rsidR="00D93720" w:rsidRPr="0054425B">
        <w:rPr>
          <w:rFonts w:ascii="Times New Roman" w:hAnsi="Times New Roman"/>
          <w:i/>
          <w:sz w:val="18"/>
          <w:szCs w:val="18"/>
        </w:rPr>
        <w:t>f(</w:t>
      </w:r>
      <w:r w:rsidR="005834AF" w:rsidRPr="0054425B">
        <w:rPr>
          <w:rFonts w:ascii="Times New Roman" w:hAnsi="Times New Roman"/>
          <w:i/>
          <w:sz w:val="18"/>
          <w:szCs w:val="18"/>
        </w:rPr>
        <w:t>SP</w:t>
      </w:r>
      <w:r w:rsidR="005834AF" w:rsidRPr="0054425B">
        <w:rPr>
          <w:rFonts w:ascii="Times New Roman" w:hAnsi="Times New Roman"/>
          <w:bCs/>
          <w:i/>
          <w:sz w:val="18"/>
          <w:szCs w:val="18"/>
        </w:rPr>
        <w:t>Tt</w:t>
      </w:r>
      <w:r w:rsidR="005834AF" w:rsidRPr="0054425B">
        <w:rPr>
          <w:rFonts w:ascii="Times New Roman" w:hAnsi="Times New Roman"/>
          <w:bCs/>
          <w:i/>
          <w:sz w:val="18"/>
          <w:szCs w:val="18"/>
          <w:vertAlign w:val="subscript"/>
        </w:rPr>
        <w:t>new</w:t>
      </w:r>
      <w:r w:rsidR="005834AF" w:rsidRPr="0054425B">
        <w:rPr>
          <w:rFonts w:ascii="Times New Roman" w:hAnsi="Times New Roman"/>
          <w:sz w:val="18"/>
          <w:szCs w:val="18"/>
        </w:rPr>
        <w:t>!=Ф,</w:t>
      </w:r>
      <w:r w:rsidR="005834AF" w:rsidRPr="0054425B">
        <w:rPr>
          <w:rFonts w:ascii="Times New Roman" w:hAnsi="Times New Roman"/>
          <w:i/>
          <w:sz w:val="18"/>
          <w:szCs w:val="18"/>
        </w:rPr>
        <w:t xml:space="preserve"> SF</w:t>
      </w:r>
      <w:r w:rsidR="005834AF" w:rsidRPr="0054425B">
        <w:rPr>
          <w:rFonts w:ascii="Times New Roman" w:hAnsi="Times New Roman"/>
          <w:bCs/>
          <w:i/>
          <w:sz w:val="18"/>
          <w:szCs w:val="18"/>
        </w:rPr>
        <w:t>Tt</w:t>
      </w:r>
      <w:r w:rsidR="005834AF" w:rsidRPr="0054425B">
        <w:rPr>
          <w:rFonts w:ascii="Times New Roman" w:hAnsi="Times New Roman"/>
          <w:bCs/>
          <w:i/>
          <w:sz w:val="18"/>
          <w:szCs w:val="18"/>
          <w:vertAlign w:val="subscript"/>
        </w:rPr>
        <w:t>new</w:t>
      </w:r>
      <w:r w:rsidR="005834AF" w:rsidRPr="0054425B">
        <w:rPr>
          <w:rFonts w:ascii="Times New Roman" w:hAnsi="Times New Roman"/>
          <w:sz w:val="18"/>
          <w:szCs w:val="18"/>
        </w:rPr>
        <w:t>!=Ф</w:t>
      </w:r>
      <w:r w:rsidR="00D93720" w:rsidRPr="0054425B">
        <w:rPr>
          <w:rFonts w:ascii="Times New Roman" w:hAnsi="Times New Roman"/>
          <w:i/>
          <w:sz w:val="18"/>
          <w:szCs w:val="18"/>
        </w:rPr>
        <w:t>)</w:t>
      </w:r>
    </w:p>
    <w:p w14:paraId="1C7DC43F" w14:textId="77777777" w:rsidR="00324B93" w:rsidRPr="0054425B" w:rsidRDefault="00324B93"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sz w:val="18"/>
          <w:szCs w:val="18"/>
        </w:rPr>
        <w:t xml:space="preserve">       for(each</w:t>
      </w:r>
      <w:r w:rsidR="00F51B82" w:rsidRPr="0054425B">
        <w:rPr>
          <w:rFonts w:ascii="Times New Roman" w:hAnsi="Times New Roman"/>
          <w:sz w:val="18"/>
          <w:szCs w:val="18"/>
        </w:rPr>
        <w:t xml:space="preserve"> test case t</w:t>
      </w:r>
      <w:r w:rsidR="00F51B82" w:rsidRPr="0054425B">
        <w:rPr>
          <w:rFonts w:ascii="Times New Roman" w:hAnsi="Times New Roman"/>
          <w:i/>
          <w:sz w:val="18"/>
          <w:szCs w:val="18"/>
          <w:vertAlign w:val="subscript"/>
        </w:rPr>
        <w:t>j</w:t>
      </w:r>
      <w:r w:rsidRPr="0054425B">
        <w:rPr>
          <w:rFonts w:ascii="Times New Roman" w:hAnsi="Times New Roman"/>
          <w:sz w:val="18"/>
          <w:szCs w:val="18"/>
        </w:rPr>
        <w:t xml:space="preserve"> </w:t>
      </w:r>
      <w:r w:rsidR="00961969" w:rsidRPr="0054425B">
        <w:rPr>
          <w:rFonts w:ascii="Times New Roman" w:hAnsi="Times New Roman"/>
          <w:sz w:val="18"/>
          <w:szCs w:val="18"/>
        </w:rPr>
        <w:t xml:space="preserve">in </w:t>
      </w:r>
      <w:r w:rsidR="00961969" w:rsidRPr="0054425B">
        <w:rPr>
          <w:rFonts w:ascii="Times New Roman" w:hAnsi="Times New Roman"/>
          <w:i/>
          <w:sz w:val="18"/>
          <w:szCs w:val="18"/>
        </w:rPr>
        <w:t>SP</w:t>
      </w:r>
      <w:r w:rsidR="00961969" w:rsidRPr="0054425B">
        <w:rPr>
          <w:rFonts w:ascii="Times New Roman" w:hAnsi="Times New Roman"/>
          <w:bCs/>
          <w:i/>
          <w:sz w:val="18"/>
          <w:szCs w:val="18"/>
        </w:rPr>
        <w:t>Tt</w:t>
      </w:r>
      <w:r w:rsidR="00961969" w:rsidRPr="0054425B">
        <w:rPr>
          <w:rFonts w:ascii="Times New Roman" w:hAnsi="Times New Roman"/>
          <w:bCs/>
          <w:i/>
          <w:sz w:val="18"/>
          <w:szCs w:val="18"/>
          <w:vertAlign w:val="subscript"/>
        </w:rPr>
        <w:t>new</w:t>
      </w:r>
      <w:r w:rsidRPr="0054425B">
        <w:rPr>
          <w:rFonts w:ascii="Times New Roman" w:hAnsi="Times New Roman"/>
          <w:sz w:val="18"/>
          <w:szCs w:val="18"/>
        </w:rPr>
        <w:t>)</w:t>
      </w:r>
    </w:p>
    <w:p w14:paraId="1FDE610E" w14:textId="77777777" w:rsidR="00961969" w:rsidRPr="0054425B" w:rsidRDefault="00961969"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sz w:val="18"/>
          <w:szCs w:val="18"/>
        </w:rPr>
        <w:t xml:space="preserve">            </w:t>
      </w:r>
      <w:r w:rsidRPr="0054425B">
        <w:rPr>
          <w:rFonts w:ascii="Times New Roman" w:hAnsi="Times New Roman"/>
          <w:i/>
          <w:sz w:val="18"/>
          <w:szCs w:val="18"/>
        </w:rPr>
        <w:t>M</w:t>
      </w:r>
      <w:r w:rsidRPr="0054425B">
        <w:rPr>
          <w:rFonts w:ascii="Times New Roman" w:hAnsi="Times New Roman"/>
          <w:i/>
          <w:sz w:val="18"/>
          <w:szCs w:val="18"/>
          <w:vertAlign w:val="subscript"/>
        </w:rPr>
        <w:t>t</w:t>
      </w:r>
      <w:r w:rsidRPr="0054425B">
        <w:rPr>
          <w:rFonts w:ascii="Times New Roman" w:hAnsi="Times New Roman"/>
          <w:i/>
          <w:sz w:val="18"/>
          <w:szCs w:val="18"/>
        </w:rPr>
        <w:sym w:font="Symbol" w:char="F0AC"/>
      </w:r>
      <w:r w:rsidR="00475364" w:rsidRPr="0054425B">
        <w:rPr>
          <w:rFonts w:ascii="Times New Roman" w:hAnsi="Times New Roman"/>
          <w:sz w:val="18"/>
          <w:szCs w:val="18"/>
        </w:rPr>
        <w:t xml:space="preserve"> </w:t>
      </w:r>
      <w:r w:rsidR="00475364" w:rsidRPr="0054425B">
        <w:rPr>
          <w:rFonts w:ascii="Times New Roman" w:hAnsi="Times New Roman"/>
          <w:i/>
          <w:sz w:val="18"/>
          <w:szCs w:val="18"/>
        </w:rPr>
        <w:t>get memory variables set from the execution of t</w:t>
      </w:r>
      <w:r w:rsidR="005037C2" w:rsidRPr="0054425B">
        <w:rPr>
          <w:rFonts w:ascii="Times New Roman" w:hAnsi="Times New Roman"/>
          <w:i/>
          <w:sz w:val="18"/>
          <w:szCs w:val="18"/>
          <w:vertAlign w:val="subscript"/>
        </w:rPr>
        <w:t>new</w:t>
      </w:r>
      <w:r w:rsidR="001A32D8" w:rsidRPr="0054425B">
        <w:rPr>
          <w:rFonts w:ascii="Times New Roman" w:hAnsi="Times New Roman"/>
          <w:i/>
          <w:sz w:val="18"/>
          <w:szCs w:val="18"/>
          <w:vertAlign w:val="subscript"/>
        </w:rPr>
        <w:t xml:space="preserve"> </w:t>
      </w:r>
      <w:r w:rsidR="005037C2" w:rsidRPr="0054425B">
        <w:rPr>
          <w:rFonts w:ascii="Times New Roman" w:hAnsi="Times New Roman"/>
          <w:i/>
          <w:sz w:val="18"/>
          <w:szCs w:val="18"/>
        </w:rPr>
        <w:t>for</w:t>
      </w:r>
      <w:r w:rsidR="005037C2" w:rsidRPr="0054425B">
        <w:rPr>
          <w:rFonts w:ascii="Times New Roman" w:hAnsi="Times New Roman"/>
          <w:i/>
          <w:sz w:val="18"/>
          <w:szCs w:val="18"/>
          <w:vertAlign w:val="subscript"/>
        </w:rPr>
        <w:t xml:space="preserve"> </w:t>
      </w:r>
      <w:r w:rsidR="005037C2" w:rsidRPr="0054425B">
        <w:rPr>
          <w:rFonts w:ascii="Times New Roman" w:hAnsi="Times New Roman"/>
          <w:i/>
          <w:sz w:val="18"/>
          <w:szCs w:val="18"/>
        </w:rPr>
        <w:t>b</w:t>
      </w:r>
      <w:r w:rsidR="005037C2" w:rsidRPr="0054425B">
        <w:rPr>
          <w:rFonts w:ascii="Times New Roman" w:hAnsi="Times New Roman"/>
          <w:i/>
          <w:sz w:val="18"/>
          <w:szCs w:val="18"/>
          <w:vertAlign w:val="subscript"/>
        </w:rPr>
        <w:t>i</w:t>
      </w:r>
      <w:r w:rsidR="00475364" w:rsidRPr="0054425B">
        <w:rPr>
          <w:rFonts w:ascii="Times New Roman" w:hAnsi="Times New Roman"/>
          <w:i/>
          <w:sz w:val="18"/>
          <w:szCs w:val="18"/>
          <w:vertAlign w:val="subscript"/>
        </w:rPr>
        <w:t xml:space="preserve">  </w:t>
      </w:r>
    </w:p>
    <w:p w14:paraId="313E2A75" w14:textId="77777777" w:rsidR="005037C2" w:rsidRPr="0054425B" w:rsidRDefault="005037C2"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sz w:val="18"/>
          <w:szCs w:val="18"/>
        </w:rPr>
        <w:t xml:space="preserve">            </w:t>
      </w:r>
      <w:r w:rsidRPr="0054425B">
        <w:rPr>
          <w:rFonts w:ascii="Times New Roman" w:hAnsi="Times New Roman"/>
          <w:i/>
          <w:sz w:val="18"/>
          <w:szCs w:val="18"/>
        </w:rPr>
        <w:t>M</w:t>
      </w:r>
      <w:r w:rsidRPr="0054425B">
        <w:rPr>
          <w:rFonts w:ascii="Times New Roman" w:hAnsi="Times New Roman"/>
          <w:i/>
          <w:sz w:val="18"/>
          <w:szCs w:val="18"/>
          <w:vertAlign w:val="subscript"/>
        </w:rPr>
        <w:t>tj</w:t>
      </w:r>
      <w:r w:rsidRPr="0054425B">
        <w:rPr>
          <w:rFonts w:ascii="Times New Roman" w:hAnsi="Times New Roman"/>
          <w:i/>
          <w:sz w:val="18"/>
          <w:szCs w:val="18"/>
        </w:rPr>
        <w:sym w:font="Symbol" w:char="F0AC"/>
      </w:r>
      <w:r w:rsidRPr="0054425B">
        <w:rPr>
          <w:rFonts w:ascii="Times New Roman" w:hAnsi="Times New Roman"/>
          <w:sz w:val="18"/>
          <w:szCs w:val="18"/>
        </w:rPr>
        <w:t xml:space="preserve"> </w:t>
      </w:r>
      <w:r w:rsidRPr="0054425B">
        <w:rPr>
          <w:rFonts w:ascii="Times New Roman" w:hAnsi="Times New Roman"/>
          <w:i/>
          <w:sz w:val="18"/>
          <w:szCs w:val="18"/>
        </w:rPr>
        <w:t>get memory variables set from the execution of t</w:t>
      </w:r>
      <w:r w:rsidRPr="0054425B">
        <w:rPr>
          <w:rFonts w:ascii="Times New Roman" w:hAnsi="Times New Roman"/>
          <w:i/>
          <w:sz w:val="18"/>
          <w:szCs w:val="18"/>
          <w:vertAlign w:val="subscript"/>
        </w:rPr>
        <w:t xml:space="preserve">j </w:t>
      </w:r>
      <w:r w:rsidRPr="0054425B">
        <w:rPr>
          <w:rFonts w:ascii="Times New Roman" w:hAnsi="Times New Roman"/>
          <w:i/>
          <w:sz w:val="18"/>
          <w:szCs w:val="18"/>
        </w:rPr>
        <w:t>for</w:t>
      </w:r>
      <w:r w:rsidRPr="0054425B">
        <w:rPr>
          <w:rFonts w:ascii="Times New Roman" w:hAnsi="Times New Roman"/>
          <w:i/>
          <w:sz w:val="18"/>
          <w:szCs w:val="18"/>
          <w:vertAlign w:val="subscript"/>
        </w:rPr>
        <w:t xml:space="preserve"> </w:t>
      </w:r>
      <w:r w:rsidRPr="0054425B">
        <w:rPr>
          <w:rFonts w:ascii="Times New Roman" w:hAnsi="Times New Roman"/>
          <w:i/>
          <w:sz w:val="18"/>
          <w:szCs w:val="18"/>
        </w:rPr>
        <w:t>b</w:t>
      </w:r>
      <w:r w:rsidRPr="0054425B">
        <w:rPr>
          <w:rFonts w:ascii="Times New Roman" w:hAnsi="Times New Roman"/>
          <w:i/>
          <w:sz w:val="18"/>
          <w:szCs w:val="18"/>
          <w:vertAlign w:val="subscript"/>
        </w:rPr>
        <w:t>i</w:t>
      </w:r>
    </w:p>
    <w:p w14:paraId="38EF9236" w14:textId="77777777" w:rsidR="005037C2" w:rsidRPr="0054425B" w:rsidRDefault="005037C2"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sz w:val="18"/>
          <w:szCs w:val="18"/>
        </w:rPr>
        <w:t xml:space="preserve">            </w:t>
      </w:r>
      <w:r w:rsidRPr="0054425B">
        <w:rPr>
          <w:rFonts w:ascii="Times New Roman" w:hAnsi="Times New Roman"/>
          <w:i/>
          <w:sz w:val="18"/>
          <w:szCs w:val="18"/>
        </w:rPr>
        <w:t>XC</w:t>
      </w:r>
      <w:r w:rsidRPr="0054425B">
        <w:rPr>
          <w:rFonts w:ascii="Times New Roman" w:hAnsi="Times New Roman"/>
          <w:i/>
          <w:sz w:val="18"/>
          <w:szCs w:val="18"/>
          <w:vertAlign w:val="subscript"/>
        </w:rPr>
        <w:t>j</w:t>
      </w:r>
      <w:r w:rsidRPr="0054425B">
        <w:rPr>
          <w:rFonts w:ascii="Times New Roman" w:hAnsi="Times New Roman"/>
          <w:i/>
          <w:sz w:val="18"/>
          <w:szCs w:val="18"/>
        </w:rPr>
        <w:sym w:font="Symbol" w:char="F0AC"/>
      </w:r>
      <w:r w:rsidRPr="0054425B">
        <w:rPr>
          <w:rFonts w:ascii="Times New Roman" w:hAnsi="Times New Roman"/>
          <w:i/>
          <w:sz w:val="18"/>
          <w:szCs w:val="18"/>
        </w:rPr>
        <w:t xml:space="preserve"> (M</w:t>
      </w:r>
      <w:r w:rsidRPr="0054425B">
        <w:rPr>
          <w:rFonts w:ascii="Times New Roman" w:hAnsi="Times New Roman"/>
          <w:i/>
          <w:sz w:val="18"/>
          <w:szCs w:val="18"/>
          <w:vertAlign w:val="subscript"/>
        </w:rPr>
        <w:t>t</w:t>
      </w:r>
      <w:r w:rsidRPr="0054425B">
        <w:rPr>
          <w:rFonts w:ascii="Times New Roman" w:hAnsi="Times New Roman"/>
          <w:i/>
          <w:sz w:val="18"/>
          <w:szCs w:val="18"/>
        </w:rPr>
        <w:t>-M</w:t>
      </w:r>
      <w:r w:rsidRPr="0054425B">
        <w:rPr>
          <w:rFonts w:ascii="Times New Roman" w:hAnsi="Times New Roman"/>
          <w:i/>
          <w:sz w:val="18"/>
          <w:szCs w:val="18"/>
          <w:vertAlign w:val="subscript"/>
        </w:rPr>
        <w:t>tj</w:t>
      </w:r>
      <w:r w:rsidRPr="0054425B">
        <w:rPr>
          <w:rFonts w:ascii="Times New Roman" w:hAnsi="Times New Roman"/>
          <w:i/>
          <w:sz w:val="18"/>
          <w:szCs w:val="18"/>
        </w:rPr>
        <w:t>)∩SB</w:t>
      </w:r>
      <w:r w:rsidRPr="0054425B">
        <w:rPr>
          <w:rFonts w:ascii="Times New Roman" w:hAnsi="Times New Roman"/>
          <w:i/>
          <w:sz w:val="18"/>
          <w:szCs w:val="18"/>
          <w:vertAlign w:val="subscript"/>
        </w:rPr>
        <w:t>bi</w:t>
      </w:r>
    </w:p>
    <w:p w14:paraId="59C8F4F0" w14:textId="77777777" w:rsidR="00D749D2" w:rsidRPr="0054425B" w:rsidRDefault="00D749D2"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sz w:val="18"/>
          <w:szCs w:val="18"/>
        </w:rPr>
        <w:t xml:space="preserve">            If(</w:t>
      </w:r>
      <w:r w:rsidR="00A06E8B" w:rsidRPr="0054425B">
        <w:rPr>
          <w:rFonts w:ascii="Times New Roman" w:hAnsi="Times New Roman"/>
          <w:sz w:val="18"/>
          <w:szCs w:val="18"/>
        </w:rPr>
        <w:t>|</w:t>
      </w:r>
      <w:r w:rsidR="00A06E8B" w:rsidRPr="0054425B">
        <w:rPr>
          <w:rFonts w:ascii="Times New Roman" w:hAnsi="Times New Roman"/>
          <w:i/>
          <w:sz w:val="18"/>
          <w:szCs w:val="18"/>
        </w:rPr>
        <w:t>XC</w:t>
      </w:r>
      <w:r w:rsidR="00A06E8B" w:rsidRPr="0054425B">
        <w:rPr>
          <w:rFonts w:ascii="Times New Roman" w:hAnsi="Times New Roman"/>
          <w:i/>
          <w:sz w:val="18"/>
          <w:szCs w:val="18"/>
          <w:vertAlign w:val="subscript"/>
        </w:rPr>
        <w:t>j</w:t>
      </w:r>
      <w:r w:rsidR="00A06E8B" w:rsidRPr="0054425B">
        <w:rPr>
          <w:rFonts w:ascii="Times New Roman" w:hAnsi="Times New Roman"/>
          <w:sz w:val="18"/>
          <w:szCs w:val="18"/>
        </w:rPr>
        <w:t>|/|(</w:t>
      </w:r>
      <w:r w:rsidR="00A06E8B" w:rsidRPr="0054425B">
        <w:rPr>
          <w:rFonts w:ascii="Times New Roman" w:hAnsi="Times New Roman"/>
          <w:i/>
          <w:sz w:val="18"/>
          <w:szCs w:val="18"/>
        </w:rPr>
        <w:t>M</w:t>
      </w:r>
      <w:r w:rsidR="00A06E8B" w:rsidRPr="0054425B">
        <w:rPr>
          <w:rFonts w:ascii="Times New Roman" w:hAnsi="Times New Roman"/>
          <w:i/>
          <w:sz w:val="18"/>
          <w:szCs w:val="18"/>
          <w:vertAlign w:val="subscript"/>
        </w:rPr>
        <w:t>t</w:t>
      </w:r>
      <w:r w:rsidR="00A06E8B" w:rsidRPr="0054425B">
        <w:rPr>
          <w:rFonts w:ascii="Times New Roman" w:hAnsi="Times New Roman"/>
          <w:i/>
          <w:sz w:val="18"/>
          <w:szCs w:val="18"/>
        </w:rPr>
        <w:t>-M</w:t>
      </w:r>
      <w:r w:rsidR="00A06E8B" w:rsidRPr="0054425B">
        <w:rPr>
          <w:rFonts w:ascii="Times New Roman" w:hAnsi="Times New Roman"/>
          <w:i/>
          <w:sz w:val="18"/>
          <w:szCs w:val="18"/>
          <w:vertAlign w:val="subscript"/>
        </w:rPr>
        <w:t xml:space="preserve"> tj</w:t>
      </w:r>
      <w:r w:rsidR="00A06E8B" w:rsidRPr="0054425B">
        <w:rPr>
          <w:rFonts w:ascii="Times New Roman" w:hAnsi="Times New Roman"/>
          <w:sz w:val="18"/>
          <w:szCs w:val="18"/>
        </w:rPr>
        <w:t>)|&gt;</w:t>
      </w:r>
      <w:r w:rsidR="00A06E8B" w:rsidRPr="0054425B">
        <w:rPr>
          <w:rFonts w:ascii="Times New Roman" w:hAnsi="Times New Roman"/>
          <w:i/>
          <w:sz w:val="18"/>
          <w:szCs w:val="18"/>
        </w:rPr>
        <w:t>Threshold</w:t>
      </w:r>
      <w:r w:rsidR="00A06E8B" w:rsidRPr="0054425B">
        <w:rPr>
          <w:rFonts w:ascii="Times New Roman" w:hAnsi="Times New Roman"/>
          <w:i/>
          <w:sz w:val="18"/>
          <w:szCs w:val="18"/>
          <w:vertAlign w:val="subscript"/>
        </w:rPr>
        <w:t>bi</w:t>
      </w:r>
      <w:r w:rsidRPr="0054425B">
        <w:rPr>
          <w:rFonts w:ascii="Times New Roman" w:hAnsi="Times New Roman"/>
          <w:sz w:val="18"/>
          <w:szCs w:val="18"/>
        </w:rPr>
        <w:t>)</w:t>
      </w:r>
    </w:p>
    <w:p w14:paraId="0D69746E" w14:textId="77777777" w:rsidR="00A06E8B" w:rsidRPr="0054425B" w:rsidRDefault="00A06E8B"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sz w:val="18"/>
          <w:szCs w:val="18"/>
        </w:rPr>
        <w:t xml:space="preserve">                 </w:t>
      </w:r>
      <w:r w:rsidRPr="0054425B">
        <w:rPr>
          <w:rFonts w:ascii="Times New Roman" w:hAnsi="Times New Roman"/>
          <w:i/>
          <w:sz w:val="18"/>
          <w:szCs w:val="18"/>
        </w:rPr>
        <w:t>FC</w:t>
      </w:r>
      <w:r w:rsidRPr="0054425B">
        <w:rPr>
          <w:rFonts w:ascii="Times New Roman" w:hAnsi="Times New Roman"/>
          <w:i/>
          <w:sz w:val="18"/>
          <w:szCs w:val="18"/>
          <w:vertAlign w:val="subscript"/>
        </w:rPr>
        <w:t>i</w:t>
      </w:r>
      <w:r w:rsidRPr="0054425B">
        <w:rPr>
          <w:rFonts w:ascii="Times New Roman" w:hAnsi="Times New Roman"/>
          <w:sz w:val="18"/>
          <w:szCs w:val="18"/>
        </w:rPr>
        <w:t>=</w:t>
      </w:r>
      <w:r w:rsidRPr="0054425B">
        <w:rPr>
          <w:rFonts w:ascii="Times New Roman" w:hAnsi="Times New Roman"/>
          <w:i/>
          <w:sz w:val="18"/>
          <w:szCs w:val="18"/>
        </w:rPr>
        <w:t>FC</w:t>
      </w:r>
      <w:r w:rsidRPr="0054425B">
        <w:rPr>
          <w:rFonts w:ascii="Times New Roman" w:hAnsi="Times New Roman"/>
          <w:i/>
          <w:sz w:val="18"/>
          <w:szCs w:val="18"/>
          <w:vertAlign w:val="subscript"/>
        </w:rPr>
        <w:t>i</w:t>
      </w:r>
      <w:r w:rsidRPr="0054425B">
        <w:rPr>
          <w:rFonts w:ascii="Times New Roman" w:hAnsi="Times New Roman"/>
          <w:i/>
          <w:sz w:val="18"/>
          <w:szCs w:val="18"/>
        </w:rPr>
        <w:t>+1</w:t>
      </w:r>
    </w:p>
    <w:p w14:paraId="21A46040" w14:textId="77777777" w:rsidR="00D749D2" w:rsidRPr="0054425B" w:rsidRDefault="00D749D2"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sz w:val="18"/>
          <w:szCs w:val="18"/>
        </w:rPr>
        <w:t xml:space="preserve">            </w:t>
      </w:r>
      <w:r w:rsidR="00A06E8B" w:rsidRPr="0054425B">
        <w:rPr>
          <w:rFonts w:ascii="Times New Roman" w:hAnsi="Times New Roman"/>
          <w:sz w:val="18"/>
          <w:szCs w:val="18"/>
        </w:rPr>
        <w:t>else</w:t>
      </w:r>
    </w:p>
    <w:p w14:paraId="3A0D4B3F" w14:textId="77777777" w:rsidR="00A06E8B" w:rsidRPr="0054425B" w:rsidRDefault="00A06E8B"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sz w:val="18"/>
          <w:szCs w:val="18"/>
        </w:rPr>
        <w:t xml:space="preserve">                 </w:t>
      </w:r>
      <w:r w:rsidRPr="0054425B">
        <w:rPr>
          <w:rFonts w:ascii="Times New Roman" w:hAnsi="Times New Roman"/>
          <w:i/>
          <w:sz w:val="18"/>
          <w:szCs w:val="18"/>
        </w:rPr>
        <w:t>PC</w:t>
      </w:r>
      <w:r w:rsidRPr="0054425B">
        <w:rPr>
          <w:rFonts w:ascii="Times New Roman" w:hAnsi="Times New Roman"/>
          <w:i/>
          <w:sz w:val="18"/>
          <w:szCs w:val="18"/>
          <w:vertAlign w:val="subscript"/>
        </w:rPr>
        <w:t>i</w:t>
      </w:r>
      <w:r w:rsidRPr="0054425B">
        <w:rPr>
          <w:rFonts w:ascii="Times New Roman" w:hAnsi="Times New Roman"/>
          <w:sz w:val="18"/>
          <w:szCs w:val="18"/>
        </w:rPr>
        <w:t>=</w:t>
      </w:r>
      <w:r w:rsidRPr="0054425B">
        <w:rPr>
          <w:rFonts w:ascii="Times New Roman" w:hAnsi="Times New Roman"/>
          <w:i/>
          <w:sz w:val="18"/>
          <w:szCs w:val="18"/>
        </w:rPr>
        <w:t>PC</w:t>
      </w:r>
      <w:r w:rsidRPr="0054425B">
        <w:rPr>
          <w:rFonts w:ascii="Times New Roman" w:hAnsi="Times New Roman"/>
          <w:i/>
          <w:sz w:val="18"/>
          <w:szCs w:val="18"/>
          <w:vertAlign w:val="subscript"/>
        </w:rPr>
        <w:t>i</w:t>
      </w:r>
      <w:r w:rsidRPr="0054425B">
        <w:rPr>
          <w:rFonts w:ascii="Times New Roman" w:hAnsi="Times New Roman"/>
          <w:sz w:val="18"/>
          <w:szCs w:val="18"/>
        </w:rPr>
        <w:t>+</w:t>
      </w:r>
      <w:r w:rsidRPr="0054425B">
        <w:rPr>
          <w:rFonts w:ascii="Times New Roman" w:hAnsi="Times New Roman"/>
          <w:i/>
          <w:sz w:val="18"/>
          <w:szCs w:val="18"/>
        </w:rPr>
        <w:t>1</w:t>
      </w:r>
    </w:p>
    <w:p w14:paraId="2B0C7B1E" w14:textId="77777777" w:rsidR="00A06E8B" w:rsidRPr="0054425B" w:rsidRDefault="00A06E8B"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sz w:val="18"/>
          <w:szCs w:val="18"/>
        </w:rPr>
        <w:t xml:space="preserve">            endif</w:t>
      </w:r>
    </w:p>
    <w:p w14:paraId="18DBEF77" w14:textId="77777777" w:rsidR="00324B93" w:rsidRPr="0054425B" w:rsidRDefault="00324B93"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sz w:val="18"/>
          <w:szCs w:val="18"/>
        </w:rPr>
        <w:t xml:space="preserve">       </w:t>
      </w:r>
      <w:r w:rsidR="00A06E8B" w:rsidRPr="0054425B">
        <w:rPr>
          <w:rFonts w:ascii="Times New Roman" w:hAnsi="Times New Roman"/>
          <w:sz w:val="18"/>
          <w:szCs w:val="18"/>
        </w:rPr>
        <w:t>e</w:t>
      </w:r>
      <w:r w:rsidRPr="0054425B">
        <w:rPr>
          <w:rFonts w:ascii="Times New Roman" w:hAnsi="Times New Roman"/>
          <w:sz w:val="18"/>
          <w:szCs w:val="18"/>
        </w:rPr>
        <w:t>ndfor</w:t>
      </w:r>
    </w:p>
    <w:p w14:paraId="487E593C" w14:textId="77777777" w:rsidR="00A06E8B" w:rsidRPr="0054425B" w:rsidRDefault="00A06E8B"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sz w:val="18"/>
          <w:szCs w:val="18"/>
        </w:rPr>
        <w:t xml:space="preserve">       for(each test case t</w:t>
      </w:r>
      <w:r w:rsidRPr="0054425B">
        <w:rPr>
          <w:rFonts w:ascii="Times New Roman" w:hAnsi="Times New Roman"/>
          <w:i/>
          <w:sz w:val="18"/>
          <w:szCs w:val="18"/>
          <w:vertAlign w:val="subscript"/>
        </w:rPr>
        <w:t>j</w:t>
      </w:r>
      <w:r w:rsidRPr="0054425B">
        <w:rPr>
          <w:rFonts w:ascii="Times New Roman" w:hAnsi="Times New Roman"/>
          <w:sz w:val="18"/>
          <w:szCs w:val="18"/>
        </w:rPr>
        <w:t xml:space="preserve"> in </w:t>
      </w:r>
      <w:r w:rsidR="001A32D8" w:rsidRPr="0054425B">
        <w:rPr>
          <w:rFonts w:ascii="Times New Roman" w:hAnsi="Times New Roman"/>
          <w:i/>
          <w:sz w:val="18"/>
          <w:szCs w:val="18"/>
        </w:rPr>
        <w:t>SF</w:t>
      </w:r>
      <w:r w:rsidR="001A32D8" w:rsidRPr="0054425B">
        <w:rPr>
          <w:rFonts w:ascii="Times New Roman" w:hAnsi="Times New Roman"/>
          <w:bCs/>
          <w:i/>
          <w:sz w:val="18"/>
          <w:szCs w:val="18"/>
        </w:rPr>
        <w:t>Tt</w:t>
      </w:r>
      <w:r w:rsidR="001A32D8" w:rsidRPr="0054425B">
        <w:rPr>
          <w:rFonts w:ascii="Times New Roman" w:hAnsi="Times New Roman"/>
          <w:bCs/>
          <w:i/>
          <w:sz w:val="18"/>
          <w:szCs w:val="18"/>
          <w:vertAlign w:val="subscript"/>
        </w:rPr>
        <w:t>new</w:t>
      </w:r>
      <w:r w:rsidRPr="0054425B">
        <w:rPr>
          <w:rFonts w:ascii="Times New Roman" w:hAnsi="Times New Roman"/>
          <w:sz w:val="18"/>
          <w:szCs w:val="18"/>
        </w:rPr>
        <w:t>)</w:t>
      </w:r>
    </w:p>
    <w:p w14:paraId="323224B2" w14:textId="77777777" w:rsidR="00A06E8B" w:rsidRPr="0054425B" w:rsidRDefault="00A06E8B"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sz w:val="18"/>
          <w:szCs w:val="18"/>
        </w:rPr>
        <w:t xml:space="preserve">            </w:t>
      </w:r>
      <w:r w:rsidRPr="0054425B">
        <w:rPr>
          <w:rFonts w:ascii="Times New Roman" w:hAnsi="Times New Roman"/>
          <w:i/>
          <w:sz w:val="18"/>
          <w:szCs w:val="18"/>
        </w:rPr>
        <w:t>M</w:t>
      </w:r>
      <w:r w:rsidRPr="0054425B">
        <w:rPr>
          <w:rFonts w:ascii="Times New Roman" w:hAnsi="Times New Roman"/>
          <w:i/>
          <w:sz w:val="18"/>
          <w:szCs w:val="18"/>
          <w:vertAlign w:val="subscript"/>
        </w:rPr>
        <w:t>t</w:t>
      </w:r>
      <w:r w:rsidRPr="0054425B">
        <w:rPr>
          <w:rFonts w:ascii="Times New Roman" w:hAnsi="Times New Roman"/>
          <w:i/>
          <w:sz w:val="18"/>
          <w:szCs w:val="18"/>
        </w:rPr>
        <w:sym w:font="Symbol" w:char="F0AC"/>
      </w:r>
      <w:r w:rsidRPr="0054425B">
        <w:rPr>
          <w:rFonts w:ascii="Times New Roman" w:hAnsi="Times New Roman"/>
          <w:sz w:val="18"/>
          <w:szCs w:val="18"/>
        </w:rPr>
        <w:t xml:space="preserve"> </w:t>
      </w:r>
      <w:r w:rsidRPr="0054425B">
        <w:rPr>
          <w:rFonts w:ascii="Times New Roman" w:hAnsi="Times New Roman"/>
          <w:i/>
          <w:sz w:val="18"/>
          <w:szCs w:val="18"/>
        </w:rPr>
        <w:t>get memory variables set from the execution of t</w:t>
      </w:r>
      <w:r w:rsidRPr="0054425B">
        <w:rPr>
          <w:rFonts w:ascii="Times New Roman" w:hAnsi="Times New Roman"/>
          <w:i/>
          <w:sz w:val="18"/>
          <w:szCs w:val="18"/>
          <w:vertAlign w:val="subscript"/>
        </w:rPr>
        <w:t>new</w:t>
      </w:r>
      <w:r w:rsidR="001A32D8" w:rsidRPr="0054425B">
        <w:rPr>
          <w:rFonts w:ascii="Times New Roman" w:hAnsi="Times New Roman"/>
          <w:i/>
          <w:sz w:val="18"/>
          <w:szCs w:val="18"/>
          <w:vertAlign w:val="subscript"/>
        </w:rPr>
        <w:t xml:space="preserve"> </w:t>
      </w:r>
      <w:r w:rsidRPr="0054425B">
        <w:rPr>
          <w:rFonts w:ascii="Times New Roman" w:hAnsi="Times New Roman"/>
          <w:i/>
          <w:sz w:val="18"/>
          <w:szCs w:val="18"/>
        </w:rPr>
        <w:t>for</w:t>
      </w:r>
      <w:r w:rsidRPr="0054425B">
        <w:rPr>
          <w:rFonts w:ascii="Times New Roman" w:hAnsi="Times New Roman"/>
          <w:i/>
          <w:sz w:val="18"/>
          <w:szCs w:val="18"/>
          <w:vertAlign w:val="subscript"/>
        </w:rPr>
        <w:t xml:space="preserve"> </w:t>
      </w:r>
      <w:r w:rsidRPr="0054425B">
        <w:rPr>
          <w:rFonts w:ascii="Times New Roman" w:hAnsi="Times New Roman"/>
          <w:i/>
          <w:sz w:val="18"/>
          <w:szCs w:val="18"/>
        </w:rPr>
        <w:t>b</w:t>
      </w:r>
      <w:r w:rsidRPr="0054425B">
        <w:rPr>
          <w:rFonts w:ascii="Times New Roman" w:hAnsi="Times New Roman"/>
          <w:i/>
          <w:sz w:val="18"/>
          <w:szCs w:val="18"/>
          <w:vertAlign w:val="subscript"/>
        </w:rPr>
        <w:t xml:space="preserve">i  </w:t>
      </w:r>
    </w:p>
    <w:p w14:paraId="48B68898" w14:textId="77777777" w:rsidR="00A06E8B" w:rsidRPr="0054425B" w:rsidRDefault="00A06E8B"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sz w:val="18"/>
          <w:szCs w:val="18"/>
        </w:rPr>
        <w:t xml:space="preserve">            </w:t>
      </w:r>
      <w:r w:rsidRPr="0054425B">
        <w:rPr>
          <w:rFonts w:ascii="Times New Roman" w:hAnsi="Times New Roman"/>
          <w:i/>
          <w:sz w:val="18"/>
          <w:szCs w:val="18"/>
        </w:rPr>
        <w:t>M</w:t>
      </w:r>
      <w:r w:rsidRPr="0054425B">
        <w:rPr>
          <w:rFonts w:ascii="Times New Roman" w:hAnsi="Times New Roman"/>
          <w:i/>
          <w:sz w:val="18"/>
          <w:szCs w:val="18"/>
          <w:vertAlign w:val="subscript"/>
        </w:rPr>
        <w:t>tj</w:t>
      </w:r>
      <w:r w:rsidRPr="0054425B">
        <w:rPr>
          <w:rFonts w:ascii="Times New Roman" w:hAnsi="Times New Roman"/>
          <w:i/>
          <w:sz w:val="18"/>
          <w:szCs w:val="18"/>
        </w:rPr>
        <w:sym w:font="Symbol" w:char="F0AC"/>
      </w:r>
      <w:r w:rsidRPr="0054425B">
        <w:rPr>
          <w:rFonts w:ascii="Times New Roman" w:hAnsi="Times New Roman"/>
          <w:sz w:val="18"/>
          <w:szCs w:val="18"/>
        </w:rPr>
        <w:t xml:space="preserve"> </w:t>
      </w:r>
      <w:r w:rsidRPr="0054425B">
        <w:rPr>
          <w:rFonts w:ascii="Times New Roman" w:hAnsi="Times New Roman"/>
          <w:i/>
          <w:sz w:val="18"/>
          <w:szCs w:val="18"/>
        </w:rPr>
        <w:t>get memory variables set from the execution of t</w:t>
      </w:r>
      <w:r w:rsidRPr="0054425B">
        <w:rPr>
          <w:rFonts w:ascii="Times New Roman" w:hAnsi="Times New Roman"/>
          <w:i/>
          <w:sz w:val="18"/>
          <w:szCs w:val="18"/>
          <w:vertAlign w:val="subscript"/>
        </w:rPr>
        <w:t xml:space="preserve">j </w:t>
      </w:r>
      <w:r w:rsidRPr="0054425B">
        <w:rPr>
          <w:rFonts w:ascii="Times New Roman" w:hAnsi="Times New Roman"/>
          <w:i/>
          <w:sz w:val="18"/>
          <w:szCs w:val="18"/>
        </w:rPr>
        <w:t>for</w:t>
      </w:r>
      <w:r w:rsidRPr="0054425B">
        <w:rPr>
          <w:rFonts w:ascii="Times New Roman" w:hAnsi="Times New Roman"/>
          <w:i/>
          <w:sz w:val="18"/>
          <w:szCs w:val="18"/>
          <w:vertAlign w:val="subscript"/>
        </w:rPr>
        <w:t xml:space="preserve"> </w:t>
      </w:r>
      <w:r w:rsidRPr="0054425B">
        <w:rPr>
          <w:rFonts w:ascii="Times New Roman" w:hAnsi="Times New Roman"/>
          <w:i/>
          <w:sz w:val="18"/>
          <w:szCs w:val="18"/>
        </w:rPr>
        <w:t>b</w:t>
      </w:r>
      <w:r w:rsidRPr="0054425B">
        <w:rPr>
          <w:rFonts w:ascii="Times New Roman" w:hAnsi="Times New Roman"/>
          <w:i/>
          <w:sz w:val="18"/>
          <w:szCs w:val="18"/>
          <w:vertAlign w:val="subscript"/>
        </w:rPr>
        <w:t>i</w:t>
      </w:r>
    </w:p>
    <w:p w14:paraId="1DA31772" w14:textId="77777777" w:rsidR="001A32D8" w:rsidRPr="0054425B" w:rsidRDefault="00A06E8B"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sz w:val="18"/>
          <w:szCs w:val="18"/>
        </w:rPr>
        <w:t xml:space="preserve">            </w:t>
      </w:r>
      <w:r w:rsidRPr="0054425B">
        <w:rPr>
          <w:rFonts w:ascii="Times New Roman" w:hAnsi="Times New Roman"/>
          <w:i/>
          <w:sz w:val="18"/>
          <w:szCs w:val="18"/>
        </w:rPr>
        <w:t>XC</w:t>
      </w:r>
      <w:r w:rsidRPr="0054425B">
        <w:rPr>
          <w:rFonts w:ascii="Times New Roman" w:hAnsi="Times New Roman"/>
          <w:i/>
          <w:sz w:val="18"/>
          <w:szCs w:val="18"/>
          <w:vertAlign w:val="subscript"/>
        </w:rPr>
        <w:t>j</w:t>
      </w:r>
      <w:r w:rsidRPr="0054425B">
        <w:rPr>
          <w:rFonts w:ascii="Times New Roman" w:hAnsi="Times New Roman"/>
          <w:i/>
          <w:sz w:val="18"/>
          <w:szCs w:val="18"/>
        </w:rPr>
        <w:sym w:font="Symbol" w:char="F0AC"/>
      </w:r>
      <w:r w:rsidR="001A32D8" w:rsidRPr="0054425B">
        <w:rPr>
          <w:rFonts w:ascii="Times New Roman" w:hAnsi="Times New Roman"/>
          <w:i/>
          <w:sz w:val="18"/>
          <w:szCs w:val="18"/>
        </w:rPr>
        <w:t xml:space="preserve"> M</w:t>
      </w:r>
      <w:r w:rsidR="001A32D8" w:rsidRPr="0054425B">
        <w:rPr>
          <w:rFonts w:ascii="Times New Roman" w:hAnsi="Times New Roman"/>
          <w:i/>
          <w:sz w:val="18"/>
          <w:szCs w:val="18"/>
          <w:vertAlign w:val="subscript"/>
        </w:rPr>
        <w:t>t</w:t>
      </w:r>
      <w:r w:rsidR="001A32D8" w:rsidRPr="0054425B">
        <w:rPr>
          <w:rFonts w:ascii="Times New Roman" w:hAnsi="Times New Roman"/>
          <w:i/>
          <w:sz w:val="18"/>
          <w:szCs w:val="18"/>
        </w:rPr>
        <w:t>∩M</w:t>
      </w:r>
      <w:r w:rsidR="001A32D8" w:rsidRPr="0054425B">
        <w:rPr>
          <w:rFonts w:ascii="Times New Roman" w:hAnsi="Times New Roman"/>
          <w:i/>
          <w:sz w:val="18"/>
          <w:szCs w:val="18"/>
          <w:vertAlign w:val="subscript"/>
        </w:rPr>
        <w:t>tj</w:t>
      </w:r>
      <w:r w:rsidR="001A32D8" w:rsidRPr="0054425B">
        <w:rPr>
          <w:rFonts w:ascii="Times New Roman" w:hAnsi="Times New Roman"/>
          <w:i/>
          <w:sz w:val="18"/>
          <w:szCs w:val="18"/>
        </w:rPr>
        <w:t>∩SB</w:t>
      </w:r>
      <w:r w:rsidR="001A32D8" w:rsidRPr="0054425B">
        <w:rPr>
          <w:rFonts w:ascii="Times New Roman" w:hAnsi="Times New Roman"/>
          <w:i/>
          <w:sz w:val="18"/>
          <w:szCs w:val="18"/>
          <w:vertAlign w:val="subscript"/>
        </w:rPr>
        <w:t>b</w:t>
      </w:r>
      <w:r w:rsidR="00CF6F1D" w:rsidRPr="0054425B">
        <w:rPr>
          <w:rFonts w:ascii="Times New Roman" w:hAnsi="Times New Roman"/>
          <w:i/>
          <w:sz w:val="18"/>
          <w:szCs w:val="18"/>
          <w:vertAlign w:val="subscript"/>
        </w:rPr>
        <w:t>i</w:t>
      </w:r>
    </w:p>
    <w:p w14:paraId="14C73D4B" w14:textId="77777777" w:rsidR="001A32D8" w:rsidRPr="0054425B" w:rsidRDefault="001A32D8"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sz w:val="18"/>
          <w:szCs w:val="18"/>
        </w:rPr>
        <w:t xml:space="preserve">            </w:t>
      </w:r>
      <w:r w:rsidR="00A06E8B" w:rsidRPr="0054425B">
        <w:rPr>
          <w:rFonts w:ascii="Times New Roman" w:hAnsi="Times New Roman"/>
          <w:sz w:val="18"/>
          <w:szCs w:val="18"/>
        </w:rPr>
        <w:t>If(|</w:t>
      </w:r>
      <w:r w:rsidR="00A06E8B" w:rsidRPr="0054425B">
        <w:rPr>
          <w:rFonts w:ascii="Times New Roman" w:hAnsi="Times New Roman"/>
          <w:i/>
          <w:sz w:val="18"/>
          <w:szCs w:val="18"/>
        </w:rPr>
        <w:t>XC</w:t>
      </w:r>
      <w:r w:rsidR="00A06E8B" w:rsidRPr="0054425B">
        <w:rPr>
          <w:rFonts w:ascii="Times New Roman" w:hAnsi="Times New Roman"/>
          <w:i/>
          <w:sz w:val="18"/>
          <w:szCs w:val="18"/>
          <w:vertAlign w:val="subscript"/>
        </w:rPr>
        <w:t>j</w:t>
      </w:r>
      <w:r w:rsidR="00A06E8B" w:rsidRPr="0054425B">
        <w:rPr>
          <w:rFonts w:ascii="Times New Roman" w:hAnsi="Times New Roman"/>
          <w:sz w:val="18"/>
          <w:szCs w:val="18"/>
        </w:rPr>
        <w:t>|/|(</w:t>
      </w:r>
      <w:r w:rsidR="00A06E8B" w:rsidRPr="0054425B">
        <w:rPr>
          <w:rFonts w:ascii="Times New Roman" w:hAnsi="Times New Roman"/>
          <w:i/>
          <w:sz w:val="18"/>
          <w:szCs w:val="18"/>
        </w:rPr>
        <w:t>M</w:t>
      </w:r>
      <w:r w:rsidR="00A06E8B" w:rsidRPr="0054425B">
        <w:rPr>
          <w:rFonts w:ascii="Times New Roman" w:hAnsi="Times New Roman"/>
          <w:i/>
          <w:sz w:val="18"/>
          <w:szCs w:val="18"/>
          <w:vertAlign w:val="subscript"/>
        </w:rPr>
        <w:t>t</w:t>
      </w:r>
      <w:r w:rsidR="00A06E8B" w:rsidRPr="0054425B">
        <w:rPr>
          <w:rFonts w:ascii="Times New Roman" w:hAnsi="Times New Roman"/>
          <w:i/>
          <w:sz w:val="18"/>
          <w:szCs w:val="18"/>
        </w:rPr>
        <w:t>-M</w:t>
      </w:r>
      <w:r w:rsidR="00A06E8B" w:rsidRPr="0054425B">
        <w:rPr>
          <w:rFonts w:ascii="Times New Roman" w:hAnsi="Times New Roman"/>
          <w:i/>
          <w:sz w:val="18"/>
          <w:szCs w:val="18"/>
          <w:vertAlign w:val="subscript"/>
        </w:rPr>
        <w:t xml:space="preserve"> tj</w:t>
      </w:r>
      <w:r w:rsidR="00A06E8B" w:rsidRPr="0054425B">
        <w:rPr>
          <w:rFonts w:ascii="Times New Roman" w:hAnsi="Times New Roman"/>
          <w:sz w:val="18"/>
          <w:szCs w:val="18"/>
        </w:rPr>
        <w:t>)|&gt;</w:t>
      </w:r>
      <w:r w:rsidR="00A06E8B" w:rsidRPr="0054425B">
        <w:rPr>
          <w:rFonts w:ascii="Times New Roman" w:hAnsi="Times New Roman"/>
          <w:i/>
          <w:sz w:val="18"/>
          <w:szCs w:val="18"/>
        </w:rPr>
        <w:t>Threshold</w:t>
      </w:r>
      <w:r w:rsidR="00A06E8B" w:rsidRPr="0054425B">
        <w:rPr>
          <w:rFonts w:ascii="Times New Roman" w:hAnsi="Times New Roman"/>
          <w:i/>
          <w:sz w:val="18"/>
          <w:szCs w:val="18"/>
          <w:vertAlign w:val="subscript"/>
        </w:rPr>
        <w:t>bi</w:t>
      </w:r>
      <w:r w:rsidR="00A06E8B" w:rsidRPr="0054425B">
        <w:rPr>
          <w:rFonts w:ascii="Times New Roman" w:hAnsi="Times New Roman"/>
          <w:sz w:val="18"/>
          <w:szCs w:val="18"/>
        </w:rPr>
        <w:t>)</w:t>
      </w:r>
    </w:p>
    <w:p w14:paraId="3A8727A9" w14:textId="77777777" w:rsidR="00A06E8B" w:rsidRPr="0054425B" w:rsidRDefault="00A06E8B" w:rsidP="00206612">
      <w:pPr>
        <w:pStyle w:val="afff9"/>
        <w:numPr>
          <w:ilvl w:val="0"/>
          <w:numId w:val="48"/>
        </w:numPr>
        <w:ind w:leftChars="200" w:left="732" w:firstLineChars="0"/>
        <w:rPr>
          <w:rFonts w:ascii="Times New Roman" w:hAnsi="Times New Roman"/>
          <w:sz w:val="18"/>
          <w:szCs w:val="18"/>
        </w:rPr>
      </w:pPr>
    </w:p>
    <w:p w14:paraId="6E0947D2" w14:textId="77777777" w:rsidR="00A06E8B" w:rsidRPr="0054425B" w:rsidRDefault="00A06E8B"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sz w:val="18"/>
          <w:szCs w:val="18"/>
        </w:rPr>
        <w:t xml:space="preserve">                 </w:t>
      </w:r>
      <w:r w:rsidRPr="0054425B">
        <w:rPr>
          <w:rFonts w:ascii="Times New Roman" w:hAnsi="Times New Roman"/>
          <w:i/>
          <w:sz w:val="18"/>
          <w:szCs w:val="18"/>
        </w:rPr>
        <w:t>FC</w:t>
      </w:r>
      <w:r w:rsidRPr="0054425B">
        <w:rPr>
          <w:rFonts w:ascii="Times New Roman" w:hAnsi="Times New Roman"/>
          <w:i/>
          <w:sz w:val="18"/>
          <w:szCs w:val="18"/>
          <w:vertAlign w:val="subscript"/>
        </w:rPr>
        <w:t>i</w:t>
      </w:r>
      <w:r w:rsidRPr="0054425B">
        <w:rPr>
          <w:rFonts w:ascii="Times New Roman" w:hAnsi="Times New Roman"/>
          <w:sz w:val="18"/>
          <w:szCs w:val="18"/>
        </w:rPr>
        <w:t>=</w:t>
      </w:r>
      <w:r w:rsidRPr="0054425B">
        <w:rPr>
          <w:rFonts w:ascii="Times New Roman" w:hAnsi="Times New Roman"/>
          <w:i/>
          <w:sz w:val="18"/>
          <w:szCs w:val="18"/>
        </w:rPr>
        <w:t>FC</w:t>
      </w:r>
      <w:r w:rsidRPr="0054425B">
        <w:rPr>
          <w:rFonts w:ascii="Times New Roman" w:hAnsi="Times New Roman"/>
          <w:i/>
          <w:sz w:val="18"/>
          <w:szCs w:val="18"/>
          <w:vertAlign w:val="subscript"/>
        </w:rPr>
        <w:t>i</w:t>
      </w:r>
      <w:r w:rsidRPr="0054425B">
        <w:rPr>
          <w:rFonts w:ascii="Times New Roman" w:hAnsi="Times New Roman"/>
          <w:i/>
          <w:sz w:val="18"/>
          <w:szCs w:val="18"/>
        </w:rPr>
        <w:t>+1</w:t>
      </w:r>
    </w:p>
    <w:p w14:paraId="751543CA" w14:textId="029B9678" w:rsidR="00A06E8B" w:rsidRDefault="00A06E8B" w:rsidP="00206612">
      <w:pPr>
        <w:pStyle w:val="afff9"/>
        <w:numPr>
          <w:ilvl w:val="0"/>
          <w:numId w:val="48"/>
        </w:numPr>
        <w:ind w:leftChars="200" w:left="732" w:firstLineChars="0"/>
        <w:rPr>
          <w:rFonts w:ascii="Times New Roman" w:hAnsi="Times New Roman"/>
          <w:sz w:val="18"/>
          <w:szCs w:val="18"/>
        </w:rPr>
      </w:pPr>
      <w:r w:rsidRPr="0054425B">
        <w:rPr>
          <w:rFonts w:ascii="Times New Roman" w:hAnsi="Times New Roman"/>
          <w:sz w:val="18"/>
          <w:szCs w:val="18"/>
        </w:rPr>
        <w:t xml:space="preserve">            </w:t>
      </w:r>
      <w:r w:rsidR="00EC6A7C" w:rsidRPr="0054425B">
        <w:rPr>
          <w:rFonts w:ascii="Times New Roman" w:hAnsi="Times New Roman"/>
          <w:sz w:val="18"/>
          <w:szCs w:val="18"/>
        </w:rPr>
        <w:t>E</w:t>
      </w:r>
      <w:r w:rsidRPr="0054425B">
        <w:rPr>
          <w:rFonts w:ascii="Times New Roman" w:hAnsi="Times New Roman"/>
          <w:sz w:val="18"/>
          <w:szCs w:val="18"/>
        </w:rPr>
        <w:t>lse</w:t>
      </w:r>
    </w:p>
    <w:p w14:paraId="7341A268" w14:textId="77777777" w:rsidR="00EC6A7C" w:rsidRDefault="00EC6A7C" w:rsidP="00EC6A7C">
      <w:pPr>
        <w:pStyle w:val="afff9"/>
        <w:ind w:left="732" w:firstLineChars="0" w:firstLine="0"/>
        <w:rPr>
          <w:rFonts w:ascii="Times New Roman" w:hAnsi="Times New Roman"/>
          <w:sz w:val="18"/>
          <w:szCs w:val="18"/>
        </w:rPr>
      </w:pPr>
    </w:p>
    <w:p w14:paraId="25E82F65" w14:textId="77777777" w:rsidR="00EC6A7C" w:rsidRDefault="00EC6A7C" w:rsidP="00EC6A7C">
      <w:pPr>
        <w:pStyle w:val="afff9"/>
        <w:ind w:left="732" w:firstLineChars="0" w:firstLine="0"/>
        <w:rPr>
          <w:rFonts w:ascii="Times New Roman" w:hAnsi="Times New Roman"/>
          <w:sz w:val="18"/>
          <w:szCs w:val="18"/>
        </w:rPr>
      </w:pPr>
    </w:p>
    <w:p w14:paraId="576EF934" w14:textId="77777777" w:rsidR="00EC6A7C" w:rsidRDefault="00EC6A7C" w:rsidP="00EC6A7C">
      <w:pPr>
        <w:pStyle w:val="afff9"/>
        <w:ind w:left="732" w:firstLineChars="0" w:firstLine="0"/>
        <w:rPr>
          <w:rFonts w:ascii="Times New Roman" w:hAnsi="Times New Roman"/>
          <w:sz w:val="18"/>
          <w:szCs w:val="18"/>
        </w:rPr>
      </w:pPr>
    </w:p>
    <w:p w14:paraId="575B239E" w14:textId="77777777" w:rsidR="00EC6A7C" w:rsidRDefault="00EC6A7C" w:rsidP="00EC6A7C">
      <w:pPr>
        <w:pStyle w:val="afff9"/>
        <w:ind w:left="732" w:firstLineChars="0" w:firstLine="0"/>
        <w:rPr>
          <w:rFonts w:ascii="Times New Roman" w:hAnsi="Times New Roman"/>
          <w:sz w:val="18"/>
          <w:szCs w:val="18"/>
        </w:rPr>
      </w:pPr>
    </w:p>
    <w:p w14:paraId="5E725B88" w14:textId="77777777" w:rsidR="00EC6A7C" w:rsidRDefault="00EC6A7C" w:rsidP="00EC6A7C">
      <w:pPr>
        <w:pStyle w:val="afff9"/>
        <w:ind w:left="732" w:firstLineChars="0" w:firstLine="0"/>
        <w:rPr>
          <w:rFonts w:ascii="Times New Roman" w:hAnsi="Times New Roman"/>
          <w:sz w:val="18"/>
          <w:szCs w:val="18"/>
        </w:rPr>
      </w:pPr>
    </w:p>
    <w:p w14:paraId="642E6944" w14:textId="77777777" w:rsidR="00EC6A7C" w:rsidRDefault="00EC6A7C" w:rsidP="00EC6A7C">
      <w:pPr>
        <w:pStyle w:val="afff9"/>
        <w:ind w:left="732" w:firstLineChars="0" w:firstLine="0"/>
        <w:rPr>
          <w:rFonts w:ascii="Times New Roman" w:hAnsi="Times New Roman"/>
          <w:sz w:val="18"/>
          <w:szCs w:val="18"/>
        </w:rPr>
      </w:pPr>
    </w:p>
    <w:p w14:paraId="63892F04" w14:textId="77777777" w:rsidR="00EC6A7C" w:rsidRDefault="00EC6A7C" w:rsidP="00EC6A7C">
      <w:pPr>
        <w:pStyle w:val="afff9"/>
        <w:ind w:left="732" w:firstLineChars="0" w:firstLine="0"/>
        <w:rPr>
          <w:rFonts w:ascii="Times New Roman" w:hAnsi="Times New Roman"/>
          <w:sz w:val="18"/>
          <w:szCs w:val="18"/>
        </w:rPr>
      </w:pPr>
    </w:p>
    <w:p w14:paraId="20DD9A13" w14:textId="77777777" w:rsidR="00EC6A7C" w:rsidRDefault="00EC6A7C" w:rsidP="00EC6A7C">
      <w:pPr>
        <w:pStyle w:val="afff9"/>
        <w:ind w:left="732" w:firstLineChars="0" w:firstLine="0"/>
        <w:rPr>
          <w:rFonts w:ascii="Times New Roman" w:hAnsi="Times New Roman"/>
          <w:sz w:val="18"/>
          <w:szCs w:val="18"/>
        </w:rPr>
      </w:pPr>
    </w:p>
    <w:p w14:paraId="706C9AC6" w14:textId="77777777" w:rsidR="00EC6A7C" w:rsidRDefault="00EC6A7C" w:rsidP="00EC6A7C">
      <w:pPr>
        <w:pStyle w:val="afff9"/>
        <w:ind w:left="732" w:firstLineChars="0" w:firstLine="0"/>
        <w:rPr>
          <w:rFonts w:ascii="Times New Roman" w:hAnsi="Times New Roman"/>
          <w:sz w:val="18"/>
          <w:szCs w:val="18"/>
        </w:rPr>
      </w:pPr>
    </w:p>
    <w:p w14:paraId="117A8FE6" w14:textId="77777777" w:rsidR="00EC6A7C" w:rsidRDefault="00EC6A7C" w:rsidP="00EC6A7C">
      <w:pPr>
        <w:pStyle w:val="afff9"/>
        <w:ind w:left="732" w:firstLineChars="0" w:firstLine="0"/>
        <w:rPr>
          <w:rFonts w:ascii="Times New Roman" w:hAnsi="Times New Roman"/>
          <w:sz w:val="18"/>
          <w:szCs w:val="18"/>
        </w:rPr>
      </w:pPr>
    </w:p>
    <w:p w14:paraId="25EF28AC" w14:textId="77777777" w:rsidR="00EC6A7C" w:rsidRDefault="00EC6A7C" w:rsidP="00EC6A7C">
      <w:pPr>
        <w:pStyle w:val="afff9"/>
        <w:ind w:left="732" w:firstLineChars="0" w:firstLine="0"/>
        <w:rPr>
          <w:rFonts w:ascii="Times New Roman" w:hAnsi="Times New Roman"/>
          <w:sz w:val="18"/>
          <w:szCs w:val="18"/>
        </w:rPr>
      </w:pPr>
    </w:p>
    <w:p w14:paraId="62F81836" w14:textId="77777777" w:rsidR="00EC6A7C" w:rsidRDefault="00EC6A7C" w:rsidP="00EC6A7C">
      <w:pPr>
        <w:pStyle w:val="afff9"/>
        <w:ind w:left="732" w:firstLineChars="0" w:firstLine="0"/>
        <w:rPr>
          <w:rFonts w:ascii="Times New Roman" w:hAnsi="Times New Roman"/>
          <w:sz w:val="18"/>
          <w:szCs w:val="18"/>
        </w:rPr>
      </w:pPr>
    </w:p>
    <w:p w14:paraId="62C5C5A1" w14:textId="77777777" w:rsidR="00EC6A7C" w:rsidRDefault="00EC6A7C" w:rsidP="00EC6A7C">
      <w:pPr>
        <w:pStyle w:val="afff9"/>
        <w:ind w:left="732" w:firstLineChars="0" w:firstLine="0"/>
        <w:rPr>
          <w:rFonts w:ascii="Times New Roman" w:hAnsi="Times New Roman"/>
          <w:sz w:val="18"/>
          <w:szCs w:val="18"/>
        </w:rPr>
      </w:pPr>
    </w:p>
    <w:p w14:paraId="583B8E8C" w14:textId="77777777" w:rsidR="00EC6A7C" w:rsidRPr="0054425B" w:rsidRDefault="00EC6A7C" w:rsidP="00EC6A7C">
      <w:pPr>
        <w:pStyle w:val="afff9"/>
        <w:ind w:left="732" w:firstLineChars="0" w:firstLine="0"/>
        <w:rPr>
          <w:rFonts w:ascii="Times New Roman" w:hAnsi="Times New Roman"/>
          <w:sz w:val="18"/>
          <w:szCs w:val="18"/>
        </w:rPr>
      </w:pPr>
    </w:p>
    <w:p w14:paraId="4BD68A01" w14:textId="77777777" w:rsidR="00A06E8B" w:rsidRPr="00EC6A7C" w:rsidRDefault="00A06E8B" w:rsidP="00206612">
      <w:pPr>
        <w:pStyle w:val="afff9"/>
        <w:numPr>
          <w:ilvl w:val="0"/>
          <w:numId w:val="48"/>
        </w:numPr>
        <w:ind w:leftChars="200" w:left="732" w:firstLineChars="0"/>
        <w:rPr>
          <w:rFonts w:ascii="Times New Roman" w:hAnsi="Times New Roman"/>
          <w:szCs w:val="21"/>
        </w:rPr>
      </w:pPr>
      <w:r w:rsidRPr="0054425B">
        <w:rPr>
          <w:rFonts w:ascii="Times New Roman" w:hAnsi="Times New Roman"/>
          <w:sz w:val="18"/>
          <w:szCs w:val="18"/>
        </w:rPr>
        <w:lastRenderedPageBreak/>
        <w:t xml:space="preserve">       </w:t>
      </w:r>
      <w:r w:rsidRPr="00EC6A7C">
        <w:rPr>
          <w:rFonts w:ascii="Times New Roman" w:hAnsi="Times New Roman"/>
          <w:szCs w:val="21"/>
        </w:rPr>
        <w:t xml:space="preserve">          </w:t>
      </w:r>
      <w:r w:rsidRPr="00EC6A7C">
        <w:rPr>
          <w:rFonts w:ascii="Times New Roman" w:hAnsi="Times New Roman"/>
          <w:i/>
          <w:szCs w:val="21"/>
        </w:rPr>
        <w:t>PC</w:t>
      </w:r>
      <w:r w:rsidRPr="00EC6A7C">
        <w:rPr>
          <w:rFonts w:ascii="Times New Roman" w:hAnsi="Times New Roman"/>
          <w:i/>
          <w:szCs w:val="21"/>
          <w:vertAlign w:val="subscript"/>
        </w:rPr>
        <w:t>i</w:t>
      </w:r>
      <w:r w:rsidRPr="00EC6A7C">
        <w:rPr>
          <w:rFonts w:ascii="Times New Roman" w:hAnsi="Times New Roman"/>
          <w:szCs w:val="21"/>
        </w:rPr>
        <w:t>=</w:t>
      </w:r>
      <w:r w:rsidRPr="00EC6A7C">
        <w:rPr>
          <w:rFonts w:ascii="Times New Roman" w:hAnsi="Times New Roman"/>
          <w:i/>
          <w:szCs w:val="21"/>
        </w:rPr>
        <w:t>PC</w:t>
      </w:r>
      <w:r w:rsidRPr="00EC6A7C">
        <w:rPr>
          <w:rFonts w:ascii="Times New Roman" w:hAnsi="Times New Roman"/>
          <w:i/>
          <w:szCs w:val="21"/>
          <w:vertAlign w:val="subscript"/>
        </w:rPr>
        <w:t>i</w:t>
      </w:r>
      <w:r w:rsidRPr="00EC6A7C">
        <w:rPr>
          <w:rFonts w:ascii="Times New Roman" w:hAnsi="Times New Roman"/>
          <w:szCs w:val="21"/>
        </w:rPr>
        <w:t>+</w:t>
      </w:r>
      <w:r w:rsidRPr="00EC6A7C">
        <w:rPr>
          <w:rFonts w:ascii="Times New Roman" w:hAnsi="Times New Roman"/>
          <w:i/>
          <w:szCs w:val="21"/>
        </w:rPr>
        <w:t>1</w:t>
      </w:r>
    </w:p>
    <w:p w14:paraId="00791851" w14:textId="77777777" w:rsidR="00A06E8B" w:rsidRPr="00EC6A7C" w:rsidRDefault="00A06E8B" w:rsidP="00206612">
      <w:pPr>
        <w:pStyle w:val="afff9"/>
        <w:numPr>
          <w:ilvl w:val="0"/>
          <w:numId w:val="48"/>
        </w:numPr>
        <w:ind w:leftChars="200" w:left="732" w:firstLineChars="0"/>
        <w:rPr>
          <w:rFonts w:ascii="Times New Roman" w:hAnsi="Times New Roman"/>
          <w:szCs w:val="21"/>
        </w:rPr>
      </w:pPr>
      <w:r w:rsidRPr="00EC6A7C">
        <w:rPr>
          <w:rFonts w:ascii="Times New Roman" w:hAnsi="Times New Roman"/>
          <w:szCs w:val="21"/>
        </w:rPr>
        <w:t xml:space="preserve">            endif</w:t>
      </w:r>
    </w:p>
    <w:p w14:paraId="40A687A2" w14:textId="77777777" w:rsidR="00A06E8B" w:rsidRPr="00EC6A7C" w:rsidRDefault="00A06E8B" w:rsidP="00206612">
      <w:pPr>
        <w:pStyle w:val="afff9"/>
        <w:numPr>
          <w:ilvl w:val="0"/>
          <w:numId w:val="48"/>
        </w:numPr>
        <w:ind w:leftChars="200" w:left="732" w:firstLineChars="0"/>
        <w:rPr>
          <w:rFonts w:ascii="Times New Roman" w:hAnsi="Times New Roman"/>
          <w:szCs w:val="21"/>
        </w:rPr>
      </w:pPr>
      <w:r w:rsidRPr="00EC6A7C">
        <w:rPr>
          <w:rFonts w:ascii="Times New Roman" w:hAnsi="Times New Roman"/>
          <w:szCs w:val="21"/>
        </w:rPr>
        <w:t xml:space="preserve">       endfor</w:t>
      </w:r>
    </w:p>
    <w:p w14:paraId="4FAE3223" w14:textId="77777777" w:rsidR="00D93720" w:rsidRPr="00EC6A7C" w:rsidRDefault="00D93720" w:rsidP="00206612">
      <w:pPr>
        <w:pStyle w:val="afff9"/>
        <w:numPr>
          <w:ilvl w:val="0"/>
          <w:numId w:val="48"/>
        </w:numPr>
        <w:ind w:leftChars="200" w:left="732" w:firstLineChars="0"/>
        <w:rPr>
          <w:rFonts w:ascii="Times New Roman" w:hAnsi="Times New Roman"/>
          <w:szCs w:val="21"/>
        </w:rPr>
      </w:pPr>
      <w:r w:rsidRPr="00EC6A7C">
        <w:rPr>
          <w:rFonts w:ascii="Times New Roman" w:hAnsi="Times New Roman"/>
          <w:szCs w:val="21"/>
        </w:rPr>
        <w:t xml:space="preserve">   </w:t>
      </w:r>
      <w:r w:rsidR="000E6000" w:rsidRPr="00EC6A7C">
        <w:rPr>
          <w:rFonts w:ascii="Times New Roman" w:hAnsi="Times New Roman"/>
          <w:szCs w:val="21"/>
        </w:rPr>
        <w:t>e</w:t>
      </w:r>
      <w:r w:rsidRPr="00EC6A7C">
        <w:rPr>
          <w:rFonts w:ascii="Times New Roman" w:hAnsi="Times New Roman"/>
          <w:szCs w:val="21"/>
        </w:rPr>
        <w:t>lse if(</w:t>
      </w:r>
      <w:r w:rsidR="001A32D8" w:rsidRPr="00EC6A7C">
        <w:rPr>
          <w:rFonts w:ascii="Times New Roman" w:hAnsi="Times New Roman"/>
          <w:i/>
          <w:szCs w:val="21"/>
        </w:rPr>
        <w:t>SP</w:t>
      </w:r>
      <w:r w:rsidR="001A32D8" w:rsidRPr="00EC6A7C">
        <w:rPr>
          <w:rFonts w:ascii="Times New Roman" w:hAnsi="Times New Roman"/>
          <w:bCs/>
          <w:i/>
          <w:szCs w:val="21"/>
        </w:rPr>
        <w:t>Tt</w:t>
      </w:r>
      <w:r w:rsidR="001A32D8" w:rsidRPr="00EC6A7C">
        <w:rPr>
          <w:rFonts w:ascii="Times New Roman" w:hAnsi="Times New Roman"/>
          <w:bCs/>
          <w:i/>
          <w:szCs w:val="21"/>
          <w:vertAlign w:val="subscript"/>
        </w:rPr>
        <w:t>new</w:t>
      </w:r>
      <w:r w:rsidR="001A32D8" w:rsidRPr="00EC6A7C">
        <w:rPr>
          <w:rFonts w:ascii="Times New Roman" w:hAnsi="Times New Roman"/>
          <w:szCs w:val="21"/>
        </w:rPr>
        <w:t>!=Ф,</w:t>
      </w:r>
      <w:r w:rsidR="001A32D8" w:rsidRPr="00EC6A7C">
        <w:rPr>
          <w:rFonts w:ascii="Times New Roman" w:hAnsi="Times New Roman"/>
          <w:i/>
          <w:szCs w:val="21"/>
        </w:rPr>
        <w:t xml:space="preserve"> SF</w:t>
      </w:r>
      <w:r w:rsidR="001A32D8" w:rsidRPr="00EC6A7C">
        <w:rPr>
          <w:rFonts w:ascii="Times New Roman" w:hAnsi="Times New Roman"/>
          <w:bCs/>
          <w:i/>
          <w:szCs w:val="21"/>
        </w:rPr>
        <w:t>Tt</w:t>
      </w:r>
      <w:r w:rsidR="001A32D8" w:rsidRPr="00EC6A7C">
        <w:rPr>
          <w:rFonts w:ascii="Times New Roman" w:hAnsi="Times New Roman"/>
          <w:bCs/>
          <w:i/>
          <w:szCs w:val="21"/>
          <w:vertAlign w:val="subscript"/>
        </w:rPr>
        <w:t>new</w:t>
      </w:r>
      <w:r w:rsidR="001A32D8" w:rsidRPr="00EC6A7C">
        <w:rPr>
          <w:rFonts w:ascii="Times New Roman" w:hAnsi="Times New Roman"/>
          <w:szCs w:val="21"/>
        </w:rPr>
        <w:t>=Ф</w:t>
      </w:r>
      <w:r w:rsidRPr="00EC6A7C">
        <w:rPr>
          <w:rFonts w:ascii="Times New Roman" w:hAnsi="Times New Roman"/>
          <w:szCs w:val="21"/>
        </w:rPr>
        <w:t>)</w:t>
      </w:r>
    </w:p>
    <w:p w14:paraId="68C63750" w14:textId="77777777" w:rsidR="00B65A81" w:rsidRPr="00EC6A7C" w:rsidRDefault="00B65A81" w:rsidP="00206612">
      <w:pPr>
        <w:pStyle w:val="afff9"/>
        <w:numPr>
          <w:ilvl w:val="0"/>
          <w:numId w:val="48"/>
        </w:numPr>
        <w:ind w:leftChars="200" w:left="732" w:firstLineChars="0"/>
        <w:rPr>
          <w:rFonts w:ascii="Times New Roman" w:hAnsi="Times New Roman"/>
          <w:szCs w:val="21"/>
        </w:rPr>
      </w:pPr>
      <w:r w:rsidRPr="00EC6A7C">
        <w:rPr>
          <w:rFonts w:ascii="Times New Roman" w:hAnsi="Times New Roman"/>
          <w:szCs w:val="21"/>
        </w:rPr>
        <w:t xml:space="preserve">      for(each test case t</w:t>
      </w:r>
      <w:r w:rsidRPr="00EC6A7C">
        <w:rPr>
          <w:rFonts w:ascii="Times New Roman" w:hAnsi="Times New Roman"/>
          <w:i/>
          <w:szCs w:val="21"/>
          <w:vertAlign w:val="subscript"/>
        </w:rPr>
        <w:t>j</w:t>
      </w:r>
      <w:r w:rsidRPr="00EC6A7C">
        <w:rPr>
          <w:rFonts w:ascii="Times New Roman" w:hAnsi="Times New Roman"/>
          <w:szCs w:val="21"/>
        </w:rPr>
        <w:t xml:space="preserve"> in </w:t>
      </w:r>
      <w:r w:rsidRPr="00EC6A7C">
        <w:rPr>
          <w:rFonts w:ascii="Times New Roman" w:hAnsi="Times New Roman"/>
          <w:i/>
          <w:szCs w:val="21"/>
        </w:rPr>
        <w:t>SP</w:t>
      </w:r>
      <w:r w:rsidRPr="00EC6A7C">
        <w:rPr>
          <w:rFonts w:ascii="Times New Roman" w:hAnsi="Times New Roman"/>
          <w:bCs/>
          <w:i/>
          <w:szCs w:val="21"/>
        </w:rPr>
        <w:t>Tt</w:t>
      </w:r>
      <w:r w:rsidRPr="00EC6A7C">
        <w:rPr>
          <w:rFonts w:ascii="Times New Roman" w:hAnsi="Times New Roman"/>
          <w:bCs/>
          <w:i/>
          <w:szCs w:val="21"/>
          <w:vertAlign w:val="subscript"/>
        </w:rPr>
        <w:t>new</w:t>
      </w:r>
      <w:r w:rsidRPr="00EC6A7C">
        <w:rPr>
          <w:rFonts w:ascii="Times New Roman" w:hAnsi="Times New Roman"/>
          <w:szCs w:val="21"/>
        </w:rPr>
        <w:t>)</w:t>
      </w:r>
    </w:p>
    <w:p w14:paraId="1744E6A9" w14:textId="77777777" w:rsidR="00B65A81" w:rsidRPr="00EC6A7C" w:rsidRDefault="00B65A81" w:rsidP="00206612">
      <w:pPr>
        <w:pStyle w:val="afff9"/>
        <w:numPr>
          <w:ilvl w:val="0"/>
          <w:numId w:val="48"/>
        </w:numPr>
        <w:ind w:leftChars="200" w:left="732" w:firstLineChars="0"/>
        <w:rPr>
          <w:rFonts w:ascii="Times New Roman" w:hAnsi="Times New Roman"/>
          <w:szCs w:val="21"/>
        </w:rPr>
      </w:pPr>
      <w:r w:rsidRPr="00EC6A7C">
        <w:rPr>
          <w:rFonts w:ascii="Times New Roman" w:hAnsi="Times New Roman"/>
          <w:szCs w:val="21"/>
        </w:rPr>
        <w:t xml:space="preserve">            </w:t>
      </w:r>
      <w:r w:rsidRPr="00EC6A7C">
        <w:rPr>
          <w:rFonts w:ascii="Times New Roman" w:hAnsi="Times New Roman"/>
          <w:i/>
          <w:szCs w:val="21"/>
        </w:rPr>
        <w:t>M</w:t>
      </w:r>
      <w:r w:rsidRPr="00EC6A7C">
        <w:rPr>
          <w:rFonts w:ascii="Times New Roman" w:hAnsi="Times New Roman"/>
          <w:i/>
          <w:szCs w:val="21"/>
          <w:vertAlign w:val="subscript"/>
        </w:rPr>
        <w:t>t</w:t>
      </w:r>
      <w:r w:rsidRPr="00EC6A7C">
        <w:rPr>
          <w:rFonts w:ascii="Times New Roman" w:hAnsi="Times New Roman"/>
          <w:i/>
          <w:szCs w:val="21"/>
        </w:rPr>
        <w:sym w:font="Symbol" w:char="F0AC"/>
      </w:r>
      <w:r w:rsidRPr="00EC6A7C">
        <w:rPr>
          <w:rFonts w:ascii="Times New Roman" w:hAnsi="Times New Roman"/>
          <w:szCs w:val="21"/>
        </w:rPr>
        <w:t xml:space="preserve"> </w:t>
      </w:r>
      <w:r w:rsidRPr="00EC6A7C">
        <w:rPr>
          <w:rFonts w:ascii="Times New Roman" w:hAnsi="Times New Roman"/>
          <w:i/>
          <w:szCs w:val="21"/>
        </w:rPr>
        <w:t>get memory variables set from the execution of t</w:t>
      </w:r>
      <w:r w:rsidRPr="00EC6A7C">
        <w:rPr>
          <w:rFonts w:ascii="Times New Roman" w:hAnsi="Times New Roman"/>
          <w:i/>
          <w:szCs w:val="21"/>
          <w:vertAlign w:val="subscript"/>
        </w:rPr>
        <w:t xml:space="preserve">new </w:t>
      </w:r>
      <w:r w:rsidRPr="00EC6A7C">
        <w:rPr>
          <w:rFonts w:ascii="Times New Roman" w:hAnsi="Times New Roman"/>
          <w:i/>
          <w:szCs w:val="21"/>
        </w:rPr>
        <w:t>for</w:t>
      </w:r>
      <w:r w:rsidRPr="00EC6A7C">
        <w:rPr>
          <w:rFonts w:ascii="Times New Roman" w:hAnsi="Times New Roman"/>
          <w:i/>
          <w:szCs w:val="21"/>
          <w:vertAlign w:val="subscript"/>
        </w:rPr>
        <w:t xml:space="preserve"> </w:t>
      </w:r>
      <w:r w:rsidRPr="00EC6A7C">
        <w:rPr>
          <w:rFonts w:ascii="Times New Roman" w:hAnsi="Times New Roman"/>
          <w:i/>
          <w:szCs w:val="21"/>
        </w:rPr>
        <w:t>b</w:t>
      </w:r>
      <w:r w:rsidRPr="00EC6A7C">
        <w:rPr>
          <w:rFonts w:ascii="Times New Roman" w:hAnsi="Times New Roman"/>
          <w:i/>
          <w:szCs w:val="21"/>
          <w:vertAlign w:val="subscript"/>
        </w:rPr>
        <w:t xml:space="preserve">i  </w:t>
      </w:r>
    </w:p>
    <w:p w14:paraId="495198C4" w14:textId="77777777" w:rsidR="00B65A81" w:rsidRPr="00EC6A7C" w:rsidRDefault="00B65A81" w:rsidP="00206612">
      <w:pPr>
        <w:pStyle w:val="afff9"/>
        <w:numPr>
          <w:ilvl w:val="0"/>
          <w:numId w:val="48"/>
        </w:numPr>
        <w:ind w:leftChars="200" w:left="732" w:firstLineChars="0"/>
        <w:rPr>
          <w:rFonts w:ascii="Times New Roman" w:hAnsi="Times New Roman"/>
          <w:szCs w:val="21"/>
        </w:rPr>
      </w:pPr>
      <w:r w:rsidRPr="00EC6A7C">
        <w:rPr>
          <w:rFonts w:ascii="Times New Roman" w:hAnsi="Times New Roman"/>
          <w:szCs w:val="21"/>
        </w:rPr>
        <w:t xml:space="preserve">            </w:t>
      </w:r>
      <w:r w:rsidRPr="00EC6A7C">
        <w:rPr>
          <w:rFonts w:ascii="Times New Roman" w:hAnsi="Times New Roman"/>
          <w:i/>
          <w:szCs w:val="21"/>
        </w:rPr>
        <w:t>M</w:t>
      </w:r>
      <w:r w:rsidRPr="00EC6A7C">
        <w:rPr>
          <w:rFonts w:ascii="Times New Roman" w:hAnsi="Times New Roman"/>
          <w:i/>
          <w:szCs w:val="21"/>
          <w:vertAlign w:val="subscript"/>
        </w:rPr>
        <w:t>tj</w:t>
      </w:r>
      <w:r w:rsidRPr="00EC6A7C">
        <w:rPr>
          <w:rFonts w:ascii="Times New Roman" w:hAnsi="Times New Roman"/>
          <w:i/>
          <w:szCs w:val="21"/>
        </w:rPr>
        <w:sym w:font="Symbol" w:char="F0AC"/>
      </w:r>
      <w:r w:rsidRPr="00EC6A7C">
        <w:rPr>
          <w:rFonts w:ascii="Times New Roman" w:hAnsi="Times New Roman"/>
          <w:szCs w:val="21"/>
        </w:rPr>
        <w:t xml:space="preserve"> </w:t>
      </w:r>
      <w:r w:rsidRPr="00EC6A7C">
        <w:rPr>
          <w:rFonts w:ascii="Times New Roman" w:hAnsi="Times New Roman"/>
          <w:i/>
          <w:szCs w:val="21"/>
        </w:rPr>
        <w:t>get memory variables set from the execution of t</w:t>
      </w:r>
      <w:r w:rsidRPr="00EC6A7C">
        <w:rPr>
          <w:rFonts w:ascii="Times New Roman" w:hAnsi="Times New Roman"/>
          <w:i/>
          <w:szCs w:val="21"/>
          <w:vertAlign w:val="subscript"/>
        </w:rPr>
        <w:t xml:space="preserve">j </w:t>
      </w:r>
      <w:r w:rsidRPr="00EC6A7C">
        <w:rPr>
          <w:rFonts w:ascii="Times New Roman" w:hAnsi="Times New Roman"/>
          <w:i/>
          <w:szCs w:val="21"/>
        </w:rPr>
        <w:t>for</w:t>
      </w:r>
      <w:r w:rsidRPr="00EC6A7C">
        <w:rPr>
          <w:rFonts w:ascii="Times New Roman" w:hAnsi="Times New Roman"/>
          <w:i/>
          <w:szCs w:val="21"/>
          <w:vertAlign w:val="subscript"/>
        </w:rPr>
        <w:t xml:space="preserve"> </w:t>
      </w:r>
      <w:r w:rsidRPr="00EC6A7C">
        <w:rPr>
          <w:rFonts w:ascii="Times New Roman" w:hAnsi="Times New Roman"/>
          <w:i/>
          <w:szCs w:val="21"/>
        </w:rPr>
        <w:t>b</w:t>
      </w:r>
      <w:r w:rsidRPr="00EC6A7C">
        <w:rPr>
          <w:rFonts w:ascii="Times New Roman" w:hAnsi="Times New Roman"/>
          <w:i/>
          <w:szCs w:val="21"/>
          <w:vertAlign w:val="subscript"/>
        </w:rPr>
        <w:t>i</w:t>
      </w:r>
    </w:p>
    <w:p w14:paraId="5A5E79F5" w14:textId="77777777" w:rsidR="00B65A81" w:rsidRPr="00EC6A7C" w:rsidRDefault="00B65A81" w:rsidP="00206612">
      <w:pPr>
        <w:pStyle w:val="afff9"/>
        <w:numPr>
          <w:ilvl w:val="0"/>
          <w:numId w:val="48"/>
        </w:numPr>
        <w:ind w:leftChars="200" w:left="732" w:firstLineChars="0"/>
        <w:rPr>
          <w:rFonts w:ascii="Times New Roman" w:hAnsi="Times New Roman"/>
          <w:szCs w:val="21"/>
        </w:rPr>
      </w:pPr>
      <w:r w:rsidRPr="00EC6A7C">
        <w:rPr>
          <w:rFonts w:ascii="Times New Roman" w:hAnsi="Times New Roman"/>
          <w:szCs w:val="21"/>
        </w:rPr>
        <w:t xml:space="preserve">            </w:t>
      </w:r>
      <w:r w:rsidRPr="00EC6A7C">
        <w:rPr>
          <w:rFonts w:ascii="Times New Roman" w:hAnsi="Times New Roman"/>
          <w:i/>
          <w:szCs w:val="21"/>
        </w:rPr>
        <w:t>XC</w:t>
      </w:r>
      <w:r w:rsidRPr="00EC6A7C">
        <w:rPr>
          <w:rFonts w:ascii="Times New Roman" w:hAnsi="Times New Roman"/>
          <w:i/>
          <w:szCs w:val="21"/>
          <w:vertAlign w:val="subscript"/>
        </w:rPr>
        <w:t>j</w:t>
      </w:r>
      <w:r w:rsidRPr="00EC6A7C">
        <w:rPr>
          <w:rFonts w:ascii="Times New Roman" w:hAnsi="Times New Roman"/>
          <w:i/>
          <w:szCs w:val="21"/>
        </w:rPr>
        <w:sym w:font="Symbol" w:char="F0AC"/>
      </w:r>
      <w:r w:rsidRPr="00EC6A7C">
        <w:rPr>
          <w:rFonts w:ascii="Times New Roman" w:hAnsi="Times New Roman"/>
          <w:i/>
          <w:szCs w:val="21"/>
        </w:rPr>
        <w:t xml:space="preserve"> M</w:t>
      </w:r>
      <w:r w:rsidRPr="00EC6A7C">
        <w:rPr>
          <w:rFonts w:ascii="Times New Roman" w:hAnsi="Times New Roman"/>
          <w:i/>
          <w:szCs w:val="21"/>
          <w:vertAlign w:val="subscript"/>
        </w:rPr>
        <w:t>t</w:t>
      </w:r>
      <w:r w:rsidRPr="00EC6A7C">
        <w:rPr>
          <w:rFonts w:ascii="Times New Roman" w:hAnsi="Times New Roman"/>
          <w:i/>
          <w:szCs w:val="21"/>
        </w:rPr>
        <w:t>∩M</w:t>
      </w:r>
      <w:r w:rsidRPr="00EC6A7C">
        <w:rPr>
          <w:rFonts w:ascii="Times New Roman" w:hAnsi="Times New Roman"/>
          <w:i/>
          <w:szCs w:val="21"/>
          <w:vertAlign w:val="subscript"/>
        </w:rPr>
        <w:t>tj</w:t>
      </w:r>
      <w:r w:rsidRPr="00EC6A7C">
        <w:rPr>
          <w:rFonts w:ascii="Times New Roman" w:hAnsi="Times New Roman"/>
          <w:i/>
          <w:szCs w:val="21"/>
        </w:rPr>
        <w:t>∩SB</w:t>
      </w:r>
      <w:r w:rsidRPr="00EC6A7C">
        <w:rPr>
          <w:rFonts w:ascii="Times New Roman" w:hAnsi="Times New Roman"/>
          <w:i/>
          <w:szCs w:val="21"/>
          <w:vertAlign w:val="subscript"/>
        </w:rPr>
        <w:t>b</w:t>
      </w:r>
      <w:r w:rsidR="00CF6F1D" w:rsidRPr="00EC6A7C">
        <w:rPr>
          <w:rFonts w:ascii="Times New Roman" w:hAnsi="Times New Roman"/>
          <w:i/>
          <w:szCs w:val="21"/>
          <w:vertAlign w:val="subscript"/>
        </w:rPr>
        <w:t>i</w:t>
      </w:r>
    </w:p>
    <w:p w14:paraId="75799546" w14:textId="77777777" w:rsidR="00B65A81" w:rsidRPr="00EC6A7C" w:rsidRDefault="00B65A81" w:rsidP="00206612">
      <w:pPr>
        <w:pStyle w:val="afff9"/>
        <w:numPr>
          <w:ilvl w:val="0"/>
          <w:numId w:val="48"/>
        </w:numPr>
        <w:ind w:leftChars="200" w:left="732" w:firstLineChars="0"/>
        <w:rPr>
          <w:rFonts w:ascii="Times New Roman" w:hAnsi="Times New Roman"/>
          <w:szCs w:val="21"/>
        </w:rPr>
      </w:pPr>
      <w:r w:rsidRPr="00EC6A7C">
        <w:rPr>
          <w:rFonts w:ascii="Times New Roman" w:hAnsi="Times New Roman"/>
          <w:szCs w:val="21"/>
        </w:rPr>
        <w:t xml:space="preserve">            if(|</w:t>
      </w:r>
      <w:r w:rsidRPr="00EC6A7C">
        <w:rPr>
          <w:rFonts w:ascii="Times New Roman" w:hAnsi="Times New Roman"/>
          <w:i/>
          <w:szCs w:val="21"/>
        </w:rPr>
        <w:t>XC</w:t>
      </w:r>
      <w:r w:rsidRPr="00EC6A7C">
        <w:rPr>
          <w:rFonts w:ascii="Times New Roman" w:hAnsi="Times New Roman"/>
          <w:i/>
          <w:szCs w:val="21"/>
          <w:vertAlign w:val="subscript"/>
        </w:rPr>
        <w:t>j</w:t>
      </w:r>
      <w:r w:rsidRPr="00EC6A7C">
        <w:rPr>
          <w:rFonts w:ascii="Times New Roman" w:hAnsi="Times New Roman"/>
          <w:szCs w:val="21"/>
        </w:rPr>
        <w:t>|/|(</w:t>
      </w:r>
      <w:r w:rsidRPr="00EC6A7C">
        <w:rPr>
          <w:rFonts w:ascii="Times New Roman" w:hAnsi="Times New Roman"/>
          <w:i/>
          <w:szCs w:val="21"/>
        </w:rPr>
        <w:t>M</w:t>
      </w:r>
      <w:r w:rsidRPr="00EC6A7C">
        <w:rPr>
          <w:rFonts w:ascii="Times New Roman" w:hAnsi="Times New Roman"/>
          <w:i/>
          <w:szCs w:val="21"/>
          <w:vertAlign w:val="subscript"/>
        </w:rPr>
        <w:t>t</w:t>
      </w:r>
      <w:r w:rsidRPr="00EC6A7C">
        <w:rPr>
          <w:rFonts w:ascii="Times New Roman" w:hAnsi="Times New Roman"/>
          <w:i/>
          <w:szCs w:val="21"/>
        </w:rPr>
        <w:t>-M</w:t>
      </w:r>
      <w:r w:rsidRPr="00EC6A7C">
        <w:rPr>
          <w:rFonts w:ascii="Times New Roman" w:hAnsi="Times New Roman"/>
          <w:i/>
          <w:szCs w:val="21"/>
          <w:vertAlign w:val="subscript"/>
        </w:rPr>
        <w:t xml:space="preserve"> tj</w:t>
      </w:r>
      <w:r w:rsidRPr="00EC6A7C">
        <w:rPr>
          <w:rFonts w:ascii="Times New Roman" w:hAnsi="Times New Roman"/>
          <w:szCs w:val="21"/>
        </w:rPr>
        <w:t>)|</w:t>
      </w:r>
      <w:r w:rsidR="005C2700" w:rsidRPr="00EC6A7C">
        <w:rPr>
          <w:rFonts w:ascii="Times New Roman" w:hAnsi="Times New Roman"/>
          <w:szCs w:val="21"/>
        </w:rPr>
        <w:t>&lt;</w:t>
      </w:r>
      <w:r w:rsidRPr="00EC6A7C">
        <w:rPr>
          <w:rFonts w:ascii="Times New Roman" w:hAnsi="Times New Roman"/>
          <w:i/>
          <w:szCs w:val="21"/>
        </w:rPr>
        <w:t>Threshold</w:t>
      </w:r>
      <w:r w:rsidRPr="00EC6A7C">
        <w:rPr>
          <w:rFonts w:ascii="Times New Roman" w:hAnsi="Times New Roman"/>
          <w:i/>
          <w:szCs w:val="21"/>
          <w:vertAlign w:val="subscript"/>
        </w:rPr>
        <w:t>bi</w:t>
      </w:r>
      <w:r w:rsidRPr="00EC6A7C">
        <w:rPr>
          <w:rFonts w:ascii="Times New Roman" w:hAnsi="Times New Roman"/>
          <w:szCs w:val="21"/>
        </w:rPr>
        <w:t>)</w:t>
      </w:r>
    </w:p>
    <w:p w14:paraId="5460A680" w14:textId="77777777" w:rsidR="00B65A81" w:rsidRPr="00EC6A7C" w:rsidRDefault="00B65A81" w:rsidP="00206612">
      <w:pPr>
        <w:pStyle w:val="afff9"/>
        <w:numPr>
          <w:ilvl w:val="0"/>
          <w:numId w:val="48"/>
        </w:numPr>
        <w:ind w:leftChars="200" w:left="732" w:firstLineChars="0"/>
        <w:rPr>
          <w:rFonts w:ascii="Times New Roman" w:hAnsi="Times New Roman"/>
          <w:szCs w:val="21"/>
        </w:rPr>
      </w:pPr>
      <w:r w:rsidRPr="00EC6A7C">
        <w:rPr>
          <w:rFonts w:ascii="Times New Roman" w:hAnsi="Times New Roman"/>
          <w:szCs w:val="21"/>
        </w:rPr>
        <w:t xml:space="preserve">                 </w:t>
      </w:r>
      <w:r w:rsidRPr="00EC6A7C">
        <w:rPr>
          <w:rFonts w:ascii="Times New Roman" w:hAnsi="Times New Roman"/>
          <w:i/>
          <w:szCs w:val="21"/>
        </w:rPr>
        <w:t>FC</w:t>
      </w:r>
      <w:r w:rsidRPr="00EC6A7C">
        <w:rPr>
          <w:rFonts w:ascii="Times New Roman" w:hAnsi="Times New Roman"/>
          <w:i/>
          <w:szCs w:val="21"/>
          <w:vertAlign w:val="subscript"/>
        </w:rPr>
        <w:t>i</w:t>
      </w:r>
      <w:r w:rsidRPr="00EC6A7C">
        <w:rPr>
          <w:rFonts w:ascii="Times New Roman" w:hAnsi="Times New Roman"/>
          <w:szCs w:val="21"/>
        </w:rPr>
        <w:t>=</w:t>
      </w:r>
      <w:r w:rsidRPr="00EC6A7C">
        <w:rPr>
          <w:rFonts w:ascii="Times New Roman" w:hAnsi="Times New Roman"/>
          <w:i/>
          <w:szCs w:val="21"/>
        </w:rPr>
        <w:t>FC</w:t>
      </w:r>
      <w:r w:rsidRPr="00EC6A7C">
        <w:rPr>
          <w:rFonts w:ascii="Times New Roman" w:hAnsi="Times New Roman"/>
          <w:i/>
          <w:szCs w:val="21"/>
          <w:vertAlign w:val="subscript"/>
        </w:rPr>
        <w:t>i</w:t>
      </w:r>
      <w:r w:rsidRPr="00EC6A7C">
        <w:rPr>
          <w:rFonts w:ascii="Times New Roman" w:hAnsi="Times New Roman"/>
          <w:i/>
          <w:szCs w:val="21"/>
        </w:rPr>
        <w:t>+1</w:t>
      </w:r>
    </w:p>
    <w:p w14:paraId="1AE050F2" w14:textId="77777777" w:rsidR="00B65A81" w:rsidRPr="00EC6A7C" w:rsidRDefault="00B65A81" w:rsidP="00206612">
      <w:pPr>
        <w:pStyle w:val="afff9"/>
        <w:numPr>
          <w:ilvl w:val="0"/>
          <w:numId w:val="48"/>
        </w:numPr>
        <w:ind w:leftChars="200" w:left="732" w:firstLineChars="0"/>
        <w:rPr>
          <w:rFonts w:ascii="Times New Roman" w:hAnsi="Times New Roman"/>
          <w:szCs w:val="21"/>
        </w:rPr>
      </w:pPr>
      <w:r w:rsidRPr="00EC6A7C">
        <w:rPr>
          <w:rFonts w:ascii="Times New Roman" w:hAnsi="Times New Roman"/>
          <w:szCs w:val="21"/>
        </w:rPr>
        <w:t xml:space="preserve">            else</w:t>
      </w:r>
    </w:p>
    <w:p w14:paraId="2A8E2297" w14:textId="77777777" w:rsidR="00B65A81" w:rsidRPr="00EC6A7C" w:rsidRDefault="00B65A81" w:rsidP="00206612">
      <w:pPr>
        <w:pStyle w:val="afff9"/>
        <w:numPr>
          <w:ilvl w:val="0"/>
          <w:numId w:val="48"/>
        </w:numPr>
        <w:ind w:leftChars="200" w:left="732" w:firstLineChars="0"/>
        <w:rPr>
          <w:rFonts w:ascii="Times New Roman" w:hAnsi="Times New Roman"/>
          <w:szCs w:val="21"/>
        </w:rPr>
      </w:pPr>
      <w:r w:rsidRPr="00EC6A7C">
        <w:rPr>
          <w:rFonts w:ascii="Times New Roman" w:hAnsi="Times New Roman"/>
          <w:szCs w:val="21"/>
        </w:rPr>
        <w:t xml:space="preserve">                 </w:t>
      </w:r>
      <w:r w:rsidRPr="00EC6A7C">
        <w:rPr>
          <w:rFonts w:ascii="Times New Roman" w:hAnsi="Times New Roman"/>
          <w:i/>
          <w:szCs w:val="21"/>
        </w:rPr>
        <w:t>PC</w:t>
      </w:r>
      <w:r w:rsidRPr="00EC6A7C">
        <w:rPr>
          <w:rFonts w:ascii="Times New Roman" w:hAnsi="Times New Roman"/>
          <w:i/>
          <w:szCs w:val="21"/>
          <w:vertAlign w:val="subscript"/>
        </w:rPr>
        <w:t>i</w:t>
      </w:r>
      <w:r w:rsidRPr="00EC6A7C">
        <w:rPr>
          <w:rFonts w:ascii="Times New Roman" w:hAnsi="Times New Roman"/>
          <w:szCs w:val="21"/>
        </w:rPr>
        <w:t>=</w:t>
      </w:r>
      <w:r w:rsidRPr="00EC6A7C">
        <w:rPr>
          <w:rFonts w:ascii="Times New Roman" w:hAnsi="Times New Roman"/>
          <w:i/>
          <w:szCs w:val="21"/>
        </w:rPr>
        <w:t>PC</w:t>
      </w:r>
      <w:r w:rsidRPr="00EC6A7C">
        <w:rPr>
          <w:rFonts w:ascii="Times New Roman" w:hAnsi="Times New Roman"/>
          <w:i/>
          <w:szCs w:val="21"/>
          <w:vertAlign w:val="subscript"/>
        </w:rPr>
        <w:t>i</w:t>
      </w:r>
      <w:r w:rsidRPr="00EC6A7C">
        <w:rPr>
          <w:rFonts w:ascii="Times New Roman" w:hAnsi="Times New Roman"/>
          <w:szCs w:val="21"/>
        </w:rPr>
        <w:t>+</w:t>
      </w:r>
      <w:r w:rsidRPr="00EC6A7C">
        <w:rPr>
          <w:rFonts w:ascii="Times New Roman" w:hAnsi="Times New Roman"/>
          <w:i/>
          <w:szCs w:val="21"/>
        </w:rPr>
        <w:t>1</w:t>
      </w:r>
    </w:p>
    <w:p w14:paraId="29D1CA0E" w14:textId="77777777" w:rsidR="00B65A81" w:rsidRPr="00EC6A7C" w:rsidRDefault="00B65A81" w:rsidP="00206612">
      <w:pPr>
        <w:pStyle w:val="afff9"/>
        <w:numPr>
          <w:ilvl w:val="0"/>
          <w:numId w:val="48"/>
        </w:numPr>
        <w:ind w:leftChars="200" w:left="732" w:firstLineChars="0"/>
        <w:rPr>
          <w:rFonts w:ascii="Times New Roman" w:hAnsi="Times New Roman"/>
          <w:szCs w:val="21"/>
        </w:rPr>
      </w:pPr>
      <w:r w:rsidRPr="00EC6A7C">
        <w:rPr>
          <w:rFonts w:ascii="Times New Roman" w:hAnsi="Times New Roman"/>
          <w:szCs w:val="21"/>
        </w:rPr>
        <w:t xml:space="preserve">            endif</w:t>
      </w:r>
    </w:p>
    <w:p w14:paraId="704154B3" w14:textId="77777777" w:rsidR="00F51B82" w:rsidRPr="00EC6A7C" w:rsidRDefault="00B65A81" w:rsidP="00206612">
      <w:pPr>
        <w:pStyle w:val="afff9"/>
        <w:numPr>
          <w:ilvl w:val="0"/>
          <w:numId w:val="48"/>
        </w:numPr>
        <w:ind w:leftChars="200" w:left="732" w:firstLineChars="0"/>
        <w:rPr>
          <w:rFonts w:ascii="Times New Roman" w:hAnsi="Times New Roman"/>
          <w:szCs w:val="21"/>
        </w:rPr>
      </w:pPr>
      <w:r w:rsidRPr="00EC6A7C">
        <w:rPr>
          <w:rFonts w:ascii="Times New Roman" w:hAnsi="Times New Roman"/>
          <w:szCs w:val="21"/>
        </w:rPr>
        <w:t xml:space="preserve">       endfor</w:t>
      </w:r>
    </w:p>
    <w:p w14:paraId="155B3A29" w14:textId="77777777" w:rsidR="00D93720" w:rsidRPr="00EC6A7C" w:rsidRDefault="00D93720" w:rsidP="00206612">
      <w:pPr>
        <w:pStyle w:val="afff9"/>
        <w:numPr>
          <w:ilvl w:val="0"/>
          <w:numId w:val="48"/>
        </w:numPr>
        <w:ind w:leftChars="200" w:left="732" w:firstLineChars="0"/>
        <w:rPr>
          <w:rFonts w:ascii="Times New Roman" w:hAnsi="Times New Roman"/>
          <w:szCs w:val="21"/>
        </w:rPr>
      </w:pPr>
      <w:r w:rsidRPr="00EC6A7C">
        <w:rPr>
          <w:rFonts w:ascii="Times New Roman" w:hAnsi="Times New Roman"/>
          <w:szCs w:val="21"/>
        </w:rPr>
        <w:t xml:space="preserve">   </w:t>
      </w:r>
      <w:r w:rsidR="00F51B82" w:rsidRPr="00EC6A7C">
        <w:rPr>
          <w:rFonts w:ascii="Times New Roman" w:hAnsi="Times New Roman"/>
          <w:szCs w:val="21"/>
        </w:rPr>
        <w:t xml:space="preserve">else </w:t>
      </w:r>
      <w:r w:rsidR="000E6000" w:rsidRPr="00EC6A7C">
        <w:rPr>
          <w:rFonts w:ascii="Times New Roman" w:hAnsi="Times New Roman"/>
          <w:szCs w:val="21"/>
        </w:rPr>
        <w:t>i</w:t>
      </w:r>
      <w:r w:rsidRPr="00EC6A7C">
        <w:rPr>
          <w:rFonts w:ascii="Times New Roman" w:hAnsi="Times New Roman"/>
          <w:szCs w:val="21"/>
        </w:rPr>
        <w:t>f(</w:t>
      </w:r>
      <w:r w:rsidR="00132513" w:rsidRPr="00EC6A7C">
        <w:rPr>
          <w:rFonts w:ascii="Times New Roman" w:hAnsi="Times New Roman"/>
          <w:i/>
          <w:szCs w:val="21"/>
        </w:rPr>
        <w:t>SP</w:t>
      </w:r>
      <w:r w:rsidR="00132513" w:rsidRPr="00EC6A7C">
        <w:rPr>
          <w:rFonts w:ascii="Times New Roman" w:hAnsi="Times New Roman"/>
          <w:bCs/>
          <w:i/>
          <w:szCs w:val="21"/>
        </w:rPr>
        <w:t>Tt</w:t>
      </w:r>
      <w:r w:rsidR="00132513" w:rsidRPr="00EC6A7C">
        <w:rPr>
          <w:rFonts w:ascii="Times New Roman" w:hAnsi="Times New Roman"/>
          <w:bCs/>
          <w:i/>
          <w:szCs w:val="21"/>
          <w:vertAlign w:val="subscript"/>
        </w:rPr>
        <w:t>new</w:t>
      </w:r>
      <w:r w:rsidR="00132513" w:rsidRPr="00EC6A7C">
        <w:rPr>
          <w:rFonts w:ascii="Times New Roman" w:hAnsi="Times New Roman"/>
          <w:szCs w:val="21"/>
        </w:rPr>
        <w:t>=Ф,</w:t>
      </w:r>
      <w:r w:rsidR="00132513" w:rsidRPr="00EC6A7C">
        <w:rPr>
          <w:rFonts w:ascii="Times New Roman" w:hAnsi="Times New Roman"/>
          <w:i/>
          <w:szCs w:val="21"/>
        </w:rPr>
        <w:t xml:space="preserve"> SF</w:t>
      </w:r>
      <w:r w:rsidR="00132513" w:rsidRPr="00EC6A7C">
        <w:rPr>
          <w:rFonts w:ascii="Times New Roman" w:hAnsi="Times New Roman"/>
          <w:bCs/>
          <w:i/>
          <w:szCs w:val="21"/>
        </w:rPr>
        <w:t>Tt</w:t>
      </w:r>
      <w:r w:rsidR="00132513" w:rsidRPr="00EC6A7C">
        <w:rPr>
          <w:rFonts w:ascii="Times New Roman" w:hAnsi="Times New Roman"/>
          <w:bCs/>
          <w:i/>
          <w:szCs w:val="21"/>
          <w:vertAlign w:val="subscript"/>
        </w:rPr>
        <w:t>new</w:t>
      </w:r>
      <w:r w:rsidR="00132513" w:rsidRPr="00EC6A7C">
        <w:rPr>
          <w:rFonts w:ascii="Times New Roman" w:hAnsi="Times New Roman"/>
          <w:szCs w:val="21"/>
        </w:rPr>
        <w:t>!=Ф</w:t>
      </w:r>
      <w:r w:rsidRPr="00EC6A7C">
        <w:rPr>
          <w:rFonts w:ascii="Times New Roman" w:hAnsi="Times New Roman"/>
          <w:szCs w:val="21"/>
        </w:rPr>
        <w:t>)</w:t>
      </w:r>
    </w:p>
    <w:p w14:paraId="67D2F65B" w14:textId="77777777" w:rsidR="00C45544" w:rsidRPr="00EC6A7C" w:rsidRDefault="00C45544" w:rsidP="00206612">
      <w:pPr>
        <w:pStyle w:val="afff9"/>
        <w:numPr>
          <w:ilvl w:val="0"/>
          <w:numId w:val="48"/>
        </w:numPr>
        <w:ind w:leftChars="200" w:left="732" w:firstLineChars="0"/>
        <w:rPr>
          <w:rFonts w:ascii="Times New Roman" w:hAnsi="Times New Roman"/>
          <w:szCs w:val="21"/>
        </w:rPr>
      </w:pPr>
      <w:r w:rsidRPr="00EC6A7C">
        <w:rPr>
          <w:rFonts w:ascii="Times New Roman" w:hAnsi="Times New Roman"/>
          <w:szCs w:val="21"/>
        </w:rPr>
        <w:t xml:space="preserve">        for(each test case t</w:t>
      </w:r>
      <w:r w:rsidRPr="00EC6A7C">
        <w:rPr>
          <w:rFonts w:ascii="Times New Roman" w:hAnsi="Times New Roman"/>
          <w:i/>
          <w:szCs w:val="21"/>
          <w:vertAlign w:val="subscript"/>
        </w:rPr>
        <w:t>j</w:t>
      </w:r>
      <w:r w:rsidRPr="00EC6A7C">
        <w:rPr>
          <w:rFonts w:ascii="Times New Roman" w:hAnsi="Times New Roman"/>
          <w:szCs w:val="21"/>
        </w:rPr>
        <w:t xml:space="preserve"> in </w:t>
      </w:r>
      <w:r w:rsidRPr="00EC6A7C">
        <w:rPr>
          <w:rFonts w:ascii="Times New Roman" w:hAnsi="Times New Roman"/>
          <w:i/>
          <w:szCs w:val="21"/>
        </w:rPr>
        <w:t>SF</w:t>
      </w:r>
      <w:r w:rsidRPr="00EC6A7C">
        <w:rPr>
          <w:rFonts w:ascii="Times New Roman" w:hAnsi="Times New Roman"/>
          <w:bCs/>
          <w:i/>
          <w:szCs w:val="21"/>
        </w:rPr>
        <w:t>Tt</w:t>
      </w:r>
      <w:r w:rsidRPr="00EC6A7C">
        <w:rPr>
          <w:rFonts w:ascii="Times New Roman" w:hAnsi="Times New Roman"/>
          <w:bCs/>
          <w:i/>
          <w:szCs w:val="21"/>
          <w:vertAlign w:val="subscript"/>
        </w:rPr>
        <w:t>new</w:t>
      </w:r>
      <w:r w:rsidRPr="00EC6A7C">
        <w:rPr>
          <w:rFonts w:ascii="Times New Roman" w:hAnsi="Times New Roman"/>
          <w:szCs w:val="21"/>
        </w:rPr>
        <w:t>)</w:t>
      </w:r>
    </w:p>
    <w:p w14:paraId="2341FB7E" w14:textId="77777777" w:rsidR="00C45544" w:rsidRPr="00EC6A7C" w:rsidRDefault="00C45544" w:rsidP="00206612">
      <w:pPr>
        <w:pStyle w:val="afff9"/>
        <w:numPr>
          <w:ilvl w:val="0"/>
          <w:numId w:val="48"/>
        </w:numPr>
        <w:ind w:leftChars="200" w:left="732" w:firstLineChars="0"/>
        <w:rPr>
          <w:rFonts w:ascii="Times New Roman" w:hAnsi="Times New Roman"/>
          <w:szCs w:val="21"/>
        </w:rPr>
      </w:pPr>
      <w:r w:rsidRPr="00EC6A7C">
        <w:rPr>
          <w:rFonts w:ascii="Times New Roman" w:hAnsi="Times New Roman"/>
          <w:szCs w:val="21"/>
        </w:rPr>
        <w:t xml:space="preserve">            </w:t>
      </w:r>
      <w:r w:rsidRPr="00EC6A7C">
        <w:rPr>
          <w:rFonts w:ascii="Times New Roman" w:hAnsi="Times New Roman"/>
          <w:i/>
          <w:szCs w:val="21"/>
        </w:rPr>
        <w:t>M</w:t>
      </w:r>
      <w:r w:rsidRPr="00EC6A7C">
        <w:rPr>
          <w:rFonts w:ascii="Times New Roman" w:hAnsi="Times New Roman"/>
          <w:i/>
          <w:szCs w:val="21"/>
          <w:vertAlign w:val="subscript"/>
        </w:rPr>
        <w:t>t</w:t>
      </w:r>
      <w:r w:rsidRPr="00EC6A7C">
        <w:rPr>
          <w:rFonts w:ascii="Times New Roman" w:hAnsi="Times New Roman"/>
          <w:i/>
          <w:szCs w:val="21"/>
        </w:rPr>
        <w:sym w:font="Symbol" w:char="F0AC"/>
      </w:r>
      <w:r w:rsidRPr="00EC6A7C">
        <w:rPr>
          <w:rFonts w:ascii="Times New Roman" w:hAnsi="Times New Roman"/>
          <w:szCs w:val="21"/>
        </w:rPr>
        <w:t xml:space="preserve"> </w:t>
      </w:r>
      <w:r w:rsidRPr="00EC6A7C">
        <w:rPr>
          <w:rFonts w:ascii="Times New Roman" w:hAnsi="Times New Roman"/>
          <w:i/>
          <w:szCs w:val="21"/>
        </w:rPr>
        <w:t>get memory variables set from the execution of t</w:t>
      </w:r>
      <w:r w:rsidRPr="00EC6A7C">
        <w:rPr>
          <w:rFonts w:ascii="Times New Roman" w:hAnsi="Times New Roman"/>
          <w:i/>
          <w:szCs w:val="21"/>
          <w:vertAlign w:val="subscript"/>
        </w:rPr>
        <w:t xml:space="preserve">new </w:t>
      </w:r>
      <w:r w:rsidRPr="00EC6A7C">
        <w:rPr>
          <w:rFonts w:ascii="Times New Roman" w:hAnsi="Times New Roman"/>
          <w:i/>
          <w:szCs w:val="21"/>
        </w:rPr>
        <w:t>for</w:t>
      </w:r>
      <w:r w:rsidRPr="00EC6A7C">
        <w:rPr>
          <w:rFonts w:ascii="Times New Roman" w:hAnsi="Times New Roman"/>
          <w:i/>
          <w:szCs w:val="21"/>
          <w:vertAlign w:val="subscript"/>
        </w:rPr>
        <w:t xml:space="preserve"> </w:t>
      </w:r>
      <w:r w:rsidRPr="00EC6A7C">
        <w:rPr>
          <w:rFonts w:ascii="Times New Roman" w:hAnsi="Times New Roman"/>
          <w:i/>
          <w:szCs w:val="21"/>
        </w:rPr>
        <w:t>b</w:t>
      </w:r>
      <w:r w:rsidRPr="00EC6A7C">
        <w:rPr>
          <w:rFonts w:ascii="Times New Roman" w:hAnsi="Times New Roman"/>
          <w:i/>
          <w:szCs w:val="21"/>
          <w:vertAlign w:val="subscript"/>
        </w:rPr>
        <w:t xml:space="preserve">i  </w:t>
      </w:r>
    </w:p>
    <w:p w14:paraId="3559E2F9" w14:textId="77777777" w:rsidR="00C45544" w:rsidRPr="00EC6A7C" w:rsidRDefault="00C45544" w:rsidP="00206612">
      <w:pPr>
        <w:pStyle w:val="afff9"/>
        <w:numPr>
          <w:ilvl w:val="0"/>
          <w:numId w:val="48"/>
        </w:numPr>
        <w:ind w:leftChars="200" w:left="732" w:firstLineChars="0"/>
        <w:rPr>
          <w:rFonts w:ascii="Times New Roman" w:hAnsi="Times New Roman"/>
          <w:szCs w:val="21"/>
        </w:rPr>
      </w:pPr>
      <w:r w:rsidRPr="00EC6A7C">
        <w:rPr>
          <w:rFonts w:ascii="Times New Roman" w:hAnsi="Times New Roman"/>
          <w:szCs w:val="21"/>
        </w:rPr>
        <w:t xml:space="preserve">            </w:t>
      </w:r>
      <w:r w:rsidRPr="00EC6A7C">
        <w:rPr>
          <w:rFonts w:ascii="Times New Roman" w:hAnsi="Times New Roman"/>
          <w:i/>
          <w:szCs w:val="21"/>
        </w:rPr>
        <w:t>M</w:t>
      </w:r>
      <w:r w:rsidRPr="00EC6A7C">
        <w:rPr>
          <w:rFonts w:ascii="Times New Roman" w:hAnsi="Times New Roman"/>
          <w:i/>
          <w:szCs w:val="21"/>
          <w:vertAlign w:val="subscript"/>
        </w:rPr>
        <w:t>tj</w:t>
      </w:r>
      <w:r w:rsidRPr="00EC6A7C">
        <w:rPr>
          <w:rFonts w:ascii="Times New Roman" w:hAnsi="Times New Roman"/>
          <w:i/>
          <w:szCs w:val="21"/>
        </w:rPr>
        <w:sym w:font="Symbol" w:char="F0AC"/>
      </w:r>
      <w:r w:rsidRPr="00EC6A7C">
        <w:rPr>
          <w:rFonts w:ascii="Times New Roman" w:hAnsi="Times New Roman"/>
          <w:szCs w:val="21"/>
        </w:rPr>
        <w:t xml:space="preserve"> </w:t>
      </w:r>
      <w:r w:rsidRPr="00EC6A7C">
        <w:rPr>
          <w:rFonts w:ascii="Times New Roman" w:hAnsi="Times New Roman"/>
          <w:i/>
          <w:szCs w:val="21"/>
        </w:rPr>
        <w:t>get memory variables set from the execution of t</w:t>
      </w:r>
      <w:r w:rsidRPr="00EC6A7C">
        <w:rPr>
          <w:rFonts w:ascii="Times New Roman" w:hAnsi="Times New Roman"/>
          <w:i/>
          <w:szCs w:val="21"/>
          <w:vertAlign w:val="subscript"/>
        </w:rPr>
        <w:t xml:space="preserve">j </w:t>
      </w:r>
      <w:r w:rsidRPr="00EC6A7C">
        <w:rPr>
          <w:rFonts w:ascii="Times New Roman" w:hAnsi="Times New Roman"/>
          <w:i/>
          <w:szCs w:val="21"/>
        </w:rPr>
        <w:t>for</w:t>
      </w:r>
      <w:r w:rsidRPr="00EC6A7C">
        <w:rPr>
          <w:rFonts w:ascii="Times New Roman" w:hAnsi="Times New Roman"/>
          <w:i/>
          <w:szCs w:val="21"/>
          <w:vertAlign w:val="subscript"/>
        </w:rPr>
        <w:t xml:space="preserve"> </w:t>
      </w:r>
      <w:r w:rsidRPr="00EC6A7C">
        <w:rPr>
          <w:rFonts w:ascii="Times New Roman" w:hAnsi="Times New Roman"/>
          <w:i/>
          <w:szCs w:val="21"/>
        </w:rPr>
        <w:t>b</w:t>
      </w:r>
      <w:r w:rsidRPr="00EC6A7C">
        <w:rPr>
          <w:rFonts w:ascii="Times New Roman" w:hAnsi="Times New Roman"/>
          <w:i/>
          <w:szCs w:val="21"/>
          <w:vertAlign w:val="subscript"/>
        </w:rPr>
        <w:t>i</w:t>
      </w:r>
    </w:p>
    <w:p w14:paraId="546527E6" w14:textId="77777777" w:rsidR="00C45544" w:rsidRPr="00EC6A7C" w:rsidRDefault="00C45544" w:rsidP="00206612">
      <w:pPr>
        <w:pStyle w:val="afff9"/>
        <w:numPr>
          <w:ilvl w:val="0"/>
          <w:numId w:val="48"/>
        </w:numPr>
        <w:ind w:leftChars="200" w:left="732" w:firstLineChars="0"/>
        <w:rPr>
          <w:rFonts w:ascii="Times New Roman" w:hAnsi="Times New Roman"/>
          <w:szCs w:val="21"/>
        </w:rPr>
      </w:pPr>
      <w:r w:rsidRPr="00EC6A7C">
        <w:rPr>
          <w:rFonts w:ascii="Times New Roman" w:hAnsi="Times New Roman"/>
          <w:szCs w:val="21"/>
        </w:rPr>
        <w:t xml:space="preserve">            </w:t>
      </w:r>
      <w:r w:rsidRPr="00EC6A7C">
        <w:rPr>
          <w:rFonts w:ascii="Times New Roman" w:hAnsi="Times New Roman"/>
          <w:i/>
          <w:szCs w:val="21"/>
        </w:rPr>
        <w:t>XC</w:t>
      </w:r>
      <w:r w:rsidRPr="00EC6A7C">
        <w:rPr>
          <w:rFonts w:ascii="Times New Roman" w:hAnsi="Times New Roman"/>
          <w:i/>
          <w:szCs w:val="21"/>
          <w:vertAlign w:val="subscript"/>
        </w:rPr>
        <w:t>j</w:t>
      </w:r>
      <w:r w:rsidRPr="00EC6A7C">
        <w:rPr>
          <w:rFonts w:ascii="Times New Roman" w:hAnsi="Times New Roman"/>
          <w:i/>
          <w:szCs w:val="21"/>
        </w:rPr>
        <w:sym w:font="Symbol" w:char="F0AC"/>
      </w:r>
      <w:r w:rsidRPr="00EC6A7C">
        <w:rPr>
          <w:rFonts w:ascii="Times New Roman" w:hAnsi="Times New Roman"/>
          <w:i/>
          <w:szCs w:val="21"/>
        </w:rPr>
        <w:t xml:space="preserve"> M</w:t>
      </w:r>
      <w:r w:rsidRPr="00EC6A7C">
        <w:rPr>
          <w:rFonts w:ascii="Times New Roman" w:hAnsi="Times New Roman"/>
          <w:i/>
          <w:szCs w:val="21"/>
          <w:vertAlign w:val="subscript"/>
        </w:rPr>
        <w:t>t</w:t>
      </w:r>
      <w:r w:rsidRPr="00EC6A7C">
        <w:rPr>
          <w:rFonts w:ascii="Times New Roman" w:hAnsi="Times New Roman"/>
          <w:i/>
          <w:szCs w:val="21"/>
        </w:rPr>
        <w:t>∩M</w:t>
      </w:r>
      <w:r w:rsidRPr="00EC6A7C">
        <w:rPr>
          <w:rFonts w:ascii="Times New Roman" w:hAnsi="Times New Roman"/>
          <w:i/>
          <w:szCs w:val="21"/>
          <w:vertAlign w:val="subscript"/>
        </w:rPr>
        <w:t>tj</w:t>
      </w:r>
      <w:r w:rsidRPr="00EC6A7C">
        <w:rPr>
          <w:rFonts w:ascii="Times New Roman" w:hAnsi="Times New Roman"/>
          <w:i/>
          <w:szCs w:val="21"/>
        </w:rPr>
        <w:t>∩SB</w:t>
      </w:r>
      <w:r w:rsidRPr="00EC6A7C">
        <w:rPr>
          <w:rFonts w:ascii="Times New Roman" w:hAnsi="Times New Roman"/>
          <w:i/>
          <w:szCs w:val="21"/>
          <w:vertAlign w:val="subscript"/>
        </w:rPr>
        <w:t>bi</w:t>
      </w:r>
    </w:p>
    <w:p w14:paraId="47B87A4C" w14:textId="77777777" w:rsidR="00C45544" w:rsidRPr="00EC6A7C" w:rsidRDefault="00C45544" w:rsidP="00206612">
      <w:pPr>
        <w:pStyle w:val="afff9"/>
        <w:numPr>
          <w:ilvl w:val="0"/>
          <w:numId w:val="48"/>
        </w:numPr>
        <w:ind w:leftChars="200" w:left="732" w:firstLineChars="0"/>
        <w:rPr>
          <w:rFonts w:ascii="Times New Roman" w:hAnsi="Times New Roman"/>
          <w:szCs w:val="21"/>
        </w:rPr>
      </w:pPr>
      <w:r w:rsidRPr="00EC6A7C">
        <w:rPr>
          <w:rFonts w:ascii="Times New Roman" w:hAnsi="Times New Roman"/>
          <w:szCs w:val="21"/>
        </w:rPr>
        <w:t xml:space="preserve">            If(|</w:t>
      </w:r>
      <w:r w:rsidRPr="00EC6A7C">
        <w:rPr>
          <w:rFonts w:ascii="Times New Roman" w:hAnsi="Times New Roman"/>
          <w:i/>
          <w:szCs w:val="21"/>
        </w:rPr>
        <w:t>XC</w:t>
      </w:r>
      <w:r w:rsidRPr="00EC6A7C">
        <w:rPr>
          <w:rFonts w:ascii="Times New Roman" w:hAnsi="Times New Roman"/>
          <w:i/>
          <w:szCs w:val="21"/>
          <w:vertAlign w:val="subscript"/>
        </w:rPr>
        <w:t>j</w:t>
      </w:r>
      <w:r w:rsidRPr="00EC6A7C">
        <w:rPr>
          <w:rFonts w:ascii="Times New Roman" w:hAnsi="Times New Roman"/>
          <w:szCs w:val="21"/>
        </w:rPr>
        <w:t>|/|(</w:t>
      </w:r>
      <w:r w:rsidRPr="00EC6A7C">
        <w:rPr>
          <w:rFonts w:ascii="Times New Roman" w:hAnsi="Times New Roman"/>
          <w:i/>
          <w:szCs w:val="21"/>
        </w:rPr>
        <w:t>M</w:t>
      </w:r>
      <w:r w:rsidRPr="00EC6A7C">
        <w:rPr>
          <w:rFonts w:ascii="Times New Roman" w:hAnsi="Times New Roman"/>
          <w:i/>
          <w:szCs w:val="21"/>
          <w:vertAlign w:val="subscript"/>
        </w:rPr>
        <w:t>t</w:t>
      </w:r>
      <w:r w:rsidRPr="00EC6A7C">
        <w:rPr>
          <w:rFonts w:ascii="Times New Roman" w:hAnsi="Times New Roman"/>
          <w:i/>
          <w:szCs w:val="21"/>
        </w:rPr>
        <w:t>-M</w:t>
      </w:r>
      <w:r w:rsidRPr="00EC6A7C">
        <w:rPr>
          <w:rFonts w:ascii="Times New Roman" w:hAnsi="Times New Roman"/>
          <w:i/>
          <w:szCs w:val="21"/>
          <w:vertAlign w:val="subscript"/>
        </w:rPr>
        <w:t xml:space="preserve"> tj</w:t>
      </w:r>
      <w:r w:rsidRPr="00EC6A7C">
        <w:rPr>
          <w:rFonts w:ascii="Times New Roman" w:hAnsi="Times New Roman"/>
          <w:szCs w:val="21"/>
        </w:rPr>
        <w:t>)|&gt;</w:t>
      </w:r>
      <w:r w:rsidRPr="00EC6A7C">
        <w:rPr>
          <w:rFonts w:ascii="Times New Roman" w:hAnsi="Times New Roman"/>
          <w:i/>
          <w:szCs w:val="21"/>
        </w:rPr>
        <w:t>Threshold</w:t>
      </w:r>
      <w:r w:rsidRPr="00EC6A7C">
        <w:rPr>
          <w:rFonts w:ascii="Times New Roman" w:hAnsi="Times New Roman"/>
          <w:i/>
          <w:szCs w:val="21"/>
          <w:vertAlign w:val="subscript"/>
        </w:rPr>
        <w:t>bi</w:t>
      </w:r>
      <w:r w:rsidRPr="00EC6A7C">
        <w:rPr>
          <w:rFonts w:ascii="Times New Roman" w:hAnsi="Times New Roman"/>
          <w:szCs w:val="21"/>
        </w:rPr>
        <w:t>)</w:t>
      </w:r>
    </w:p>
    <w:p w14:paraId="0B3883FD" w14:textId="77777777" w:rsidR="00C45544" w:rsidRPr="00EC6A7C" w:rsidRDefault="00C45544" w:rsidP="00206612">
      <w:pPr>
        <w:pStyle w:val="afff9"/>
        <w:numPr>
          <w:ilvl w:val="0"/>
          <w:numId w:val="48"/>
        </w:numPr>
        <w:ind w:leftChars="200" w:left="732" w:firstLineChars="0"/>
        <w:rPr>
          <w:rFonts w:ascii="Times New Roman" w:hAnsi="Times New Roman"/>
          <w:szCs w:val="21"/>
        </w:rPr>
      </w:pPr>
    </w:p>
    <w:p w14:paraId="122C343D" w14:textId="77777777" w:rsidR="00C45544" w:rsidRPr="00EC6A7C" w:rsidRDefault="00C45544" w:rsidP="00206612">
      <w:pPr>
        <w:pStyle w:val="afff9"/>
        <w:numPr>
          <w:ilvl w:val="0"/>
          <w:numId w:val="48"/>
        </w:numPr>
        <w:ind w:leftChars="200" w:left="732" w:firstLineChars="0"/>
        <w:rPr>
          <w:rFonts w:ascii="Times New Roman" w:hAnsi="Times New Roman"/>
          <w:szCs w:val="21"/>
        </w:rPr>
      </w:pPr>
      <w:r w:rsidRPr="00EC6A7C">
        <w:rPr>
          <w:rFonts w:ascii="Times New Roman" w:hAnsi="Times New Roman"/>
          <w:szCs w:val="21"/>
        </w:rPr>
        <w:t xml:space="preserve">                 </w:t>
      </w:r>
      <w:r w:rsidRPr="00EC6A7C">
        <w:rPr>
          <w:rFonts w:ascii="Times New Roman" w:hAnsi="Times New Roman"/>
          <w:i/>
          <w:szCs w:val="21"/>
        </w:rPr>
        <w:t>FC</w:t>
      </w:r>
      <w:r w:rsidRPr="00EC6A7C">
        <w:rPr>
          <w:rFonts w:ascii="Times New Roman" w:hAnsi="Times New Roman"/>
          <w:i/>
          <w:szCs w:val="21"/>
          <w:vertAlign w:val="subscript"/>
        </w:rPr>
        <w:t>i</w:t>
      </w:r>
      <w:r w:rsidRPr="00EC6A7C">
        <w:rPr>
          <w:rFonts w:ascii="Times New Roman" w:hAnsi="Times New Roman"/>
          <w:szCs w:val="21"/>
        </w:rPr>
        <w:t>=</w:t>
      </w:r>
      <w:r w:rsidRPr="00EC6A7C">
        <w:rPr>
          <w:rFonts w:ascii="Times New Roman" w:hAnsi="Times New Roman"/>
          <w:i/>
          <w:szCs w:val="21"/>
        </w:rPr>
        <w:t>FC</w:t>
      </w:r>
      <w:r w:rsidRPr="00EC6A7C">
        <w:rPr>
          <w:rFonts w:ascii="Times New Roman" w:hAnsi="Times New Roman"/>
          <w:i/>
          <w:szCs w:val="21"/>
          <w:vertAlign w:val="subscript"/>
        </w:rPr>
        <w:t>i</w:t>
      </w:r>
      <w:r w:rsidRPr="00EC6A7C">
        <w:rPr>
          <w:rFonts w:ascii="Times New Roman" w:hAnsi="Times New Roman"/>
          <w:i/>
          <w:szCs w:val="21"/>
        </w:rPr>
        <w:t>+1</w:t>
      </w:r>
    </w:p>
    <w:p w14:paraId="44DCCBE5" w14:textId="77777777" w:rsidR="00C45544" w:rsidRPr="00EC6A7C" w:rsidRDefault="00C45544" w:rsidP="00206612">
      <w:pPr>
        <w:pStyle w:val="afff9"/>
        <w:numPr>
          <w:ilvl w:val="0"/>
          <w:numId w:val="48"/>
        </w:numPr>
        <w:ind w:leftChars="200" w:left="732" w:firstLineChars="0"/>
        <w:rPr>
          <w:rFonts w:ascii="Times New Roman" w:hAnsi="Times New Roman"/>
          <w:szCs w:val="21"/>
        </w:rPr>
      </w:pPr>
      <w:r w:rsidRPr="00EC6A7C">
        <w:rPr>
          <w:rFonts w:ascii="Times New Roman" w:hAnsi="Times New Roman"/>
          <w:szCs w:val="21"/>
        </w:rPr>
        <w:t xml:space="preserve">            else</w:t>
      </w:r>
    </w:p>
    <w:p w14:paraId="6586F1D2" w14:textId="77777777" w:rsidR="00C45544" w:rsidRPr="00EC6A7C" w:rsidRDefault="00C45544" w:rsidP="00206612">
      <w:pPr>
        <w:pStyle w:val="afff9"/>
        <w:numPr>
          <w:ilvl w:val="0"/>
          <w:numId w:val="48"/>
        </w:numPr>
        <w:ind w:leftChars="200" w:left="732" w:firstLineChars="0"/>
        <w:rPr>
          <w:rFonts w:ascii="Times New Roman" w:hAnsi="Times New Roman"/>
          <w:szCs w:val="21"/>
        </w:rPr>
      </w:pPr>
      <w:r w:rsidRPr="00EC6A7C">
        <w:rPr>
          <w:rFonts w:ascii="Times New Roman" w:hAnsi="Times New Roman"/>
          <w:szCs w:val="21"/>
        </w:rPr>
        <w:t xml:space="preserve">                 </w:t>
      </w:r>
      <w:r w:rsidRPr="00EC6A7C">
        <w:rPr>
          <w:rFonts w:ascii="Times New Roman" w:hAnsi="Times New Roman"/>
          <w:i/>
          <w:szCs w:val="21"/>
        </w:rPr>
        <w:t>PC</w:t>
      </w:r>
      <w:r w:rsidRPr="00EC6A7C">
        <w:rPr>
          <w:rFonts w:ascii="Times New Roman" w:hAnsi="Times New Roman"/>
          <w:i/>
          <w:szCs w:val="21"/>
          <w:vertAlign w:val="subscript"/>
        </w:rPr>
        <w:t>i</w:t>
      </w:r>
      <w:r w:rsidRPr="00EC6A7C">
        <w:rPr>
          <w:rFonts w:ascii="Times New Roman" w:hAnsi="Times New Roman"/>
          <w:szCs w:val="21"/>
        </w:rPr>
        <w:t>=</w:t>
      </w:r>
      <w:r w:rsidRPr="00EC6A7C">
        <w:rPr>
          <w:rFonts w:ascii="Times New Roman" w:hAnsi="Times New Roman"/>
          <w:i/>
          <w:szCs w:val="21"/>
        </w:rPr>
        <w:t>PC</w:t>
      </w:r>
      <w:r w:rsidRPr="00EC6A7C">
        <w:rPr>
          <w:rFonts w:ascii="Times New Roman" w:hAnsi="Times New Roman"/>
          <w:i/>
          <w:szCs w:val="21"/>
          <w:vertAlign w:val="subscript"/>
        </w:rPr>
        <w:t>i</w:t>
      </w:r>
      <w:r w:rsidRPr="00EC6A7C">
        <w:rPr>
          <w:rFonts w:ascii="Times New Roman" w:hAnsi="Times New Roman"/>
          <w:szCs w:val="21"/>
        </w:rPr>
        <w:t>+</w:t>
      </w:r>
      <w:r w:rsidRPr="00EC6A7C">
        <w:rPr>
          <w:rFonts w:ascii="Times New Roman" w:hAnsi="Times New Roman"/>
          <w:i/>
          <w:szCs w:val="21"/>
        </w:rPr>
        <w:t>1</w:t>
      </w:r>
    </w:p>
    <w:p w14:paraId="04F7F922" w14:textId="77777777" w:rsidR="00C45544" w:rsidRPr="00EC6A7C" w:rsidRDefault="00C45544" w:rsidP="00206612">
      <w:pPr>
        <w:pStyle w:val="afff9"/>
        <w:numPr>
          <w:ilvl w:val="0"/>
          <w:numId w:val="48"/>
        </w:numPr>
        <w:ind w:leftChars="200" w:left="732" w:firstLineChars="0"/>
        <w:rPr>
          <w:rFonts w:ascii="Times New Roman" w:hAnsi="Times New Roman"/>
          <w:szCs w:val="21"/>
        </w:rPr>
      </w:pPr>
      <w:r w:rsidRPr="00EC6A7C">
        <w:rPr>
          <w:rFonts w:ascii="Times New Roman" w:hAnsi="Times New Roman"/>
          <w:szCs w:val="21"/>
        </w:rPr>
        <w:t xml:space="preserve">            endif</w:t>
      </w:r>
    </w:p>
    <w:p w14:paraId="381D39C9" w14:textId="77777777" w:rsidR="00C45544" w:rsidRPr="00EC6A7C" w:rsidRDefault="00C45544" w:rsidP="00206612">
      <w:pPr>
        <w:pStyle w:val="afff9"/>
        <w:numPr>
          <w:ilvl w:val="0"/>
          <w:numId w:val="48"/>
        </w:numPr>
        <w:ind w:leftChars="200" w:left="732" w:firstLineChars="0"/>
        <w:rPr>
          <w:rFonts w:ascii="Times New Roman" w:hAnsi="Times New Roman"/>
          <w:szCs w:val="21"/>
        </w:rPr>
      </w:pPr>
      <w:r w:rsidRPr="00EC6A7C">
        <w:rPr>
          <w:rFonts w:ascii="Times New Roman" w:hAnsi="Times New Roman"/>
          <w:szCs w:val="21"/>
        </w:rPr>
        <w:t xml:space="preserve">       endfor</w:t>
      </w:r>
    </w:p>
    <w:p w14:paraId="543EA2D8" w14:textId="77777777" w:rsidR="00D93720" w:rsidRPr="00EC6A7C" w:rsidRDefault="00D93720" w:rsidP="00206612">
      <w:pPr>
        <w:pStyle w:val="afff9"/>
        <w:numPr>
          <w:ilvl w:val="0"/>
          <w:numId w:val="48"/>
        </w:numPr>
        <w:ind w:leftChars="200" w:left="732" w:firstLineChars="0"/>
        <w:rPr>
          <w:rFonts w:ascii="Times New Roman" w:hAnsi="Times New Roman"/>
          <w:szCs w:val="21"/>
        </w:rPr>
      </w:pPr>
      <w:r w:rsidRPr="00EC6A7C">
        <w:rPr>
          <w:rFonts w:ascii="Times New Roman" w:hAnsi="Times New Roman"/>
          <w:szCs w:val="21"/>
        </w:rPr>
        <w:t xml:space="preserve">   endif</w:t>
      </w:r>
    </w:p>
    <w:p w14:paraId="01FA159C" w14:textId="77777777" w:rsidR="00F51B82" w:rsidRPr="00EC6A7C" w:rsidRDefault="00FB5F16" w:rsidP="00206612">
      <w:pPr>
        <w:pStyle w:val="afff9"/>
        <w:numPr>
          <w:ilvl w:val="0"/>
          <w:numId w:val="48"/>
        </w:numPr>
        <w:ind w:leftChars="200" w:left="732" w:firstLineChars="0"/>
        <w:rPr>
          <w:rFonts w:ascii="Times New Roman" w:hAnsi="Times New Roman"/>
          <w:szCs w:val="21"/>
        </w:rPr>
      </w:pPr>
      <w:r w:rsidRPr="00EC6A7C">
        <w:rPr>
          <w:rFonts w:ascii="Times New Roman" w:hAnsi="Times New Roman"/>
          <w:i/>
          <w:szCs w:val="21"/>
        </w:rPr>
        <w:t xml:space="preserve">   PP</w:t>
      </w:r>
      <w:r w:rsidRPr="00EC6A7C">
        <w:rPr>
          <w:rFonts w:ascii="Times New Roman" w:hAnsi="Times New Roman"/>
          <w:i/>
          <w:szCs w:val="21"/>
          <w:vertAlign w:val="subscript"/>
        </w:rPr>
        <w:t>i</w:t>
      </w:r>
      <w:r w:rsidRPr="00EC6A7C">
        <w:rPr>
          <w:rFonts w:ascii="Times New Roman" w:hAnsi="Times New Roman"/>
          <w:i/>
          <w:szCs w:val="21"/>
        </w:rPr>
        <w:sym w:font="Symbol" w:char="F0AC"/>
      </w:r>
      <w:r w:rsidRPr="00EC6A7C">
        <w:rPr>
          <w:rFonts w:ascii="Times New Roman" w:hAnsi="Times New Roman"/>
          <w:i/>
          <w:szCs w:val="21"/>
        </w:rPr>
        <w:t>PC</w:t>
      </w:r>
      <w:r w:rsidRPr="00EC6A7C">
        <w:rPr>
          <w:rFonts w:ascii="Times New Roman" w:hAnsi="Times New Roman"/>
          <w:i/>
          <w:szCs w:val="21"/>
          <w:vertAlign w:val="subscript"/>
        </w:rPr>
        <w:t>i</w:t>
      </w:r>
      <w:r w:rsidRPr="00EC6A7C">
        <w:rPr>
          <w:rFonts w:ascii="Times New Roman" w:hAnsi="Times New Roman"/>
          <w:i/>
          <w:szCs w:val="21"/>
        </w:rPr>
        <w:t>/(PC</w:t>
      </w:r>
      <w:r w:rsidRPr="00EC6A7C">
        <w:rPr>
          <w:rFonts w:ascii="Times New Roman" w:hAnsi="Times New Roman"/>
          <w:i/>
          <w:szCs w:val="21"/>
          <w:vertAlign w:val="subscript"/>
        </w:rPr>
        <w:t>i</w:t>
      </w:r>
      <w:r w:rsidRPr="00EC6A7C">
        <w:rPr>
          <w:rFonts w:ascii="Times New Roman" w:hAnsi="Times New Roman"/>
          <w:i/>
          <w:szCs w:val="21"/>
        </w:rPr>
        <w:t>+FC</w:t>
      </w:r>
      <w:r w:rsidRPr="00EC6A7C">
        <w:rPr>
          <w:rFonts w:ascii="Times New Roman" w:hAnsi="Times New Roman"/>
          <w:i/>
          <w:szCs w:val="21"/>
          <w:vertAlign w:val="subscript"/>
        </w:rPr>
        <w:t>i</w:t>
      </w:r>
      <w:r w:rsidRPr="00EC6A7C">
        <w:rPr>
          <w:rFonts w:ascii="Times New Roman" w:hAnsi="Times New Roman"/>
          <w:i/>
          <w:szCs w:val="21"/>
        </w:rPr>
        <w:t>)</w:t>
      </w:r>
    </w:p>
    <w:p w14:paraId="721BACAE" w14:textId="77777777" w:rsidR="000B556C" w:rsidRPr="00EC6A7C" w:rsidRDefault="000B556C" w:rsidP="00206612">
      <w:pPr>
        <w:pStyle w:val="afff9"/>
        <w:numPr>
          <w:ilvl w:val="0"/>
          <w:numId w:val="48"/>
        </w:numPr>
        <w:ind w:leftChars="200" w:left="732" w:firstLineChars="0"/>
        <w:rPr>
          <w:rFonts w:ascii="Times New Roman" w:hAnsi="Times New Roman"/>
          <w:szCs w:val="21"/>
        </w:rPr>
      </w:pPr>
      <w:r w:rsidRPr="00EC6A7C">
        <w:rPr>
          <w:rFonts w:ascii="Times New Roman" w:hAnsi="Times New Roman"/>
          <w:szCs w:val="21"/>
        </w:rPr>
        <w:t xml:space="preserve">   </w:t>
      </w:r>
      <w:r w:rsidR="00B6686B" w:rsidRPr="00EC6A7C">
        <w:rPr>
          <w:rFonts w:ascii="Times New Roman" w:hAnsi="Times New Roman"/>
          <w:szCs w:val="21"/>
        </w:rPr>
        <w:t>m</w:t>
      </w:r>
      <w:r w:rsidRPr="00EC6A7C">
        <w:rPr>
          <w:rFonts w:ascii="Times New Roman" w:hAnsi="Times New Roman"/>
          <w:i/>
          <w:szCs w:val="21"/>
        </w:rPr>
        <w:sym w:font="Symbol" w:char="F0AC"/>
      </w:r>
      <w:r w:rsidR="00B6686B" w:rsidRPr="00EC6A7C">
        <w:rPr>
          <w:rFonts w:ascii="Times New Roman" w:hAnsi="Times New Roman"/>
          <w:i/>
          <w:szCs w:val="21"/>
        </w:rPr>
        <w:t>m</w:t>
      </w:r>
      <w:r w:rsidRPr="00EC6A7C">
        <w:rPr>
          <w:rFonts w:ascii="Times New Roman" w:hAnsi="Times New Roman"/>
          <w:i/>
          <w:szCs w:val="21"/>
        </w:rPr>
        <w:t>+1</w:t>
      </w:r>
    </w:p>
    <w:p w14:paraId="2ABC7318" w14:textId="77777777" w:rsidR="00ED775C" w:rsidRPr="00EC6A7C" w:rsidRDefault="00823B8D" w:rsidP="00206612">
      <w:pPr>
        <w:pStyle w:val="afff9"/>
        <w:numPr>
          <w:ilvl w:val="0"/>
          <w:numId w:val="48"/>
        </w:numPr>
        <w:ind w:leftChars="200" w:left="732" w:firstLineChars="0"/>
        <w:rPr>
          <w:rFonts w:ascii="Times New Roman" w:hAnsi="Times New Roman"/>
          <w:szCs w:val="21"/>
        </w:rPr>
      </w:pPr>
      <w:r w:rsidRPr="00EC6A7C">
        <w:rPr>
          <w:rFonts w:ascii="Times New Roman" w:hAnsi="Times New Roman"/>
          <w:szCs w:val="21"/>
        </w:rPr>
        <w:t>E</w:t>
      </w:r>
      <w:r w:rsidR="00ED775C" w:rsidRPr="00EC6A7C">
        <w:rPr>
          <w:rFonts w:ascii="Times New Roman" w:hAnsi="Times New Roman"/>
          <w:szCs w:val="21"/>
        </w:rPr>
        <w:t>ndfor</w:t>
      </w:r>
    </w:p>
    <w:p w14:paraId="1A982F12" w14:textId="77777777" w:rsidR="00823B8D" w:rsidRPr="00EC6A7C" w:rsidRDefault="00B6686B" w:rsidP="00206612">
      <w:pPr>
        <w:pStyle w:val="afff9"/>
        <w:numPr>
          <w:ilvl w:val="0"/>
          <w:numId w:val="48"/>
        </w:numPr>
        <w:ind w:leftChars="200" w:left="732" w:firstLineChars="0"/>
        <w:rPr>
          <w:rFonts w:ascii="Times New Roman" w:hAnsi="Times New Roman"/>
          <w:szCs w:val="21"/>
        </w:rPr>
      </w:pPr>
      <w:r w:rsidRPr="00EC6A7C">
        <w:rPr>
          <w:rFonts w:ascii="Times New Roman" w:hAnsi="Times New Roman"/>
          <w:i/>
          <w:szCs w:val="21"/>
        </w:rPr>
        <w:t>d</w:t>
      </w:r>
      <w:r w:rsidRPr="00EC6A7C">
        <w:rPr>
          <w:rFonts w:ascii="Times New Roman" w:hAnsi="Times New Roman"/>
          <w:i/>
          <w:szCs w:val="21"/>
        </w:rPr>
        <w:sym w:font="Symbol" w:char="F0AC"/>
      </w:r>
      <w:r w:rsidRPr="00EC6A7C">
        <w:rPr>
          <w:rFonts w:ascii="Times New Roman" w:hAnsi="Times New Roman"/>
          <w:i/>
          <w:szCs w:val="21"/>
        </w:rPr>
        <w:t xml:space="preserve"> ( </w:t>
      </w:r>
      <w:r w:rsidR="00997EA8" w:rsidRPr="00EC6A7C">
        <w:rPr>
          <w:rFonts w:ascii="Times New Roman" w:hAnsi="Times New Roman"/>
          <w:i/>
          <w:szCs w:val="21"/>
        </w:rPr>
        <w:t>a</w:t>
      </w:r>
      <w:r w:rsidRPr="00EC6A7C">
        <w:rPr>
          <w:rFonts w:ascii="Times New Roman" w:hAnsi="Times New Roman"/>
          <w:i/>
          <w:szCs w:val="21"/>
          <w:vertAlign w:val="subscript"/>
        </w:rPr>
        <w:t>m</w:t>
      </w:r>
      <w:r w:rsidRPr="00EC6A7C">
        <w:rPr>
          <w:rFonts w:ascii="Times New Roman" w:hAnsi="Times New Roman"/>
          <w:i/>
          <w:szCs w:val="21"/>
        </w:rPr>
        <w:t>–</w:t>
      </w:r>
      <w:r w:rsidR="00997EA8" w:rsidRPr="00EC6A7C">
        <w:rPr>
          <w:rFonts w:ascii="Times New Roman" w:hAnsi="Times New Roman"/>
          <w:i/>
          <w:szCs w:val="21"/>
        </w:rPr>
        <w:t>a</w:t>
      </w:r>
      <w:r w:rsidRPr="00EC6A7C">
        <w:rPr>
          <w:rFonts w:ascii="Times New Roman" w:hAnsi="Times New Roman"/>
          <w:i/>
          <w:szCs w:val="21"/>
          <w:vertAlign w:val="subscript"/>
        </w:rPr>
        <w:t>1</w:t>
      </w:r>
      <w:r w:rsidRPr="00EC6A7C">
        <w:rPr>
          <w:rFonts w:ascii="Times New Roman" w:hAnsi="Times New Roman"/>
          <w:i/>
          <w:szCs w:val="21"/>
        </w:rPr>
        <w:t>)/(m-1</w:t>
      </w:r>
      <w:r w:rsidRPr="00EC6A7C">
        <w:rPr>
          <w:rFonts w:ascii="Times New Roman" w:hAnsi="Times New Roman"/>
          <w:szCs w:val="21"/>
        </w:rPr>
        <w:t>)</w:t>
      </w:r>
    </w:p>
    <w:p w14:paraId="5B5286BA" w14:textId="77777777" w:rsidR="00A13763" w:rsidRPr="00EC6A7C" w:rsidRDefault="00A13763" w:rsidP="00206612">
      <w:pPr>
        <w:pStyle w:val="afff9"/>
        <w:numPr>
          <w:ilvl w:val="0"/>
          <w:numId w:val="48"/>
        </w:numPr>
        <w:ind w:leftChars="200" w:left="732" w:firstLineChars="0"/>
        <w:rPr>
          <w:rFonts w:ascii="Times New Roman" w:hAnsi="Times New Roman"/>
          <w:szCs w:val="21"/>
        </w:rPr>
      </w:pPr>
      <w:r w:rsidRPr="00EC6A7C">
        <w:rPr>
          <w:rFonts w:ascii="Times New Roman" w:hAnsi="Times New Roman"/>
          <w:i/>
          <w:szCs w:val="21"/>
        </w:rPr>
        <w:t>a</w:t>
      </w:r>
      <w:r w:rsidRPr="00EC6A7C">
        <w:rPr>
          <w:rFonts w:ascii="Times New Roman" w:hAnsi="Times New Roman"/>
          <w:i/>
          <w:szCs w:val="21"/>
          <w:vertAlign w:val="subscript"/>
        </w:rPr>
        <w:t>1</w:t>
      </w:r>
      <w:r w:rsidR="00997EA8" w:rsidRPr="00EC6A7C">
        <w:rPr>
          <w:rFonts w:ascii="Times New Roman" w:hAnsi="Times New Roman"/>
          <w:i/>
          <w:szCs w:val="21"/>
        </w:rPr>
        <w:sym w:font="Symbol" w:char="F0AC"/>
      </w:r>
      <w:r w:rsidRPr="00EC6A7C">
        <w:rPr>
          <w:rFonts w:ascii="Times New Roman" w:hAnsi="Times New Roman"/>
          <w:i/>
          <w:szCs w:val="21"/>
        </w:rPr>
        <w:t>1/m-(a</w:t>
      </w:r>
      <w:r w:rsidRPr="00EC6A7C">
        <w:rPr>
          <w:rFonts w:ascii="Times New Roman" w:hAnsi="Times New Roman"/>
          <w:i/>
          <w:szCs w:val="21"/>
          <w:vertAlign w:val="subscript"/>
        </w:rPr>
        <w:t>m</w:t>
      </w:r>
      <w:r w:rsidRPr="00EC6A7C">
        <w:rPr>
          <w:rFonts w:ascii="Times New Roman" w:hAnsi="Times New Roman"/>
          <w:i/>
          <w:szCs w:val="21"/>
        </w:rPr>
        <w:t>–a</w:t>
      </w:r>
      <w:r w:rsidRPr="00EC6A7C">
        <w:rPr>
          <w:rFonts w:ascii="Times New Roman" w:hAnsi="Times New Roman"/>
          <w:i/>
          <w:szCs w:val="21"/>
          <w:vertAlign w:val="subscript"/>
        </w:rPr>
        <w:t>1</w:t>
      </w:r>
      <w:r w:rsidRPr="00EC6A7C">
        <w:rPr>
          <w:rFonts w:ascii="Times New Roman" w:hAnsi="Times New Roman"/>
          <w:i/>
          <w:szCs w:val="21"/>
        </w:rPr>
        <w:t>)/2</w:t>
      </w:r>
      <w:r w:rsidRPr="00EC6A7C">
        <w:rPr>
          <w:rFonts w:ascii="Times New Roman" w:hAnsi="Times New Roman"/>
          <w:szCs w:val="21"/>
        </w:rPr>
        <w:t>=</w:t>
      </w:r>
      <w:r w:rsidRPr="00EC6A7C">
        <w:rPr>
          <w:rFonts w:ascii="Times New Roman" w:hAnsi="Times New Roman"/>
          <w:i/>
          <w:szCs w:val="21"/>
        </w:rPr>
        <w:t>3/4m</w:t>
      </w:r>
    </w:p>
    <w:p w14:paraId="08076876" w14:textId="77777777" w:rsidR="00997EA8" w:rsidRPr="00EC6A7C" w:rsidRDefault="00997EA8" w:rsidP="00206612">
      <w:pPr>
        <w:pStyle w:val="afff9"/>
        <w:numPr>
          <w:ilvl w:val="0"/>
          <w:numId w:val="48"/>
        </w:numPr>
        <w:ind w:leftChars="200" w:left="732" w:firstLineChars="0"/>
        <w:rPr>
          <w:rFonts w:ascii="Times New Roman" w:hAnsi="Times New Roman"/>
          <w:szCs w:val="21"/>
        </w:rPr>
      </w:pPr>
      <w:r w:rsidRPr="00EC6A7C">
        <w:rPr>
          <w:rFonts w:ascii="Times New Roman" w:hAnsi="Times New Roman"/>
          <w:i/>
          <w:szCs w:val="21"/>
        </w:rPr>
        <w:t>a</w:t>
      </w:r>
      <w:r w:rsidRPr="00EC6A7C">
        <w:rPr>
          <w:rFonts w:ascii="Times New Roman" w:hAnsi="Times New Roman"/>
          <w:i/>
          <w:szCs w:val="21"/>
          <w:vertAlign w:val="subscript"/>
        </w:rPr>
        <w:t>i</w:t>
      </w:r>
      <w:r w:rsidRPr="00EC6A7C">
        <w:rPr>
          <w:rFonts w:ascii="Times New Roman" w:hAnsi="Times New Roman"/>
          <w:i/>
          <w:szCs w:val="21"/>
        </w:rPr>
        <w:sym w:font="Symbol" w:char="F0AC"/>
      </w:r>
      <w:r w:rsidRPr="00EC6A7C">
        <w:rPr>
          <w:rFonts w:ascii="Times New Roman" w:hAnsi="Times New Roman"/>
          <w:i/>
          <w:szCs w:val="21"/>
        </w:rPr>
        <w:t>a</w:t>
      </w:r>
      <w:r w:rsidRPr="00EC6A7C">
        <w:rPr>
          <w:rFonts w:ascii="Times New Roman" w:hAnsi="Times New Roman"/>
          <w:i/>
          <w:szCs w:val="21"/>
          <w:vertAlign w:val="subscript"/>
        </w:rPr>
        <w:t>1</w:t>
      </w:r>
      <w:r w:rsidRPr="00EC6A7C">
        <w:rPr>
          <w:rFonts w:ascii="Times New Roman" w:hAnsi="Times New Roman"/>
          <w:i/>
          <w:szCs w:val="21"/>
        </w:rPr>
        <w:t>+(i-1)d</w:t>
      </w:r>
    </w:p>
    <w:p w14:paraId="1F3F3702" w14:textId="77777777" w:rsidR="00680AE2" w:rsidRPr="00EC6A7C" w:rsidRDefault="003C2499" w:rsidP="00206612">
      <w:pPr>
        <w:pStyle w:val="afff9"/>
        <w:numPr>
          <w:ilvl w:val="0"/>
          <w:numId w:val="48"/>
        </w:numPr>
        <w:ind w:leftChars="200" w:left="732" w:firstLineChars="0"/>
        <w:rPr>
          <w:rFonts w:ascii="Times New Roman" w:hAnsi="Times New Roman"/>
          <w:szCs w:val="21"/>
        </w:rPr>
      </w:pPr>
      <w:r w:rsidRPr="00EC6A7C">
        <w:rPr>
          <w:rFonts w:ascii="Times New Roman" w:hAnsi="Times New Roman"/>
          <w:i/>
          <w:szCs w:val="21"/>
        </w:rPr>
        <w:t>PP</w:t>
      </w:r>
      <w:r w:rsidRPr="00EC6A7C">
        <w:rPr>
          <w:rFonts w:ascii="Times New Roman" w:hAnsi="Times New Roman"/>
          <w:i/>
          <w:szCs w:val="21"/>
        </w:rPr>
        <w:sym w:font="Symbol" w:char="F0AC"/>
      </w:r>
      <w:r w:rsidRPr="00EC6A7C">
        <w:rPr>
          <w:rFonts w:ascii="Times New Roman" w:hAnsi="Times New Roman"/>
          <w:i/>
          <w:szCs w:val="21"/>
        </w:rPr>
        <w:t>PP</w:t>
      </w:r>
      <w:r w:rsidRPr="00EC6A7C">
        <w:rPr>
          <w:rFonts w:ascii="Times New Roman" w:hAnsi="Times New Roman"/>
          <w:i/>
          <w:szCs w:val="21"/>
          <w:vertAlign w:val="subscript"/>
        </w:rPr>
        <w:t xml:space="preserve">1 </w:t>
      </w:r>
      <w:r w:rsidRPr="00EC6A7C">
        <w:rPr>
          <w:rFonts w:ascii="Times New Roman" w:hAnsi="Times New Roman"/>
          <w:i/>
          <w:szCs w:val="21"/>
        </w:rPr>
        <w:t>* a</w:t>
      </w:r>
      <w:r w:rsidRPr="00EC6A7C">
        <w:rPr>
          <w:rFonts w:ascii="Times New Roman" w:hAnsi="Times New Roman"/>
          <w:i/>
          <w:szCs w:val="21"/>
          <w:vertAlign w:val="subscript"/>
        </w:rPr>
        <w:t>1</w:t>
      </w:r>
      <w:r w:rsidRPr="00EC6A7C">
        <w:rPr>
          <w:rFonts w:ascii="Times New Roman" w:hAnsi="Times New Roman"/>
          <w:szCs w:val="21"/>
          <w:vertAlign w:val="subscript"/>
        </w:rPr>
        <w:t xml:space="preserve"> </w:t>
      </w:r>
      <w:r w:rsidRPr="00EC6A7C">
        <w:rPr>
          <w:rFonts w:ascii="Times New Roman" w:hAnsi="Times New Roman"/>
          <w:szCs w:val="21"/>
        </w:rPr>
        <w:t xml:space="preserve">+ </w:t>
      </w:r>
      <w:r w:rsidRPr="00EC6A7C">
        <w:rPr>
          <w:rFonts w:ascii="Times New Roman" w:hAnsi="Times New Roman"/>
          <w:i/>
          <w:szCs w:val="21"/>
        </w:rPr>
        <w:t>PP</w:t>
      </w:r>
      <w:r w:rsidRPr="00EC6A7C">
        <w:rPr>
          <w:rFonts w:ascii="Times New Roman" w:hAnsi="Times New Roman"/>
          <w:i/>
          <w:szCs w:val="21"/>
          <w:vertAlign w:val="subscript"/>
        </w:rPr>
        <w:t xml:space="preserve">2 </w:t>
      </w:r>
      <w:r w:rsidRPr="00EC6A7C">
        <w:rPr>
          <w:rFonts w:ascii="Times New Roman" w:hAnsi="Times New Roman"/>
          <w:i/>
          <w:szCs w:val="21"/>
        </w:rPr>
        <w:t>* a</w:t>
      </w:r>
      <w:r w:rsidRPr="00EC6A7C">
        <w:rPr>
          <w:rFonts w:ascii="Times New Roman" w:hAnsi="Times New Roman"/>
          <w:i/>
          <w:szCs w:val="21"/>
          <w:vertAlign w:val="subscript"/>
        </w:rPr>
        <w:t>2</w:t>
      </w:r>
      <w:r w:rsidRPr="00EC6A7C">
        <w:rPr>
          <w:rFonts w:ascii="Times New Roman" w:hAnsi="Times New Roman"/>
          <w:szCs w:val="21"/>
        </w:rPr>
        <w:t xml:space="preserve">…+ </w:t>
      </w:r>
      <w:r w:rsidRPr="00EC6A7C">
        <w:rPr>
          <w:rFonts w:ascii="Times New Roman" w:hAnsi="Times New Roman"/>
          <w:i/>
          <w:szCs w:val="21"/>
        </w:rPr>
        <w:t>PP</w:t>
      </w:r>
      <w:r w:rsidRPr="00EC6A7C">
        <w:rPr>
          <w:rFonts w:ascii="Times New Roman" w:hAnsi="Times New Roman"/>
          <w:i/>
          <w:szCs w:val="21"/>
          <w:vertAlign w:val="subscript"/>
        </w:rPr>
        <w:t xml:space="preserve">m </w:t>
      </w:r>
      <w:r w:rsidRPr="00EC6A7C">
        <w:rPr>
          <w:rFonts w:ascii="Times New Roman" w:hAnsi="Times New Roman"/>
          <w:i/>
          <w:szCs w:val="21"/>
        </w:rPr>
        <w:t>* a</w:t>
      </w:r>
      <w:r w:rsidRPr="00EC6A7C">
        <w:rPr>
          <w:rFonts w:ascii="Times New Roman" w:hAnsi="Times New Roman"/>
          <w:i/>
          <w:szCs w:val="21"/>
          <w:vertAlign w:val="subscript"/>
        </w:rPr>
        <w:t>m</w:t>
      </w:r>
    </w:p>
    <w:p w14:paraId="572E0DC9" w14:textId="77777777" w:rsidR="003C2499" w:rsidRPr="00EC6A7C" w:rsidRDefault="003C2499" w:rsidP="00206612">
      <w:pPr>
        <w:pStyle w:val="afff9"/>
        <w:numPr>
          <w:ilvl w:val="0"/>
          <w:numId w:val="48"/>
        </w:numPr>
        <w:ind w:leftChars="200" w:left="732" w:firstLineChars="0"/>
        <w:rPr>
          <w:rFonts w:ascii="Times New Roman" w:hAnsi="Times New Roman"/>
          <w:szCs w:val="21"/>
        </w:rPr>
      </w:pPr>
      <w:r w:rsidRPr="00EC6A7C">
        <w:rPr>
          <w:rFonts w:ascii="Times New Roman" w:hAnsi="Times New Roman"/>
          <w:szCs w:val="21"/>
        </w:rPr>
        <w:t>if</w:t>
      </w:r>
      <w:r w:rsidRPr="00EC6A7C">
        <w:rPr>
          <w:rFonts w:ascii="Times New Roman" w:hAnsi="Times New Roman"/>
          <w:i/>
          <w:szCs w:val="21"/>
        </w:rPr>
        <w:t xml:space="preserve"> PP&gt;0.5</w:t>
      </w:r>
    </w:p>
    <w:p w14:paraId="1CD3AB7E" w14:textId="77777777" w:rsidR="00E41C00" w:rsidRPr="00EC6A7C" w:rsidRDefault="003C2499" w:rsidP="00206612">
      <w:pPr>
        <w:pStyle w:val="afff9"/>
        <w:numPr>
          <w:ilvl w:val="0"/>
          <w:numId w:val="48"/>
        </w:numPr>
        <w:ind w:leftChars="200" w:left="732" w:firstLineChars="0"/>
        <w:rPr>
          <w:rFonts w:ascii="Times New Roman" w:hAnsi="Times New Roman"/>
          <w:szCs w:val="21"/>
        </w:rPr>
      </w:pPr>
      <w:r w:rsidRPr="00EC6A7C">
        <w:rPr>
          <w:rFonts w:ascii="Times New Roman" w:hAnsi="Times New Roman"/>
          <w:i/>
          <w:szCs w:val="21"/>
        </w:rPr>
        <w:t xml:space="preserve">   </w:t>
      </w:r>
      <w:r w:rsidR="00E41C00" w:rsidRPr="00EC6A7C">
        <w:rPr>
          <w:rFonts w:ascii="Times New Roman" w:hAnsi="Times New Roman"/>
          <w:i/>
          <w:szCs w:val="21"/>
        </w:rPr>
        <w:t>return 1</w:t>
      </w:r>
      <w:r w:rsidR="00E41C00" w:rsidRPr="00EC6A7C">
        <w:rPr>
          <w:rFonts w:ascii="Times New Roman" w:hAnsi="Times New Roman"/>
          <w:szCs w:val="21"/>
        </w:rPr>
        <w:t xml:space="preserve"> </w:t>
      </w:r>
    </w:p>
    <w:p w14:paraId="7F66C195" w14:textId="77777777" w:rsidR="00E41C00" w:rsidRPr="00EC6A7C" w:rsidRDefault="00E41C00" w:rsidP="00206612">
      <w:pPr>
        <w:pStyle w:val="afff9"/>
        <w:numPr>
          <w:ilvl w:val="0"/>
          <w:numId w:val="48"/>
        </w:numPr>
        <w:ind w:leftChars="200" w:left="732" w:firstLineChars="0"/>
        <w:rPr>
          <w:rFonts w:ascii="Times New Roman" w:hAnsi="Times New Roman"/>
          <w:szCs w:val="21"/>
        </w:rPr>
      </w:pPr>
      <w:r w:rsidRPr="00EC6A7C">
        <w:rPr>
          <w:rFonts w:ascii="Times New Roman" w:hAnsi="Times New Roman"/>
          <w:szCs w:val="21"/>
        </w:rPr>
        <w:t>else</w:t>
      </w:r>
      <w:r w:rsidRPr="00EC6A7C">
        <w:rPr>
          <w:rFonts w:ascii="Times New Roman" w:hAnsi="Times New Roman"/>
          <w:i/>
          <w:szCs w:val="21"/>
        </w:rPr>
        <w:t xml:space="preserve"> </w:t>
      </w:r>
    </w:p>
    <w:p w14:paraId="241D75E7" w14:textId="77777777" w:rsidR="003C2499" w:rsidRPr="00EC6A7C" w:rsidRDefault="00E41C00" w:rsidP="00206612">
      <w:pPr>
        <w:pStyle w:val="afff9"/>
        <w:numPr>
          <w:ilvl w:val="0"/>
          <w:numId w:val="48"/>
        </w:numPr>
        <w:ind w:leftChars="200" w:left="732" w:firstLineChars="0"/>
        <w:rPr>
          <w:rFonts w:ascii="Times New Roman" w:hAnsi="Times New Roman"/>
          <w:szCs w:val="21"/>
        </w:rPr>
      </w:pPr>
      <w:r w:rsidRPr="00EC6A7C">
        <w:rPr>
          <w:rFonts w:ascii="Times New Roman" w:hAnsi="Times New Roman"/>
          <w:i/>
          <w:szCs w:val="21"/>
        </w:rPr>
        <w:t xml:space="preserve">   return 0</w:t>
      </w:r>
    </w:p>
    <w:p w14:paraId="1940F3AA" w14:textId="77777777" w:rsidR="00D41CF7" w:rsidRPr="00EC6A7C" w:rsidRDefault="00E41C00" w:rsidP="005C20CB">
      <w:pPr>
        <w:pStyle w:val="afff9"/>
        <w:numPr>
          <w:ilvl w:val="0"/>
          <w:numId w:val="48"/>
        </w:numPr>
        <w:ind w:leftChars="200" w:left="732" w:firstLineChars="0"/>
        <w:rPr>
          <w:rFonts w:ascii="Times New Roman" w:hAnsi="Times New Roman"/>
          <w:szCs w:val="21"/>
        </w:rPr>
      </w:pPr>
      <w:r w:rsidRPr="00EC6A7C">
        <w:rPr>
          <w:rFonts w:ascii="Times New Roman" w:hAnsi="Times New Roman"/>
          <w:szCs w:val="21"/>
        </w:rPr>
        <w:t>endif</w:t>
      </w:r>
    </w:p>
    <w:p w14:paraId="6BD084F1" w14:textId="77777777" w:rsidR="0091565E" w:rsidRPr="009664CE" w:rsidRDefault="005C20CB" w:rsidP="005C20CB">
      <w:pPr>
        <w:pStyle w:val="31"/>
        <w:ind w:firstLineChars="0" w:firstLine="0"/>
        <w:rPr>
          <w:b w:val="0"/>
          <w:szCs w:val="18"/>
        </w:rPr>
      </w:pPr>
      <w:r>
        <w:rPr>
          <w:rFonts w:hint="eastAsia"/>
          <w:b w:val="0"/>
          <w:szCs w:val="18"/>
        </w:rPr>
        <w:t>1.3.2</w:t>
      </w:r>
      <w:r>
        <w:rPr>
          <w:b w:val="0"/>
          <w:szCs w:val="18"/>
        </w:rPr>
        <w:t xml:space="preserve"> </w:t>
      </w:r>
      <w:r w:rsidR="00206612">
        <w:rPr>
          <w:rFonts w:hint="eastAsia"/>
          <w:b w:val="0"/>
          <w:szCs w:val="18"/>
        </w:rPr>
        <w:t>算法</w:t>
      </w:r>
      <w:r w:rsidR="00206612">
        <w:rPr>
          <w:rFonts w:hint="eastAsia"/>
          <w:b w:val="0"/>
          <w:szCs w:val="18"/>
        </w:rPr>
        <w:t>2</w:t>
      </w:r>
      <w:r w:rsidR="0091565E" w:rsidRPr="009664CE">
        <w:rPr>
          <w:b w:val="0"/>
          <w:szCs w:val="18"/>
        </w:rPr>
        <w:t>敏感变量集求解算法</w:t>
      </w:r>
    </w:p>
    <w:p w14:paraId="3988F6A1" w14:textId="77777777" w:rsidR="004524AA" w:rsidRPr="009664CE" w:rsidRDefault="00464A61" w:rsidP="004524AA">
      <w:pPr>
        <w:rPr>
          <w:szCs w:val="18"/>
        </w:rPr>
      </w:pPr>
      <w:r>
        <w:rPr>
          <w:rFonts w:hint="eastAsia"/>
          <w:szCs w:val="18"/>
        </w:rPr>
        <w:t>给定</w:t>
      </w:r>
      <w:r w:rsidR="0091565E" w:rsidRPr="009664CE">
        <w:rPr>
          <w:szCs w:val="18"/>
        </w:rPr>
        <w:t>输入</w:t>
      </w:r>
      <w:r w:rsidR="000677BA" w:rsidRPr="009664CE">
        <w:rPr>
          <w:i/>
          <w:szCs w:val="18"/>
        </w:rPr>
        <w:t>P</w:t>
      </w:r>
      <w:r w:rsidR="007A79C7" w:rsidRPr="009664CE">
        <w:rPr>
          <w:i/>
          <w:szCs w:val="18"/>
        </w:rPr>
        <w:t>,</w:t>
      </w:r>
      <w:r w:rsidR="00F150C3" w:rsidRPr="009664CE">
        <w:rPr>
          <w:i/>
          <w:szCs w:val="18"/>
        </w:rPr>
        <w:t xml:space="preserve"> </w:t>
      </w:r>
      <w:r w:rsidR="00F150C3" w:rsidRPr="009664CE">
        <w:rPr>
          <w:i/>
          <w:sz w:val="15"/>
          <w:szCs w:val="15"/>
        </w:rPr>
        <w:t>SP</w:t>
      </w:r>
      <w:r w:rsidR="00F150C3" w:rsidRPr="009664CE">
        <w:rPr>
          <w:bCs/>
          <w:i/>
          <w:sz w:val="15"/>
          <w:szCs w:val="15"/>
        </w:rPr>
        <w:t>Tt</w:t>
      </w:r>
      <w:r w:rsidR="00F150C3" w:rsidRPr="009664CE">
        <w:rPr>
          <w:bCs/>
          <w:i/>
          <w:sz w:val="15"/>
          <w:szCs w:val="15"/>
          <w:vertAlign w:val="subscript"/>
        </w:rPr>
        <w:t>new</w:t>
      </w:r>
      <w:r w:rsidR="007A79C7" w:rsidRPr="009664CE">
        <w:rPr>
          <w:szCs w:val="18"/>
        </w:rPr>
        <w:t>,</w:t>
      </w:r>
      <w:r w:rsidR="00F150C3" w:rsidRPr="009664CE">
        <w:rPr>
          <w:szCs w:val="18"/>
        </w:rPr>
        <w:t xml:space="preserve"> </w:t>
      </w:r>
      <w:r w:rsidR="005962FF" w:rsidRPr="009664CE">
        <w:rPr>
          <w:i/>
          <w:sz w:val="15"/>
          <w:szCs w:val="15"/>
        </w:rPr>
        <w:t>SF</w:t>
      </w:r>
      <w:r w:rsidR="005962FF" w:rsidRPr="009664CE">
        <w:rPr>
          <w:bCs/>
          <w:i/>
          <w:sz w:val="15"/>
          <w:szCs w:val="15"/>
        </w:rPr>
        <w:t>Tt</w:t>
      </w:r>
      <w:r w:rsidR="005962FF" w:rsidRPr="009664CE">
        <w:rPr>
          <w:bCs/>
          <w:i/>
          <w:sz w:val="15"/>
          <w:szCs w:val="15"/>
          <w:vertAlign w:val="subscript"/>
        </w:rPr>
        <w:t>new</w:t>
      </w:r>
      <w:r w:rsidR="007A79C7" w:rsidRPr="009664CE">
        <w:rPr>
          <w:szCs w:val="18"/>
        </w:rPr>
        <w:t>,</w:t>
      </w:r>
      <w:r w:rsidR="00F150C3" w:rsidRPr="009664CE">
        <w:rPr>
          <w:szCs w:val="18"/>
        </w:rPr>
        <w:t xml:space="preserve"> </w:t>
      </w:r>
      <w:r w:rsidR="0091565E" w:rsidRPr="009664CE">
        <w:rPr>
          <w:szCs w:val="18"/>
        </w:rPr>
        <w:t>以及</w:t>
      </w:r>
      <w:r w:rsidR="00B84C69" w:rsidRPr="009664CE">
        <w:rPr>
          <w:rFonts w:eastAsia="黑体"/>
          <w:bCs/>
          <w:i/>
          <w:szCs w:val="18"/>
        </w:rPr>
        <w:t>SB</w:t>
      </w:r>
      <w:r w:rsidR="0091565E" w:rsidRPr="009664CE">
        <w:rPr>
          <w:szCs w:val="18"/>
        </w:rPr>
        <w:t>中第</w:t>
      </w:r>
      <w:r w:rsidR="0091565E" w:rsidRPr="009664CE">
        <w:rPr>
          <w:i/>
          <w:szCs w:val="18"/>
        </w:rPr>
        <w:t>i</w:t>
      </w:r>
      <w:proofErr w:type="gramStart"/>
      <w:r w:rsidR="0091565E" w:rsidRPr="009664CE">
        <w:rPr>
          <w:szCs w:val="18"/>
        </w:rPr>
        <w:t>个</w:t>
      </w:r>
      <w:proofErr w:type="gramEnd"/>
      <w:r w:rsidR="0091565E" w:rsidRPr="009664CE">
        <w:rPr>
          <w:szCs w:val="18"/>
        </w:rPr>
        <w:t>断点</w:t>
      </w:r>
      <w:r w:rsidR="0091565E" w:rsidRPr="009664CE">
        <w:rPr>
          <w:i/>
          <w:szCs w:val="18"/>
        </w:rPr>
        <w:t>b</w:t>
      </w:r>
      <w:r w:rsidR="0091565E" w:rsidRPr="009664CE">
        <w:rPr>
          <w:i/>
          <w:szCs w:val="18"/>
          <w:vertAlign w:val="subscript"/>
        </w:rPr>
        <w:t>i</w:t>
      </w:r>
      <w:r w:rsidR="007A79C7" w:rsidRPr="009664CE">
        <w:rPr>
          <w:szCs w:val="18"/>
        </w:rPr>
        <w:t>.</w:t>
      </w:r>
      <w:r w:rsidR="004524AA" w:rsidRPr="004524AA">
        <w:rPr>
          <w:szCs w:val="18"/>
        </w:rPr>
        <w:t xml:space="preserve"> </w:t>
      </w:r>
      <w:r w:rsidR="004524AA" w:rsidRPr="009664CE">
        <w:rPr>
          <w:szCs w:val="18"/>
        </w:rPr>
        <w:t>设两个临时变量</w:t>
      </w:r>
      <w:r w:rsidR="004524AA" w:rsidRPr="009664CE">
        <w:rPr>
          <w:i/>
          <w:szCs w:val="18"/>
        </w:rPr>
        <w:t>ST</w:t>
      </w:r>
      <w:r w:rsidR="004524AA" w:rsidRPr="009664CE">
        <w:rPr>
          <w:i/>
          <w:szCs w:val="18"/>
          <w:vertAlign w:val="subscript"/>
        </w:rPr>
        <w:t>1</w:t>
      </w:r>
      <w:r w:rsidR="004524AA" w:rsidRPr="009664CE">
        <w:rPr>
          <w:i/>
          <w:szCs w:val="18"/>
        </w:rPr>
        <w:t>和</w:t>
      </w:r>
      <w:r w:rsidR="004524AA" w:rsidRPr="009664CE">
        <w:rPr>
          <w:i/>
          <w:szCs w:val="18"/>
        </w:rPr>
        <w:t>ST</w:t>
      </w:r>
      <w:r w:rsidR="004524AA" w:rsidRPr="009664CE">
        <w:rPr>
          <w:i/>
          <w:szCs w:val="18"/>
          <w:vertAlign w:val="subscript"/>
        </w:rPr>
        <w:t>2</w:t>
      </w:r>
      <w:r w:rsidR="004524AA" w:rsidRPr="009664CE">
        <w:rPr>
          <w:szCs w:val="18"/>
        </w:rPr>
        <w:t>,</w:t>
      </w:r>
    </w:p>
    <w:p w14:paraId="566A59AD" w14:textId="77777777" w:rsidR="004524AA" w:rsidRPr="009664CE" w:rsidRDefault="004524AA" w:rsidP="004524AA">
      <w:pPr>
        <w:numPr>
          <w:ilvl w:val="0"/>
          <w:numId w:val="22"/>
        </w:numPr>
        <w:rPr>
          <w:szCs w:val="18"/>
        </w:rPr>
      </w:pPr>
      <w:r w:rsidRPr="009664CE">
        <w:rPr>
          <w:szCs w:val="18"/>
        </w:rPr>
        <w:t>如果</w:t>
      </w:r>
      <w:r w:rsidRPr="009664CE">
        <w:rPr>
          <w:i/>
          <w:sz w:val="15"/>
          <w:szCs w:val="15"/>
        </w:rPr>
        <w:t>SP</w:t>
      </w:r>
      <w:r w:rsidRPr="009664CE">
        <w:rPr>
          <w:bCs/>
          <w:i/>
          <w:sz w:val="15"/>
          <w:szCs w:val="15"/>
        </w:rPr>
        <w:t>Tt</w:t>
      </w:r>
      <w:r w:rsidRPr="009664CE">
        <w:rPr>
          <w:bCs/>
          <w:i/>
          <w:sz w:val="15"/>
          <w:szCs w:val="15"/>
          <w:vertAlign w:val="subscript"/>
        </w:rPr>
        <w:t>new</w:t>
      </w:r>
      <w:r w:rsidRPr="009664CE">
        <w:rPr>
          <w:i/>
          <w:szCs w:val="18"/>
        </w:rPr>
        <w:t>≠Ф</w:t>
      </w:r>
      <w:r w:rsidRPr="009664CE">
        <w:rPr>
          <w:szCs w:val="18"/>
        </w:rPr>
        <w:t>,</w:t>
      </w:r>
      <w:r w:rsidRPr="009664CE">
        <w:rPr>
          <w:i/>
          <w:sz w:val="15"/>
          <w:szCs w:val="15"/>
        </w:rPr>
        <w:t xml:space="preserve"> SF</w:t>
      </w:r>
      <w:r w:rsidRPr="009664CE">
        <w:rPr>
          <w:bCs/>
          <w:i/>
          <w:sz w:val="15"/>
          <w:szCs w:val="15"/>
        </w:rPr>
        <w:t>Tt</w:t>
      </w:r>
      <w:r w:rsidRPr="009664CE">
        <w:rPr>
          <w:bCs/>
          <w:i/>
          <w:sz w:val="15"/>
          <w:szCs w:val="15"/>
          <w:vertAlign w:val="subscript"/>
        </w:rPr>
        <w:t>new</w:t>
      </w:r>
      <w:r w:rsidRPr="009664CE">
        <w:rPr>
          <w:i/>
          <w:szCs w:val="18"/>
        </w:rPr>
        <w:t>≠Ф</w:t>
      </w:r>
      <w:r w:rsidRPr="009664CE">
        <w:rPr>
          <w:szCs w:val="18"/>
        </w:rPr>
        <w:t>,</w:t>
      </w:r>
      <w:r w:rsidRPr="009664CE">
        <w:rPr>
          <w:szCs w:val="18"/>
        </w:rPr>
        <w:t>则令</w:t>
      </w:r>
      <w:r w:rsidRPr="009664CE">
        <w:rPr>
          <w:i/>
          <w:szCs w:val="18"/>
        </w:rPr>
        <w:t>ST</w:t>
      </w:r>
      <w:r w:rsidRPr="009664CE">
        <w:rPr>
          <w:i/>
          <w:szCs w:val="18"/>
          <w:vertAlign w:val="subscript"/>
        </w:rPr>
        <w:t>1</w:t>
      </w:r>
      <w:r w:rsidRPr="009664CE">
        <w:rPr>
          <w:i/>
          <w:szCs w:val="18"/>
        </w:rPr>
        <w:t>=</w:t>
      </w:r>
      <w:r w:rsidRPr="009664CE">
        <w:rPr>
          <w:i/>
          <w:sz w:val="15"/>
          <w:szCs w:val="15"/>
        </w:rPr>
        <w:t xml:space="preserve"> SP</w:t>
      </w:r>
      <w:r w:rsidRPr="009664CE">
        <w:rPr>
          <w:bCs/>
          <w:i/>
          <w:sz w:val="15"/>
          <w:szCs w:val="15"/>
        </w:rPr>
        <w:t>Tt</w:t>
      </w:r>
      <w:r w:rsidRPr="009664CE">
        <w:rPr>
          <w:bCs/>
          <w:i/>
          <w:sz w:val="15"/>
          <w:szCs w:val="15"/>
          <w:vertAlign w:val="subscript"/>
        </w:rPr>
        <w:t>new</w:t>
      </w:r>
      <w:r w:rsidRPr="009664CE">
        <w:rPr>
          <w:szCs w:val="18"/>
        </w:rPr>
        <w:t xml:space="preserve">, </w:t>
      </w:r>
      <w:r w:rsidRPr="009664CE">
        <w:rPr>
          <w:i/>
          <w:szCs w:val="18"/>
        </w:rPr>
        <w:t>ST</w:t>
      </w:r>
      <w:r w:rsidRPr="009664CE">
        <w:rPr>
          <w:i/>
          <w:szCs w:val="18"/>
          <w:vertAlign w:val="subscript"/>
        </w:rPr>
        <w:t>2</w:t>
      </w:r>
      <w:r w:rsidRPr="009664CE">
        <w:rPr>
          <w:i/>
          <w:szCs w:val="18"/>
        </w:rPr>
        <w:t>=</w:t>
      </w:r>
      <w:r w:rsidRPr="009664CE">
        <w:rPr>
          <w:i/>
          <w:sz w:val="15"/>
          <w:szCs w:val="15"/>
        </w:rPr>
        <w:t xml:space="preserve"> SF</w:t>
      </w:r>
      <w:r w:rsidRPr="009664CE">
        <w:rPr>
          <w:bCs/>
          <w:i/>
          <w:sz w:val="15"/>
          <w:szCs w:val="15"/>
        </w:rPr>
        <w:t>Tt</w:t>
      </w:r>
      <w:r w:rsidRPr="009664CE">
        <w:rPr>
          <w:bCs/>
          <w:i/>
          <w:sz w:val="15"/>
          <w:szCs w:val="15"/>
          <w:vertAlign w:val="subscript"/>
        </w:rPr>
        <w:t>new</w:t>
      </w:r>
    </w:p>
    <w:p w14:paraId="48FF1DDC" w14:textId="77777777" w:rsidR="004524AA" w:rsidRPr="009664CE" w:rsidRDefault="004524AA" w:rsidP="004524AA">
      <w:pPr>
        <w:numPr>
          <w:ilvl w:val="0"/>
          <w:numId w:val="22"/>
        </w:numPr>
        <w:rPr>
          <w:szCs w:val="18"/>
        </w:rPr>
      </w:pPr>
      <w:r w:rsidRPr="009664CE">
        <w:rPr>
          <w:szCs w:val="18"/>
        </w:rPr>
        <w:lastRenderedPageBreak/>
        <w:t>如果</w:t>
      </w:r>
      <w:r w:rsidRPr="009664CE">
        <w:rPr>
          <w:i/>
          <w:sz w:val="15"/>
          <w:szCs w:val="15"/>
        </w:rPr>
        <w:t>SP</w:t>
      </w:r>
      <w:r w:rsidRPr="009664CE">
        <w:rPr>
          <w:bCs/>
          <w:i/>
          <w:sz w:val="15"/>
          <w:szCs w:val="15"/>
        </w:rPr>
        <w:t>Tt</w:t>
      </w:r>
      <w:r w:rsidRPr="009664CE">
        <w:rPr>
          <w:bCs/>
          <w:i/>
          <w:sz w:val="15"/>
          <w:szCs w:val="15"/>
          <w:vertAlign w:val="subscript"/>
        </w:rPr>
        <w:t>new</w:t>
      </w:r>
      <w:r w:rsidRPr="009664CE">
        <w:rPr>
          <w:i/>
          <w:szCs w:val="18"/>
        </w:rPr>
        <w:t>≠Ф</w:t>
      </w:r>
      <w:r w:rsidRPr="009664CE">
        <w:rPr>
          <w:szCs w:val="18"/>
        </w:rPr>
        <w:t>,</w:t>
      </w:r>
      <w:r w:rsidRPr="009664CE">
        <w:rPr>
          <w:i/>
          <w:sz w:val="15"/>
          <w:szCs w:val="15"/>
        </w:rPr>
        <w:t xml:space="preserve"> SF</w:t>
      </w:r>
      <w:r w:rsidRPr="009664CE">
        <w:rPr>
          <w:bCs/>
          <w:i/>
          <w:sz w:val="15"/>
          <w:szCs w:val="15"/>
        </w:rPr>
        <w:t>Tt</w:t>
      </w:r>
      <w:r w:rsidRPr="009664CE">
        <w:rPr>
          <w:bCs/>
          <w:i/>
          <w:sz w:val="15"/>
          <w:szCs w:val="15"/>
          <w:vertAlign w:val="subscript"/>
        </w:rPr>
        <w:t>new</w:t>
      </w:r>
      <w:r w:rsidRPr="009664CE">
        <w:rPr>
          <w:i/>
          <w:szCs w:val="18"/>
        </w:rPr>
        <w:t xml:space="preserve"> =Ф</w:t>
      </w:r>
      <w:r w:rsidRPr="009664CE">
        <w:rPr>
          <w:szCs w:val="18"/>
        </w:rPr>
        <w:t>,</w:t>
      </w:r>
      <w:r w:rsidRPr="009664CE">
        <w:rPr>
          <w:szCs w:val="18"/>
        </w:rPr>
        <w:t>则令</w:t>
      </w:r>
      <w:r w:rsidRPr="009664CE">
        <w:rPr>
          <w:i/>
          <w:szCs w:val="18"/>
        </w:rPr>
        <w:t>ST</w:t>
      </w:r>
      <w:r w:rsidRPr="009664CE">
        <w:rPr>
          <w:i/>
          <w:szCs w:val="18"/>
          <w:vertAlign w:val="subscript"/>
        </w:rPr>
        <w:t>1</w:t>
      </w:r>
      <w:r w:rsidRPr="009664CE">
        <w:rPr>
          <w:i/>
          <w:szCs w:val="18"/>
        </w:rPr>
        <w:t>=</w:t>
      </w:r>
      <w:r w:rsidRPr="009664CE">
        <w:rPr>
          <w:i/>
          <w:sz w:val="15"/>
          <w:szCs w:val="15"/>
        </w:rPr>
        <w:t xml:space="preserve"> SP</w:t>
      </w:r>
      <w:r w:rsidRPr="009664CE">
        <w:rPr>
          <w:bCs/>
          <w:i/>
          <w:sz w:val="15"/>
          <w:szCs w:val="15"/>
        </w:rPr>
        <w:t>Tt</w:t>
      </w:r>
      <w:r w:rsidRPr="009664CE">
        <w:rPr>
          <w:bCs/>
          <w:i/>
          <w:sz w:val="15"/>
          <w:szCs w:val="15"/>
          <w:vertAlign w:val="subscript"/>
        </w:rPr>
        <w:t>new</w:t>
      </w:r>
      <w:r w:rsidRPr="009664CE">
        <w:rPr>
          <w:szCs w:val="18"/>
        </w:rPr>
        <w:t xml:space="preserve">, </w:t>
      </w:r>
      <w:r w:rsidRPr="009664CE">
        <w:rPr>
          <w:i/>
          <w:szCs w:val="18"/>
        </w:rPr>
        <w:t>ST</w:t>
      </w:r>
      <w:r w:rsidRPr="009664CE">
        <w:rPr>
          <w:i/>
          <w:szCs w:val="18"/>
          <w:vertAlign w:val="subscript"/>
        </w:rPr>
        <w:t>2</w:t>
      </w:r>
      <w:r w:rsidRPr="009664CE">
        <w:rPr>
          <w:i/>
          <w:szCs w:val="18"/>
        </w:rPr>
        <w:t>=</w:t>
      </w:r>
      <w:r w:rsidRPr="009664CE">
        <w:rPr>
          <w:i/>
          <w:sz w:val="15"/>
          <w:szCs w:val="15"/>
        </w:rPr>
        <w:t xml:space="preserve"> SP</w:t>
      </w:r>
      <w:r w:rsidRPr="009664CE">
        <w:rPr>
          <w:bCs/>
          <w:i/>
          <w:sz w:val="15"/>
          <w:szCs w:val="15"/>
        </w:rPr>
        <w:t>Tt</w:t>
      </w:r>
      <w:r w:rsidRPr="009664CE">
        <w:rPr>
          <w:bCs/>
          <w:i/>
          <w:sz w:val="15"/>
          <w:szCs w:val="15"/>
          <w:vertAlign w:val="subscript"/>
        </w:rPr>
        <w:t>new</w:t>
      </w:r>
    </w:p>
    <w:p w14:paraId="7E295CDB" w14:textId="77777777" w:rsidR="004524AA" w:rsidRPr="009664CE" w:rsidRDefault="004524AA" w:rsidP="004524AA">
      <w:pPr>
        <w:numPr>
          <w:ilvl w:val="0"/>
          <w:numId w:val="22"/>
        </w:numPr>
        <w:rPr>
          <w:szCs w:val="18"/>
        </w:rPr>
      </w:pPr>
      <w:r w:rsidRPr="009664CE">
        <w:rPr>
          <w:szCs w:val="18"/>
        </w:rPr>
        <w:t>如果</w:t>
      </w:r>
      <w:r w:rsidRPr="009664CE">
        <w:rPr>
          <w:i/>
          <w:sz w:val="15"/>
          <w:szCs w:val="15"/>
        </w:rPr>
        <w:t>SP</w:t>
      </w:r>
      <w:r w:rsidRPr="009664CE">
        <w:rPr>
          <w:bCs/>
          <w:i/>
          <w:sz w:val="15"/>
          <w:szCs w:val="15"/>
        </w:rPr>
        <w:t>Tt</w:t>
      </w:r>
      <w:r w:rsidRPr="009664CE">
        <w:rPr>
          <w:bCs/>
          <w:i/>
          <w:sz w:val="15"/>
          <w:szCs w:val="15"/>
          <w:vertAlign w:val="subscript"/>
        </w:rPr>
        <w:t>new</w:t>
      </w:r>
      <w:r w:rsidRPr="009664CE">
        <w:rPr>
          <w:i/>
          <w:szCs w:val="18"/>
        </w:rPr>
        <w:t xml:space="preserve"> =Ф</w:t>
      </w:r>
      <w:r w:rsidRPr="009664CE">
        <w:rPr>
          <w:szCs w:val="18"/>
        </w:rPr>
        <w:t>,</w:t>
      </w:r>
      <w:r w:rsidRPr="009664CE">
        <w:rPr>
          <w:i/>
          <w:sz w:val="15"/>
          <w:szCs w:val="15"/>
        </w:rPr>
        <w:t xml:space="preserve"> SF</w:t>
      </w:r>
      <w:r w:rsidRPr="009664CE">
        <w:rPr>
          <w:bCs/>
          <w:i/>
          <w:sz w:val="15"/>
          <w:szCs w:val="15"/>
        </w:rPr>
        <w:t>Tt</w:t>
      </w:r>
      <w:r w:rsidRPr="009664CE">
        <w:rPr>
          <w:bCs/>
          <w:i/>
          <w:sz w:val="15"/>
          <w:szCs w:val="15"/>
          <w:vertAlign w:val="subscript"/>
        </w:rPr>
        <w:t>new</w:t>
      </w:r>
      <w:r w:rsidRPr="009664CE">
        <w:rPr>
          <w:i/>
          <w:szCs w:val="18"/>
        </w:rPr>
        <w:t>≠Ф</w:t>
      </w:r>
      <w:r w:rsidRPr="009664CE">
        <w:rPr>
          <w:szCs w:val="18"/>
        </w:rPr>
        <w:t>,</w:t>
      </w:r>
      <w:r w:rsidRPr="009664CE">
        <w:rPr>
          <w:szCs w:val="18"/>
        </w:rPr>
        <w:t>则令</w:t>
      </w:r>
      <w:r w:rsidRPr="009664CE">
        <w:rPr>
          <w:i/>
          <w:szCs w:val="18"/>
        </w:rPr>
        <w:t>ST</w:t>
      </w:r>
      <w:r w:rsidRPr="009664CE">
        <w:rPr>
          <w:i/>
          <w:szCs w:val="18"/>
          <w:vertAlign w:val="subscript"/>
        </w:rPr>
        <w:t>1</w:t>
      </w:r>
      <w:r w:rsidRPr="009664CE">
        <w:rPr>
          <w:i/>
          <w:szCs w:val="18"/>
        </w:rPr>
        <w:t>=</w:t>
      </w:r>
      <w:r w:rsidRPr="009664CE">
        <w:rPr>
          <w:i/>
          <w:sz w:val="15"/>
          <w:szCs w:val="15"/>
        </w:rPr>
        <w:t xml:space="preserve"> SF</w:t>
      </w:r>
      <w:r w:rsidRPr="009664CE">
        <w:rPr>
          <w:bCs/>
          <w:i/>
          <w:sz w:val="15"/>
          <w:szCs w:val="15"/>
        </w:rPr>
        <w:t>Tt</w:t>
      </w:r>
      <w:r w:rsidRPr="009664CE">
        <w:rPr>
          <w:bCs/>
          <w:i/>
          <w:sz w:val="15"/>
          <w:szCs w:val="15"/>
          <w:vertAlign w:val="subscript"/>
        </w:rPr>
        <w:t>new</w:t>
      </w:r>
      <w:r w:rsidRPr="009664CE">
        <w:rPr>
          <w:szCs w:val="18"/>
        </w:rPr>
        <w:t xml:space="preserve">, </w:t>
      </w:r>
      <w:r w:rsidRPr="009664CE">
        <w:rPr>
          <w:i/>
          <w:szCs w:val="18"/>
        </w:rPr>
        <w:t>ST</w:t>
      </w:r>
      <w:r w:rsidRPr="009664CE">
        <w:rPr>
          <w:i/>
          <w:szCs w:val="18"/>
          <w:vertAlign w:val="subscript"/>
        </w:rPr>
        <w:t>2</w:t>
      </w:r>
      <w:r w:rsidRPr="009664CE">
        <w:rPr>
          <w:i/>
          <w:szCs w:val="18"/>
        </w:rPr>
        <w:t>=</w:t>
      </w:r>
      <w:r w:rsidRPr="009664CE">
        <w:rPr>
          <w:i/>
          <w:sz w:val="15"/>
          <w:szCs w:val="15"/>
        </w:rPr>
        <w:t xml:space="preserve"> SF</w:t>
      </w:r>
      <w:r w:rsidRPr="009664CE">
        <w:rPr>
          <w:bCs/>
          <w:i/>
          <w:sz w:val="15"/>
          <w:szCs w:val="15"/>
        </w:rPr>
        <w:t>Tt</w:t>
      </w:r>
      <w:r w:rsidRPr="009664CE">
        <w:rPr>
          <w:bCs/>
          <w:i/>
          <w:sz w:val="15"/>
          <w:szCs w:val="15"/>
          <w:vertAlign w:val="subscript"/>
        </w:rPr>
        <w:t>new</w:t>
      </w:r>
    </w:p>
    <w:p w14:paraId="13DC38E5" w14:textId="77777777" w:rsidR="00464A61" w:rsidRPr="009664CE" w:rsidRDefault="00903D3C" w:rsidP="000A481A">
      <w:pPr>
        <w:ind w:firstLineChars="200" w:firstLine="372"/>
        <w:rPr>
          <w:szCs w:val="18"/>
        </w:rPr>
      </w:pPr>
      <w:r>
        <w:rPr>
          <w:rFonts w:hint="eastAsia"/>
          <w:szCs w:val="18"/>
        </w:rPr>
        <w:t>令</w:t>
      </w:r>
      <w:r w:rsidR="00030BC0">
        <w:rPr>
          <w:szCs w:val="18"/>
        </w:rPr>
        <w:t>x=|</w:t>
      </w:r>
      <w:r w:rsidR="00030BC0" w:rsidRPr="00030BC0">
        <w:rPr>
          <w:i/>
          <w:szCs w:val="18"/>
        </w:rPr>
        <w:t xml:space="preserve"> </w:t>
      </w:r>
      <w:r w:rsidR="00030BC0" w:rsidRPr="009664CE">
        <w:rPr>
          <w:i/>
          <w:szCs w:val="18"/>
        </w:rPr>
        <w:t>ST</w:t>
      </w:r>
      <w:r w:rsidR="00030BC0" w:rsidRPr="009664CE">
        <w:rPr>
          <w:i/>
          <w:szCs w:val="18"/>
          <w:vertAlign w:val="subscript"/>
        </w:rPr>
        <w:t>1</w:t>
      </w:r>
      <w:r w:rsidR="00030BC0">
        <w:rPr>
          <w:szCs w:val="18"/>
        </w:rPr>
        <w:t>|,</w:t>
      </w:r>
      <w:r w:rsidR="00A3217A">
        <w:rPr>
          <w:szCs w:val="18"/>
        </w:rPr>
        <w:t xml:space="preserve"> </w:t>
      </w:r>
      <w:r>
        <w:rPr>
          <w:rFonts w:hint="eastAsia"/>
          <w:szCs w:val="18"/>
        </w:rPr>
        <w:t>y</w:t>
      </w:r>
      <w:r>
        <w:rPr>
          <w:szCs w:val="18"/>
        </w:rPr>
        <w:t>=|</w:t>
      </w:r>
      <w:r w:rsidRPr="009664CE">
        <w:rPr>
          <w:i/>
          <w:szCs w:val="18"/>
        </w:rPr>
        <w:t>ST</w:t>
      </w:r>
      <w:r w:rsidRPr="009664CE">
        <w:rPr>
          <w:i/>
          <w:szCs w:val="18"/>
          <w:vertAlign w:val="subscript"/>
        </w:rPr>
        <w:t>2</w:t>
      </w:r>
      <w:r>
        <w:rPr>
          <w:szCs w:val="18"/>
        </w:rPr>
        <w:t>|,</w:t>
      </w:r>
      <w:r w:rsidR="004524AA">
        <w:rPr>
          <w:rFonts w:hint="eastAsia"/>
          <w:szCs w:val="18"/>
        </w:rPr>
        <w:t>首先</w:t>
      </w:r>
      <w:r w:rsidR="00464A61" w:rsidRPr="009664CE">
        <w:rPr>
          <w:szCs w:val="18"/>
        </w:rPr>
        <w:t>计算得到个内存变量集合</w:t>
      </w:r>
      <w:r w:rsidR="00464A61" w:rsidRPr="009664CE">
        <w:rPr>
          <w:szCs w:val="18"/>
        </w:rPr>
        <w:t>{</w:t>
      </w:r>
      <w:r w:rsidR="00464A61" w:rsidRPr="009664CE">
        <w:rPr>
          <w:i/>
          <w:szCs w:val="18"/>
        </w:rPr>
        <w:t>d</w:t>
      </w:r>
      <w:r w:rsidR="00464A61" w:rsidRPr="009664CE">
        <w:rPr>
          <w:i/>
          <w:szCs w:val="18"/>
          <w:vertAlign w:val="subscript"/>
        </w:rPr>
        <w:t>j1</w:t>
      </w:r>
      <w:r w:rsidR="00464A61" w:rsidRPr="009664CE">
        <w:rPr>
          <w:szCs w:val="18"/>
        </w:rPr>
        <w:t xml:space="preserve">, </w:t>
      </w:r>
      <w:r w:rsidR="00464A61" w:rsidRPr="009664CE">
        <w:rPr>
          <w:i/>
          <w:szCs w:val="18"/>
        </w:rPr>
        <w:t>d</w:t>
      </w:r>
      <w:r w:rsidR="00464A61" w:rsidRPr="009664CE">
        <w:rPr>
          <w:i/>
          <w:szCs w:val="18"/>
          <w:vertAlign w:val="subscript"/>
        </w:rPr>
        <w:t>j2</w:t>
      </w:r>
      <w:r w:rsidR="00464A61" w:rsidRPr="009664CE">
        <w:rPr>
          <w:szCs w:val="18"/>
        </w:rPr>
        <w:t xml:space="preserve">, </w:t>
      </w:r>
      <w:r w:rsidR="00464A61" w:rsidRPr="009664CE">
        <w:rPr>
          <w:i/>
          <w:szCs w:val="18"/>
        </w:rPr>
        <w:t>d</w:t>
      </w:r>
      <w:r w:rsidR="00464A61" w:rsidRPr="009664CE">
        <w:rPr>
          <w:i/>
          <w:szCs w:val="18"/>
          <w:vertAlign w:val="subscript"/>
        </w:rPr>
        <w:t>j3</w:t>
      </w:r>
      <w:r w:rsidR="00464A61" w:rsidRPr="009664CE">
        <w:rPr>
          <w:szCs w:val="18"/>
        </w:rPr>
        <w:t>,……,</w:t>
      </w:r>
      <w:r w:rsidR="00464A61" w:rsidRPr="009664CE">
        <w:rPr>
          <w:i/>
          <w:szCs w:val="18"/>
        </w:rPr>
        <w:t>d</w:t>
      </w:r>
      <w:r w:rsidR="00464A61" w:rsidRPr="009664CE">
        <w:rPr>
          <w:i/>
          <w:szCs w:val="18"/>
          <w:vertAlign w:val="subscript"/>
        </w:rPr>
        <w:t>jy</w:t>
      </w:r>
      <w:r w:rsidR="00464A61" w:rsidRPr="009664CE">
        <w:rPr>
          <w:szCs w:val="18"/>
        </w:rPr>
        <w:t>},</w:t>
      </w:r>
      <w:r w:rsidR="00464A61" w:rsidRPr="009664CE">
        <w:rPr>
          <w:szCs w:val="18"/>
        </w:rPr>
        <w:t>将其存入哈希表</w:t>
      </w:r>
      <w:r w:rsidR="00464A61" w:rsidRPr="009664CE">
        <w:rPr>
          <w:i/>
          <w:szCs w:val="18"/>
        </w:rPr>
        <w:t>D</w:t>
      </w:r>
      <w:r w:rsidR="00464A61" w:rsidRPr="009664CE">
        <w:rPr>
          <w:i/>
          <w:szCs w:val="18"/>
          <w:vertAlign w:val="subscript"/>
        </w:rPr>
        <w:t>pj</w:t>
      </w:r>
      <w:r w:rsidR="00464A61" w:rsidRPr="009664CE">
        <w:rPr>
          <w:szCs w:val="18"/>
        </w:rPr>
        <w:t>,</w:t>
      </w:r>
      <w:r w:rsidR="00464A61" w:rsidRPr="009664CE">
        <w:rPr>
          <w:szCs w:val="18"/>
        </w:rPr>
        <w:t>其中</w:t>
      </w:r>
      <w:r w:rsidR="00464A61" w:rsidRPr="009664CE">
        <w:rPr>
          <w:i/>
          <w:szCs w:val="18"/>
        </w:rPr>
        <w:t>d</w:t>
      </w:r>
      <w:r w:rsidR="00464A61" w:rsidRPr="009664CE">
        <w:rPr>
          <w:i/>
          <w:szCs w:val="18"/>
          <w:vertAlign w:val="subscript"/>
        </w:rPr>
        <w:t>jk</w:t>
      </w:r>
      <w:r w:rsidR="00464A61" w:rsidRPr="009664CE">
        <w:rPr>
          <w:szCs w:val="18"/>
        </w:rPr>
        <w:t>（</w:t>
      </w:r>
      <w:r w:rsidR="00464A61" w:rsidRPr="009664CE">
        <w:rPr>
          <w:i/>
          <w:szCs w:val="18"/>
        </w:rPr>
        <w:t>1≤k≤y</w:t>
      </w:r>
      <w:r w:rsidR="00464A61" w:rsidRPr="009664CE">
        <w:rPr>
          <w:szCs w:val="18"/>
        </w:rPr>
        <w:t>）作为哈希表的</w:t>
      </w:r>
      <w:r w:rsidR="00464A61" w:rsidRPr="009664CE">
        <w:rPr>
          <w:i/>
          <w:szCs w:val="18"/>
        </w:rPr>
        <w:t>key</w:t>
      </w:r>
      <w:r w:rsidR="00464A61" w:rsidRPr="009664CE">
        <w:rPr>
          <w:szCs w:val="18"/>
        </w:rPr>
        <w:t>（记作</w:t>
      </w:r>
      <w:r w:rsidR="00464A61" w:rsidRPr="009664CE">
        <w:rPr>
          <w:i/>
          <w:szCs w:val="18"/>
        </w:rPr>
        <w:t>d</w:t>
      </w:r>
      <w:r w:rsidR="00464A61" w:rsidRPr="009664CE">
        <w:rPr>
          <w:i/>
          <w:szCs w:val="18"/>
          <w:vertAlign w:val="subscript"/>
        </w:rPr>
        <w:t>jk</w:t>
      </w:r>
      <w:r w:rsidR="00464A61" w:rsidRPr="009664CE">
        <w:rPr>
          <w:i/>
          <w:szCs w:val="18"/>
        </w:rPr>
        <w:t>.key</w:t>
      </w:r>
      <w:r w:rsidR="00464A61" w:rsidRPr="009664CE">
        <w:rPr>
          <w:szCs w:val="18"/>
        </w:rPr>
        <w:t>）</w:t>
      </w:r>
      <w:r w:rsidR="00464A61" w:rsidRPr="009664CE">
        <w:rPr>
          <w:szCs w:val="18"/>
        </w:rPr>
        <w:t>,</w:t>
      </w:r>
      <w:r w:rsidR="00464A61" w:rsidRPr="009664CE">
        <w:rPr>
          <w:szCs w:val="18"/>
        </w:rPr>
        <w:t>该内存变量出现的次数作为哈希表的</w:t>
      </w:r>
      <w:r w:rsidR="00464A61" w:rsidRPr="009664CE">
        <w:rPr>
          <w:i/>
          <w:szCs w:val="18"/>
        </w:rPr>
        <w:t>value</w:t>
      </w:r>
      <w:r w:rsidR="00464A61" w:rsidRPr="009664CE">
        <w:rPr>
          <w:szCs w:val="18"/>
        </w:rPr>
        <w:t>（记作</w:t>
      </w:r>
      <w:r w:rsidR="00464A61" w:rsidRPr="009664CE">
        <w:rPr>
          <w:i/>
          <w:szCs w:val="18"/>
        </w:rPr>
        <w:t>d</w:t>
      </w:r>
      <w:r w:rsidR="00464A61" w:rsidRPr="009664CE">
        <w:rPr>
          <w:i/>
          <w:szCs w:val="18"/>
          <w:vertAlign w:val="subscript"/>
        </w:rPr>
        <w:t>jk</w:t>
      </w:r>
      <w:r w:rsidR="00464A61" w:rsidRPr="009664CE">
        <w:rPr>
          <w:i/>
          <w:szCs w:val="18"/>
        </w:rPr>
        <w:t>.value</w:t>
      </w:r>
      <w:r w:rsidR="00464A61" w:rsidRPr="009664CE">
        <w:rPr>
          <w:szCs w:val="18"/>
        </w:rPr>
        <w:t>）</w:t>
      </w:r>
    </w:p>
    <w:p w14:paraId="027F5C12" w14:textId="77777777" w:rsidR="00464A61" w:rsidRPr="009664CE" w:rsidRDefault="00030BC0" w:rsidP="003D050B">
      <w:pPr>
        <w:ind w:firstLineChars="200" w:firstLine="372"/>
        <w:rPr>
          <w:szCs w:val="18"/>
        </w:rPr>
      </w:pPr>
      <w:r>
        <w:rPr>
          <w:rFonts w:hint="eastAsia"/>
          <w:szCs w:val="18"/>
        </w:rPr>
        <w:t>然后</w:t>
      </w:r>
      <w:r w:rsidR="00EC08B9">
        <w:rPr>
          <w:rFonts w:hint="eastAsia"/>
          <w:szCs w:val="18"/>
        </w:rPr>
        <w:t>,</w:t>
      </w:r>
      <w:r w:rsidR="00464A61" w:rsidRPr="009664CE">
        <w:rPr>
          <w:szCs w:val="18"/>
        </w:rPr>
        <w:t>可计算得到的</w:t>
      </w:r>
      <w:r w:rsidR="00464A61" w:rsidRPr="009664CE">
        <w:rPr>
          <w:i/>
          <w:szCs w:val="18"/>
        </w:rPr>
        <w:t>x</w:t>
      </w:r>
      <w:proofErr w:type="gramStart"/>
      <w:r w:rsidR="00464A61" w:rsidRPr="009664CE">
        <w:rPr>
          <w:szCs w:val="18"/>
        </w:rPr>
        <w:t>个</w:t>
      </w:r>
      <w:proofErr w:type="gramEnd"/>
      <w:r w:rsidR="00464A61" w:rsidRPr="009664CE">
        <w:rPr>
          <w:szCs w:val="18"/>
        </w:rPr>
        <w:t>哈希表</w:t>
      </w:r>
      <w:r w:rsidR="00464A61" w:rsidRPr="009664CE">
        <w:rPr>
          <w:i/>
          <w:szCs w:val="18"/>
        </w:rPr>
        <w:t>D</w:t>
      </w:r>
      <w:r w:rsidR="00464A61" w:rsidRPr="009664CE">
        <w:rPr>
          <w:i/>
          <w:szCs w:val="18"/>
          <w:vertAlign w:val="subscript"/>
        </w:rPr>
        <w:t>p1</w:t>
      </w:r>
      <w:r w:rsidR="00464A61" w:rsidRPr="009664CE">
        <w:rPr>
          <w:szCs w:val="18"/>
        </w:rPr>
        <w:t>,</w:t>
      </w:r>
      <w:r w:rsidR="00464A61" w:rsidRPr="009664CE">
        <w:rPr>
          <w:i/>
          <w:szCs w:val="18"/>
        </w:rPr>
        <w:t xml:space="preserve"> D</w:t>
      </w:r>
      <w:r w:rsidR="00464A61" w:rsidRPr="009664CE">
        <w:rPr>
          <w:i/>
          <w:szCs w:val="18"/>
          <w:vertAlign w:val="subscript"/>
        </w:rPr>
        <w:t>p2</w:t>
      </w:r>
      <w:r w:rsidR="00464A61" w:rsidRPr="009664CE">
        <w:rPr>
          <w:szCs w:val="18"/>
        </w:rPr>
        <w:t>,</w:t>
      </w:r>
      <w:r w:rsidR="00464A61" w:rsidRPr="009664CE">
        <w:rPr>
          <w:i/>
          <w:szCs w:val="18"/>
        </w:rPr>
        <w:t xml:space="preserve"> D</w:t>
      </w:r>
      <w:r w:rsidR="00464A61" w:rsidRPr="009664CE">
        <w:rPr>
          <w:i/>
          <w:szCs w:val="18"/>
          <w:vertAlign w:val="subscript"/>
        </w:rPr>
        <w:t>p3</w:t>
      </w:r>
      <w:r w:rsidR="00464A61" w:rsidRPr="009664CE">
        <w:rPr>
          <w:szCs w:val="18"/>
        </w:rPr>
        <w:t>,…,</w:t>
      </w:r>
      <w:r w:rsidR="00464A61" w:rsidRPr="009664CE">
        <w:rPr>
          <w:i/>
          <w:szCs w:val="18"/>
        </w:rPr>
        <w:t xml:space="preserve"> D</w:t>
      </w:r>
      <w:r w:rsidR="00464A61" w:rsidRPr="009664CE">
        <w:rPr>
          <w:i/>
          <w:szCs w:val="18"/>
          <w:vertAlign w:val="subscript"/>
        </w:rPr>
        <w:t>px</w:t>
      </w:r>
      <w:r w:rsidR="00464A61" w:rsidRPr="009664CE">
        <w:rPr>
          <w:szCs w:val="18"/>
        </w:rPr>
        <w:t>,</w:t>
      </w:r>
      <w:r w:rsidR="00464A61" w:rsidRPr="009664CE">
        <w:rPr>
          <w:szCs w:val="18"/>
        </w:rPr>
        <w:t>计算哈希表</w:t>
      </w:r>
      <w:r w:rsidR="00464A61" w:rsidRPr="009664CE">
        <w:rPr>
          <w:i/>
          <w:szCs w:val="18"/>
        </w:rPr>
        <w:t>H</w:t>
      </w:r>
      <w:r w:rsidR="00464A61" w:rsidRPr="009664CE">
        <w:rPr>
          <w:i/>
          <w:szCs w:val="18"/>
          <w:vertAlign w:val="subscript"/>
        </w:rPr>
        <w:t>bi</w:t>
      </w:r>
      <w:r w:rsidR="00464A61" w:rsidRPr="009664CE">
        <w:rPr>
          <w:szCs w:val="18"/>
          <w:vertAlign w:val="subscript"/>
        </w:rPr>
        <w:t xml:space="preserve"> </w:t>
      </w:r>
      <w:r w:rsidR="00464A61" w:rsidRPr="009664CE">
        <w:rPr>
          <w:szCs w:val="18"/>
        </w:rPr>
        <w:t>=</w:t>
      </w:r>
      <w:r w:rsidR="00464A61" w:rsidRPr="009664CE">
        <w:rPr>
          <w:i/>
          <w:szCs w:val="18"/>
        </w:rPr>
        <w:t>D</w:t>
      </w:r>
      <w:r w:rsidR="00464A61" w:rsidRPr="009664CE">
        <w:rPr>
          <w:i/>
          <w:szCs w:val="18"/>
          <w:vertAlign w:val="subscript"/>
        </w:rPr>
        <w:t>p1</w:t>
      </w:r>
      <w:r w:rsidR="00464A61" w:rsidRPr="009664CE">
        <w:rPr>
          <w:rFonts w:ascii="宋体" w:hAnsi="宋体" w:cs="宋体" w:hint="eastAsia"/>
          <w:szCs w:val="18"/>
          <w:lang w:eastAsia="ja-JP"/>
        </w:rPr>
        <w:t>∪</w:t>
      </w:r>
      <w:r w:rsidR="00464A61" w:rsidRPr="009664CE">
        <w:rPr>
          <w:i/>
          <w:szCs w:val="18"/>
        </w:rPr>
        <w:t>D</w:t>
      </w:r>
      <w:r w:rsidR="00464A61" w:rsidRPr="009664CE">
        <w:rPr>
          <w:i/>
          <w:szCs w:val="18"/>
          <w:vertAlign w:val="subscript"/>
        </w:rPr>
        <w:t>p2</w:t>
      </w:r>
      <w:r w:rsidR="00464A61" w:rsidRPr="009664CE">
        <w:rPr>
          <w:rFonts w:ascii="宋体" w:hAnsi="宋体" w:cs="宋体" w:hint="eastAsia"/>
          <w:szCs w:val="18"/>
          <w:lang w:eastAsia="ja-JP"/>
        </w:rPr>
        <w:t>∪</w:t>
      </w:r>
      <w:r w:rsidR="00464A61" w:rsidRPr="009664CE">
        <w:rPr>
          <w:szCs w:val="18"/>
        </w:rPr>
        <w:t>…</w:t>
      </w:r>
      <w:r w:rsidR="00464A61" w:rsidRPr="009664CE">
        <w:rPr>
          <w:rFonts w:ascii="宋体" w:hAnsi="宋体" w:cs="宋体" w:hint="eastAsia"/>
          <w:szCs w:val="18"/>
          <w:lang w:eastAsia="ja-JP"/>
        </w:rPr>
        <w:t>∪</w:t>
      </w:r>
      <w:r w:rsidR="00464A61" w:rsidRPr="009664CE">
        <w:rPr>
          <w:i/>
          <w:szCs w:val="18"/>
        </w:rPr>
        <w:t>D</w:t>
      </w:r>
      <w:r w:rsidR="00464A61" w:rsidRPr="009664CE">
        <w:rPr>
          <w:i/>
          <w:szCs w:val="18"/>
          <w:vertAlign w:val="subscript"/>
        </w:rPr>
        <w:t>pX</w:t>
      </w:r>
      <w:r w:rsidR="00464A61" w:rsidRPr="009664CE">
        <w:rPr>
          <w:szCs w:val="18"/>
        </w:rPr>
        <w:t>,</w:t>
      </w:r>
      <w:r w:rsidR="00464A61" w:rsidRPr="009664CE">
        <w:rPr>
          <w:szCs w:val="18"/>
        </w:rPr>
        <w:t>其中</w:t>
      </w:r>
      <w:r w:rsidR="00464A61" w:rsidRPr="009664CE">
        <w:rPr>
          <w:rFonts w:ascii="宋体" w:hAnsi="宋体" w:cs="宋体" w:hint="eastAsia"/>
          <w:szCs w:val="18"/>
        </w:rPr>
        <w:t>∪</w:t>
      </w:r>
      <w:r w:rsidR="00464A61" w:rsidRPr="009664CE">
        <w:rPr>
          <w:szCs w:val="18"/>
        </w:rPr>
        <w:t>表示的含义为：各个</w:t>
      </w:r>
      <w:r w:rsidR="00464A61" w:rsidRPr="009664CE">
        <w:rPr>
          <w:i/>
          <w:szCs w:val="18"/>
        </w:rPr>
        <w:t>D</w:t>
      </w:r>
      <w:r w:rsidR="00464A61" w:rsidRPr="009664CE">
        <w:rPr>
          <w:i/>
          <w:szCs w:val="18"/>
          <w:vertAlign w:val="subscript"/>
        </w:rPr>
        <w:t>pj</w:t>
      </w:r>
      <w:r w:rsidR="00464A61" w:rsidRPr="009664CE">
        <w:rPr>
          <w:szCs w:val="18"/>
        </w:rPr>
        <w:t>（</w:t>
      </w:r>
      <w:r w:rsidR="00464A61" w:rsidRPr="009664CE">
        <w:rPr>
          <w:i/>
          <w:szCs w:val="18"/>
        </w:rPr>
        <w:t>1≤j≤|</w:t>
      </w:r>
      <w:r w:rsidR="00464A61" w:rsidRPr="009664CE">
        <w:rPr>
          <w:i/>
          <w:sz w:val="15"/>
          <w:szCs w:val="15"/>
        </w:rPr>
        <w:t xml:space="preserve"> SF</w:t>
      </w:r>
      <w:r w:rsidR="00464A61" w:rsidRPr="009664CE">
        <w:rPr>
          <w:bCs/>
          <w:i/>
          <w:sz w:val="15"/>
          <w:szCs w:val="15"/>
        </w:rPr>
        <w:t>Tt</w:t>
      </w:r>
      <w:r w:rsidR="00464A61" w:rsidRPr="009664CE">
        <w:rPr>
          <w:bCs/>
          <w:i/>
          <w:sz w:val="15"/>
          <w:szCs w:val="15"/>
          <w:vertAlign w:val="subscript"/>
        </w:rPr>
        <w:t>new</w:t>
      </w:r>
      <w:r w:rsidR="00464A61" w:rsidRPr="009664CE">
        <w:rPr>
          <w:i/>
          <w:szCs w:val="18"/>
        </w:rPr>
        <w:t xml:space="preserve"> |</w:t>
      </w:r>
      <w:r w:rsidR="00464A61" w:rsidRPr="009664CE">
        <w:rPr>
          <w:szCs w:val="18"/>
        </w:rPr>
        <w:t>）中</w:t>
      </w:r>
      <w:r w:rsidR="00464A61" w:rsidRPr="009664CE">
        <w:rPr>
          <w:i/>
          <w:szCs w:val="18"/>
        </w:rPr>
        <w:t>key</w:t>
      </w:r>
      <w:r w:rsidR="00464A61" w:rsidRPr="009664CE">
        <w:rPr>
          <w:szCs w:val="18"/>
        </w:rPr>
        <w:t>不同则合并</w:t>
      </w:r>
      <w:r w:rsidR="00464A61" w:rsidRPr="009664CE">
        <w:rPr>
          <w:szCs w:val="18"/>
        </w:rPr>
        <w:t>,</w:t>
      </w:r>
      <w:r w:rsidR="00464A61" w:rsidRPr="009664CE">
        <w:rPr>
          <w:i/>
          <w:szCs w:val="18"/>
        </w:rPr>
        <w:t>key</w:t>
      </w:r>
      <w:r w:rsidR="00464A61" w:rsidRPr="009664CE">
        <w:rPr>
          <w:szCs w:val="18"/>
        </w:rPr>
        <w:t>相同则</w:t>
      </w:r>
      <w:r w:rsidR="00464A61" w:rsidRPr="009664CE">
        <w:rPr>
          <w:i/>
          <w:szCs w:val="18"/>
        </w:rPr>
        <w:t>value</w:t>
      </w:r>
      <w:r w:rsidR="00464A61" w:rsidRPr="009664CE">
        <w:rPr>
          <w:szCs w:val="18"/>
        </w:rPr>
        <w:t>相加</w:t>
      </w:r>
      <w:r w:rsidR="00464A61" w:rsidRPr="009664CE">
        <w:rPr>
          <w:szCs w:val="18"/>
        </w:rPr>
        <w:t>.</w:t>
      </w:r>
    </w:p>
    <w:p w14:paraId="6AFBDED3" w14:textId="77777777" w:rsidR="0091565E" w:rsidRPr="009664CE" w:rsidRDefault="003D050B" w:rsidP="003D050B">
      <w:pPr>
        <w:ind w:firstLineChars="200" w:firstLine="372"/>
        <w:rPr>
          <w:szCs w:val="18"/>
        </w:rPr>
      </w:pPr>
      <w:r>
        <w:rPr>
          <w:rFonts w:hint="eastAsia"/>
          <w:szCs w:val="18"/>
        </w:rPr>
        <w:t>最后</w:t>
      </w:r>
      <w:r w:rsidR="00464A61" w:rsidRPr="009664CE">
        <w:rPr>
          <w:szCs w:val="18"/>
        </w:rPr>
        <w:t>对</w:t>
      </w:r>
      <w:r w:rsidR="00464A61" w:rsidRPr="009664CE">
        <w:rPr>
          <w:i/>
          <w:szCs w:val="18"/>
        </w:rPr>
        <w:t>H</w:t>
      </w:r>
      <w:r w:rsidR="00464A61" w:rsidRPr="009664CE">
        <w:rPr>
          <w:i/>
          <w:szCs w:val="18"/>
          <w:vertAlign w:val="subscript"/>
        </w:rPr>
        <w:t>bi</w:t>
      </w:r>
      <w:r w:rsidR="00464A61" w:rsidRPr="009664CE">
        <w:rPr>
          <w:i/>
          <w:szCs w:val="18"/>
        </w:rPr>
        <w:t xml:space="preserve"> </w:t>
      </w:r>
      <w:r w:rsidR="00464A61" w:rsidRPr="009664CE">
        <w:rPr>
          <w:szCs w:val="18"/>
        </w:rPr>
        <w:t>中各</w:t>
      </w:r>
      <w:r w:rsidR="00464A61" w:rsidRPr="009664CE">
        <w:rPr>
          <w:i/>
          <w:szCs w:val="18"/>
        </w:rPr>
        <w:t>value</w:t>
      </w:r>
      <w:r w:rsidR="00464A61" w:rsidRPr="009664CE">
        <w:rPr>
          <w:szCs w:val="18"/>
        </w:rPr>
        <w:t>值从大到小排序</w:t>
      </w:r>
      <w:r w:rsidR="00464A61" w:rsidRPr="009664CE">
        <w:rPr>
          <w:szCs w:val="18"/>
        </w:rPr>
        <w:t>,</w:t>
      </w:r>
      <w:r w:rsidR="00464A61" w:rsidRPr="009664CE">
        <w:rPr>
          <w:i/>
          <w:szCs w:val="18"/>
        </w:rPr>
        <w:t>key</w:t>
      </w:r>
      <w:r w:rsidR="00464A61" w:rsidRPr="009664CE">
        <w:rPr>
          <w:i/>
          <w:szCs w:val="18"/>
        </w:rPr>
        <w:t>值</w:t>
      </w:r>
      <w:r w:rsidR="00464A61" w:rsidRPr="009664CE">
        <w:rPr>
          <w:szCs w:val="18"/>
        </w:rPr>
        <w:t>为前</w:t>
      </w:r>
      <w:r w:rsidR="00464A61" w:rsidRPr="009664CE">
        <w:rPr>
          <w:szCs w:val="18"/>
        </w:rPr>
        <w:t>20%</w:t>
      </w:r>
      <w:r w:rsidR="00464A61" w:rsidRPr="009664CE">
        <w:rPr>
          <w:szCs w:val="18"/>
        </w:rPr>
        <w:t>的变量</w:t>
      </w:r>
      <w:r w:rsidR="00464A61" w:rsidRPr="009664CE">
        <w:rPr>
          <w:szCs w:val="18"/>
        </w:rPr>
        <w:t>(</w:t>
      </w:r>
      <w:r w:rsidR="00464A61" w:rsidRPr="009664CE">
        <w:rPr>
          <w:szCs w:val="18"/>
        </w:rPr>
        <w:t>取</w:t>
      </w:r>
      <w:r w:rsidR="00464A61" w:rsidRPr="009664CE">
        <w:rPr>
          <w:szCs w:val="18"/>
        </w:rPr>
        <w:t>key</w:t>
      </w:r>
      <w:r w:rsidR="00464A61" w:rsidRPr="009664CE">
        <w:rPr>
          <w:szCs w:val="18"/>
        </w:rPr>
        <w:t>值较大的变量作为敏感变量</w:t>
      </w:r>
      <w:r w:rsidR="00464A61" w:rsidRPr="009664CE">
        <w:rPr>
          <w:szCs w:val="18"/>
        </w:rPr>
        <w:t>)</w:t>
      </w:r>
      <w:r w:rsidR="00464A61" w:rsidRPr="009664CE">
        <w:rPr>
          <w:szCs w:val="18"/>
        </w:rPr>
        <w:t>加入</w:t>
      </w:r>
      <w:r w:rsidR="00464A61" w:rsidRPr="009664CE">
        <w:rPr>
          <w:i/>
          <w:szCs w:val="18"/>
        </w:rPr>
        <w:t>SB</w:t>
      </w:r>
      <w:r w:rsidR="00464A61" w:rsidRPr="009664CE">
        <w:rPr>
          <w:i/>
          <w:szCs w:val="18"/>
          <w:vertAlign w:val="subscript"/>
        </w:rPr>
        <w:t>bi</w:t>
      </w:r>
      <w:r w:rsidR="00464A61" w:rsidRPr="009664CE">
        <w:rPr>
          <w:szCs w:val="18"/>
        </w:rPr>
        <w:t>,</w:t>
      </w:r>
      <w:r w:rsidR="00464A61" w:rsidRPr="009664CE">
        <w:rPr>
          <w:szCs w:val="18"/>
        </w:rPr>
        <w:t>算法结束</w:t>
      </w:r>
      <w:r w:rsidR="00464A61" w:rsidRPr="009664CE">
        <w:rPr>
          <w:szCs w:val="18"/>
        </w:rPr>
        <w:t>,</w:t>
      </w:r>
      <w:r w:rsidR="00464A61" w:rsidRPr="009664CE">
        <w:rPr>
          <w:szCs w:val="18"/>
        </w:rPr>
        <w:t>返回</w:t>
      </w:r>
      <w:r w:rsidR="00464A61" w:rsidRPr="009664CE">
        <w:rPr>
          <w:i/>
          <w:szCs w:val="18"/>
        </w:rPr>
        <w:t>SB</w:t>
      </w:r>
      <w:r w:rsidR="00464A61" w:rsidRPr="009664CE">
        <w:rPr>
          <w:i/>
          <w:szCs w:val="18"/>
          <w:vertAlign w:val="subscript"/>
        </w:rPr>
        <w:t>bi</w:t>
      </w:r>
      <w:r w:rsidR="00464A61" w:rsidRPr="009664CE">
        <w:rPr>
          <w:szCs w:val="18"/>
        </w:rPr>
        <w:t>.</w:t>
      </w:r>
    </w:p>
    <w:p w14:paraId="5BA03F03" w14:textId="77777777" w:rsidR="00195BBE" w:rsidRPr="009664CE" w:rsidRDefault="00195BBE" w:rsidP="00206612">
      <w:pPr>
        <w:ind w:leftChars="226" w:left="978" w:hangingChars="300" w:hanging="558"/>
        <w:rPr>
          <w:szCs w:val="18"/>
        </w:rPr>
      </w:pPr>
      <w:r w:rsidRPr="009664CE">
        <w:rPr>
          <w:szCs w:val="18"/>
        </w:rPr>
        <w:t>算法</w:t>
      </w:r>
      <w:r w:rsidR="00604565" w:rsidRPr="009664CE">
        <w:rPr>
          <w:rFonts w:hint="eastAsia"/>
          <w:szCs w:val="18"/>
        </w:rPr>
        <w:t>2</w:t>
      </w:r>
      <w:r w:rsidRPr="009664CE">
        <w:rPr>
          <w:szCs w:val="18"/>
        </w:rPr>
        <w:t>的伪代码如下所示</w:t>
      </w:r>
      <w:r w:rsidR="00E91887" w:rsidRPr="009664CE">
        <w:rPr>
          <w:rFonts w:hint="eastAsia"/>
          <w:szCs w:val="18"/>
        </w:rPr>
        <w:t>(</w:t>
      </w:r>
      <w:r w:rsidR="00E91887" w:rsidRPr="009664CE">
        <w:rPr>
          <w:szCs w:val="18"/>
        </w:rPr>
        <w:t>1-29</w:t>
      </w:r>
      <w:r w:rsidR="00E91887" w:rsidRPr="009664CE">
        <w:rPr>
          <w:rFonts w:hint="eastAsia"/>
          <w:szCs w:val="18"/>
        </w:rPr>
        <w:t>行</w:t>
      </w:r>
      <w:r w:rsidR="00E91887" w:rsidRPr="009664CE">
        <w:rPr>
          <w:szCs w:val="18"/>
        </w:rPr>
        <w:t>)</w:t>
      </w:r>
      <w:r w:rsidR="00D41CF7" w:rsidRPr="009664CE">
        <w:rPr>
          <w:rFonts w:hint="eastAsia"/>
          <w:szCs w:val="18"/>
        </w:rPr>
        <w:t>：</w:t>
      </w:r>
    </w:p>
    <w:p w14:paraId="2D9E3853" w14:textId="77777777" w:rsidR="00195BBE" w:rsidRPr="00C248E7" w:rsidRDefault="00195BBE" w:rsidP="00206612">
      <w:pPr>
        <w:ind w:leftChars="226" w:left="978" w:hangingChars="300" w:hanging="558"/>
        <w:rPr>
          <w:szCs w:val="18"/>
        </w:rPr>
      </w:pPr>
      <w:r w:rsidRPr="00C248E7">
        <w:rPr>
          <w:szCs w:val="18"/>
        </w:rPr>
        <w:t>Algorithm</w:t>
      </w:r>
      <w:proofErr w:type="gramStart"/>
      <w:r w:rsidRPr="00C248E7">
        <w:rPr>
          <w:szCs w:val="18"/>
        </w:rPr>
        <w:t>:CalculateSensitiveVariabls</w:t>
      </w:r>
      <w:proofErr w:type="gramEnd"/>
    </w:p>
    <w:p w14:paraId="29E380A6" w14:textId="77777777" w:rsidR="00195BBE" w:rsidRPr="00C248E7" w:rsidRDefault="00195BBE" w:rsidP="00206612">
      <w:pPr>
        <w:ind w:leftChars="226" w:left="420"/>
        <w:rPr>
          <w:szCs w:val="18"/>
        </w:rPr>
      </w:pPr>
      <w:r w:rsidRPr="00C248E7">
        <w:rPr>
          <w:szCs w:val="18"/>
        </w:rPr>
        <w:t xml:space="preserve">Input: </w:t>
      </w:r>
      <w:r w:rsidRPr="00C248E7">
        <w:rPr>
          <w:i/>
          <w:szCs w:val="18"/>
        </w:rPr>
        <w:t>P, SP</w:t>
      </w:r>
      <w:r w:rsidRPr="00C248E7">
        <w:rPr>
          <w:bCs/>
          <w:i/>
          <w:szCs w:val="18"/>
        </w:rPr>
        <w:t>Tt</w:t>
      </w:r>
      <w:r w:rsidRPr="00C248E7">
        <w:rPr>
          <w:bCs/>
          <w:i/>
          <w:szCs w:val="18"/>
          <w:vertAlign w:val="subscript"/>
        </w:rPr>
        <w:t>new</w:t>
      </w:r>
      <w:r w:rsidRPr="00C248E7">
        <w:rPr>
          <w:szCs w:val="18"/>
        </w:rPr>
        <w:t xml:space="preserve">, </w:t>
      </w:r>
      <w:r w:rsidRPr="00C248E7">
        <w:rPr>
          <w:i/>
          <w:szCs w:val="18"/>
        </w:rPr>
        <w:t>SF</w:t>
      </w:r>
      <w:r w:rsidRPr="00C248E7">
        <w:rPr>
          <w:bCs/>
          <w:i/>
          <w:szCs w:val="18"/>
        </w:rPr>
        <w:t>Tt</w:t>
      </w:r>
      <w:r w:rsidRPr="00C248E7">
        <w:rPr>
          <w:bCs/>
          <w:i/>
          <w:szCs w:val="18"/>
          <w:vertAlign w:val="subscript"/>
        </w:rPr>
        <w:t>new</w:t>
      </w:r>
      <w:r w:rsidRPr="00C248E7">
        <w:rPr>
          <w:szCs w:val="18"/>
        </w:rPr>
        <w:t xml:space="preserve">, and </w:t>
      </w:r>
      <w:proofErr w:type="gramStart"/>
      <w:r w:rsidRPr="00C248E7">
        <w:rPr>
          <w:szCs w:val="18"/>
        </w:rPr>
        <w:t xml:space="preserve">the </w:t>
      </w:r>
      <w:r w:rsidRPr="00C248E7">
        <w:rPr>
          <w:i/>
          <w:szCs w:val="18"/>
        </w:rPr>
        <w:t>i</w:t>
      </w:r>
      <w:proofErr w:type="gramEnd"/>
      <w:r w:rsidRPr="00C248E7">
        <w:rPr>
          <w:szCs w:val="18"/>
        </w:rPr>
        <w:t xml:space="preserve">-th breakpoint </w:t>
      </w:r>
      <w:r w:rsidRPr="00C248E7">
        <w:rPr>
          <w:i/>
          <w:szCs w:val="18"/>
        </w:rPr>
        <w:t>b</w:t>
      </w:r>
      <w:r w:rsidRPr="00C248E7">
        <w:rPr>
          <w:i/>
          <w:szCs w:val="18"/>
          <w:vertAlign w:val="subscript"/>
        </w:rPr>
        <w:t>i</w:t>
      </w:r>
      <w:r w:rsidRPr="00C248E7">
        <w:rPr>
          <w:szCs w:val="18"/>
        </w:rPr>
        <w:t xml:space="preserve"> in </w:t>
      </w:r>
      <w:r w:rsidRPr="00C248E7">
        <w:rPr>
          <w:rFonts w:eastAsia="黑体"/>
          <w:bCs/>
          <w:i/>
          <w:szCs w:val="18"/>
        </w:rPr>
        <w:t>SB</w:t>
      </w:r>
      <w:r w:rsidRPr="00C248E7">
        <w:rPr>
          <w:szCs w:val="18"/>
        </w:rPr>
        <w:t>.</w:t>
      </w:r>
    </w:p>
    <w:p w14:paraId="17CB3880" w14:textId="77777777" w:rsidR="00195BBE" w:rsidRPr="00C248E7" w:rsidRDefault="00545D54" w:rsidP="00206612">
      <w:pPr>
        <w:ind w:leftChars="226" w:left="420"/>
        <w:rPr>
          <w:szCs w:val="18"/>
        </w:rPr>
      </w:pPr>
      <w:r w:rsidRPr="00C248E7">
        <w:rPr>
          <w:szCs w:val="18"/>
        </w:rPr>
        <w:t>Output</w:t>
      </w:r>
      <w:r w:rsidR="00195BBE" w:rsidRPr="00C248E7">
        <w:rPr>
          <w:szCs w:val="18"/>
        </w:rPr>
        <w:t>：</w:t>
      </w:r>
      <w:r w:rsidRPr="00C248E7">
        <w:rPr>
          <w:i/>
          <w:szCs w:val="18"/>
        </w:rPr>
        <w:t>SB</w:t>
      </w:r>
      <w:r w:rsidRPr="00C248E7">
        <w:rPr>
          <w:i/>
          <w:szCs w:val="18"/>
          <w:vertAlign w:val="subscript"/>
        </w:rPr>
        <w:t xml:space="preserve">bi </w:t>
      </w:r>
      <w:r w:rsidRPr="00C248E7">
        <w:rPr>
          <w:szCs w:val="18"/>
        </w:rPr>
        <w:t xml:space="preserve">which is the set of sensitive variables for </w:t>
      </w:r>
      <w:proofErr w:type="gramStart"/>
      <w:r w:rsidRPr="00C248E7">
        <w:rPr>
          <w:szCs w:val="18"/>
        </w:rPr>
        <w:t xml:space="preserve">the </w:t>
      </w:r>
      <w:r w:rsidRPr="00C248E7">
        <w:rPr>
          <w:i/>
          <w:szCs w:val="18"/>
        </w:rPr>
        <w:t>i</w:t>
      </w:r>
      <w:proofErr w:type="gramEnd"/>
      <w:r w:rsidRPr="00C248E7">
        <w:rPr>
          <w:szCs w:val="18"/>
        </w:rPr>
        <w:t xml:space="preserve">-th breakpoint </w:t>
      </w:r>
      <w:r w:rsidRPr="00C248E7">
        <w:rPr>
          <w:i/>
          <w:szCs w:val="18"/>
        </w:rPr>
        <w:t>b</w:t>
      </w:r>
      <w:r w:rsidRPr="00C248E7">
        <w:rPr>
          <w:i/>
          <w:szCs w:val="18"/>
          <w:vertAlign w:val="subscript"/>
        </w:rPr>
        <w:t>i</w:t>
      </w:r>
      <w:r w:rsidRPr="00C248E7">
        <w:rPr>
          <w:szCs w:val="18"/>
        </w:rPr>
        <w:t xml:space="preserve"> in </w:t>
      </w:r>
      <w:r w:rsidRPr="00C248E7">
        <w:rPr>
          <w:rFonts w:eastAsia="黑体"/>
          <w:bCs/>
          <w:i/>
          <w:szCs w:val="18"/>
        </w:rPr>
        <w:t>SB.</w:t>
      </w:r>
    </w:p>
    <w:p w14:paraId="6A4331F5" w14:textId="77777777" w:rsidR="00545D54" w:rsidRPr="00C248E7" w:rsidRDefault="006F46DB" w:rsidP="00206612">
      <w:pPr>
        <w:pStyle w:val="afff9"/>
        <w:numPr>
          <w:ilvl w:val="0"/>
          <w:numId w:val="49"/>
        </w:numPr>
        <w:ind w:leftChars="226" w:left="780" w:firstLineChars="0"/>
        <w:rPr>
          <w:rFonts w:ascii="Times New Roman" w:hAnsi="Times New Roman"/>
          <w:sz w:val="18"/>
          <w:szCs w:val="18"/>
        </w:rPr>
      </w:pPr>
      <w:r w:rsidRPr="00C248E7">
        <w:rPr>
          <w:rFonts w:ascii="Times New Roman" w:hAnsi="Times New Roman"/>
          <w:sz w:val="18"/>
          <w:szCs w:val="18"/>
        </w:rPr>
        <w:t>if(</w:t>
      </w:r>
      <w:r w:rsidRPr="00C248E7">
        <w:rPr>
          <w:rFonts w:ascii="Times New Roman" w:hAnsi="Times New Roman"/>
          <w:i/>
          <w:sz w:val="18"/>
          <w:szCs w:val="18"/>
        </w:rPr>
        <w:t>SP</w:t>
      </w:r>
      <w:r w:rsidRPr="00C248E7">
        <w:rPr>
          <w:rFonts w:ascii="Times New Roman" w:hAnsi="Times New Roman"/>
          <w:bCs/>
          <w:i/>
          <w:sz w:val="18"/>
          <w:szCs w:val="18"/>
        </w:rPr>
        <w:t>Tt</w:t>
      </w:r>
      <w:r w:rsidRPr="00C248E7">
        <w:rPr>
          <w:rFonts w:ascii="Times New Roman" w:hAnsi="Times New Roman"/>
          <w:bCs/>
          <w:i/>
          <w:sz w:val="18"/>
          <w:szCs w:val="18"/>
          <w:vertAlign w:val="subscript"/>
        </w:rPr>
        <w:t>new</w:t>
      </w:r>
      <w:r w:rsidRPr="00C248E7">
        <w:rPr>
          <w:rFonts w:ascii="Times New Roman" w:hAnsi="Times New Roman"/>
          <w:i/>
          <w:sz w:val="18"/>
          <w:szCs w:val="18"/>
        </w:rPr>
        <w:t>!= Ф</w:t>
      </w:r>
      <w:r w:rsidRPr="00C248E7">
        <w:rPr>
          <w:rFonts w:ascii="Times New Roman" w:hAnsi="Times New Roman"/>
          <w:sz w:val="18"/>
          <w:szCs w:val="18"/>
        </w:rPr>
        <w:t>&amp;&amp;</w:t>
      </w:r>
      <w:r w:rsidRPr="00C248E7">
        <w:rPr>
          <w:rFonts w:ascii="Times New Roman" w:hAnsi="Times New Roman"/>
          <w:i/>
          <w:sz w:val="18"/>
          <w:szCs w:val="18"/>
        </w:rPr>
        <w:t>SF</w:t>
      </w:r>
      <w:r w:rsidRPr="00C248E7">
        <w:rPr>
          <w:rFonts w:ascii="Times New Roman" w:hAnsi="Times New Roman"/>
          <w:bCs/>
          <w:i/>
          <w:sz w:val="18"/>
          <w:szCs w:val="18"/>
        </w:rPr>
        <w:t>Tt</w:t>
      </w:r>
      <w:r w:rsidRPr="00C248E7">
        <w:rPr>
          <w:rFonts w:ascii="Times New Roman" w:hAnsi="Times New Roman"/>
          <w:bCs/>
          <w:i/>
          <w:sz w:val="18"/>
          <w:szCs w:val="18"/>
          <w:vertAlign w:val="subscript"/>
        </w:rPr>
        <w:t>new</w:t>
      </w:r>
      <w:r w:rsidRPr="00C248E7">
        <w:rPr>
          <w:rFonts w:ascii="Times New Roman" w:hAnsi="Times New Roman"/>
          <w:i/>
          <w:sz w:val="18"/>
          <w:szCs w:val="18"/>
        </w:rPr>
        <w:t>!=Ф</w:t>
      </w:r>
      <w:r w:rsidRPr="00C248E7">
        <w:rPr>
          <w:rFonts w:ascii="Times New Roman" w:hAnsi="Times New Roman"/>
          <w:sz w:val="18"/>
          <w:szCs w:val="18"/>
        </w:rPr>
        <w:t>)</w:t>
      </w:r>
    </w:p>
    <w:p w14:paraId="2EE06B55" w14:textId="77777777" w:rsidR="006F46DB" w:rsidRPr="00C248E7" w:rsidRDefault="006F46DB" w:rsidP="00206612">
      <w:pPr>
        <w:pStyle w:val="afff9"/>
        <w:numPr>
          <w:ilvl w:val="0"/>
          <w:numId w:val="49"/>
        </w:numPr>
        <w:ind w:leftChars="226" w:left="780" w:firstLineChars="0"/>
        <w:rPr>
          <w:rFonts w:ascii="Times New Roman" w:hAnsi="Times New Roman"/>
          <w:sz w:val="18"/>
          <w:szCs w:val="18"/>
        </w:rPr>
      </w:pPr>
      <w:r w:rsidRPr="00C248E7">
        <w:rPr>
          <w:rFonts w:ascii="Times New Roman" w:hAnsi="Times New Roman"/>
          <w:sz w:val="18"/>
          <w:szCs w:val="18"/>
        </w:rPr>
        <w:t xml:space="preserve">  </w:t>
      </w:r>
      <w:r w:rsidR="00513160" w:rsidRPr="00C248E7">
        <w:rPr>
          <w:rFonts w:ascii="Times New Roman" w:hAnsi="Times New Roman"/>
          <w:sz w:val="18"/>
          <w:szCs w:val="18"/>
        </w:rPr>
        <w:t xml:space="preserve"> </w:t>
      </w:r>
      <w:r w:rsidRPr="00C248E7">
        <w:rPr>
          <w:rFonts w:ascii="Times New Roman" w:hAnsi="Times New Roman"/>
          <w:i/>
          <w:sz w:val="18"/>
          <w:szCs w:val="18"/>
        </w:rPr>
        <w:t>ST</w:t>
      </w:r>
      <w:r w:rsidRPr="00C248E7">
        <w:rPr>
          <w:rFonts w:ascii="Times New Roman" w:hAnsi="Times New Roman"/>
          <w:i/>
          <w:sz w:val="18"/>
          <w:szCs w:val="18"/>
          <w:vertAlign w:val="subscript"/>
        </w:rPr>
        <w:t>1</w:t>
      </w:r>
      <w:r w:rsidRPr="00C248E7">
        <w:rPr>
          <w:rFonts w:ascii="Times New Roman" w:hAnsi="Times New Roman"/>
          <w:i/>
          <w:sz w:val="18"/>
          <w:szCs w:val="18"/>
        </w:rPr>
        <w:sym w:font="Symbol" w:char="F0AC"/>
      </w:r>
      <w:r w:rsidRPr="00C248E7">
        <w:rPr>
          <w:rFonts w:ascii="Times New Roman" w:hAnsi="Times New Roman"/>
          <w:i/>
          <w:sz w:val="18"/>
          <w:szCs w:val="18"/>
        </w:rPr>
        <w:t xml:space="preserve"> SP</w:t>
      </w:r>
      <w:r w:rsidRPr="00C248E7">
        <w:rPr>
          <w:rFonts w:ascii="Times New Roman" w:hAnsi="Times New Roman"/>
          <w:bCs/>
          <w:i/>
          <w:sz w:val="18"/>
          <w:szCs w:val="18"/>
        </w:rPr>
        <w:t>Tt</w:t>
      </w:r>
      <w:r w:rsidRPr="00C248E7">
        <w:rPr>
          <w:rFonts w:ascii="Times New Roman" w:hAnsi="Times New Roman"/>
          <w:bCs/>
          <w:i/>
          <w:sz w:val="18"/>
          <w:szCs w:val="18"/>
          <w:vertAlign w:val="subscript"/>
        </w:rPr>
        <w:t>new</w:t>
      </w:r>
      <w:r w:rsidRPr="00C248E7">
        <w:rPr>
          <w:rFonts w:ascii="Times New Roman" w:hAnsi="Times New Roman"/>
          <w:i/>
          <w:sz w:val="18"/>
          <w:szCs w:val="18"/>
        </w:rPr>
        <w:t xml:space="preserve"> </w:t>
      </w:r>
    </w:p>
    <w:p w14:paraId="728261DC" w14:textId="77777777" w:rsidR="006F46DB" w:rsidRPr="00C248E7" w:rsidRDefault="006F46DB" w:rsidP="00206612">
      <w:pPr>
        <w:pStyle w:val="afff9"/>
        <w:numPr>
          <w:ilvl w:val="0"/>
          <w:numId w:val="49"/>
        </w:numPr>
        <w:ind w:leftChars="226" w:left="780" w:firstLineChars="0"/>
        <w:rPr>
          <w:rFonts w:ascii="Times New Roman" w:hAnsi="Times New Roman"/>
          <w:sz w:val="18"/>
          <w:szCs w:val="18"/>
        </w:rPr>
      </w:pPr>
      <w:r w:rsidRPr="00C248E7">
        <w:rPr>
          <w:rFonts w:ascii="Times New Roman" w:hAnsi="Times New Roman"/>
          <w:sz w:val="18"/>
          <w:szCs w:val="18"/>
        </w:rPr>
        <w:t xml:space="preserve">  </w:t>
      </w:r>
      <w:r w:rsidR="00513160" w:rsidRPr="00C248E7">
        <w:rPr>
          <w:rFonts w:ascii="Times New Roman" w:hAnsi="Times New Roman"/>
          <w:sz w:val="18"/>
          <w:szCs w:val="18"/>
        </w:rPr>
        <w:t xml:space="preserve"> </w:t>
      </w:r>
      <w:r w:rsidRPr="00C248E7">
        <w:rPr>
          <w:rFonts w:ascii="Times New Roman" w:hAnsi="Times New Roman"/>
          <w:i/>
          <w:sz w:val="18"/>
          <w:szCs w:val="18"/>
        </w:rPr>
        <w:t>ST</w:t>
      </w:r>
      <w:r w:rsidRPr="00C248E7">
        <w:rPr>
          <w:rFonts w:ascii="Times New Roman" w:hAnsi="Times New Roman"/>
          <w:i/>
          <w:sz w:val="18"/>
          <w:szCs w:val="18"/>
          <w:vertAlign w:val="subscript"/>
        </w:rPr>
        <w:t>2</w:t>
      </w:r>
      <w:r w:rsidRPr="00C248E7">
        <w:rPr>
          <w:rFonts w:ascii="Times New Roman" w:hAnsi="Times New Roman"/>
          <w:i/>
          <w:sz w:val="18"/>
          <w:szCs w:val="18"/>
        </w:rPr>
        <w:sym w:font="Symbol" w:char="F0AC"/>
      </w:r>
      <w:r w:rsidRPr="00C248E7">
        <w:rPr>
          <w:rFonts w:ascii="Times New Roman" w:hAnsi="Times New Roman"/>
          <w:i/>
          <w:sz w:val="18"/>
          <w:szCs w:val="18"/>
        </w:rPr>
        <w:t xml:space="preserve"> SF</w:t>
      </w:r>
      <w:r w:rsidRPr="00C248E7">
        <w:rPr>
          <w:rFonts w:ascii="Times New Roman" w:hAnsi="Times New Roman"/>
          <w:bCs/>
          <w:i/>
          <w:sz w:val="18"/>
          <w:szCs w:val="18"/>
        </w:rPr>
        <w:t>Tt</w:t>
      </w:r>
      <w:r w:rsidRPr="00C248E7">
        <w:rPr>
          <w:rFonts w:ascii="Times New Roman" w:hAnsi="Times New Roman"/>
          <w:bCs/>
          <w:i/>
          <w:sz w:val="18"/>
          <w:szCs w:val="18"/>
          <w:vertAlign w:val="subscript"/>
        </w:rPr>
        <w:t>new</w:t>
      </w:r>
    </w:p>
    <w:p w14:paraId="0EF127CA" w14:textId="77777777" w:rsidR="006F46DB" w:rsidRPr="00C248E7" w:rsidRDefault="006F46DB" w:rsidP="00206612">
      <w:pPr>
        <w:pStyle w:val="afff9"/>
        <w:numPr>
          <w:ilvl w:val="0"/>
          <w:numId w:val="49"/>
        </w:numPr>
        <w:ind w:leftChars="226" w:left="780" w:firstLineChars="0"/>
        <w:rPr>
          <w:rFonts w:ascii="Times New Roman" w:hAnsi="Times New Roman"/>
          <w:sz w:val="18"/>
          <w:szCs w:val="18"/>
        </w:rPr>
      </w:pPr>
      <w:r w:rsidRPr="00C248E7">
        <w:rPr>
          <w:rFonts w:ascii="Times New Roman" w:hAnsi="Times New Roman"/>
          <w:sz w:val="18"/>
          <w:szCs w:val="18"/>
        </w:rPr>
        <w:t>else if(</w:t>
      </w:r>
      <w:r w:rsidRPr="00C248E7">
        <w:rPr>
          <w:rFonts w:ascii="Times New Roman" w:hAnsi="Times New Roman"/>
          <w:i/>
          <w:sz w:val="18"/>
          <w:szCs w:val="18"/>
        </w:rPr>
        <w:t>SP</w:t>
      </w:r>
      <w:r w:rsidRPr="00C248E7">
        <w:rPr>
          <w:rFonts w:ascii="Times New Roman" w:hAnsi="Times New Roman"/>
          <w:bCs/>
          <w:i/>
          <w:sz w:val="18"/>
          <w:szCs w:val="18"/>
        </w:rPr>
        <w:t>Tt</w:t>
      </w:r>
      <w:r w:rsidRPr="00C248E7">
        <w:rPr>
          <w:rFonts w:ascii="Times New Roman" w:hAnsi="Times New Roman"/>
          <w:bCs/>
          <w:i/>
          <w:sz w:val="18"/>
          <w:szCs w:val="18"/>
          <w:vertAlign w:val="subscript"/>
        </w:rPr>
        <w:t>new</w:t>
      </w:r>
      <w:r w:rsidRPr="00C248E7">
        <w:rPr>
          <w:rFonts w:ascii="Times New Roman" w:hAnsi="Times New Roman"/>
          <w:i/>
          <w:sz w:val="18"/>
          <w:szCs w:val="18"/>
        </w:rPr>
        <w:t>!=Ф</w:t>
      </w:r>
      <w:r w:rsidRPr="00C248E7">
        <w:rPr>
          <w:rFonts w:ascii="Times New Roman" w:hAnsi="Times New Roman"/>
          <w:sz w:val="18"/>
          <w:szCs w:val="18"/>
        </w:rPr>
        <w:t>,</w:t>
      </w:r>
      <w:r w:rsidRPr="00C248E7">
        <w:rPr>
          <w:rFonts w:ascii="Times New Roman" w:hAnsi="Times New Roman"/>
          <w:i/>
          <w:sz w:val="18"/>
          <w:szCs w:val="18"/>
        </w:rPr>
        <w:t xml:space="preserve"> SF</w:t>
      </w:r>
      <w:r w:rsidRPr="00C248E7">
        <w:rPr>
          <w:rFonts w:ascii="Times New Roman" w:hAnsi="Times New Roman"/>
          <w:bCs/>
          <w:i/>
          <w:sz w:val="18"/>
          <w:szCs w:val="18"/>
        </w:rPr>
        <w:t>Tt</w:t>
      </w:r>
      <w:r w:rsidRPr="00C248E7">
        <w:rPr>
          <w:rFonts w:ascii="Times New Roman" w:hAnsi="Times New Roman"/>
          <w:bCs/>
          <w:i/>
          <w:sz w:val="18"/>
          <w:szCs w:val="18"/>
          <w:vertAlign w:val="subscript"/>
        </w:rPr>
        <w:t>new</w:t>
      </w:r>
      <w:r w:rsidRPr="00C248E7">
        <w:rPr>
          <w:rFonts w:ascii="Times New Roman" w:hAnsi="Times New Roman"/>
          <w:i/>
          <w:sz w:val="18"/>
          <w:szCs w:val="18"/>
        </w:rPr>
        <w:t xml:space="preserve"> =Ф</w:t>
      </w:r>
      <w:r w:rsidRPr="00C248E7">
        <w:rPr>
          <w:rFonts w:ascii="Times New Roman" w:hAnsi="Times New Roman"/>
          <w:sz w:val="18"/>
          <w:szCs w:val="18"/>
        </w:rPr>
        <w:t>)</w:t>
      </w:r>
    </w:p>
    <w:p w14:paraId="54903564" w14:textId="77777777" w:rsidR="00513160" w:rsidRPr="00C248E7" w:rsidRDefault="00513160" w:rsidP="00206612">
      <w:pPr>
        <w:pStyle w:val="afff9"/>
        <w:numPr>
          <w:ilvl w:val="0"/>
          <w:numId w:val="49"/>
        </w:numPr>
        <w:ind w:leftChars="226" w:left="780" w:firstLineChars="0"/>
        <w:rPr>
          <w:rFonts w:ascii="Times New Roman" w:hAnsi="Times New Roman"/>
          <w:sz w:val="18"/>
          <w:szCs w:val="18"/>
        </w:rPr>
      </w:pPr>
      <w:r w:rsidRPr="00C248E7">
        <w:rPr>
          <w:rFonts w:ascii="Times New Roman" w:hAnsi="Times New Roman"/>
          <w:i/>
          <w:sz w:val="18"/>
          <w:szCs w:val="18"/>
        </w:rPr>
        <w:t xml:space="preserve">   ST</w:t>
      </w:r>
      <w:r w:rsidRPr="00C248E7">
        <w:rPr>
          <w:rFonts w:ascii="Times New Roman" w:hAnsi="Times New Roman"/>
          <w:i/>
          <w:sz w:val="18"/>
          <w:szCs w:val="18"/>
          <w:vertAlign w:val="subscript"/>
        </w:rPr>
        <w:t>1</w:t>
      </w:r>
      <w:r w:rsidRPr="00C248E7">
        <w:rPr>
          <w:rFonts w:ascii="Times New Roman" w:hAnsi="Times New Roman"/>
          <w:i/>
          <w:sz w:val="18"/>
          <w:szCs w:val="18"/>
        </w:rPr>
        <w:sym w:font="Symbol" w:char="F0AC"/>
      </w:r>
      <w:r w:rsidRPr="00C248E7">
        <w:rPr>
          <w:rFonts w:ascii="Times New Roman" w:hAnsi="Times New Roman"/>
          <w:i/>
          <w:sz w:val="18"/>
          <w:szCs w:val="18"/>
        </w:rPr>
        <w:t xml:space="preserve"> SP</w:t>
      </w:r>
      <w:r w:rsidRPr="00C248E7">
        <w:rPr>
          <w:rFonts w:ascii="Times New Roman" w:hAnsi="Times New Roman"/>
          <w:bCs/>
          <w:i/>
          <w:sz w:val="18"/>
          <w:szCs w:val="18"/>
        </w:rPr>
        <w:t>Tt</w:t>
      </w:r>
      <w:r w:rsidRPr="00C248E7">
        <w:rPr>
          <w:rFonts w:ascii="Times New Roman" w:hAnsi="Times New Roman"/>
          <w:bCs/>
          <w:i/>
          <w:sz w:val="18"/>
          <w:szCs w:val="18"/>
          <w:vertAlign w:val="subscript"/>
        </w:rPr>
        <w:t>new</w:t>
      </w:r>
      <w:r w:rsidRPr="00C248E7">
        <w:rPr>
          <w:rFonts w:ascii="Times New Roman" w:hAnsi="Times New Roman"/>
          <w:i/>
          <w:sz w:val="18"/>
          <w:szCs w:val="18"/>
        </w:rPr>
        <w:t xml:space="preserve"> </w:t>
      </w:r>
    </w:p>
    <w:p w14:paraId="3B5D2255" w14:textId="77777777" w:rsidR="00513160" w:rsidRPr="00C248E7" w:rsidRDefault="00513160" w:rsidP="00206612">
      <w:pPr>
        <w:pStyle w:val="afff9"/>
        <w:numPr>
          <w:ilvl w:val="0"/>
          <w:numId w:val="49"/>
        </w:numPr>
        <w:ind w:leftChars="226" w:left="780" w:firstLineChars="0"/>
        <w:rPr>
          <w:rFonts w:ascii="Times New Roman" w:hAnsi="Times New Roman"/>
          <w:sz w:val="18"/>
          <w:szCs w:val="18"/>
        </w:rPr>
      </w:pPr>
      <w:r w:rsidRPr="00C248E7">
        <w:rPr>
          <w:rFonts w:ascii="Times New Roman" w:hAnsi="Times New Roman"/>
          <w:sz w:val="18"/>
          <w:szCs w:val="18"/>
        </w:rPr>
        <w:t xml:space="preserve">   </w:t>
      </w:r>
      <w:r w:rsidRPr="00C248E7">
        <w:rPr>
          <w:rFonts w:ascii="Times New Roman" w:hAnsi="Times New Roman"/>
          <w:i/>
          <w:sz w:val="18"/>
          <w:szCs w:val="18"/>
        </w:rPr>
        <w:t>ST</w:t>
      </w:r>
      <w:r w:rsidRPr="00C248E7">
        <w:rPr>
          <w:rFonts w:ascii="Times New Roman" w:hAnsi="Times New Roman"/>
          <w:i/>
          <w:sz w:val="18"/>
          <w:szCs w:val="18"/>
          <w:vertAlign w:val="subscript"/>
        </w:rPr>
        <w:t>2</w:t>
      </w:r>
      <w:r w:rsidRPr="00C248E7">
        <w:rPr>
          <w:rFonts w:ascii="Times New Roman" w:hAnsi="Times New Roman"/>
          <w:i/>
          <w:sz w:val="18"/>
          <w:szCs w:val="18"/>
        </w:rPr>
        <w:sym w:font="Symbol" w:char="F0AC"/>
      </w:r>
      <w:r w:rsidRPr="00C248E7">
        <w:rPr>
          <w:rFonts w:ascii="Times New Roman" w:hAnsi="Times New Roman"/>
          <w:i/>
          <w:sz w:val="18"/>
          <w:szCs w:val="18"/>
        </w:rPr>
        <w:t xml:space="preserve"> SP</w:t>
      </w:r>
      <w:r w:rsidRPr="00C248E7">
        <w:rPr>
          <w:rFonts w:ascii="Times New Roman" w:hAnsi="Times New Roman"/>
          <w:bCs/>
          <w:i/>
          <w:sz w:val="18"/>
          <w:szCs w:val="18"/>
        </w:rPr>
        <w:t>Tt</w:t>
      </w:r>
      <w:r w:rsidRPr="00C248E7">
        <w:rPr>
          <w:rFonts w:ascii="Times New Roman" w:hAnsi="Times New Roman"/>
          <w:bCs/>
          <w:i/>
          <w:sz w:val="18"/>
          <w:szCs w:val="18"/>
          <w:vertAlign w:val="subscript"/>
        </w:rPr>
        <w:t>new</w:t>
      </w:r>
    </w:p>
    <w:p w14:paraId="7EFAEB05" w14:textId="77777777" w:rsidR="006F46DB" w:rsidRPr="00C248E7" w:rsidRDefault="00513160" w:rsidP="00206612">
      <w:pPr>
        <w:pStyle w:val="afff9"/>
        <w:numPr>
          <w:ilvl w:val="0"/>
          <w:numId w:val="49"/>
        </w:numPr>
        <w:ind w:leftChars="226" w:left="780" w:firstLineChars="0"/>
        <w:rPr>
          <w:rFonts w:ascii="Times New Roman" w:hAnsi="Times New Roman"/>
          <w:sz w:val="18"/>
          <w:szCs w:val="18"/>
        </w:rPr>
      </w:pPr>
      <w:r w:rsidRPr="00C248E7">
        <w:rPr>
          <w:rFonts w:ascii="Times New Roman" w:hAnsi="Times New Roman"/>
          <w:sz w:val="18"/>
          <w:szCs w:val="18"/>
        </w:rPr>
        <w:t>else if(</w:t>
      </w:r>
      <w:r w:rsidRPr="00C248E7">
        <w:rPr>
          <w:rFonts w:ascii="Times New Roman" w:hAnsi="Times New Roman"/>
          <w:i/>
          <w:sz w:val="18"/>
          <w:szCs w:val="18"/>
        </w:rPr>
        <w:t>SP</w:t>
      </w:r>
      <w:r w:rsidRPr="00C248E7">
        <w:rPr>
          <w:rFonts w:ascii="Times New Roman" w:hAnsi="Times New Roman"/>
          <w:bCs/>
          <w:i/>
          <w:sz w:val="18"/>
          <w:szCs w:val="18"/>
        </w:rPr>
        <w:t>Tt</w:t>
      </w:r>
      <w:r w:rsidRPr="00C248E7">
        <w:rPr>
          <w:rFonts w:ascii="Times New Roman" w:hAnsi="Times New Roman"/>
          <w:bCs/>
          <w:i/>
          <w:sz w:val="18"/>
          <w:szCs w:val="18"/>
          <w:vertAlign w:val="subscript"/>
        </w:rPr>
        <w:t>new</w:t>
      </w:r>
      <w:r w:rsidRPr="00C248E7">
        <w:rPr>
          <w:rFonts w:ascii="Times New Roman" w:hAnsi="Times New Roman"/>
          <w:i/>
          <w:sz w:val="18"/>
          <w:szCs w:val="18"/>
        </w:rPr>
        <w:t xml:space="preserve"> =Ф</w:t>
      </w:r>
      <w:r w:rsidRPr="00C248E7">
        <w:rPr>
          <w:rFonts w:ascii="Times New Roman" w:hAnsi="Times New Roman"/>
          <w:sz w:val="18"/>
          <w:szCs w:val="18"/>
        </w:rPr>
        <w:t>,</w:t>
      </w:r>
      <w:r w:rsidRPr="00C248E7">
        <w:rPr>
          <w:rFonts w:ascii="Times New Roman" w:hAnsi="Times New Roman"/>
          <w:i/>
          <w:sz w:val="18"/>
          <w:szCs w:val="18"/>
        </w:rPr>
        <w:t xml:space="preserve"> SF</w:t>
      </w:r>
      <w:r w:rsidRPr="00C248E7">
        <w:rPr>
          <w:rFonts w:ascii="Times New Roman" w:hAnsi="Times New Roman"/>
          <w:bCs/>
          <w:i/>
          <w:sz w:val="18"/>
          <w:szCs w:val="18"/>
        </w:rPr>
        <w:t>Tt</w:t>
      </w:r>
      <w:r w:rsidRPr="00C248E7">
        <w:rPr>
          <w:rFonts w:ascii="Times New Roman" w:hAnsi="Times New Roman"/>
          <w:bCs/>
          <w:i/>
          <w:sz w:val="18"/>
          <w:szCs w:val="18"/>
          <w:vertAlign w:val="subscript"/>
        </w:rPr>
        <w:t>new</w:t>
      </w:r>
      <w:r w:rsidRPr="00C248E7">
        <w:rPr>
          <w:rFonts w:ascii="Times New Roman" w:hAnsi="Times New Roman"/>
          <w:i/>
          <w:sz w:val="18"/>
          <w:szCs w:val="18"/>
        </w:rPr>
        <w:t>!=Ф</w:t>
      </w:r>
      <w:r w:rsidRPr="00C248E7">
        <w:rPr>
          <w:rFonts w:ascii="Times New Roman" w:hAnsi="Times New Roman"/>
          <w:sz w:val="18"/>
          <w:szCs w:val="18"/>
        </w:rPr>
        <w:t>)</w:t>
      </w:r>
    </w:p>
    <w:p w14:paraId="7B171E57" w14:textId="77777777" w:rsidR="00513160" w:rsidRPr="00C248E7" w:rsidRDefault="00513160" w:rsidP="00206612">
      <w:pPr>
        <w:pStyle w:val="afff9"/>
        <w:numPr>
          <w:ilvl w:val="0"/>
          <w:numId w:val="49"/>
        </w:numPr>
        <w:ind w:leftChars="226" w:left="780" w:firstLineChars="0"/>
        <w:rPr>
          <w:rFonts w:ascii="Times New Roman" w:hAnsi="Times New Roman"/>
          <w:sz w:val="18"/>
          <w:szCs w:val="18"/>
        </w:rPr>
      </w:pPr>
      <w:r w:rsidRPr="00C248E7">
        <w:rPr>
          <w:rFonts w:ascii="Times New Roman" w:hAnsi="Times New Roman"/>
          <w:i/>
          <w:sz w:val="18"/>
          <w:szCs w:val="18"/>
        </w:rPr>
        <w:t xml:space="preserve">   ST</w:t>
      </w:r>
      <w:r w:rsidRPr="00C248E7">
        <w:rPr>
          <w:rFonts w:ascii="Times New Roman" w:hAnsi="Times New Roman"/>
          <w:i/>
          <w:sz w:val="18"/>
          <w:szCs w:val="18"/>
          <w:vertAlign w:val="subscript"/>
        </w:rPr>
        <w:t>1</w:t>
      </w:r>
      <w:r w:rsidRPr="00C248E7">
        <w:rPr>
          <w:rFonts w:ascii="Times New Roman" w:hAnsi="Times New Roman"/>
          <w:i/>
          <w:sz w:val="18"/>
          <w:szCs w:val="18"/>
        </w:rPr>
        <w:sym w:font="Symbol" w:char="F0AC"/>
      </w:r>
      <w:r w:rsidRPr="00C248E7">
        <w:rPr>
          <w:rFonts w:ascii="Times New Roman" w:hAnsi="Times New Roman"/>
          <w:i/>
          <w:sz w:val="18"/>
          <w:szCs w:val="18"/>
        </w:rPr>
        <w:t xml:space="preserve"> SF</w:t>
      </w:r>
      <w:r w:rsidRPr="00C248E7">
        <w:rPr>
          <w:rFonts w:ascii="Times New Roman" w:hAnsi="Times New Roman"/>
          <w:bCs/>
          <w:i/>
          <w:sz w:val="18"/>
          <w:szCs w:val="18"/>
        </w:rPr>
        <w:t>Tt</w:t>
      </w:r>
      <w:r w:rsidRPr="00C248E7">
        <w:rPr>
          <w:rFonts w:ascii="Times New Roman" w:hAnsi="Times New Roman"/>
          <w:bCs/>
          <w:i/>
          <w:sz w:val="18"/>
          <w:szCs w:val="18"/>
          <w:vertAlign w:val="subscript"/>
        </w:rPr>
        <w:t>new</w:t>
      </w:r>
      <w:r w:rsidRPr="00C248E7">
        <w:rPr>
          <w:rFonts w:ascii="Times New Roman" w:hAnsi="Times New Roman"/>
          <w:i/>
          <w:sz w:val="18"/>
          <w:szCs w:val="18"/>
        </w:rPr>
        <w:t xml:space="preserve"> </w:t>
      </w:r>
    </w:p>
    <w:p w14:paraId="40F3F5CD" w14:textId="77777777" w:rsidR="00513160" w:rsidRPr="00C248E7" w:rsidRDefault="00513160" w:rsidP="00206612">
      <w:pPr>
        <w:pStyle w:val="afff9"/>
        <w:numPr>
          <w:ilvl w:val="0"/>
          <w:numId w:val="49"/>
        </w:numPr>
        <w:ind w:leftChars="226" w:left="780" w:firstLineChars="0"/>
        <w:rPr>
          <w:rFonts w:ascii="Times New Roman" w:hAnsi="Times New Roman"/>
          <w:sz w:val="18"/>
          <w:szCs w:val="18"/>
        </w:rPr>
      </w:pPr>
      <w:r w:rsidRPr="00C248E7">
        <w:rPr>
          <w:rFonts w:ascii="Times New Roman" w:hAnsi="Times New Roman"/>
          <w:sz w:val="18"/>
          <w:szCs w:val="18"/>
        </w:rPr>
        <w:t xml:space="preserve">   </w:t>
      </w:r>
      <w:r w:rsidRPr="00C248E7">
        <w:rPr>
          <w:rFonts w:ascii="Times New Roman" w:hAnsi="Times New Roman"/>
          <w:i/>
          <w:sz w:val="18"/>
          <w:szCs w:val="18"/>
        </w:rPr>
        <w:t>ST</w:t>
      </w:r>
      <w:r w:rsidRPr="00C248E7">
        <w:rPr>
          <w:rFonts w:ascii="Times New Roman" w:hAnsi="Times New Roman"/>
          <w:i/>
          <w:sz w:val="18"/>
          <w:szCs w:val="18"/>
          <w:vertAlign w:val="subscript"/>
        </w:rPr>
        <w:t>2</w:t>
      </w:r>
      <w:r w:rsidRPr="00C248E7">
        <w:rPr>
          <w:rFonts w:ascii="Times New Roman" w:hAnsi="Times New Roman"/>
          <w:i/>
          <w:sz w:val="18"/>
          <w:szCs w:val="18"/>
        </w:rPr>
        <w:sym w:font="Symbol" w:char="F0AC"/>
      </w:r>
      <w:r w:rsidRPr="00C248E7">
        <w:rPr>
          <w:rFonts w:ascii="Times New Roman" w:hAnsi="Times New Roman"/>
          <w:i/>
          <w:sz w:val="18"/>
          <w:szCs w:val="18"/>
        </w:rPr>
        <w:t xml:space="preserve"> SF</w:t>
      </w:r>
      <w:r w:rsidRPr="00C248E7">
        <w:rPr>
          <w:rFonts w:ascii="Times New Roman" w:hAnsi="Times New Roman"/>
          <w:bCs/>
          <w:i/>
          <w:sz w:val="18"/>
          <w:szCs w:val="18"/>
        </w:rPr>
        <w:t>Tt</w:t>
      </w:r>
      <w:r w:rsidRPr="00C248E7">
        <w:rPr>
          <w:rFonts w:ascii="Times New Roman" w:hAnsi="Times New Roman"/>
          <w:bCs/>
          <w:i/>
          <w:sz w:val="18"/>
          <w:szCs w:val="18"/>
          <w:vertAlign w:val="subscript"/>
        </w:rPr>
        <w:t>new</w:t>
      </w:r>
    </w:p>
    <w:p w14:paraId="6A299F99" w14:textId="77777777" w:rsidR="0016715F" w:rsidRPr="00C248E7" w:rsidRDefault="00DB1A65" w:rsidP="00206612">
      <w:pPr>
        <w:pStyle w:val="afff9"/>
        <w:numPr>
          <w:ilvl w:val="0"/>
          <w:numId w:val="49"/>
        </w:numPr>
        <w:ind w:leftChars="226" w:left="780" w:firstLineChars="0"/>
        <w:rPr>
          <w:rFonts w:ascii="Times New Roman" w:hAnsi="Times New Roman"/>
          <w:sz w:val="18"/>
          <w:szCs w:val="18"/>
        </w:rPr>
      </w:pPr>
      <w:r w:rsidRPr="00C248E7">
        <w:rPr>
          <w:rFonts w:ascii="Times New Roman" w:hAnsi="Times New Roman"/>
          <w:sz w:val="18"/>
          <w:szCs w:val="18"/>
        </w:rPr>
        <w:t>e</w:t>
      </w:r>
      <w:r w:rsidR="0016715F" w:rsidRPr="00C248E7">
        <w:rPr>
          <w:rFonts w:ascii="Times New Roman" w:hAnsi="Times New Roman"/>
          <w:sz w:val="18"/>
          <w:szCs w:val="18"/>
        </w:rPr>
        <w:t>nd if</w:t>
      </w:r>
    </w:p>
    <w:p w14:paraId="59DCA086" w14:textId="77777777" w:rsidR="0016715F" w:rsidRPr="00C248E7" w:rsidRDefault="0016715F" w:rsidP="00206612">
      <w:pPr>
        <w:pStyle w:val="afff9"/>
        <w:numPr>
          <w:ilvl w:val="0"/>
          <w:numId w:val="49"/>
        </w:numPr>
        <w:ind w:leftChars="226" w:left="780" w:firstLineChars="0"/>
        <w:rPr>
          <w:rFonts w:ascii="Times New Roman" w:hAnsi="Times New Roman"/>
          <w:sz w:val="18"/>
          <w:szCs w:val="18"/>
        </w:rPr>
      </w:pPr>
      <w:r w:rsidRPr="00C248E7">
        <w:rPr>
          <w:rFonts w:ascii="Times New Roman" w:hAnsi="Times New Roman"/>
          <w:sz w:val="18"/>
          <w:szCs w:val="18"/>
        </w:rPr>
        <w:t>j</w:t>
      </w:r>
      <w:r w:rsidRPr="00C248E7">
        <w:rPr>
          <w:rFonts w:ascii="Times New Roman" w:hAnsi="Times New Roman"/>
          <w:i/>
          <w:sz w:val="18"/>
          <w:szCs w:val="18"/>
        </w:rPr>
        <w:sym w:font="Symbol" w:char="F0AC"/>
      </w:r>
      <w:r w:rsidRPr="00C248E7">
        <w:rPr>
          <w:rFonts w:ascii="Times New Roman" w:hAnsi="Times New Roman"/>
          <w:i/>
          <w:sz w:val="18"/>
          <w:szCs w:val="18"/>
        </w:rPr>
        <w:t>1</w:t>
      </w:r>
    </w:p>
    <w:p w14:paraId="00071CC2" w14:textId="77777777" w:rsidR="00513160" w:rsidRPr="00C248E7" w:rsidRDefault="0016715F" w:rsidP="00206612">
      <w:pPr>
        <w:pStyle w:val="afff9"/>
        <w:numPr>
          <w:ilvl w:val="0"/>
          <w:numId w:val="49"/>
        </w:numPr>
        <w:ind w:leftChars="226" w:left="780" w:firstLineChars="0"/>
        <w:rPr>
          <w:rFonts w:ascii="Times New Roman" w:hAnsi="Times New Roman"/>
          <w:sz w:val="18"/>
          <w:szCs w:val="18"/>
        </w:rPr>
      </w:pPr>
      <w:r w:rsidRPr="00C248E7">
        <w:rPr>
          <w:rFonts w:ascii="Times New Roman" w:hAnsi="Times New Roman"/>
          <w:sz w:val="18"/>
          <w:szCs w:val="18"/>
        </w:rPr>
        <w:t xml:space="preserve">for(each test case </w:t>
      </w:r>
      <w:r w:rsidRPr="00C248E7">
        <w:rPr>
          <w:rFonts w:ascii="Times New Roman" w:hAnsi="Times New Roman"/>
          <w:i/>
          <w:sz w:val="18"/>
          <w:szCs w:val="18"/>
        </w:rPr>
        <w:t>t1</w:t>
      </w:r>
      <w:r w:rsidRPr="00C248E7">
        <w:rPr>
          <w:rFonts w:ascii="Times New Roman" w:hAnsi="Times New Roman"/>
          <w:i/>
          <w:sz w:val="18"/>
          <w:szCs w:val="18"/>
          <w:vertAlign w:val="subscript"/>
        </w:rPr>
        <w:t>j</w:t>
      </w:r>
      <w:r w:rsidRPr="00C248E7">
        <w:rPr>
          <w:rFonts w:ascii="Times New Roman" w:hAnsi="Times New Roman"/>
          <w:sz w:val="18"/>
          <w:szCs w:val="18"/>
        </w:rPr>
        <w:t>,from</w:t>
      </w:r>
      <w:r w:rsidRPr="00C248E7">
        <w:rPr>
          <w:rFonts w:ascii="Times New Roman" w:hAnsi="Times New Roman"/>
          <w:i/>
          <w:sz w:val="18"/>
          <w:szCs w:val="18"/>
        </w:rPr>
        <w:t xml:space="preserve"> ST</w:t>
      </w:r>
      <w:r w:rsidRPr="00C248E7">
        <w:rPr>
          <w:rFonts w:ascii="Times New Roman" w:hAnsi="Times New Roman"/>
          <w:i/>
          <w:sz w:val="18"/>
          <w:szCs w:val="18"/>
          <w:vertAlign w:val="subscript"/>
        </w:rPr>
        <w:t>1</w:t>
      </w:r>
      <w:r w:rsidRPr="00C248E7">
        <w:rPr>
          <w:rFonts w:ascii="Times New Roman" w:hAnsi="Times New Roman"/>
          <w:sz w:val="18"/>
          <w:szCs w:val="18"/>
        </w:rPr>
        <w:t>)</w:t>
      </w:r>
    </w:p>
    <w:p w14:paraId="2BE6FD6B" w14:textId="77777777" w:rsidR="0016715F" w:rsidRPr="00C248E7" w:rsidRDefault="0016715F" w:rsidP="00206612">
      <w:pPr>
        <w:pStyle w:val="afff9"/>
        <w:numPr>
          <w:ilvl w:val="0"/>
          <w:numId w:val="49"/>
        </w:numPr>
        <w:ind w:leftChars="226" w:left="780" w:firstLineChars="0"/>
        <w:rPr>
          <w:rFonts w:ascii="Times New Roman" w:hAnsi="Times New Roman"/>
          <w:sz w:val="18"/>
          <w:szCs w:val="18"/>
        </w:rPr>
      </w:pPr>
      <w:r w:rsidRPr="00C248E7">
        <w:rPr>
          <w:rFonts w:ascii="Times New Roman" w:hAnsi="Times New Roman"/>
          <w:sz w:val="18"/>
          <w:szCs w:val="18"/>
        </w:rPr>
        <w:t xml:space="preserve">   k</w:t>
      </w:r>
      <w:r w:rsidRPr="00C248E7">
        <w:rPr>
          <w:rFonts w:ascii="Times New Roman" w:hAnsi="Times New Roman"/>
          <w:i/>
          <w:sz w:val="18"/>
          <w:szCs w:val="18"/>
        </w:rPr>
        <w:sym w:font="Symbol" w:char="F0AC"/>
      </w:r>
      <w:r w:rsidRPr="00C248E7">
        <w:rPr>
          <w:rFonts w:ascii="Times New Roman" w:hAnsi="Times New Roman"/>
          <w:i/>
          <w:sz w:val="18"/>
          <w:szCs w:val="18"/>
        </w:rPr>
        <w:t>1</w:t>
      </w:r>
    </w:p>
    <w:p w14:paraId="5794BB87" w14:textId="77777777" w:rsidR="0016715F" w:rsidRPr="00C248E7" w:rsidRDefault="0016715F" w:rsidP="00206612">
      <w:pPr>
        <w:pStyle w:val="afff9"/>
        <w:numPr>
          <w:ilvl w:val="0"/>
          <w:numId w:val="49"/>
        </w:numPr>
        <w:ind w:leftChars="226" w:left="780" w:firstLineChars="0"/>
        <w:rPr>
          <w:rFonts w:ascii="Times New Roman" w:hAnsi="Times New Roman"/>
          <w:sz w:val="18"/>
          <w:szCs w:val="18"/>
        </w:rPr>
      </w:pPr>
      <w:r w:rsidRPr="00C248E7">
        <w:rPr>
          <w:rFonts w:ascii="Times New Roman" w:hAnsi="Times New Roman"/>
          <w:sz w:val="18"/>
          <w:szCs w:val="18"/>
        </w:rPr>
        <w:t xml:space="preserve">   for(each test case </w:t>
      </w:r>
      <w:r w:rsidRPr="00C248E7">
        <w:rPr>
          <w:rFonts w:ascii="Times New Roman" w:hAnsi="Times New Roman"/>
          <w:i/>
          <w:sz w:val="18"/>
          <w:szCs w:val="18"/>
        </w:rPr>
        <w:t>t2</w:t>
      </w:r>
      <w:r w:rsidRPr="00C248E7">
        <w:rPr>
          <w:rFonts w:ascii="Times New Roman" w:hAnsi="Times New Roman"/>
          <w:i/>
          <w:sz w:val="18"/>
          <w:szCs w:val="18"/>
          <w:vertAlign w:val="subscript"/>
        </w:rPr>
        <w:t>k</w:t>
      </w:r>
      <w:r w:rsidRPr="00C248E7">
        <w:rPr>
          <w:rFonts w:ascii="Times New Roman" w:hAnsi="Times New Roman"/>
          <w:sz w:val="18"/>
          <w:szCs w:val="18"/>
        </w:rPr>
        <w:t>,from</w:t>
      </w:r>
      <w:r w:rsidRPr="00C248E7">
        <w:rPr>
          <w:rFonts w:ascii="Times New Roman" w:hAnsi="Times New Roman"/>
          <w:i/>
          <w:sz w:val="18"/>
          <w:szCs w:val="18"/>
        </w:rPr>
        <w:t xml:space="preserve"> ST</w:t>
      </w:r>
      <w:r w:rsidR="00E06F9D" w:rsidRPr="00C248E7">
        <w:rPr>
          <w:rFonts w:ascii="Times New Roman" w:hAnsi="Times New Roman"/>
          <w:i/>
          <w:sz w:val="18"/>
          <w:szCs w:val="18"/>
          <w:vertAlign w:val="subscript"/>
        </w:rPr>
        <w:t>2</w:t>
      </w:r>
      <w:r w:rsidRPr="00C248E7">
        <w:rPr>
          <w:rFonts w:ascii="Times New Roman" w:hAnsi="Times New Roman"/>
          <w:sz w:val="18"/>
          <w:szCs w:val="18"/>
        </w:rPr>
        <w:t>)</w:t>
      </w:r>
    </w:p>
    <w:p w14:paraId="7FEB005B" w14:textId="77777777" w:rsidR="0016715F" w:rsidRPr="00C248E7" w:rsidRDefault="0016715F" w:rsidP="00206612">
      <w:pPr>
        <w:pStyle w:val="afff9"/>
        <w:numPr>
          <w:ilvl w:val="0"/>
          <w:numId w:val="49"/>
        </w:numPr>
        <w:ind w:leftChars="226" w:left="780" w:firstLineChars="0"/>
        <w:rPr>
          <w:rFonts w:ascii="Times New Roman" w:hAnsi="Times New Roman"/>
          <w:sz w:val="18"/>
          <w:szCs w:val="18"/>
        </w:rPr>
      </w:pPr>
      <w:r w:rsidRPr="00C248E7">
        <w:rPr>
          <w:rFonts w:ascii="Times New Roman" w:hAnsi="Times New Roman"/>
          <w:sz w:val="18"/>
          <w:szCs w:val="18"/>
        </w:rPr>
        <w:t xml:space="preserve">       M </w:t>
      </w:r>
      <w:r w:rsidRPr="00C248E7">
        <w:rPr>
          <w:rFonts w:ascii="Times New Roman" w:hAnsi="Times New Roman"/>
          <w:i/>
          <w:sz w:val="18"/>
          <w:szCs w:val="18"/>
        </w:rPr>
        <w:sym w:font="Symbol" w:char="F0AC"/>
      </w:r>
      <w:r w:rsidRPr="00C248E7">
        <w:rPr>
          <w:rFonts w:ascii="Times New Roman" w:hAnsi="Times New Roman"/>
          <w:i/>
          <w:sz w:val="18"/>
          <w:szCs w:val="18"/>
        </w:rPr>
        <w:t xml:space="preserve">get </w:t>
      </w:r>
      <w:r w:rsidR="00961969" w:rsidRPr="00C248E7">
        <w:rPr>
          <w:rFonts w:ascii="Times New Roman" w:hAnsi="Times New Roman"/>
          <w:i/>
          <w:sz w:val="18"/>
          <w:szCs w:val="18"/>
        </w:rPr>
        <w:t>m</w:t>
      </w:r>
      <w:r w:rsidRPr="00C248E7">
        <w:rPr>
          <w:rFonts w:ascii="Times New Roman" w:hAnsi="Times New Roman"/>
          <w:i/>
          <w:sz w:val="18"/>
          <w:szCs w:val="18"/>
        </w:rPr>
        <w:t xml:space="preserve">emory </w:t>
      </w:r>
      <w:r w:rsidR="00961969" w:rsidRPr="00C248E7">
        <w:rPr>
          <w:rFonts w:ascii="Times New Roman" w:hAnsi="Times New Roman"/>
          <w:i/>
          <w:sz w:val="18"/>
          <w:szCs w:val="18"/>
        </w:rPr>
        <w:t>v</w:t>
      </w:r>
      <w:r w:rsidRPr="00C248E7">
        <w:rPr>
          <w:rFonts w:ascii="Times New Roman" w:hAnsi="Times New Roman"/>
          <w:i/>
          <w:sz w:val="18"/>
          <w:szCs w:val="18"/>
        </w:rPr>
        <w:t>ariable</w:t>
      </w:r>
      <w:r w:rsidR="009B350E" w:rsidRPr="00C248E7">
        <w:rPr>
          <w:rFonts w:ascii="Times New Roman" w:hAnsi="Times New Roman"/>
          <w:i/>
          <w:sz w:val="18"/>
          <w:szCs w:val="18"/>
        </w:rPr>
        <w:t>s set</w:t>
      </w:r>
      <w:r w:rsidRPr="00C248E7">
        <w:rPr>
          <w:rFonts w:ascii="Times New Roman" w:hAnsi="Times New Roman"/>
          <w:i/>
          <w:sz w:val="18"/>
          <w:szCs w:val="18"/>
        </w:rPr>
        <w:t xml:space="preserve"> from the execution of </w:t>
      </w:r>
      <w:r w:rsidR="00514597" w:rsidRPr="00C248E7">
        <w:rPr>
          <w:rFonts w:ascii="Times New Roman" w:hAnsi="Times New Roman"/>
          <w:i/>
          <w:sz w:val="18"/>
          <w:szCs w:val="18"/>
        </w:rPr>
        <w:t>t1</w:t>
      </w:r>
      <w:r w:rsidR="00514597" w:rsidRPr="00C248E7">
        <w:rPr>
          <w:rFonts w:ascii="Times New Roman" w:hAnsi="Times New Roman"/>
          <w:i/>
          <w:sz w:val="18"/>
          <w:szCs w:val="18"/>
          <w:vertAlign w:val="subscript"/>
        </w:rPr>
        <w:t>j</w:t>
      </w:r>
      <w:r w:rsidR="00994A46" w:rsidRPr="00C248E7">
        <w:rPr>
          <w:rFonts w:ascii="Times New Roman" w:hAnsi="Times New Roman"/>
          <w:i/>
          <w:sz w:val="18"/>
          <w:szCs w:val="18"/>
          <w:vertAlign w:val="subscript"/>
        </w:rPr>
        <w:t xml:space="preserve">    </w:t>
      </w:r>
    </w:p>
    <w:p w14:paraId="7579ACD9" w14:textId="77777777" w:rsidR="00994A46" w:rsidRPr="00C248E7" w:rsidRDefault="00994A46" w:rsidP="00206612">
      <w:pPr>
        <w:pStyle w:val="afff9"/>
        <w:numPr>
          <w:ilvl w:val="0"/>
          <w:numId w:val="49"/>
        </w:numPr>
        <w:ind w:leftChars="226" w:left="780" w:firstLineChars="0"/>
        <w:rPr>
          <w:rFonts w:ascii="Times New Roman" w:hAnsi="Times New Roman"/>
          <w:sz w:val="18"/>
          <w:szCs w:val="18"/>
        </w:rPr>
      </w:pPr>
      <w:r w:rsidRPr="00C248E7">
        <w:rPr>
          <w:rFonts w:ascii="Times New Roman" w:hAnsi="Times New Roman"/>
          <w:sz w:val="18"/>
          <w:szCs w:val="18"/>
        </w:rPr>
        <w:t xml:space="preserve">       </w:t>
      </w:r>
      <w:r w:rsidR="00961969" w:rsidRPr="00C248E7">
        <w:rPr>
          <w:rFonts w:ascii="Times New Roman" w:hAnsi="Times New Roman"/>
          <w:sz w:val="18"/>
          <w:szCs w:val="18"/>
        </w:rPr>
        <w:t>N</w:t>
      </w:r>
      <w:r w:rsidRPr="00C248E7">
        <w:rPr>
          <w:rFonts w:ascii="Times New Roman" w:hAnsi="Times New Roman"/>
          <w:sz w:val="18"/>
          <w:szCs w:val="18"/>
        </w:rPr>
        <w:t xml:space="preserve"> </w:t>
      </w:r>
      <w:r w:rsidRPr="00C248E7">
        <w:rPr>
          <w:rFonts w:ascii="Times New Roman" w:hAnsi="Times New Roman"/>
          <w:i/>
          <w:sz w:val="18"/>
          <w:szCs w:val="18"/>
        </w:rPr>
        <w:sym w:font="Symbol" w:char="F0AC"/>
      </w:r>
      <w:r w:rsidRPr="00C248E7">
        <w:rPr>
          <w:rFonts w:ascii="Times New Roman" w:hAnsi="Times New Roman"/>
          <w:i/>
          <w:sz w:val="18"/>
          <w:szCs w:val="18"/>
        </w:rPr>
        <w:t xml:space="preserve">get </w:t>
      </w:r>
      <w:r w:rsidR="00961969" w:rsidRPr="00C248E7">
        <w:rPr>
          <w:rFonts w:ascii="Times New Roman" w:hAnsi="Times New Roman"/>
          <w:i/>
          <w:sz w:val="18"/>
          <w:szCs w:val="18"/>
        </w:rPr>
        <w:t>m</w:t>
      </w:r>
      <w:r w:rsidRPr="00C248E7">
        <w:rPr>
          <w:rFonts w:ascii="Times New Roman" w:hAnsi="Times New Roman"/>
          <w:i/>
          <w:sz w:val="18"/>
          <w:szCs w:val="18"/>
        </w:rPr>
        <w:t xml:space="preserve">emory </w:t>
      </w:r>
      <w:r w:rsidR="00961969" w:rsidRPr="00C248E7">
        <w:rPr>
          <w:rFonts w:ascii="Times New Roman" w:hAnsi="Times New Roman"/>
          <w:i/>
          <w:sz w:val="18"/>
          <w:szCs w:val="18"/>
        </w:rPr>
        <w:t>v</w:t>
      </w:r>
      <w:r w:rsidRPr="00C248E7">
        <w:rPr>
          <w:rFonts w:ascii="Times New Roman" w:hAnsi="Times New Roman"/>
          <w:i/>
          <w:sz w:val="18"/>
          <w:szCs w:val="18"/>
        </w:rPr>
        <w:t>ariables</w:t>
      </w:r>
      <w:r w:rsidR="009B350E" w:rsidRPr="00C248E7">
        <w:rPr>
          <w:rFonts w:ascii="Times New Roman" w:hAnsi="Times New Roman"/>
          <w:i/>
          <w:sz w:val="18"/>
          <w:szCs w:val="18"/>
        </w:rPr>
        <w:t xml:space="preserve"> set</w:t>
      </w:r>
      <w:r w:rsidRPr="00C248E7">
        <w:rPr>
          <w:rFonts w:ascii="Times New Roman" w:hAnsi="Times New Roman"/>
          <w:i/>
          <w:sz w:val="18"/>
          <w:szCs w:val="18"/>
        </w:rPr>
        <w:t xml:space="preserve"> from the execution of t2</w:t>
      </w:r>
      <w:r w:rsidRPr="00C248E7">
        <w:rPr>
          <w:rFonts w:ascii="Times New Roman" w:hAnsi="Times New Roman"/>
          <w:i/>
          <w:sz w:val="18"/>
          <w:szCs w:val="18"/>
          <w:vertAlign w:val="subscript"/>
        </w:rPr>
        <w:t>k</w:t>
      </w:r>
    </w:p>
    <w:p w14:paraId="57E90288" w14:textId="77777777" w:rsidR="00266004" w:rsidRPr="00C248E7" w:rsidRDefault="00E06F9D" w:rsidP="00206612">
      <w:pPr>
        <w:pStyle w:val="afff9"/>
        <w:numPr>
          <w:ilvl w:val="0"/>
          <w:numId w:val="49"/>
        </w:numPr>
        <w:ind w:leftChars="226" w:left="780" w:firstLineChars="0"/>
        <w:rPr>
          <w:rFonts w:ascii="Times New Roman" w:hAnsi="Times New Roman"/>
          <w:sz w:val="18"/>
          <w:szCs w:val="18"/>
        </w:rPr>
      </w:pPr>
      <w:r w:rsidRPr="00C248E7">
        <w:rPr>
          <w:rFonts w:ascii="Times New Roman" w:hAnsi="Times New Roman"/>
          <w:sz w:val="18"/>
          <w:szCs w:val="18"/>
        </w:rPr>
        <w:t xml:space="preserve">       if(</w:t>
      </w:r>
      <w:r w:rsidRPr="00C248E7">
        <w:rPr>
          <w:rFonts w:ascii="Times New Roman" w:hAnsi="Times New Roman"/>
          <w:i/>
          <w:sz w:val="18"/>
          <w:szCs w:val="18"/>
        </w:rPr>
        <w:t>ST</w:t>
      </w:r>
      <w:r w:rsidRPr="00C248E7">
        <w:rPr>
          <w:rFonts w:ascii="Times New Roman" w:hAnsi="Times New Roman"/>
          <w:i/>
          <w:sz w:val="18"/>
          <w:szCs w:val="18"/>
          <w:vertAlign w:val="subscript"/>
        </w:rPr>
        <w:t>1</w:t>
      </w:r>
      <w:r w:rsidR="009B350E" w:rsidRPr="00C248E7">
        <w:rPr>
          <w:rFonts w:ascii="Times New Roman" w:hAnsi="Times New Roman"/>
          <w:i/>
          <w:sz w:val="18"/>
          <w:szCs w:val="18"/>
        </w:rPr>
        <w:t>!</w:t>
      </w:r>
      <w:r w:rsidRPr="00C248E7">
        <w:rPr>
          <w:rFonts w:ascii="Times New Roman" w:hAnsi="Times New Roman"/>
          <w:i/>
          <w:sz w:val="18"/>
          <w:szCs w:val="18"/>
        </w:rPr>
        <w:t>= ST</w:t>
      </w:r>
      <w:r w:rsidRPr="00C248E7">
        <w:rPr>
          <w:rFonts w:ascii="Times New Roman" w:hAnsi="Times New Roman"/>
          <w:i/>
          <w:sz w:val="18"/>
          <w:szCs w:val="18"/>
          <w:vertAlign w:val="subscript"/>
        </w:rPr>
        <w:t>2</w:t>
      </w:r>
      <w:r w:rsidRPr="00C248E7">
        <w:rPr>
          <w:rFonts w:ascii="Times New Roman" w:hAnsi="Times New Roman"/>
          <w:sz w:val="18"/>
          <w:szCs w:val="18"/>
        </w:rPr>
        <w:t>)</w:t>
      </w:r>
    </w:p>
    <w:p w14:paraId="2113056F" w14:textId="77777777" w:rsidR="00E06F9D" w:rsidRPr="00C248E7" w:rsidRDefault="00E06F9D" w:rsidP="00206612">
      <w:pPr>
        <w:pStyle w:val="afff9"/>
        <w:numPr>
          <w:ilvl w:val="0"/>
          <w:numId w:val="49"/>
        </w:numPr>
        <w:ind w:leftChars="226" w:left="780" w:firstLineChars="0"/>
        <w:rPr>
          <w:rFonts w:ascii="Times New Roman" w:hAnsi="Times New Roman"/>
          <w:sz w:val="18"/>
          <w:szCs w:val="18"/>
        </w:rPr>
      </w:pPr>
      <w:r w:rsidRPr="00C248E7">
        <w:rPr>
          <w:rFonts w:ascii="Times New Roman" w:hAnsi="Times New Roman"/>
          <w:sz w:val="18"/>
          <w:szCs w:val="18"/>
        </w:rPr>
        <w:t xml:space="preserve">            </w:t>
      </w:r>
      <w:r w:rsidR="009B350E" w:rsidRPr="00C248E7">
        <w:rPr>
          <w:rFonts w:ascii="Times New Roman" w:hAnsi="Times New Roman"/>
          <w:i/>
          <w:sz w:val="18"/>
          <w:szCs w:val="18"/>
        </w:rPr>
        <w:t>d</w:t>
      </w:r>
      <w:r w:rsidR="009B350E" w:rsidRPr="00C248E7">
        <w:rPr>
          <w:rFonts w:ascii="Times New Roman" w:hAnsi="Times New Roman"/>
          <w:i/>
          <w:sz w:val="18"/>
          <w:szCs w:val="18"/>
          <w:vertAlign w:val="subscript"/>
        </w:rPr>
        <w:t>jk</w:t>
      </w:r>
      <w:r w:rsidR="009B350E" w:rsidRPr="00C248E7">
        <w:rPr>
          <w:rFonts w:ascii="Times New Roman" w:hAnsi="Times New Roman"/>
          <w:i/>
          <w:sz w:val="18"/>
          <w:szCs w:val="18"/>
        </w:rPr>
        <w:sym w:font="Symbol" w:char="F0AC"/>
      </w:r>
      <w:r w:rsidR="009B350E" w:rsidRPr="00C248E7">
        <w:rPr>
          <w:rFonts w:ascii="Times New Roman" w:hAnsi="Times New Roman"/>
          <w:i/>
          <w:sz w:val="18"/>
          <w:szCs w:val="18"/>
        </w:rPr>
        <w:t>M-N</w:t>
      </w:r>
    </w:p>
    <w:p w14:paraId="71C4279F" w14:textId="77777777" w:rsidR="009B350E" w:rsidRPr="00C248E7" w:rsidRDefault="009B350E" w:rsidP="00206612">
      <w:pPr>
        <w:pStyle w:val="afff9"/>
        <w:numPr>
          <w:ilvl w:val="0"/>
          <w:numId w:val="49"/>
        </w:numPr>
        <w:ind w:leftChars="226" w:left="780" w:firstLineChars="0"/>
        <w:rPr>
          <w:rFonts w:ascii="Times New Roman" w:hAnsi="Times New Roman"/>
          <w:sz w:val="18"/>
          <w:szCs w:val="18"/>
        </w:rPr>
      </w:pPr>
      <w:r w:rsidRPr="00C248E7">
        <w:rPr>
          <w:rFonts w:ascii="Times New Roman" w:hAnsi="Times New Roman"/>
          <w:sz w:val="18"/>
          <w:szCs w:val="18"/>
        </w:rPr>
        <w:t xml:space="preserve">       </w:t>
      </w:r>
      <w:r w:rsidR="00B757F5" w:rsidRPr="00C248E7">
        <w:rPr>
          <w:rFonts w:ascii="Times New Roman" w:hAnsi="Times New Roman"/>
          <w:sz w:val="18"/>
          <w:szCs w:val="18"/>
        </w:rPr>
        <w:t>e</w:t>
      </w:r>
      <w:r w:rsidRPr="00C248E7">
        <w:rPr>
          <w:rFonts w:ascii="Times New Roman" w:hAnsi="Times New Roman"/>
          <w:sz w:val="18"/>
          <w:szCs w:val="18"/>
        </w:rPr>
        <w:t xml:space="preserve">lse if </w:t>
      </w:r>
    </w:p>
    <w:p w14:paraId="0D30F6BA" w14:textId="77777777" w:rsidR="009B350E" w:rsidRPr="00C248E7" w:rsidRDefault="009B350E" w:rsidP="00206612">
      <w:pPr>
        <w:pStyle w:val="afff9"/>
        <w:numPr>
          <w:ilvl w:val="0"/>
          <w:numId w:val="49"/>
        </w:numPr>
        <w:ind w:leftChars="226" w:left="780" w:firstLineChars="0"/>
        <w:rPr>
          <w:rFonts w:ascii="Times New Roman" w:hAnsi="Times New Roman"/>
          <w:sz w:val="18"/>
          <w:szCs w:val="18"/>
        </w:rPr>
      </w:pPr>
      <w:r w:rsidRPr="00C248E7">
        <w:rPr>
          <w:rFonts w:ascii="Times New Roman" w:hAnsi="Times New Roman"/>
          <w:sz w:val="18"/>
          <w:szCs w:val="18"/>
        </w:rPr>
        <w:t xml:space="preserve">            </w:t>
      </w:r>
      <w:r w:rsidRPr="00C248E7">
        <w:rPr>
          <w:rFonts w:ascii="Times New Roman" w:hAnsi="Times New Roman"/>
          <w:i/>
          <w:sz w:val="18"/>
          <w:szCs w:val="18"/>
        </w:rPr>
        <w:t>d</w:t>
      </w:r>
      <w:r w:rsidRPr="00C248E7">
        <w:rPr>
          <w:rFonts w:ascii="Times New Roman" w:hAnsi="Times New Roman"/>
          <w:i/>
          <w:sz w:val="18"/>
          <w:szCs w:val="18"/>
          <w:vertAlign w:val="subscript"/>
        </w:rPr>
        <w:t>jk</w:t>
      </w:r>
      <w:r w:rsidRPr="00C248E7">
        <w:rPr>
          <w:rFonts w:ascii="Times New Roman" w:hAnsi="Times New Roman"/>
          <w:i/>
          <w:sz w:val="18"/>
          <w:szCs w:val="18"/>
        </w:rPr>
        <w:sym w:font="Symbol" w:char="F0AC"/>
      </w:r>
      <w:r w:rsidRPr="00C248E7">
        <w:rPr>
          <w:rFonts w:ascii="Times New Roman" w:hAnsi="Times New Roman"/>
          <w:i/>
          <w:sz w:val="18"/>
          <w:szCs w:val="18"/>
        </w:rPr>
        <w:t>M</w:t>
      </w:r>
      <w:r w:rsidRPr="00C248E7">
        <w:rPr>
          <w:rFonts w:ascii="Times New Roman" w:hAnsi="Times New Roman"/>
          <w:sz w:val="18"/>
          <w:szCs w:val="18"/>
        </w:rPr>
        <w:t>∩</w:t>
      </w:r>
      <w:r w:rsidRPr="00C248E7">
        <w:rPr>
          <w:rFonts w:ascii="Times New Roman" w:hAnsi="Times New Roman"/>
          <w:i/>
          <w:sz w:val="18"/>
          <w:szCs w:val="18"/>
        </w:rPr>
        <w:t>N</w:t>
      </w:r>
    </w:p>
    <w:p w14:paraId="2A75E9B4" w14:textId="77777777" w:rsidR="00BF595B" w:rsidRPr="00C248E7" w:rsidRDefault="00BF595B" w:rsidP="00206612">
      <w:pPr>
        <w:pStyle w:val="afff9"/>
        <w:numPr>
          <w:ilvl w:val="0"/>
          <w:numId w:val="49"/>
        </w:numPr>
        <w:ind w:leftChars="226" w:left="780" w:firstLineChars="0"/>
        <w:rPr>
          <w:rFonts w:ascii="Times New Roman" w:hAnsi="Times New Roman"/>
          <w:sz w:val="18"/>
          <w:szCs w:val="18"/>
        </w:rPr>
      </w:pPr>
      <w:r w:rsidRPr="00C248E7">
        <w:rPr>
          <w:rFonts w:ascii="Times New Roman" w:hAnsi="Times New Roman"/>
          <w:sz w:val="18"/>
          <w:szCs w:val="18"/>
        </w:rPr>
        <w:t xml:space="preserve">       </w:t>
      </w:r>
      <w:r w:rsidR="00B757F5" w:rsidRPr="00C248E7">
        <w:rPr>
          <w:rFonts w:ascii="Times New Roman" w:hAnsi="Times New Roman"/>
          <w:sz w:val="18"/>
          <w:szCs w:val="18"/>
        </w:rPr>
        <w:t>e</w:t>
      </w:r>
      <w:r w:rsidRPr="00C248E7">
        <w:rPr>
          <w:rFonts w:ascii="Times New Roman" w:hAnsi="Times New Roman"/>
          <w:sz w:val="18"/>
          <w:szCs w:val="18"/>
        </w:rPr>
        <w:t>ndif</w:t>
      </w:r>
    </w:p>
    <w:p w14:paraId="089377B5" w14:textId="77777777" w:rsidR="009E1171" w:rsidRPr="00C248E7" w:rsidRDefault="009E1171" w:rsidP="00206612">
      <w:pPr>
        <w:pStyle w:val="afff9"/>
        <w:numPr>
          <w:ilvl w:val="0"/>
          <w:numId w:val="49"/>
        </w:numPr>
        <w:ind w:leftChars="226" w:left="780" w:firstLineChars="0"/>
        <w:rPr>
          <w:rFonts w:ascii="Times New Roman" w:hAnsi="Times New Roman"/>
          <w:sz w:val="18"/>
          <w:szCs w:val="18"/>
        </w:rPr>
      </w:pPr>
      <w:r w:rsidRPr="00C248E7">
        <w:rPr>
          <w:rFonts w:ascii="Times New Roman" w:hAnsi="Times New Roman"/>
          <w:sz w:val="18"/>
          <w:szCs w:val="18"/>
        </w:rPr>
        <w:t xml:space="preserve">       hashMap </w:t>
      </w:r>
      <w:r w:rsidRPr="00C248E7">
        <w:rPr>
          <w:rFonts w:ascii="Times New Roman" w:hAnsi="Times New Roman"/>
          <w:i/>
          <w:sz w:val="18"/>
          <w:szCs w:val="18"/>
        </w:rPr>
        <w:t>D</w:t>
      </w:r>
      <w:r w:rsidRPr="00C248E7">
        <w:rPr>
          <w:rFonts w:ascii="Times New Roman" w:hAnsi="Times New Roman"/>
          <w:i/>
          <w:sz w:val="18"/>
          <w:szCs w:val="18"/>
          <w:vertAlign w:val="subscript"/>
        </w:rPr>
        <w:t>pj</w:t>
      </w:r>
      <w:r w:rsidRPr="00C248E7">
        <w:rPr>
          <w:rFonts w:ascii="Times New Roman" w:hAnsi="Times New Roman"/>
          <w:i/>
          <w:sz w:val="18"/>
          <w:szCs w:val="18"/>
        </w:rPr>
        <w:t>(key,value)</w:t>
      </w:r>
      <w:r w:rsidRPr="00C248E7">
        <w:rPr>
          <w:rFonts w:ascii="Times New Roman" w:hAnsi="Times New Roman"/>
          <w:i/>
          <w:sz w:val="18"/>
          <w:szCs w:val="18"/>
        </w:rPr>
        <w:sym w:font="Symbol" w:char="F0AC"/>
      </w:r>
      <w:r w:rsidRPr="00C248E7">
        <w:rPr>
          <w:rFonts w:ascii="Times New Roman" w:hAnsi="Times New Roman"/>
          <w:i/>
          <w:sz w:val="18"/>
          <w:szCs w:val="18"/>
        </w:rPr>
        <w:t>( d</w:t>
      </w:r>
      <w:r w:rsidRPr="00C248E7">
        <w:rPr>
          <w:rFonts w:ascii="Times New Roman" w:hAnsi="Times New Roman"/>
          <w:i/>
          <w:sz w:val="18"/>
          <w:szCs w:val="18"/>
          <w:vertAlign w:val="subscript"/>
        </w:rPr>
        <w:t xml:space="preserve">jk, </w:t>
      </w:r>
      <w:r w:rsidRPr="00C248E7">
        <w:rPr>
          <w:rFonts w:ascii="Times New Roman" w:hAnsi="Times New Roman"/>
          <w:i/>
          <w:sz w:val="18"/>
          <w:szCs w:val="18"/>
        </w:rPr>
        <w:t>the</w:t>
      </w:r>
      <w:r w:rsidR="00A0767E" w:rsidRPr="00C248E7">
        <w:rPr>
          <w:rFonts w:ascii="Times New Roman" w:hAnsi="Times New Roman"/>
          <w:i/>
          <w:sz w:val="18"/>
          <w:szCs w:val="18"/>
        </w:rPr>
        <w:t xml:space="preserve"> cumulative number of times</w:t>
      </w:r>
      <w:r w:rsidRPr="00C248E7">
        <w:rPr>
          <w:rFonts w:ascii="Times New Roman" w:hAnsi="Times New Roman"/>
          <w:i/>
          <w:sz w:val="18"/>
          <w:szCs w:val="18"/>
          <w:vertAlign w:val="subscript"/>
        </w:rPr>
        <w:t xml:space="preserve"> </w:t>
      </w:r>
      <w:r w:rsidRPr="00C248E7">
        <w:rPr>
          <w:rFonts w:ascii="Times New Roman" w:hAnsi="Times New Roman"/>
          <w:i/>
          <w:sz w:val="18"/>
          <w:szCs w:val="18"/>
        </w:rPr>
        <w:t>of d</w:t>
      </w:r>
      <w:r w:rsidRPr="00C248E7">
        <w:rPr>
          <w:rFonts w:ascii="Times New Roman" w:hAnsi="Times New Roman"/>
          <w:i/>
          <w:sz w:val="18"/>
          <w:szCs w:val="18"/>
          <w:vertAlign w:val="subscript"/>
        </w:rPr>
        <w:t xml:space="preserve">jk </w:t>
      </w:r>
      <w:r w:rsidRPr="00C248E7">
        <w:rPr>
          <w:rFonts w:ascii="Times New Roman" w:hAnsi="Times New Roman"/>
          <w:i/>
          <w:sz w:val="18"/>
          <w:szCs w:val="18"/>
        </w:rPr>
        <w:t>appearing)</w:t>
      </w:r>
    </w:p>
    <w:p w14:paraId="1C642203" w14:textId="77777777" w:rsidR="00BF595B" w:rsidRPr="00C248E7" w:rsidRDefault="00BF595B" w:rsidP="00206612">
      <w:pPr>
        <w:pStyle w:val="afff9"/>
        <w:numPr>
          <w:ilvl w:val="0"/>
          <w:numId w:val="49"/>
        </w:numPr>
        <w:ind w:leftChars="226" w:left="780" w:firstLineChars="0"/>
        <w:rPr>
          <w:rFonts w:ascii="Times New Roman" w:hAnsi="Times New Roman"/>
          <w:sz w:val="18"/>
          <w:szCs w:val="18"/>
        </w:rPr>
      </w:pPr>
      <w:r w:rsidRPr="00C248E7">
        <w:rPr>
          <w:rFonts w:ascii="Times New Roman" w:hAnsi="Times New Roman"/>
          <w:sz w:val="18"/>
          <w:szCs w:val="18"/>
        </w:rPr>
        <w:t xml:space="preserve">       </w:t>
      </w:r>
      <w:r w:rsidR="000408CD" w:rsidRPr="00C248E7">
        <w:rPr>
          <w:rFonts w:ascii="Times New Roman" w:hAnsi="Times New Roman"/>
          <w:sz w:val="18"/>
          <w:szCs w:val="18"/>
        </w:rPr>
        <w:t>k</w:t>
      </w:r>
      <w:r w:rsidR="009E1171" w:rsidRPr="00C248E7">
        <w:rPr>
          <w:rFonts w:ascii="Times New Roman" w:hAnsi="Times New Roman"/>
          <w:sz w:val="18"/>
          <w:szCs w:val="18"/>
        </w:rPr>
        <w:t>++</w:t>
      </w:r>
    </w:p>
    <w:p w14:paraId="48799CF7" w14:textId="77777777" w:rsidR="006A4729" w:rsidRPr="00C248E7" w:rsidRDefault="006A4729" w:rsidP="00206612">
      <w:pPr>
        <w:pStyle w:val="afff9"/>
        <w:numPr>
          <w:ilvl w:val="0"/>
          <w:numId w:val="49"/>
        </w:numPr>
        <w:ind w:leftChars="226" w:left="780" w:firstLineChars="0"/>
        <w:rPr>
          <w:rFonts w:ascii="Times New Roman" w:hAnsi="Times New Roman"/>
          <w:sz w:val="18"/>
          <w:szCs w:val="18"/>
        </w:rPr>
      </w:pPr>
      <w:r w:rsidRPr="00C248E7">
        <w:rPr>
          <w:rFonts w:ascii="Times New Roman" w:hAnsi="Times New Roman"/>
          <w:sz w:val="18"/>
          <w:szCs w:val="18"/>
        </w:rPr>
        <w:t xml:space="preserve">   </w:t>
      </w:r>
      <w:r w:rsidR="00DB1A65" w:rsidRPr="00C248E7">
        <w:rPr>
          <w:rFonts w:ascii="Times New Roman" w:hAnsi="Times New Roman"/>
          <w:sz w:val="18"/>
          <w:szCs w:val="18"/>
        </w:rPr>
        <w:t>e</w:t>
      </w:r>
      <w:r w:rsidRPr="00C248E7">
        <w:rPr>
          <w:rFonts w:ascii="Times New Roman" w:hAnsi="Times New Roman"/>
          <w:sz w:val="18"/>
          <w:szCs w:val="18"/>
        </w:rPr>
        <w:t>ndfor</w:t>
      </w:r>
    </w:p>
    <w:p w14:paraId="7C877B54" w14:textId="77777777" w:rsidR="006A4729" w:rsidRPr="00C248E7" w:rsidRDefault="006A4729" w:rsidP="00206612">
      <w:pPr>
        <w:pStyle w:val="afff9"/>
        <w:numPr>
          <w:ilvl w:val="0"/>
          <w:numId w:val="49"/>
        </w:numPr>
        <w:ind w:leftChars="226" w:left="780" w:firstLineChars="0"/>
        <w:rPr>
          <w:rFonts w:ascii="Times New Roman" w:hAnsi="Times New Roman"/>
          <w:sz w:val="18"/>
          <w:szCs w:val="18"/>
        </w:rPr>
      </w:pPr>
      <w:r w:rsidRPr="00C248E7">
        <w:rPr>
          <w:rFonts w:ascii="Times New Roman" w:hAnsi="Times New Roman"/>
          <w:sz w:val="18"/>
          <w:szCs w:val="18"/>
        </w:rPr>
        <w:t xml:space="preserve">   j++</w:t>
      </w:r>
    </w:p>
    <w:p w14:paraId="74935048" w14:textId="77777777" w:rsidR="001443A9" w:rsidRPr="00C248E7" w:rsidRDefault="00DB1A65" w:rsidP="00206612">
      <w:pPr>
        <w:pStyle w:val="afff9"/>
        <w:numPr>
          <w:ilvl w:val="0"/>
          <w:numId w:val="49"/>
        </w:numPr>
        <w:ind w:leftChars="226" w:left="780" w:firstLineChars="0"/>
        <w:rPr>
          <w:rFonts w:ascii="Times New Roman" w:hAnsi="Times New Roman"/>
          <w:sz w:val="18"/>
          <w:szCs w:val="18"/>
        </w:rPr>
      </w:pPr>
      <w:r w:rsidRPr="00C248E7">
        <w:rPr>
          <w:rFonts w:ascii="Times New Roman" w:hAnsi="Times New Roman"/>
          <w:sz w:val="18"/>
          <w:szCs w:val="18"/>
        </w:rPr>
        <w:t>e</w:t>
      </w:r>
      <w:r w:rsidR="001443A9" w:rsidRPr="00C248E7">
        <w:rPr>
          <w:rFonts w:ascii="Times New Roman" w:hAnsi="Times New Roman"/>
          <w:sz w:val="18"/>
          <w:szCs w:val="18"/>
        </w:rPr>
        <w:t>ndfor</w:t>
      </w:r>
    </w:p>
    <w:p w14:paraId="527BC348" w14:textId="77777777" w:rsidR="001443A9" w:rsidRPr="00C248E7" w:rsidRDefault="007112F6" w:rsidP="00206612">
      <w:pPr>
        <w:pStyle w:val="afff9"/>
        <w:numPr>
          <w:ilvl w:val="0"/>
          <w:numId w:val="49"/>
        </w:numPr>
        <w:ind w:leftChars="226" w:left="780" w:firstLineChars="0"/>
        <w:rPr>
          <w:rFonts w:ascii="Times New Roman" w:hAnsi="Times New Roman"/>
          <w:sz w:val="18"/>
          <w:szCs w:val="18"/>
        </w:rPr>
      </w:pPr>
      <w:r w:rsidRPr="00C248E7">
        <w:rPr>
          <w:rFonts w:ascii="Times New Roman" w:hAnsi="Times New Roman"/>
          <w:i/>
          <w:sz w:val="18"/>
          <w:szCs w:val="18"/>
        </w:rPr>
        <w:t>H</w:t>
      </w:r>
      <w:r w:rsidRPr="00C248E7">
        <w:rPr>
          <w:rFonts w:ascii="Times New Roman" w:hAnsi="Times New Roman"/>
          <w:i/>
          <w:sz w:val="18"/>
          <w:szCs w:val="18"/>
          <w:vertAlign w:val="subscript"/>
        </w:rPr>
        <w:t>bi</w:t>
      </w:r>
      <w:r w:rsidRPr="00C248E7">
        <w:rPr>
          <w:rFonts w:ascii="Times New Roman" w:hAnsi="Times New Roman"/>
          <w:sz w:val="18"/>
          <w:szCs w:val="18"/>
          <w:vertAlign w:val="subscript"/>
        </w:rPr>
        <w:t xml:space="preserve"> </w:t>
      </w:r>
      <w:r w:rsidRPr="00C248E7">
        <w:rPr>
          <w:rFonts w:ascii="Times New Roman" w:hAnsi="Times New Roman"/>
          <w:i/>
          <w:sz w:val="18"/>
          <w:szCs w:val="18"/>
        </w:rPr>
        <w:sym w:font="Symbol" w:char="F0AC"/>
      </w:r>
      <w:r w:rsidRPr="00C248E7">
        <w:rPr>
          <w:rFonts w:ascii="Times New Roman" w:hAnsi="Times New Roman"/>
          <w:i/>
          <w:sz w:val="18"/>
          <w:szCs w:val="18"/>
        </w:rPr>
        <w:t>D</w:t>
      </w:r>
      <w:r w:rsidRPr="00C248E7">
        <w:rPr>
          <w:rFonts w:ascii="Times New Roman" w:hAnsi="Times New Roman"/>
          <w:i/>
          <w:sz w:val="18"/>
          <w:szCs w:val="18"/>
          <w:vertAlign w:val="subscript"/>
        </w:rPr>
        <w:t>p1</w:t>
      </w:r>
      <w:r w:rsidRPr="00C248E7">
        <w:rPr>
          <w:rFonts w:ascii="宋体" w:hAnsi="宋体" w:cs="宋体" w:hint="eastAsia"/>
          <w:sz w:val="18"/>
          <w:szCs w:val="18"/>
          <w:lang w:eastAsia="ja-JP"/>
        </w:rPr>
        <w:t>∪</w:t>
      </w:r>
      <w:r w:rsidRPr="00C248E7">
        <w:rPr>
          <w:rFonts w:ascii="Times New Roman" w:hAnsi="Times New Roman"/>
          <w:i/>
          <w:sz w:val="18"/>
          <w:szCs w:val="18"/>
        </w:rPr>
        <w:t>D</w:t>
      </w:r>
      <w:r w:rsidRPr="00C248E7">
        <w:rPr>
          <w:rFonts w:ascii="Times New Roman" w:hAnsi="Times New Roman"/>
          <w:i/>
          <w:sz w:val="18"/>
          <w:szCs w:val="18"/>
          <w:vertAlign w:val="subscript"/>
        </w:rPr>
        <w:t>p2</w:t>
      </w:r>
      <w:r w:rsidRPr="00C248E7">
        <w:rPr>
          <w:rFonts w:ascii="宋体" w:hAnsi="宋体" w:cs="宋体" w:hint="eastAsia"/>
          <w:sz w:val="18"/>
          <w:szCs w:val="18"/>
          <w:lang w:eastAsia="ja-JP"/>
        </w:rPr>
        <w:t>∪</w:t>
      </w:r>
      <w:r w:rsidRPr="00C248E7">
        <w:rPr>
          <w:rFonts w:ascii="Times New Roman" w:hAnsi="Times New Roman"/>
          <w:sz w:val="18"/>
          <w:szCs w:val="18"/>
        </w:rPr>
        <w:t>…</w:t>
      </w:r>
      <w:r w:rsidRPr="00C248E7">
        <w:rPr>
          <w:rFonts w:ascii="宋体" w:hAnsi="宋体" w:cs="宋体" w:hint="eastAsia"/>
          <w:sz w:val="18"/>
          <w:szCs w:val="18"/>
          <w:lang w:eastAsia="ja-JP"/>
        </w:rPr>
        <w:t>∪</w:t>
      </w:r>
      <w:r w:rsidRPr="00C248E7">
        <w:rPr>
          <w:rFonts w:ascii="Times New Roman" w:hAnsi="Times New Roman"/>
          <w:i/>
          <w:sz w:val="18"/>
          <w:szCs w:val="18"/>
        </w:rPr>
        <w:t>D</w:t>
      </w:r>
      <w:r w:rsidRPr="00C248E7">
        <w:rPr>
          <w:rFonts w:ascii="Times New Roman" w:hAnsi="Times New Roman"/>
          <w:i/>
          <w:sz w:val="18"/>
          <w:szCs w:val="18"/>
          <w:vertAlign w:val="subscript"/>
        </w:rPr>
        <w:t>pX</w:t>
      </w:r>
      <w:r w:rsidR="00483DA5" w:rsidRPr="00C248E7">
        <w:rPr>
          <w:rFonts w:ascii="Times New Roman" w:hAnsi="Times New Roman"/>
          <w:sz w:val="18"/>
          <w:szCs w:val="18"/>
        </w:rPr>
        <w:t>,different keys are merged and the value is summed for the same key</w:t>
      </w:r>
    </w:p>
    <w:p w14:paraId="70FF7500" w14:textId="77777777" w:rsidR="0057160F" w:rsidRPr="00C248E7" w:rsidRDefault="00BE52E7" w:rsidP="00206612">
      <w:pPr>
        <w:pStyle w:val="afff9"/>
        <w:numPr>
          <w:ilvl w:val="0"/>
          <w:numId w:val="49"/>
        </w:numPr>
        <w:ind w:leftChars="226" w:left="780" w:firstLineChars="0"/>
        <w:rPr>
          <w:rFonts w:ascii="Times New Roman" w:hAnsi="Times New Roman"/>
          <w:sz w:val="18"/>
          <w:szCs w:val="18"/>
        </w:rPr>
      </w:pPr>
      <w:r w:rsidRPr="00C248E7">
        <w:rPr>
          <w:rFonts w:ascii="Times New Roman" w:hAnsi="Times New Roman"/>
          <w:i/>
          <w:sz w:val="18"/>
          <w:szCs w:val="18"/>
        </w:rPr>
        <w:t>SB</w:t>
      </w:r>
      <w:r w:rsidRPr="00C248E7">
        <w:rPr>
          <w:rFonts w:ascii="Times New Roman" w:hAnsi="Times New Roman"/>
          <w:i/>
          <w:sz w:val="18"/>
          <w:szCs w:val="18"/>
          <w:vertAlign w:val="subscript"/>
        </w:rPr>
        <w:t>bi</w:t>
      </w:r>
      <w:r w:rsidRPr="00C248E7">
        <w:rPr>
          <w:rFonts w:ascii="Times New Roman" w:hAnsi="Times New Roman"/>
          <w:i/>
          <w:sz w:val="18"/>
          <w:szCs w:val="18"/>
        </w:rPr>
        <w:t xml:space="preserve"> </w:t>
      </w:r>
      <w:r w:rsidR="00DC6F26" w:rsidRPr="00C248E7">
        <w:rPr>
          <w:rFonts w:ascii="Times New Roman" w:hAnsi="Times New Roman"/>
          <w:i/>
          <w:sz w:val="18"/>
          <w:szCs w:val="18"/>
        </w:rPr>
        <w:sym w:font="Symbol" w:char="F0AC"/>
      </w:r>
      <w:r w:rsidRPr="00C248E7">
        <w:rPr>
          <w:rFonts w:ascii="Times New Roman" w:hAnsi="Times New Roman"/>
          <w:i/>
          <w:sz w:val="18"/>
          <w:szCs w:val="18"/>
        </w:rPr>
        <w:t xml:space="preserve">selected the top 20% from the </w:t>
      </w:r>
      <w:r w:rsidRPr="00C248E7">
        <w:rPr>
          <w:rFonts w:ascii="Times New Roman" w:hAnsi="Times New Roman"/>
          <w:sz w:val="18"/>
          <w:szCs w:val="18"/>
        </w:rPr>
        <w:t>s</w:t>
      </w:r>
      <w:r w:rsidR="00DC6F26" w:rsidRPr="00C248E7">
        <w:rPr>
          <w:rFonts w:ascii="Times New Roman" w:hAnsi="Times New Roman"/>
          <w:sz w:val="18"/>
          <w:szCs w:val="18"/>
        </w:rPr>
        <w:t>orted</w:t>
      </w:r>
      <w:r w:rsidRPr="00C248E7">
        <w:rPr>
          <w:rFonts w:ascii="Times New Roman" w:hAnsi="Times New Roman"/>
          <w:sz w:val="18"/>
          <w:szCs w:val="18"/>
        </w:rPr>
        <w:t xml:space="preserve"> </w:t>
      </w:r>
      <w:r w:rsidR="00DC6F26" w:rsidRPr="00C248E7">
        <w:rPr>
          <w:rFonts w:ascii="Times New Roman" w:hAnsi="Times New Roman"/>
          <w:i/>
          <w:sz w:val="18"/>
          <w:szCs w:val="18"/>
        </w:rPr>
        <w:t>H</w:t>
      </w:r>
      <w:r w:rsidR="00DC6F26" w:rsidRPr="00C248E7">
        <w:rPr>
          <w:rFonts w:ascii="Times New Roman" w:hAnsi="Times New Roman"/>
          <w:i/>
          <w:sz w:val="18"/>
          <w:szCs w:val="18"/>
          <w:vertAlign w:val="subscript"/>
        </w:rPr>
        <w:t>bi</w:t>
      </w:r>
      <w:r w:rsidRPr="00C248E7">
        <w:rPr>
          <w:rFonts w:ascii="Times New Roman" w:hAnsi="Times New Roman"/>
          <w:sz w:val="18"/>
          <w:szCs w:val="18"/>
        </w:rPr>
        <w:t xml:space="preserve"> according to the value in the hasmap</w:t>
      </w:r>
    </w:p>
    <w:p w14:paraId="133864A8" w14:textId="77777777" w:rsidR="009E1171" w:rsidRPr="00C248E7" w:rsidRDefault="00DB1A65" w:rsidP="00206612">
      <w:pPr>
        <w:pStyle w:val="afff9"/>
        <w:numPr>
          <w:ilvl w:val="0"/>
          <w:numId w:val="49"/>
        </w:numPr>
        <w:ind w:leftChars="226" w:left="780" w:firstLineChars="0"/>
        <w:rPr>
          <w:rFonts w:ascii="Times New Roman" w:hAnsi="Times New Roman"/>
          <w:sz w:val="18"/>
          <w:szCs w:val="18"/>
        </w:rPr>
      </w:pPr>
      <w:proofErr w:type="gramStart"/>
      <w:r w:rsidRPr="00C248E7">
        <w:rPr>
          <w:rFonts w:ascii="Times New Roman" w:hAnsi="Times New Roman"/>
          <w:sz w:val="18"/>
          <w:szCs w:val="18"/>
        </w:rPr>
        <w:t>r</w:t>
      </w:r>
      <w:r w:rsidR="00333B57" w:rsidRPr="00C248E7">
        <w:rPr>
          <w:rFonts w:ascii="Times New Roman" w:hAnsi="Times New Roman"/>
          <w:sz w:val="18"/>
          <w:szCs w:val="18"/>
        </w:rPr>
        <w:t>eturn</w:t>
      </w:r>
      <w:proofErr w:type="gramEnd"/>
      <w:r w:rsidR="00333B57" w:rsidRPr="00C248E7">
        <w:rPr>
          <w:rFonts w:ascii="Times New Roman" w:hAnsi="Times New Roman"/>
          <w:sz w:val="18"/>
          <w:szCs w:val="18"/>
        </w:rPr>
        <w:t xml:space="preserve"> </w:t>
      </w:r>
      <w:r w:rsidR="00333B57" w:rsidRPr="00C248E7">
        <w:rPr>
          <w:rFonts w:ascii="Times New Roman" w:hAnsi="Times New Roman"/>
          <w:i/>
          <w:sz w:val="18"/>
          <w:szCs w:val="18"/>
        </w:rPr>
        <w:t>SB</w:t>
      </w:r>
      <w:r w:rsidR="00333B57" w:rsidRPr="00C248E7">
        <w:rPr>
          <w:rFonts w:ascii="Times New Roman" w:hAnsi="Times New Roman"/>
          <w:i/>
          <w:sz w:val="18"/>
          <w:szCs w:val="18"/>
          <w:vertAlign w:val="subscript"/>
        </w:rPr>
        <w:t>bi</w:t>
      </w:r>
      <w:r w:rsidR="006C324C" w:rsidRPr="00C248E7">
        <w:rPr>
          <w:rFonts w:ascii="Times New Roman" w:hAnsi="Times New Roman"/>
          <w:i/>
          <w:sz w:val="18"/>
          <w:szCs w:val="18"/>
          <w:vertAlign w:val="subscript"/>
        </w:rPr>
        <w:t>.</w:t>
      </w:r>
    </w:p>
    <w:p w14:paraId="757A4AFC" w14:textId="77777777" w:rsidR="00545D54" w:rsidRPr="006F46DB" w:rsidRDefault="00545D54" w:rsidP="00DB1A65">
      <w:pPr>
        <w:rPr>
          <w:szCs w:val="18"/>
        </w:rPr>
      </w:pPr>
    </w:p>
    <w:p w14:paraId="6F9B8A19" w14:textId="77777777" w:rsidR="00802531" w:rsidRPr="006F46DB" w:rsidRDefault="005C20CB" w:rsidP="00DE6ED2">
      <w:pPr>
        <w:pStyle w:val="31"/>
        <w:ind w:firstLine="280"/>
        <w:rPr>
          <w:szCs w:val="18"/>
        </w:rPr>
      </w:pPr>
      <w:bookmarkStart w:id="0" w:name="_Toc390681858"/>
      <w:r>
        <w:rPr>
          <w:rFonts w:hint="eastAsia"/>
          <w:szCs w:val="18"/>
        </w:rPr>
        <w:lastRenderedPageBreak/>
        <w:t>1.3.2</w:t>
      </w:r>
      <w:r w:rsidR="00B851D3">
        <w:rPr>
          <w:szCs w:val="18"/>
        </w:rPr>
        <w:t xml:space="preserve"> </w:t>
      </w:r>
      <w:r w:rsidR="00DB7445" w:rsidRPr="006F46DB">
        <w:rPr>
          <w:szCs w:val="18"/>
        </w:rPr>
        <w:t>算法</w:t>
      </w:r>
      <w:r w:rsidR="00DB7445" w:rsidRPr="006F46DB">
        <w:rPr>
          <w:szCs w:val="18"/>
        </w:rPr>
        <w:t xml:space="preserve">3 </w:t>
      </w:r>
      <w:r w:rsidR="0048255C" w:rsidRPr="006F46DB">
        <w:rPr>
          <w:szCs w:val="18"/>
        </w:rPr>
        <w:t>应用</w:t>
      </w:r>
      <w:r w:rsidR="003C602B" w:rsidRPr="006F46DB">
        <w:rPr>
          <w:szCs w:val="18"/>
        </w:rPr>
        <w:t>线性感知机算法求解</w:t>
      </w:r>
      <w:r w:rsidR="00E30C51" w:rsidRPr="006F46DB">
        <w:rPr>
          <w:szCs w:val="18"/>
        </w:rPr>
        <w:t>每个断点处</w:t>
      </w:r>
      <w:r w:rsidR="00802531" w:rsidRPr="006F46DB">
        <w:rPr>
          <w:szCs w:val="18"/>
        </w:rPr>
        <w:t>门限值</w:t>
      </w:r>
      <w:bookmarkEnd w:id="0"/>
    </w:p>
    <w:p w14:paraId="3D0DD84B" w14:textId="77777777" w:rsidR="00897769" w:rsidRPr="00D82DF3" w:rsidRDefault="00AB63A8" w:rsidP="00BE3849">
      <w:pPr>
        <w:ind w:firstLineChars="200" w:firstLine="372"/>
        <w:rPr>
          <w:szCs w:val="18"/>
        </w:rPr>
      </w:pPr>
      <w:r>
        <w:rPr>
          <w:rFonts w:hint="eastAsia"/>
          <w:szCs w:val="18"/>
        </w:rPr>
        <w:t>给定</w:t>
      </w:r>
      <w:r w:rsidR="0029778B" w:rsidRPr="009664CE">
        <w:rPr>
          <w:szCs w:val="18"/>
        </w:rPr>
        <w:t>输入</w:t>
      </w:r>
      <w:r w:rsidR="000A6CA9" w:rsidRPr="009664CE">
        <w:rPr>
          <w:i/>
          <w:szCs w:val="18"/>
        </w:rPr>
        <w:t>P</w:t>
      </w:r>
      <w:r w:rsidR="007A79C7" w:rsidRPr="009664CE">
        <w:rPr>
          <w:i/>
          <w:szCs w:val="18"/>
        </w:rPr>
        <w:t>,</w:t>
      </w:r>
      <w:r w:rsidR="009D28C8" w:rsidRPr="009664CE">
        <w:rPr>
          <w:i/>
          <w:szCs w:val="18"/>
        </w:rPr>
        <w:t xml:space="preserve"> </w:t>
      </w:r>
      <w:r w:rsidR="009D28C8" w:rsidRPr="009664CE">
        <w:rPr>
          <w:i/>
          <w:sz w:val="15"/>
          <w:szCs w:val="15"/>
        </w:rPr>
        <w:t>SP</w:t>
      </w:r>
      <w:r w:rsidR="009D28C8" w:rsidRPr="009664CE">
        <w:rPr>
          <w:bCs/>
          <w:i/>
          <w:sz w:val="15"/>
          <w:szCs w:val="15"/>
        </w:rPr>
        <w:t>Tt</w:t>
      </w:r>
      <w:r w:rsidR="009D28C8" w:rsidRPr="009664CE">
        <w:rPr>
          <w:bCs/>
          <w:i/>
          <w:sz w:val="15"/>
          <w:szCs w:val="15"/>
          <w:vertAlign w:val="subscript"/>
        </w:rPr>
        <w:t>new</w:t>
      </w:r>
      <w:r w:rsidR="007A79C7" w:rsidRPr="009664CE">
        <w:rPr>
          <w:szCs w:val="18"/>
        </w:rPr>
        <w:t>,</w:t>
      </w:r>
      <w:r w:rsidR="009D28C8" w:rsidRPr="009664CE">
        <w:rPr>
          <w:szCs w:val="18"/>
        </w:rPr>
        <w:t xml:space="preserve"> </w:t>
      </w:r>
      <w:r w:rsidR="005962FF" w:rsidRPr="009664CE">
        <w:rPr>
          <w:i/>
          <w:sz w:val="15"/>
          <w:szCs w:val="15"/>
        </w:rPr>
        <w:t>SF</w:t>
      </w:r>
      <w:r w:rsidR="005962FF" w:rsidRPr="009664CE">
        <w:rPr>
          <w:bCs/>
          <w:i/>
          <w:sz w:val="15"/>
          <w:szCs w:val="15"/>
        </w:rPr>
        <w:t>Tt</w:t>
      </w:r>
      <w:r w:rsidR="005962FF" w:rsidRPr="009664CE">
        <w:rPr>
          <w:bCs/>
          <w:i/>
          <w:sz w:val="15"/>
          <w:szCs w:val="15"/>
          <w:vertAlign w:val="subscript"/>
        </w:rPr>
        <w:t>new</w:t>
      </w:r>
      <w:r w:rsidR="007A79C7" w:rsidRPr="009664CE">
        <w:rPr>
          <w:szCs w:val="18"/>
        </w:rPr>
        <w:t>,</w:t>
      </w:r>
      <w:r w:rsidR="009D28C8" w:rsidRPr="009664CE">
        <w:rPr>
          <w:szCs w:val="18"/>
        </w:rPr>
        <w:t xml:space="preserve"> </w:t>
      </w:r>
      <w:r w:rsidR="000A6CA9" w:rsidRPr="009664CE">
        <w:rPr>
          <w:i/>
          <w:szCs w:val="18"/>
        </w:rPr>
        <w:t>b</w:t>
      </w:r>
      <w:r w:rsidR="000A6CA9" w:rsidRPr="009664CE">
        <w:rPr>
          <w:i/>
          <w:szCs w:val="18"/>
          <w:vertAlign w:val="subscript"/>
        </w:rPr>
        <w:t>i</w:t>
      </w:r>
      <w:r w:rsidR="000A6CA9" w:rsidRPr="009664CE">
        <w:rPr>
          <w:szCs w:val="18"/>
        </w:rPr>
        <w:t>以及</w:t>
      </w:r>
      <w:r w:rsidR="000A6CA9" w:rsidRPr="009664CE">
        <w:rPr>
          <w:i/>
          <w:szCs w:val="18"/>
        </w:rPr>
        <w:t>S</w:t>
      </w:r>
      <w:r w:rsidR="0076378C" w:rsidRPr="009664CE">
        <w:rPr>
          <w:i/>
          <w:szCs w:val="18"/>
        </w:rPr>
        <w:t>B</w:t>
      </w:r>
      <w:r w:rsidR="000A6CA9" w:rsidRPr="009664CE">
        <w:rPr>
          <w:i/>
          <w:szCs w:val="18"/>
          <w:vertAlign w:val="subscript"/>
        </w:rPr>
        <w:t>bi</w:t>
      </w:r>
      <w:r w:rsidRPr="009664CE">
        <w:rPr>
          <w:szCs w:val="18"/>
        </w:rPr>
        <w:t>,</w:t>
      </w:r>
      <w:r w:rsidR="00FF29DC">
        <w:rPr>
          <w:rFonts w:hint="eastAsia"/>
          <w:szCs w:val="18"/>
        </w:rPr>
        <w:t xml:space="preserve"> </w:t>
      </w:r>
      <w:r w:rsidR="00FF29DC">
        <w:rPr>
          <w:rFonts w:hint="eastAsia"/>
          <w:szCs w:val="18"/>
        </w:rPr>
        <w:t>首先</w:t>
      </w:r>
      <w:r w:rsidR="00740939" w:rsidRPr="009664CE">
        <w:rPr>
          <w:szCs w:val="18"/>
        </w:rPr>
        <w:t>初始化候选门限值</w:t>
      </w:r>
      <w:r w:rsidR="001C7BFD" w:rsidRPr="009664CE">
        <w:rPr>
          <w:szCs w:val="18"/>
        </w:rPr>
        <w:t>二维</w:t>
      </w:r>
      <w:r w:rsidR="00740939" w:rsidRPr="009664CE">
        <w:rPr>
          <w:szCs w:val="18"/>
        </w:rPr>
        <w:t>数组</w:t>
      </w:r>
      <w:r w:rsidR="00740939" w:rsidRPr="009664CE">
        <w:rPr>
          <w:i/>
          <w:szCs w:val="18"/>
        </w:rPr>
        <w:t>temp[][]</w:t>
      </w:r>
      <w:r w:rsidR="00740939" w:rsidRPr="009664CE">
        <w:rPr>
          <w:szCs w:val="18"/>
        </w:rPr>
        <w:t>为零</w:t>
      </w:r>
      <w:r w:rsidR="00740939" w:rsidRPr="009664CE">
        <w:rPr>
          <w:szCs w:val="18"/>
        </w:rPr>
        <w:t>,</w:t>
      </w:r>
      <w:r w:rsidR="00740939" w:rsidRPr="009664CE">
        <w:rPr>
          <w:szCs w:val="18"/>
        </w:rPr>
        <w:t>两维数组长度都为</w:t>
      </w:r>
      <w:r w:rsidR="009D28C8" w:rsidRPr="009664CE">
        <w:rPr>
          <w:i/>
          <w:sz w:val="15"/>
          <w:szCs w:val="15"/>
        </w:rPr>
        <w:t>SP</w:t>
      </w:r>
      <w:r w:rsidR="009D28C8" w:rsidRPr="009664CE">
        <w:rPr>
          <w:bCs/>
          <w:i/>
          <w:sz w:val="15"/>
          <w:szCs w:val="15"/>
        </w:rPr>
        <w:t>Tt</w:t>
      </w:r>
      <w:r w:rsidR="009D28C8" w:rsidRPr="009664CE">
        <w:rPr>
          <w:bCs/>
          <w:i/>
          <w:sz w:val="15"/>
          <w:szCs w:val="15"/>
          <w:vertAlign w:val="subscript"/>
        </w:rPr>
        <w:t>new</w:t>
      </w:r>
      <w:r w:rsidR="00740939" w:rsidRPr="009664CE">
        <w:rPr>
          <w:rFonts w:ascii="宋体" w:hAnsi="宋体" w:cs="宋体" w:hint="eastAsia"/>
          <w:i/>
          <w:szCs w:val="18"/>
        </w:rPr>
        <w:t>∪</w:t>
      </w:r>
      <w:r w:rsidR="005962FF" w:rsidRPr="009664CE">
        <w:rPr>
          <w:i/>
          <w:sz w:val="15"/>
          <w:szCs w:val="15"/>
        </w:rPr>
        <w:t>SF</w:t>
      </w:r>
      <w:r w:rsidR="005962FF" w:rsidRPr="009664CE">
        <w:rPr>
          <w:bCs/>
          <w:i/>
          <w:sz w:val="15"/>
          <w:szCs w:val="15"/>
        </w:rPr>
        <w:t>Tt</w:t>
      </w:r>
      <w:r w:rsidR="005962FF" w:rsidRPr="009664CE">
        <w:rPr>
          <w:bCs/>
          <w:i/>
          <w:sz w:val="15"/>
          <w:szCs w:val="15"/>
          <w:vertAlign w:val="subscript"/>
        </w:rPr>
        <w:t>new</w:t>
      </w:r>
      <w:r w:rsidR="00740939" w:rsidRPr="009664CE">
        <w:rPr>
          <w:szCs w:val="18"/>
        </w:rPr>
        <w:t>中测试用例个数</w:t>
      </w:r>
      <w:r w:rsidR="00B62B9B">
        <w:rPr>
          <w:rFonts w:hint="eastAsia"/>
          <w:szCs w:val="18"/>
        </w:rPr>
        <w:t>.</w:t>
      </w:r>
      <w:r w:rsidR="00FF29DC" w:rsidRPr="009664CE">
        <w:rPr>
          <w:szCs w:val="18"/>
        </w:rPr>
        <w:t>对于</w:t>
      </w:r>
      <w:r w:rsidR="00FF29DC" w:rsidRPr="009664CE">
        <w:rPr>
          <w:i/>
          <w:sz w:val="15"/>
          <w:szCs w:val="15"/>
        </w:rPr>
        <w:t>SP</w:t>
      </w:r>
      <w:r w:rsidR="00FF29DC" w:rsidRPr="009664CE">
        <w:rPr>
          <w:bCs/>
          <w:i/>
          <w:sz w:val="15"/>
          <w:szCs w:val="15"/>
        </w:rPr>
        <w:t>Tt</w:t>
      </w:r>
      <w:r w:rsidR="00FF29DC" w:rsidRPr="009664CE">
        <w:rPr>
          <w:bCs/>
          <w:i/>
          <w:sz w:val="15"/>
          <w:szCs w:val="15"/>
          <w:vertAlign w:val="subscript"/>
        </w:rPr>
        <w:t>new</w:t>
      </w:r>
      <w:r w:rsidR="00FF29DC" w:rsidRPr="009664CE">
        <w:rPr>
          <w:rFonts w:ascii="宋体" w:hAnsi="宋体" w:cs="宋体" w:hint="eastAsia"/>
          <w:i/>
          <w:szCs w:val="18"/>
        </w:rPr>
        <w:t>∪</w:t>
      </w:r>
      <w:r w:rsidR="00FF29DC" w:rsidRPr="009664CE">
        <w:rPr>
          <w:i/>
          <w:sz w:val="15"/>
          <w:szCs w:val="15"/>
        </w:rPr>
        <w:t>SF</w:t>
      </w:r>
      <w:r w:rsidR="00FF29DC" w:rsidRPr="009664CE">
        <w:rPr>
          <w:bCs/>
          <w:i/>
          <w:sz w:val="15"/>
          <w:szCs w:val="15"/>
        </w:rPr>
        <w:t>Tt</w:t>
      </w:r>
      <w:r w:rsidR="00FF29DC" w:rsidRPr="009664CE">
        <w:rPr>
          <w:bCs/>
          <w:i/>
          <w:sz w:val="15"/>
          <w:szCs w:val="15"/>
          <w:vertAlign w:val="subscript"/>
        </w:rPr>
        <w:t>new</w:t>
      </w:r>
      <w:r w:rsidR="00FF29DC" w:rsidRPr="009664CE">
        <w:rPr>
          <w:szCs w:val="18"/>
        </w:rPr>
        <w:t>中每个测试用例</w:t>
      </w:r>
      <w:r w:rsidR="00FF29DC" w:rsidRPr="009664CE">
        <w:rPr>
          <w:i/>
          <w:szCs w:val="18"/>
        </w:rPr>
        <w:t>t</w:t>
      </w:r>
      <w:r w:rsidR="00FF29DC" w:rsidRPr="009664CE">
        <w:rPr>
          <w:i/>
          <w:szCs w:val="18"/>
          <w:vertAlign w:val="subscript"/>
        </w:rPr>
        <w:t>k</w:t>
      </w:r>
      <w:r w:rsidR="00FF29DC" w:rsidRPr="009664CE">
        <w:rPr>
          <w:szCs w:val="18"/>
        </w:rPr>
        <w:t>(</w:t>
      </w:r>
      <w:r w:rsidR="00FF29DC" w:rsidRPr="009664CE">
        <w:rPr>
          <w:i/>
          <w:szCs w:val="18"/>
        </w:rPr>
        <w:t>1≤k≤|</w:t>
      </w:r>
      <w:r w:rsidR="00FF29DC" w:rsidRPr="009664CE">
        <w:rPr>
          <w:i/>
          <w:sz w:val="15"/>
          <w:szCs w:val="15"/>
        </w:rPr>
        <w:t xml:space="preserve"> SP</w:t>
      </w:r>
      <w:r w:rsidR="00FF29DC" w:rsidRPr="009664CE">
        <w:rPr>
          <w:bCs/>
          <w:i/>
          <w:sz w:val="15"/>
          <w:szCs w:val="15"/>
        </w:rPr>
        <w:t>Tt</w:t>
      </w:r>
      <w:r w:rsidR="00FF29DC" w:rsidRPr="009664CE">
        <w:rPr>
          <w:bCs/>
          <w:i/>
          <w:sz w:val="15"/>
          <w:szCs w:val="15"/>
          <w:vertAlign w:val="subscript"/>
        </w:rPr>
        <w:t>new</w:t>
      </w:r>
      <w:r w:rsidR="00FF29DC" w:rsidRPr="009664CE">
        <w:rPr>
          <w:rFonts w:ascii="宋体" w:hAnsi="宋体" w:cs="宋体" w:hint="eastAsia"/>
          <w:i/>
          <w:szCs w:val="18"/>
        </w:rPr>
        <w:t>∪</w:t>
      </w:r>
      <w:r w:rsidR="00FF29DC" w:rsidRPr="009664CE">
        <w:rPr>
          <w:i/>
          <w:sz w:val="15"/>
          <w:szCs w:val="15"/>
        </w:rPr>
        <w:t>SF</w:t>
      </w:r>
      <w:r w:rsidR="00FF29DC" w:rsidRPr="009664CE">
        <w:rPr>
          <w:bCs/>
          <w:i/>
          <w:sz w:val="15"/>
          <w:szCs w:val="15"/>
        </w:rPr>
        <w:t>Tt</w:t>
      </w:r>
      <w:r w:rsidR="00FF29DC" w:rsidRPr="009664CE">
        <w:rPr>
          <w:bCs/>
          <w:i/>
          <w:sz w:val="15"/>
          <w:szCs w:val="15"/>
          <w:vertAlign w:val="subscript"/>
        </w:rPr>
        <w:t>new</w:t>
      </w:r>
      <w:r w:rsidR="00FF29DC" w:rsidRPr="009664CE">
        <w:rPr>
          <w:i/>
          <w:szCs w:val="18"/>
        </w:rPr>
        <w:t xml:space="preserve"> |</w:t>
      </w:r>
      <w:r w:rsidR="00FF29DC" w:rsidRPr="009664CE">
        <w:rPr>
          <w:szCs w:val="18"/>
        </w:rPr>
        <w:t>),</w:t>
      </w:r>
      <w:r w:rsidR="00FF29DC" w:rsidRPr="009664CE">
        <w:rPr>
          <w:szCs w:val="18"/>
        </w:rPr>
        <w:t>将其作为一个新测试用例</w:t>
      </w:r>
      <w:r w:rsidR="00FF29DC" w:rsidRPr="009664CE">
        <w:rPr>
          <w:szCs w:val="18"/>
        </w:rPr>
        <w:t>,</w:t>
      </w:r>
      <w:r w:rsidR="00D82DF3" w:rsidRPr="00D82DF3">
        <w:rPr>
          <w:szCs w:val="18"/>
        </w:rPr>
        <w:t xml:space="preserve"> </w:t>
      </w:r>
      <w:r w:rsidR="00D82DF3">
        <w:rPr>
          <w:rFonts w:hint="eastAsia"/>
          <w:szCs w:val="18"/>
        </w:rPr>
        <w:t>分别</w:t>
      </w:r>
      <w:r w:rsidR="00D82DF3" w:rsidRPr="009664CE">
        <w:rPr>
          <w:szCs w:val="18"/>
        </w:rPr>
        <w:t>计算</w:t>
      </w:r>
      <w:r w:rsidR="00D82DF3" w:rsidRPr="009664CE">
        <w:rPr>
          <w:i/>
          <w:szCs w:val="18"/>
        </w:rPr>
        <w:t>temp</w:t>
      </w:r>
      <w:r w:rsidR="00D82DF3" w:rsidRPr="009664CE">
        <w:rPr>
          <w:szCs w:val="18"/>
        </w:rPr>
        <w:t>的第</w:t>
      </w:r>
      <w:r w:rsidR="00D82DF3" w:rsidRPr="009664CE">
        <w:rPr>
          <w:i/>
          <w:szCs w:val="18"/>
        </w:rPr>
        <w:t>k</w:t>
      </w:r>
      <w:r w:rsidR="00D82DF3" w:rsidRPr="009664CE">
        <w:rPr>
          <w:szCs w:val="18"/>
        </w:rPr>
        <w:t>行元素</w:t>
      </w:r>
      <w:r w:rsidR="00EC08B9">
        <w:rPr>
          <w:rFonts w:hint="eastAsia"/>
          <w:szCs w:val="18"/>
        </w:rPr>
        <w:t>,</w:t>
      </w:r>
      <w:r w:rsidR="00365A5D" w:rsidRPr="009664CE">
        <w:rPr>
          <w:szCs w:val="18"/>
        </w:rPr>
        <w:t>根据</w:t>
      </w:r>
      <w:r w:rsidR="00365A5D" w:rsidRPr="009664CE">
        <w:rPr>
          <w:szCs w:val="18"/>
        </w:rPr>
        <w:t>“</w:t>
      </w:r>
      <w:r w:rsidR="00365A5D" w:rsidRPr="009664CE">
        <w:rPr>
          <w:szCs w:val="18"/>
        </w:rPr>
        <w:t>测试预言生成算法</w:t>
      </w:r>
      <w:r w:rsidR="00365A5D" w:rsidRPr="009664CE">
        <w:rPr>
          <w:szCs w:val="18"/>
        </w:rPr>
        <w:t>”</w:t>
      </w:r>
      <w:r w:rsidR="007A79C7" w:rsidRPr="009664CE">
        <w:rPr>
          <w:szCs w:val="18"/>
        </w:rPr>
        <w:t>,</w:t>
      </w:r>
      <w:r w:rsidR="00365A5D" w:rsidRPr="009664CE">
        <w:rPr>
          <w:szCs w:val="18"/>
        </w:rPr>
        <w:t>对于</w:t>
      </w:r>
      <w:r w:rsidR="00E510E4" w:rsidRPr="009664CE">
        <w:rPr>
          <w:i/>
          <w:sz w:val="15"/>
          <w:szCs w:val="15"/>
        </w:rPr>
        <w:t>SP</w:t>
      </w:r>
      <w:r w:rsidR="00E510E4" w:rsidRPr="009664CE">
        <w:rPr>
          <w:bCs/>
          <w:i/>
          <w:sz w:val="15"/>
          <w:szCs w:val="15"/>
        </w:rPr>
        <w:t>Tt</w:t>
      </w:r>
      <w:r w:rsidR="00E510E4" w:rsidRPr="009664CE">
        <w:rPr>
          <w:bCs/>
          <w:i/>
          <w:sz w:val="15"/>
          <w:szCs w:val="15"/>
          <w:vertAlign w:val="subscript"/>
        </w:rPr>
        <w:t>new</w:t>
      </w:r>
      <w:r w:rsidR="00365A5D" w:rsidRPr="009664CE">
        <w:rPr>
          <w:rFonts w:ascii="宋体" w:hAnsi="宋体" w:cs="宋体" w:hint="eastAsia"/>
          <w:i/>
          <w:szCs w:val="18"/>
        </w:rPr>
        <w:t>∪</w:t>
      </w:r>
      <w:r w:rsidR="005962FF" w:rsidRPr="009664CE">
        <w:rPr>
          <w:i/>
          <w:sz w:val="15"/>
          <w:szCs w:val="15"/>
        </w:rPr>
        <w:t>SF</w:t>
      </w:r>
      <w:r w:rsidR="005962FF" w:rsidRPr="009664CE">
        <w:rPr>
          <w:bCs/>
          <w:i/>
          <w:sz w:val="15"/>
          <w:szCs w:val="15"/>
        </w:rPr>
        <w:t>Tt</w:t>
      </w:r>
      <w:r w:rsidR="005962FF" w:rsidRPr="009664CE">
        <w:rPr>
          <w:bCs/>
          <w:i/>
          <w:sz w:val="15"/>
          <w:szCs w:val="15"/>
          <w:vertAlign w:val="subscript"/>
        </w:rPr>
        <w:t>new</w:t>
      </w:r>
      <w:r w:rsidR="00365A5D" w:rsidRPr="009664CE">
        <w:rPr>
          <w:szCs w:val="18"/>
        </w:rPr>
        <w:t>中每个测试用例</w:t>
      </w:r>
      <w:r w:rsidR="00AD0C52" w:rsidRPr="009664CE">
        <w:rPr>
          <w:i/>
          <w:szCs w:val="18"/>
        </w:rPr>
        <w:t>t</w:t>
      </w:r>
      <w:r w:rsidR="00365A5D" w:rsidRPr="009664CE">
        <w:rPr>
          <w:i/>
          <w:szCs w:val="18"/>
          <w:vertAlign w:val="subscript"/>
        </w:rPr>
        <w:t>k</w:t>
      </w:r>
      <w:r w:rsidR="00365A5D" w:rsidRPr="009664CE">
        <w:rPr>
          <w:szCs w:val="18"/>
        </w:rPr>
        <w:t>(</w:t>
      </w:r>
      <w:r w:rsidR="00365A5D" w:rsidRPr="009664CE">
        <w:rPr>
          <w:i/>
          <w:szCs w:val="18"/>
        </w:rPr>
        <w:t>1≤k≤|</w:t>
      </w:r>
      <w:r w:rsidR="009D28C8" w:rsidRPr="009664CE">
        <w:rPr>
          <w:i/>
          <w:sz w:val="15"/>
          <w:szCs w:val="15"/>
        </w:rPr>
        <w:t xml:space="preserve"> SP</w:t>
      </w:r>
      <w:r w:rsidR="009D28C8" w:rsidRPr="009664CE">
        <w:rPr>
          <w:bCs/>
          <w:i/>
          <w:sz w:val="15"/>
          <w:szCs w:val="15"/>
        </w:rPr>
        <w:t>Tt</w:t>
      </w:r>
      <w:r w:rsidR="009D28C8" w:rsidRPr="009664CE">
        <w:rPr>
          <w:bCs/>
          <w:i/>
          <w:sz w:val="15"/>
          <w:szCs w:val="15"/>
          <w:vertAlign w:val="subscript"/>
        </w:rPr>
        <w:t>new</w:t>
      </w:r>
      <w:r w:rsidR="00365A5D" w:rsidRPr="009664CE">
        <w:rPr>
          <w:rFonts w:ascii="宋体" w:hAnsi="宋体" w:cs="宋体" w:hint="eastAsia"/>
          <w:i/>
          <w:szCs w:val="18"/>
        </w:rPr>
        <w:t>∪</w:t>
      </w:r>
      <w:r w:rsidR="005962FF" w:rsidRPr="009664CE">
        <w:rPr>
          <w:i/>
          <w:sz w:val="15"/>
          <w:szCs w:val="15"/>
        </w:rPr>
        <w:t>SF</w:t>
      </w:r>
      <w:r w:rsidR="005962FF" w:rsidRPr="009664CE">
        <w:rPr>
          <w:bCs/>
          <w:i/>
          <w:sz w:val="15"/>
          <w:szCs w:val="15"/>
        </w:rPr>
        <w:t>Tt</w:t>
      </w:r>
      <w:r w:rsidR="005962FF" w:rsidRPr="009664CE">
        <w:rPr>
          <w:bCs/>
          <w:i/>
          <w:sz w:val="15"/>
          <w:szCs w:val="15"/>
          <w:vertAlign w:val="subscript"/>
        </w:rPr>
        <w:t>new</w:t>
      </w:r>
      <w:r w:rsidR="005962FF" w:rsidRPr="009664CE">
        <w:rPr>
          <w:i/>
          <w:szCs w:val="18"/>
        </w:rPr>
        <w:t xml:space="preserve"> </w:t>
      </w:r>
      <w:r w:rsidR="00365A5D" w:rsidRPr="009664CE">
        <w:rPr>
          <w:i/>
          <w:szCs w:val="18"/>
        </w:rPr>
        <w:t>|</w:t>
      </w:r>
      <w:r w:rsidR="00365A5D" w:rsidRPr="009664CE">
        <w:rPr>
          <w:szCs w:val="18"/>
        </w:rPr>
        <w:t>)</w:t>
      </w:r>
      <w:r w:rsidR="007A79C7" w:rsidRPr="009664CE">
        <w:rPr>
          <w:szCs w:val="18"/>
        </w:rPr>
        <w:t>,</w:t>
      </w:r>
      <w:r w:rsidR="00365A5D" w:rsidRPr="009664CE">
        <w:rPr>
          <w:szCs w:val="18"/>
        </w:rPr>
        <w:t>将其作为一个新测试用例</w:t>
      </w:r>
      <w:r w:rsidR="00DD79E2" w:rsidRPr="009664CE">
        <w:rPr>
          <w:i/>
          <w:szCs w:val="18"/>
        </w:rPr>
        <w:t>t</w:t>
      </w:r>
      <w:r w:rsidR="00365A5D" w:rsidRPr="009664CE">
        <w:rPr>
          <w:i/>
          <w:szCs w:val="18"/>
          <w:vertAlign w:val="subscript"/>
        </w:rPr>
        <w:t>new</w:t>
      </w:r>
      <w:r w:rsidR="00365A5D" w:rsidRPr="009664CE">
        <w:rPr>
          <w:szCs w:val="18"/>
        </w:rPr>
        <w:t>；</w:t>
      </w:r>
      <w:r w:rsidR="00A771A2" w:rsidRPr="009664CE">
        <w:rPr>
          <w:szCs w:val="18"/>
        </w:rPr>
        <w:t>计算每个候选门限值的预测成功率</w:t>
      </w:r>
      <w:r w:rsidR="007A79C7" w:rsidRPr="009664CE">
        <w:rPr>
          <w:szCs w:val="18"/>
        </w:rPr>
        <w:t>,</w:t>
      </w:r>
      <w:r w:rsidR="00365A5D" w:rsidRPr="009664CE">
        <w:rPr>
          <w:szCs w:val="18"/>
        </w:rPr>
        <w:t>将</w:t>
      </w:r>
      <w:r w:rsidR="00365A5D" w:rsidRPr="009664CE">
        <w:rPr>
          <w:i/>
          <w:szCs w:val="18"/>
        </w:rPr>
        <w:t>temp</w:t>
      </w:r>
      <w:r w:rsidR="00365A5D" w:rsidRPr="009664CE">
        <w:rPr>
          <w:szCs w:val="18"/>
        </w:rPr>
        <w:t>中预测准确率最大的候选门限值存入</w:t>
      </w:r>
      <w:r w:rsidR="00365A5D" w:rsidRPr="009664CE">
        <w:rPr>
          <w:i/>
          <w:szCs w:val="18"/>
        </w:rPr>
        <w:t>Threshold</w:t>
      </w:r>
      <w:r w:rsidR="00365A5D" w:rsidRPr="009664CE">
        <w:rPr>
          <w:i/>
          <w:szCs w:val="18"/>
          <w:vertAlign w:val="subscript"/>
        </w:rPr>
        <w:t>bi</w:t>
      </w:r>
      <w:r w:rsidR="004B14EA" w:rsidRPr="009664CE">
        <w:rPr>
          <w:szCs w:val="18"/>
        </w:rPr>
        <w:t xml:space="preserve"> </w:t>
      </w:r>
      <w:r w:rsidR="007A79C7" w:rsidRPr="009664CE">
        <w:rPr>
          <w:szCs w:val="18"/>
        </w:rPr>
        <w:t>,</w:t>
      </w:r>
      <w:r w:rsidR="006D0E5F" w:rsidRPr="009664CE">
        <w:rPr>
          <w:szCs w:val="18"/>
        </w:rPr>
        <w:t>算法结束</w:t>
      </w:r>
      <w:r w:rsidR="007A79C7" w:rsidRPr="009664CE">
        <w:rPr>
          <w:szCs w:val="18"/>
        </w:rPr>
        <w:t>,</w:t>
      </w:r>
      <w:r w:rsidR="00250D6C" w:rsidRPr="009664CE">
        <w:rPr>
          <w:szCs w:val="18"/>
        </w:rPr>
        <w:t>返回</w:t>
      </w:r>
      <w:r w:rsidR="00250D6C" w:rsidRPr="009664CE">
        <w:rPr>
          <w:i/>
          <w:szCs w:val="18"/>
        </w:rPr>
        <w:t>Threshold</w:t>
      </w:r>
      <w:r w:rsidR="00250D6C" w:rsidRPr="009664CE">
        <w:rPr>
          <w:i/>
          <w:szCs w:val="18"/>
          <w:vertAlign w:val="subscript"/>
        </w:rPr>
        <w:t>b</w:t>
      </w:r>
      <w:r w:rsidR="00250D6C" w:rsidRPr="00907F3C">
        <w:rPr>
          <w:i/>
          <w:szCs w:val="18"/>
          <w:vertAlign w:val="subscript"/>
        </w:rPr>
        <w:t>i</w:t>
      </w:r>
      <w:r w:rsidR="00D82DF3" w:rsidRPr="00907F3C">
        <w:rPr>
          <w:rFonts w:hint="eastAsia"/>
          <w:szCs w:val="18"/>
        </w:rPr>
        <w:t>.</w:t>
      </w:r>
    </w:p>
    <w:p w14:paraId="572F8EC9" w14:textId="77777777" w:rsidR="00837C07" w:rsidRDefault="00C435C4" w:rsidP="00EE24B1">
      <w:pPr>
        <w:ind w:left="651" w:hangingChars="350" w:hanging="651"/>
        <w:rPr>
          <w:szCs w:val="18"/>
        </w:rPr>
      </w:pPr>
      <w:r>
        <w:rPr>
          <w:rFonts w:hint="eastAsia"/>
          <w:szCs w:val="18"/>
        </w:rPr>
        <w:t>算法</w:t>
      </w:r>
      <w:r>
        <w:rPr>
          <w:rFonts w:hint="eastAsia"/>
          <w:szCs w:val="18"/>
        </w:rPr>
        <w:t>3</w:t>
      </w:r>
      <w:r>
        <w:rPr>
          <w:rFonts w:hint="eastAsia"/>
          <w:szCs w:val="18"/>
        </w:rPr>
        <w:t>的伪代码如下所示</w:t>
      </w:r>
      <w:r w:rsidR="00837C07">
        <w:rPr>
          <w:rFonts w:hint="eastAsia"/>
          <w:szCs w:val="18"/>
        </w:rPr>
        <w:t>（</w:t>
      </w:r>
      <w:r w:rsidR="00EE24B1">
        <w:rPr>
          <w:rFonts w:hint="eastAsia"/>
          <w:szCs w:val="18"/>
        </w:rPr>
        <w:t>1</w:t>
      </w:r>
      <w:r w:rsidR="00EE24B1">
        <w:rPr>
          <w:szCs w:val="18"/>
        </w:rPr>
        <w:t>-34</w:t>
      </w:r>
      <w:r w:rsidR="00EE24B1">
        <w:rPr>
          <w:rFonts w:hint="eastAsia"/>
          <w:szCs w:val="18"/>
        </w:rPr>
        <w:t>行</w:t>
      </w:r>
      <w:r w:rsidR="00837C07">
        <w:rPr>
          <w:rFonts w:hint="eastAsia"/>
          <w:szCs w:val="18"/>
        </w:rPr>
        <w:t>）：</w:t>
      </w:r>
    </w:p>
    <w:p w14:paraId="5685912E" w14:textId="77777777" w:rsidR="00837C07" w:rsidRPr="00C248E7" w:rsidRDefault="00837C07" w:rsidP="0048262E">
      <w:pPr>
        <w:ind w:leftChars="200" w:left="930" w:hangingChars="300" w:hanging="558"/>
        <w:rPr>
          <w:szCs w:val="18"/>
        </w:rPr>
      </w:pPr>
      <w:r w:rsidRPr="00C248E7">
        <w:rPr>
          <w:szCs w:val="18"/>
        </w:rPr>
        <w:t>Algorithm:</w:t>
      </w:r>
      <w:r w:rsidRPr="00C248E7">
        <w:rPr>
          <w:i/>
          <w:szCs w:val="18"/>
        </w:rPr>
        <w:t xml:space="preserve"> Threshold</w:t>
      </w:r>
    </w:p>
    <w:p w14:paraId="5D1F7B95" w14:textId="77777777" w:rsidR="00837C07" w:rsidRPr="00C248E7" w:rsidRDefault="00837C07" w:rsidP="0048262E">
      <w:pPr>
        <w:ind w:leftChars="200" w:left="372"/>
        <w:rPr>
          <w:szCs w:val="18"/>
        </w:rPr>
      </w:pPr>
      <w:r w:rsidRPr="00C248E7">
        <w:rPr>
          <w:szCs w:val="18"/>
        </w:rPr>
        <w:t xml:space="preserve">Input: </w:t>
      </w:r>
      <w:r w:rsidRPr="00C248E7">
        <w:rPr>
          <w:i/>
          <w:szCs w:val="18"/>
        </w:rPr>
        <w:t>P, SP</w:t>
      </w:r>
      <w:r w:rsidRPr="00C248E7">
        <w:rPr>
          <w:bCs/>
          <w:i/>
          <w:szCs w:val="18"/>
        </w:rPr>
        <w:t>Tt</w:t>
      </w:r>
      <w:r w:rsidRPr="00C248E7">
        <w:rPr>
          <w:bCs/>
          <w:i/>
          <w:szCs w:val="18"/>
          <w:vertAlign w:val="subscript"/>
        </w:rPr>
        <w:t>new</w:t>
      </w:r>
      <w:r w:rsidRPr="00C248E7">
        <w:rPr>
          <w:i/>
          <w:szCs w:val="18"/>
        </w:rPr>
        <w:t>, SF</w:t>
      </w:r>
      <w:r w:rsidRPr="00C248E7">
        <w:rPr>
          <w:bCs/>
          <w:i/>
          <w:szCs w:val="18"/>
        </w:rPr>
        <w:t>Tt</w:t>
      </w:r>
      <w:r w:rsidRPr="00C248E7">
        <w:rPr>
          <w:bCs/>
          <w:i/>
          <w:szCs w:val="18"/>
          <w:vertAlign w:val="subscript"/>
        </w:rPr>
        <w:t>new</w:t>
      </w:r>
      <w:r w:rsidRPr="00C248E7">
        <w:rPr>
          <w:i/>
          <w:szCs w:val="18"/>
        </w:rPr>
        <w:t>, b</w:t>
      </w:r>
      <w:r w:rsidRPr="00C248E7">
        <w:rPr>
          <w:i/>
          <w:szCs w:val="18"/>
          <w:vertAlign w:val="subscript"/>
        </w:rPr>
        <w:t>i</w:t>
      </w:r>
      <w:r w:rsidRPr="00C248E7">
        <w:rPr>
          <w:i/>
          <w:szCs w:val="18"/>
        </w:rPr>
        <w:t>, SB</w:t>
      </w:r>
      <w:r w:rsidRPr="00C248E7">
        <w:rPr>
          <w:i/>
          <w:szCs w:val="18"/>
          <w:vertAlign w:val="subscript"/>
        </w:rPr>
        <w:t>bi</w:t>
      </w:r>
    </w:p>
    <w:p w14:paraId="1BD4F639" w14:textId="77777777" w:rsidR="00C435C4" w:rsidRPr="00C248E7" w:rsidRDefault="00837C07" w:rsidP="0048262E">
      <w:pPr>
        <w:ind w:leftChars="200" w:left="372"/>
        <w:rPr>
          <w:szCs w:val="18"/>
        </w:rPr>
      </w:pPr>
      <w:r w:rsidRPr="00C248E7">
        <w:rPr>
          <w:szCs w:val="18"/>
        </w:rPr>
        <w:t>Output</w:t>
      </w:r>
      <w:r w:rsidRPr="00C248E7">
        <w:rPr>
          <w:szCs w:val="18"/>
        </w:rPr>
        <w:t>：</w:t>
      </w:r>
      <w:r w:rsidR="00C66DB4" w:rsidRPr="00C248E7">
        <w:rPr>
          <w:i/>
          <w:szCs w:val="18"/>
        </w:rPr>
        <w:t>Threshold</w:t>
      </w:r>
      <w:r w:rsidR="00C66DB4" w:rsidRPr="00C248E7">
        <w:rPr>
          <w:i/>
          <w:szCs w:val="18"/>
          <w:vertAlign w:val="subscript"/>
        </w:rPr>
        <w:t>bi</w:t>
      </w:r>
      <w:r w:rsidR="00C66DB4" w:rsidRPr="00C248E7">
        <w:rPr>
          <w:i/>
          <w:szCs w:val="18"/>
        </w:rPr>
        <w:t xml:space="preserve"> for b</w:t>
      </w:r>
      <w:r w:rsidR="00C66DB4" w:rsidRPr="00C248E7">
        <w:rPr>
          <w:i/>
          <w:szCs w:val="18"/>
          <w:vertAlign w:val="subscript"/>
        </w:rPr>
        <w:t>i</w:t>
      </w:r>
      <w:r w:rsidRPr="00C248E7">
        <w:rPr>
          <w:rFonts w:eastAsia="黑体"/>
          <w:bCs/>
          <w:i/>
          <w:szCs w:val="18"/>
        </w:rPr>
        <w:t>.</w:t>
      </w:r>
    </w:p>
    <w:p w14:paraId="53F69C2F" w14:textId="77777777" w:rsidR="00645510" w:rsidRPr="00C248E7" w:rsidRDefault="00645510" w:rsidP="0048262E">
      <w:pPr>
        <w:pStyle w:val="afff9"/>
        <w:numPr>
          <w:ilvl w:val="0"/>
          <w:numId w:val="50"/>
        </w:numPr>
        <w:ind w:leftChars="200" w:left="732" w:firstLineChars="0"/>
        <w:rPr>
          <w:rFonts w:ascii="Times New Roman" w:hAnsi="Times New Roman"/>
          <w:i/>
          <w:sz w:val="18"/>
          <w:szCs w:val="18"/>
        </w:rPr>
      </w:pPr>
      <w:r w:rsidRPr="00C248E7">
        <w:rPr>
          <w:rFonts w:ascii="Times New Roman" w:hAnsi="Times New Roman"/>
          <w:sz w:val="18"/>
          <w:szCs w:val="18"/>
        </w:rPr>
        <w:t>max</w:t>
      </w:r>
      <w:r w:rsidRPr="00C248E7">
        <w:rPr>
          <w:rFonts w:ascii="Times New Roman" w:hAnsi="Times New Roman"/>
          <w:sz w:val="18"/>
          <w:szCs w:val="18"/>
        </w:rPr>
        <w:sym w:font="Symbol" w:char="F0AC"/>
      </w:r>
      <w:r w:rsidRPr="00C248E7">
        <w:rPr>
          <w:rFonts w:ascii="Times New Roman" w:hAnsi="Times New Roman"/>
          <w:sz w:val="18"/>
          <w:szCs w:val="18"/>
        </w:rPr>
        <w:t>|</w:t>
      </w:r>
      <w:r w:rsidRPr="00C248E7">
        <w:rPr>
          <w:rFonts w:ascii="Times New Roman" w:hAnsi="Times New Roman"/>
          <w:i/>
          <w:sz w:val="18"/>
          <w:szCs w:val="18"/>
        </w:rPr>
        <w:t>SP</w:t>
      </w:r>
      <w:r w:rsidRPr="00C248E7">
        <w:rPr>
          <w:rFonts w:ascii="Times New Roman" w:hAnsi="Times New Roman"/>
          <w:bCs/>
          <w:i/>
          <w:sz w:val="18"/>
          <w:szCs w:val="18"/>
        </w:rPr>
        <w:t>Tt</w:t>
      </w:r>
      <w:r w:rsidRPr="00C248E7">
        <w:rPr>
          <w:rFonts w:ascii="Times New Roman" w:hAnsi="Times New Roman"/>
          <w:bCs/>
          <w:i/>
          <w:sz w:val="18"/>
          <w:szCs w:val="18"/>
          <w:vertAlign w:val="subscript"/>
        </w:rPr>
        <w:t>new</w:t>
      </w:r>
      <w:r w:rsidRPr="00C248E7">
        <w:rPr>
          <w:rFonts w:ascii="宋体" w:hAnsi="宋体" w:cs="宋体" w:hint="eastAsia"/>
          <w:i/>
          <w:sz w:val="18"/>
          <w:szCs w:val="18"/>
        </w:rPr>
        <w:t>∪</w:t>
      </w:r>
      <w:r w:rsidRPr="00C248E7">
        <w:rPr>
          <w:rFonts w:ascii="Times New Roman" w:hAnsi="Times New Roman"/>
          <w:i/>
          <w:sz w:val="18"/>
          <w:szCs w:val="18"/>
        </w:rPr>
        <w:t>SF</w:t>
      </w:r>
      <w:r w:rsidRPr="00C248E7">
        <w:rPr>
          <w:rFonts w:ascii="Times New Roman" w:hAnsi="Times New Roman"/>
          <w:bCs/>
          <w:i/>
          <w:sz w:val="18"/>
          <w:szCs w:val="18"/>
        </w:rPr>
        <w:t>Tt</w:t>
      </w:r>
      <w:r w:rsidRPr="00C248E7">
        <w:rPr>
          <w:rFonts w:ascii="Times New Roman" w:hAnsi="Times New Roman"/>
          <w:bCs/>
          <w:i/>
          <w:sz w:val="18"/>
          <w:szCs w:val="18"/>
          <w:vertAlign w:val="subscript"/>
        </w:rPr>
        <w:t>new</w:t>
      </w:r>
      <w:r w:rsidRPr="00C248E7">
        <w:rPr>
          <w:rFonts w:ascii="Times New Roman" w:hAnsi="Times New Roman"/>
          <w:sz w:val="18"/>
          <w:szCs w:val="18"/>
        </w:rPr>
        <w:t>|</w:t>
      </w:r>
    </w:p>
    <w:p w14:paraId="36D288BF" w14:textId="77777777" w:rsidR="00BE4971" w:rsidRPr="00C248E7" w:rsidRDefault="00BE4971" w:rsidP="0048262E">
      <w:pPr>
        <w:pStyle w:val="afff9"/>
        <w:numPr>
          <w:ilvl w:val="0"/>
          <w:numId w:val="50"/>
        </w:numPr>
        <w:ind w:leftChars="200" w:left="732" w:firstLineChars="0"/>
        <w:rPr>
          <w:rFonts w:ascii="Times New Roman" w:hAnsi="Times New Roman"/>
          <w:i/>
          <w:sz w:val="18"/>
          <w:szCs w:val="18"/>
        </w:rPr>
      </w:pPr>
      <w:r w:rsidRPr="00C248E7">
        <w:rPr>
          <w:rFonts w:ascii="Times New Roman" w:hAnsi="Times New Roman"/>
          <w:i/>
          <w:sz w:val="18"/>
          <w:szCs w:val="18"/>
        </w:rPr>
        <w:t>temp[</w:t>
      </w:r>
      <w:r w:rsidR="00D15144" w:rsidRPr="00C248E7">
        <w:rPr>
          <w:rFonts w:ascii="Times New Roman" w:hAnsi="Times New Roman"/>
          <w:i/>
          <w:sz w:val="18"/>
          <w:szCs w:val="18"/>
        </w:rPr>
        <w:t>max</w:t>
      </w:r>
      <w:r w:rsidRPr="00C248E7">
        <w:rPr>
          <w:rFonts w:ascii="Times New Roman" w:hAnsi="Times New Roman"/>
          <w:i/>
          <w:sz w:val="18"/>
          <w:szCs w:val="18"/>
        </w:rPr>
        <w:t>][</w:t>
      </w:r>
      <w:r w:rsidR="00D15144" w:rsidRPr="00C248E7">
        <w:rPr>
          <w:rFonts w:ascii="Times New Roman" w:hAnsi="Times New Roman"/>
          <w:i/>
          <w:sz w:val="18"/>
          <w:szCs w:val="18"/>
        </w:rPr>
        <w:t>max</w:t>
      </w:r>
      <w:r w:rsidRPr="00C248E7">
        <w:rPr>
          <w:rFonts w:ascii="Times New Roman" w:hAnsi="Times New Roman"/>
          <w:i/>
          <w:sz w:val="18"/>
          <w:szCs w:val="18"/>
        </w:rPr>
        <w:t>]</w:t>
      </w:r>
      <w:r w:rsidRPr="00C248E7">
        <w:rPr>
          <w:rFonts w:ascii="Times New Roman" w:hAnsi="Times New Roman"/>
          <w:sz w:val="18"/>
          <w:szCs w:val="18"/>
        </w:rPr>
        <w:sym w:font="Symbol" w:char="F0AC"/>
      </w:r>
      <w:r w:rsidR="00645510" w:rsidRPr="00C248E7">
        <w:rPr>
          <w:rFonts w:ascii="Times New Roman" w:hAnsi="Times New Roman"/>
          <w:i/>
          <w:sz w:val="18"/>
          <w:szCs w:val="18"/>
        </w:rPr>
        <w:t>0</w:t>
      </w:r>
    </w:p>
    <w:p w14:paraId="45D4E0C7" w14:textId="77777777" w:rsidR="00504226" w:rsidRPr="00C248E7" w:rsidRDefault="00504226" w:rsidP="0048262E">
      <w:pPr>
        <w:pStyle w:val="afff9"/>
        <w:numPr>
          <w:ilvl w:val="0"/>
          <w:numId w:val="50"/>
        </w:numPr>
        <w:ind w:leftChars="200" w:left="732" w:firstLineChars="0"/>
        <w:rPr>
          <w:rFonts w:ascii="Times New Roman" w:hAnsi="Times New Roman"/>
          <w:i/>
          <w:sz w:val="18"/>
          <w:szCs w:val="18"/>
        </w:rPr>
      </w:pPr>
      <w:r w:rsidRPr="00C248E7">
        <w:rPr>
          <w:rFonts w:ascii="Times New Roman" w:hAnsi="Times New Roman"/>
          <w:i/>
          <w:sz w:val="18"/>
          <w:szCs w:val="18"/>
        </w:rPr>
        <w:t xml:space="preserve">for( </w:t>
      </w:r>
      <w:r w:rsidRPr="00C248E7">
        <w:rPr>
          <w:rFonts w:ascii="Times New Roman" w:hAnsi="Times New Roman"/>
          <w:sz w:val="18"/>
          <w:szCs w:val="18"/>
        </w:rPr>
        <w:t>each test case t</w:t>
      </w:r>
      <w:r w:rsidR="00215C6A" w:rsidRPr="00C248E7">
        <w:rPr>
          <w:rFonts w:ascii="Times New Roman" w:hAnsi="Times New Roman"/>
          <w:i/>
          <w:sz w:val="18"/>
          <w:szCs w:val="18"/>
          <w:vertAlign w:val="subscript"/>
        </w:rPr>
        <w:t>k</w:t>
      </w:r>
      <w:r w:rsidRPr="00C248E7">
        <w:rPr>
          <w:rFonts w:ascii="Times New Roman" w:hAnsi="Times New Roman"/>
          <w:sz w:val="18"/>
          <w:szCs w:val="18"/>
        </w:rPr>
        <w:t xml:space="preserve"> in </w:t>
      </w:r>
      <w:r w:rsidRPr="00C248E7">
        <w:rPr>
          <w:rFonts w:ascii="Times New Roman" w:hAnsi="Times New Roman"/>
          <w:i/>
          <w:sz w:val="18"/>
          <w:szCs w:val="18"/>
        </w:rPr>
        <w:t>S</w:t>
      </w:r>
      <w:r w:rsidRPr="00C248E7">
        <w:rPr>
          <w:rFonts w:ascii="Times New Roman" w:hAnsi="Times New Roman"/>
          <w:bCs/>
          <w:i/>
          <w:sz w:val="18"/>
          <w:szCs w:val="18"/>
        </w:rPr>
        <w:t>Tt</w:t>
      </w:r>
      <w:r w:rsidRPr="00C248E7">
        <w:rPr>
          <w:rFonts w:ascii="Times New Roman" w:hAnsi="Times New Roman"/>
          <w:bCs/>
          <w:i/>
          <w:sz w:val="18"/>
          <w:szCs w:val="18"/>
          <w:vertAlign w:val="subscript"/>
        </w:rPr>
        <w:t>new</w:t>
      </w:r>
      <w:r w:rsidRPr="00C248E7">
        <w:rPr>
          <w:rFonts w:ascii="Times New Roman" w:hAnsi="Times New Roman"/>
          <w:sz w:val="18"/>
          <w:szCs w:val="18"/>
        </w:rPr>
        <w:t>)</w:t>
      </w:r>
    </w:p>
    <w:p w14:paraId="12C00085" w14:textId="77777777" w:rsidR="004B6105" w:rsidRPr="00C248E7" w:rsidRDefault="00504226" w:rsidP="0048262E">
      <w:pPr>
        <w:pStyle w:val="afff9"/>
        <w:numPr>
          <w:ilvl w:val="0"/>
          <w:numId w:val="50"/>
        </w:numPr>
        <w:ind w:leftChars="200" w:left="732" w:firstLineChars="0"/>
        <w:rPr>
          <w:rFonts w:ascii="Times New Roman" w:hAnsi="Times New Roman"/>
          <w:sz w:val="18"/>
          <w:szCs w:val="18"/>
        </w:rPr>
      </w:pPr>
      <w:r w:rsidRPr="00C248E7">
        <w:rPr>
          <w:rFonts w:ascii="Times New Roman" w:hAnsi="Times New Roman"/>
          <w:i/>
          <w:sz w:val="18"/>
          <w:szCs w:val="18"/>
        </w:rPr>
        <w:t xml:space="preserve">   </w:t>
      </w:r>
      <w:r w:rsidR="004B6105" w:rsidRPr="00C248E7">
        <w:rPr>
          <w:rFonts w:ascii="Times New Roman" w:hAnsi="Times New Roman"/>
          <w:i/>
          <w:sz w:val="18"/>
          <w:szCs w:val="18"/>
        </w:rPr>
        <w:t>if(SP</w:t>
      </w:r>
      <w:r w:rsidR="004B6105" w:rsidRPr="00C248E7">
        <w:rPr>
          <w:rFonts w:ascii="Times New Roman" w:hAnsi="Times New Roman"/>
          <w:bCs/>
          <w:i/>
          <w:sz w:val="18"/>
          <w:szCs w:val="18"/>
        </w:rPr>
        <w:t>Tt</w:t>
      </w:r>
      <w:r w:rsidR="004B6105" w:rsidRPr="00C248E7">
        <w:rPr>
          <w:rFonts w:ascii="Times New Roman" w:hAnsi="Times New Roman"/>
          <w:bCs/>
          <w:i/>
          <w:sz w:val="18"/>
          <w:szCs w:val="18"/>
          <w:vertAlign w:val="subscript"/>
        </w:rPr>
        <w:t>new</w:t>
      </w:r>
      <w:r w:rsidR="004B6105" w:rsidRPr="00C248E7">
        <w:rPr>
          <w:rFonts w:ascii="Times New Roman" w:hAnsi="Times New Roman"/>
          <w:sz w:val="18"/>
          <w:szCs w:val="18"/>
        </w:rPr>
        <w:t>!=Ф,</w:t>
      </w:r>
      <w:r w:rsidR="004B6105" w:rsidRPr="00C248E7">
        <w:rPr>
          <w:rFonts w:ascii="Times New Roman" w:hAnsi="Times New Roman"/>
          <w:i/>
          <w:sz w:val="18"/>
          <w:szCs w:val="18"/>
        </w:rPr>
        <w:t xml:space="preserve"> SF</w:t>
      </w:r>
      <w:r w:rsidR="004B6105" w:rsidRPr="00C248E7">
        <w:rPr>
          <w:rFonts w:ascii="Times New Roman" w:hAnsi="Times New Roman"/>
          <w:bCs/>
          <w:i/>
          <w:sz w:val="18"/>
          <w:szCs w:val="18"/>
        </w:rPr>
        <w:t>Tt</w:t>
      </w:r>
      <w:r w:rsidR="004B6105" w:rsidRPr="00C248E7">
        <w:rPr>
          <w:rFonts w:ascii="Times New Roman" w:hAnsi="Times New Roman"/>
          <w:bCs/>
          <w:i/>
          <w:sz w:val="18"/>
          <w:szCs w:val="18"/>
          <w:vertAlign w:val="subscript"/>
        </w:rPr>
        <w:t>new</w:t>
      </w:r>
      <w:r w:rsidR="004B6105" w:rsidRPr="00C248E7">
        <w:rPr>
          <w:rFonts w:ascii="Times New Roman" w:hAnsi="Times New Roman"/>
          <w:sz w:val="18"/>
          <w:szCs w:val="18"/>
        </w:rPr>
        <w:t>!=Ф</w:t>
      </w:r>
      <w:r w:rsidR="004B6105" w:rsidRPr="00C248E7">
        <w:rPr>
          <w:rFonts w:ascii="Times New Roman" w:hAnsi="Times New Roman"/>
          <w:i/>
          <w:sz w:val="18"/>
          <w:szCs w:val="18"/>
        </w:rPr>
        <w:t>)</w:t>
      </w:r>
    </w:p>
    <w:p w14:paraId="6AE0BA11" w14:textId="77777777" w:rsidR="004B6105" w:rsidRPr="00C248E7" w:rsidRDefault="004B6105" w:rsidP="0048262E">
      <w:pPr>
        <w:pStyle w:val="afff9"/>
        <w:numPr>
          <w:ilvl w:val="0"/>
          <w:numId w:val="50"/>
        </w:numPr>
        <w:ind w:leftChars="200" w:left="732" w:firstLineChars="0"/>
        <w:rPr>
          <w:rFonts w:ascii="Times New Roman" w:hAnsi="Times New Roman"/>
          <w:sz w:val="18"/>
          <w:szCs w:val="18"/>
        </w:rPr>
      </w:pPr>
      <w:r w:rsidRPr="00C248E7">
        <w:rPr>
          <w:rFonts w:ascii="Times New Roman" w:hAnsi="Times New Roman"/>
          <w:sz w:val="18"/>
          <w:szCs w:val="18"/>
        </w:rPr>
        <w:t xml:space="preserve">       for(</w:t>
      </w:r>
      <w:r w:rsidR="00504226" w:rsidRPr="00C248E7">
        <w:rPr>
          <w:rFonts w:ascii="Times New Roman" w:hAnsi="Times New Roman"/>
          <w:sz w:val="18"/>
          <w:szCs w:val="18"/>
        </w:rPr>
        <w:t>each test case t</w:t>
      </w:r>
      <w:r w:rsidR="00504226" w:rsidRPr="00C248E7">
        <w:rPr>
          <w:rFonts w:ascii="Times New Roman" w:hAnsi="Times New Roman"/>
          <w:i/>
          <w:sz w:val="18"/>
          <w:szCs w:val="18"/>
          <w:vertAlign w:val="subscript"/>
        </w:rPr>
        <w:t>j</w:t>
      </w:r>
      <w:r w:rsidR="00504226" w:rsidRPr="00C248E7">
        <w:rPr>
          <w:rFonts w:ascii="Times New Roman" w:hAnsi="Times New Roman"/>
          <w:sz w:val="18"/>
          <w:szCs w:val="18"/>
        </w:rPr>
        <w:t xml:space="preserve"> in </w:t>
      </w:r>
      <w:r w:rsidR="00504226" w:rsidRPr="00C248E7">
        <w:rPr>
          <w:rFonts w:ascii="Times New Roman" w:hAnsi="Times New Roman"/>
          <w:i/>
          <w:sz w:val="18"/>
          <w:szCs w:val="18"/>
        </w:rPr>
        <w:t>SP</w:t>
      </w:r>
      <w:r w:rsidR="00504226" w:rsidRPr="00C248E7">
        <w:rPr>
          <w:rFonts w:ascii="Times New Roman" w:hAnsi="Times New Roman"/>
          <w:bCs/>
          <w:i/>
          <w:sz w:val="18"/>
          <w:szCs w:val="18"/>
        </w:rPr>
        <w:t>Tt</w:t>
      </w:r>
      <w:r w:rsidR="00504226" w:rsidRPr="00C248E7">
        <w:rPr>
          <w:rFonts w:ascii="Times New Roman" w:hAnsi="Times New Roman"/>
          <w:bCs/>
          <w:i/>
          <w:sz w:val="18"/>
          <w:szCs w:val="18"/>
          <w:vertAlign w:val="subscript"/>
        </w:rPr>
        <w:t>new</w:t>
      </w:r>
      <w:r w:rsidRPr="00C248E7">
        <w:rPr>
          <w:rFonts w:ascii="Times New Roman" w:hAnsi="Times New Roman"/>
          <w:sz w:val="18"/>
          <w:szCs w:val="18"/>
        </w:rPr>
        <w:t>)</w:t>
      </w:r>
    </w:p>
    <w:p w14:paraId="4A4F1084" w14:textId="77777777" w:rsidR="004B6105" w:rsidRPr="00C248E7" w:rsidRDefault="004B6105" w:rsidP="0048262E">
      <w:pPr>
        <w:pStyle w:val="afff9"/>
        <w:numPr>
          <w:ilvl w:val="0"/>
          <w:numId w:val="50"/>
        </w:numPr>
        <w:ind w:leftChars="200" w:left="732" w:firstLineChars="0"/>
        <w:rPr>
          <w:rFonts w:ascii="Times New Roman" w:hAnsi="Times New Roman"/>
          <w:sz w:val="18"/>
          <w:szCs w:val="18"/>
        </w:rPr>
      </w:pPr>
      <w:r w:rsidRPr="00C248E7">
        <w:rPr>
          <w:rFonts w:ascii="Times New Roman" w:hAnsi="Times New Roman"/>
          <w:sz w:val="18"/>
          <w:szCs w:val="18"/>
        </w:rPr>
        <w:t xml:space="preserve">            </w:t>
      </w:r>
      <w:r w:rsidRPr="00C248E7">
        <w:rPr>
          <w:rFonts w:ascii="Times New Roman" w:hAnsi="Times New Roman"/>
          <w:i/>
          <w:sz w:val="18"/>
          <w:szCs w:val="18"/>
        </w:rPr>
        <w:t>M</w:t>
      </w:r>
      <w:r w:rsidRPr="00C248E7">
        <w:rPr>
          <w:rFonts w:ascii="Times New Roman" w:hAnsi="Times New Roman"/>
          <w:i/>
          <w:sz w:val="18"/>
          <w:szCs w:val="18"/>
          <w:vertAlign w:val="subscript"/>
        </w:rPr>
        <w:t>t</w:t>
      </w:r>
      <w:r w:rsidRPr="00C248E7">
        <w:rPr>
          <w:rFonts w:ascii="Times New Roman" w:hAnsi="Times New Roman"/>
          <w:i/>
          <w:sz w:val="18"/>
          <w:szCs w:val="18"/>
        </w:rPr>
        <w:sym w:font="Symbol" w:char="F0AC"/>
      </w:r>
      <w:r w:rsidRPr="00C248E7">
        <w:rPr>
          <w:rFonts w:ascii="Times New Roman" w:hAnsi="Times New Roman"/>
          <w:sz w:val="18"/>
          <w:szCs w:val="18"/>
        </w:rPr>
        <w:t xml:space="preserve"> </w:t>
      </w:r>
      <w:r w:rsidRPr="00C248E7">
        <w:rPr>
          <w:rFonts w:ascii="Times New Roman" w:hAnsi="Times New Roman"/>
          <w:i/>
          <w:sz w:val="18"/>
          <w:szCs w:val="18"/>
        </w:rPr>
        <w:t>get memory variables set from the execution of t</w:t>
      </w:r>
      <w:r w:rsidRPr="00C248E7">
        <w:rPr>
          <w:rFonts w:ascii="Times New Roman" w:hAnsi="Times New Roman"/>
          <w:i/>
          <w:sz w:val="18"/>
          <w:szCs w:val="18"/>
          <w:vertAlign w:val="subscript"/>
        </w:rPr>
        <w:t xml:space="preserve">new </w:t>
      </w:r>
      <w:r w:rsidRPr="00C248E7">
        <w:rPr>
          <w:rFonts w:ascii="Times New Roman" w:hAnsi="Times New Roman"/>
          <w:i/>
          <w:sz w:val="18"/>
          <w:szCs w:val="18"/>
        </w:rPr>
        <w:t>for</w:t>
      </w:r>
      <w:r w:rsidRPr="00C248E7">
        <w:rPr>
          <w:rFonts w:ascii="Times New Roman" w:hAnsi="Times New Roman"/>
          <w:i/>
          <w:sz w:val="18"/>
          <w:szCs w:val="18"/>
          <w:vertAlign w:val="subscript"/>
        </w:rPr>
        <w:t xml:space="preserve"> </w:t>
      </w:r>
      <w:r w:rsidRPr="00C248E7">
        <w:rPr>
          <w:rFonts w:ascii="Times New Roman" w:hAnsi="Times New Roman"/>
          <w:i/>
          <w:sz w:val="18"/>
          <w:szCs w:val="18"/>
        </w:rPr>
        <w:t>b</w:t>
      </w:r>
      <w:r w:rsidRPr="00C248E7">
        <w:rPr>
          <w:rFonts w:ascii="Times New Roman" w:hAnsi="Times New Roman"/>
          <w:i/>
          <w:sz w:val="18"/>
          <w:szCs w:val="18"/>
          <w:vertAlign w:val="subscript"/>
        </w:rPr>
        <w:t xml:space="preserve">i  </w:t>
      </w:r>
    </w:p>
    <w:p w14:paraId="563978FC" w14:textId="77777777" w:rsidR="004B6105" w:rsidRPr="00C248E7" w:rsidRDefault="004B6105" w:rsidP="0048262E">
      <w:pPr>
        <w:pStyle w:val="afff9"/>
        <w:numPr>
          <w:ilvl w:val="0"/>
          <w:numId w:val="50"/>
        </w:numPr>
        <w:ind w:leftChars="200" w:left="732" w:firstLineChars="0"/>
        <w:rPr>
          <w:rFonts w:ascii="Times New Roman" w:hAnsi="Times New Roman"/>
          <w:sz w:val="18"/>
          <w:szCs w:val="18"/>
        </w:rPr>
      </w:pPr>
      <w:r w:rsidRPr="00C248E7">
        <w:rPr>
          <w:rFonts w:ascii="Times New Roman" w:hAnsi="Times New Roman"/>
          <w:sz w:val="18"/>
          <w:szCs w:val="18"/>
        </w:rPr>
        <w:t xml:space="preserve">            </w:t>
      </w:r>
      <w:r w:rsidRPr="00C248E7">
        <w:rPr>
          <w:rFonts w:ascii="Times New Roman" w:hAnsi="Times New Roman"/>
          <w:i/>
          <w:sz w:val="18"/>
          <w:szCs w:val="18"/>
        </w:rPr>
        <w:t>M</w:t>
      </w:r>
      <w:r w:rsidRPr="00C248E7">
        <w:rPr>
          <w:rFonts w:ascii="Times New Roman" w:hAnsi="Times New Roman"/>
          <w:i/>
          <w:sz w:val="18"/>
          <w:szCs w:val="18"/>
          <w:vertAlign w:val="subscript"/>
        </w:rPr>
        <w:t>tj</w:t>
      </w:r>
      <w:r w:rsidRPr="00C248E7">
        <w:rPr>
          <w:rFonts w:ascii="Times New Roman" w:hAnsi="Times New Roman"/>
          <w:i/>
          <w:sz w:val="18"/>
          <w:szCs w:val="18"/>
        </w:rPr>
        <w:sym w:font="Symbol" w:char="F0AC"/>
      </w:r>
      <w:r w:rsidRPr="00C248E7">
        <w:rPr>
          <w:rFonts w:ascii="Times New Roman" w:hAnsi="Times New Roman"/>
          <w:sz w:val="18"/>
          <w:szCs w:val="18"/>
        </w:rPr>
        <w:t xml:space="preserve"> </w:t>
      </w:r>
      <w:r w:rsidRPr="00C248E7">
        <w:rPr>
          <w:rFonts w:ascii="Times New Roman" w:hAnsi="Times New Roman"/>
          <w:i/>
          <w:sz w:val="18"/>
          <w:szCs w:val="18"/>
        </w:rPr>
        <w:t>get memory variables set from the execution of t</w:t>
      </w:r>
      <w:r w:rsidRPr="00C248E7">
        <w:rPr>
          <w:rFonts w:ascii="Times New Roman" w:hAnsi="Times New Roman"/>
          <w:i/>
          <w:sz w:val="18"/>
          <w:szCs w:val="18"/>
          <w:vertAlign w:val="subscript"/>
        </w:rPr>
        <w:t xml:space="preserve">j </w:t>
      </w:r>
      <w:r w:rsidRPr="00C248E7">
        <w:rPr>
          <w:rFonts w:ascii="Times New Roman" w:hAnsi="Times New Roman"/>
          <w:i/>
          <w:sz w:val="18"/>
          <w:szCs w:val="18"/>
        </w:rPr>
        <w:t>for</w:t>
      </w:r>
      <w:r w:rsidRPr="00C248E7">
        <w:rPr>
          <w:rFonts w:ascii="Times New Roman" w:hAnsi="Times New Roman"/>
          <w:i/>
          <w:sz w:val="18"/>
          <w:szCs w:val="18"/>
          <w:vertAlign w:val="subscript"/>
        </w:rPr>
        <w:t xml:space="preserve"> </w:t>
      </w:r>
      <w:r w:rsidRPr="00C248E7">
        <w:rPr>
          <w:rFonts w:ascii="Times New Roman" w:hAnsi="Times New Roman"/>
          <w:i/>
          <w:sz w:val="18"/>
          <w:szCs w:val="18"/>
        </w:rPr>
        <w:t>b</w:t>
      </w:r>
      <w:r w:rsidRPr="00C248E7">
        <w:rPr>
          <w:rFonts w:ascii="Times New Roman" w:hAnsi="Times New Roman"/>
          <w:i/>
          <w:sz w:val="18"/>
          <w:szCs w:val="18"/>
          <w:vertAlign w:val="subscript"/>
        </w:rPr>
        <w:t>i</w:t>
      </w:r>
    </w:p>
    <w:p w14:paraId="75E33E00" w14:textId="77777777" w:rsidR="004B6105" w:rsidRPr="00C248E7" w:rsidRDefault="004B6105" w:rsidP="0048262E">
      <w:pPr>
        <w:pStyle w:val="afff9"/>
        <w:numPr>
          <w:ilvl w:val="0"/>
          <w:numId w:val="50"/>
        </w:numPr>
        <w:ind w:leftChars="200" w:left="732" w:firstLineChars="0"/>
        <w:rPr>
          <w:rFonts w:ascii="Times New Roman" w:hAnsi="Times New Roman"/>
          <w:sz w:val="18"/>
          <w:szCs w:val="18"/>
        </w:rPr>
      </w:pPr>
      <w:r w:rsidRPr="00C248E7">
        <w:rPr>
          <w:rFonts w:ascii="Times New Roman" w:hAnsi="Times New Roman"/>
          <w:sz w:val="18"/>
          <w:szCs w:val="18"/>
        </w:rPr>
        <w:t xml:space="preserve">            </w:t>
      </w:r>
      <w:r w:rsidRPr="00C248E7">
        <w:rPr>
          <w:rFonts w:ascii="Times New Roman" w:hAnsi="Times New Roman"/>
          <w:i/>
          <w:sz w:val="18"/>
          <w:szCs w:val="18"/>
        </w:rPr>
        <w:t>XC</w:t>
      </w:r>
      <w:r w:rsidRPr="00C248E7">
        <w:rPr>
          <w:rFonts w:ascii="Times New Roman" w:hAnsi="Times New Roman"/>
          <w:i/>
          <w:sz w:val="18"/>
          <w:szCs w:val="18"/>
          <w:vertAlign w:val="subscript"/>
        </w:rPr>
        <w:t>j</w:t>
      </w:r>
      <w:r w:rsidRPr="00C248E7">
        <w:rPr>
          <w:rFonts w:ascii="Times New Roman" w:hAnsi="Times New Roman"/>
          <w:i/>
          <w:sz w:val="18"/>
          <w:szCs w:val="18"/>
        </w:rPr>
        <w:sym w:font="Symbol" w:char="F0AC"/>
      </w:r>
      <w:r w:rsidRPr="00C248E7">
        <w:rPr>
          <w:rFonts w:ascii="Times New Roman" w:hAnsi="Times New Roman"/>
          <w:i/>
          <w:sz w:val="18"/>
          <w:szCs w:val="18"/>
        </w:rPr>
        <w:t xml:space="preserve"> (M</w:t>
      </w:r>
      <w:r w:rsidRPr="00C248E7">
        <w:rPr>
          <w:rFonts w:ascii="Times New Roman" w:hAnsi="Times New Roman"/>
          <w:i/>
          <w:sz w:val="18"/>
          <w:szCs w:val="18"/>
          <w:vertAlign w:val="subscript"/>
        </w:rPr>
        <w:t>t</w:t>
      </w:r>
      <w:r w:rsidRPr="00C248E7">
        <w:rPr>
          <w:rFonts w:ascii="Times New Roman" w:hAnsi="Times New Roman"/>
          <w:i/>
          <w:sz w:val="18"/>
          <w:szCs w:val="18"/>
        </w:rPr>
        <w:t>-M</w:t>
      </w:r>
      <w:r w:rsidRPr="00C248E7">
        <w:rPr>
          <w:rFonts w:ascii="Times New Roman" w:hAnsi="Times New Roman"/>
          <w:i/>
          <w:sz w:val="18"/>
          <w:szCs w:val="18"/>
          <w:vertAlign w:val="subscript"/>
        </w:rPr>
        <w:t>tj</w:t>
      </w:r>
      <w:r w:rsidRPr="00C248E7">
        <w:rPr>
          <w:rFonts w:ascii="Times New Roman" w:hAnsi="Times New Roman"/>
          <w:i/>
          <w:sz w:val="18"/>
          <w:szCs w:val="18"/>
        </w:rPr>
        <w:t>)∩SB</w:t>
      </w:r>
      <w:r w:rsidRPr="00C248E7">
        <w:rPr>
          <w:rFonts w:ascii="Times New Roman" w:hAnsi="Times New Roman"/>
          <w:i/>
          <w:sz w:val="18"/>
          <w:szCs w:val="18"/>
          <w:vertAlign w:val="subscript"/>
        </w:rPr>
        <w:t>bi</w:t>
      </w:r>
    </w:p>
    <w:p w14:paraId="29CE79C4" w14:textId="77777777" w:rsidR="004B6105" w:rsidRPr="00C248E7" w:rsidRDefault="004B6105" w:rsidP="0048262E">
      <w:pPr>
        <w:pStyle w:val="afff9"/>
        <w:numPr>
          <w:ilvl w:val="0"/>
          <w:numId w:val="50"/>
        </w:numPr>
        <w:ind w:leftChars="200" w:left="732" w:firstLineChars="0"/>
        <w:rPr>
          <w:rFonts w:ascii="Times New Roman" w:hAnsi="Times New Roman"/>
          <w:sz w:val="18"/>
          <w:szCs w:val="18"/>
        </w:rPr>
      </w:pPr>
      <w:r w:rsidRPr="00C248E7">
        <w:rPr>
          <w:rFonts w:ascii="Times New Roman" w:hAnsi="Times New Roman"/>
          <w:sz w:val="18"/>
          <w:szCs w:val="18"/>
        </w:rPr>
        <w:t xml:space="preserve">            </w:t>
      </w:r>
      <w:r w:rsidRPr="00C248E7">
        <w:rPr>
          <w:rFonts w:ascii="Times New Roman" w:hAnsi="Times New Roman"/>
          <w:i/>
          <w:sz w:val="18"/>
          <w:szCs w:val="18"/>
        </w:rPr>
        <w:t>temp[k][j]</w:t>
      </w:r>
      <w:r w:rsidRPr="00C248E7">
        <w:rPr>
          <w:rFonts w:ascii="Times New Roman" w:hAnsi="Times New Roman"/>
          <w:sz w:val="18"/>
          <w:szCs w:val="18"/>
        </w:rPr>
        <w:sym w:font="Symbol" w:char="F0AC"/>
      </w:r>
      <w:r w:rsidRPr="00C248E7">
        <w:rPr>
          <w:rFonts w:ascii="Times New Roman" w:hAnsi="Times New Roman"/>
          <w:sz w:val="18"/>
          <w:szCs w:val="18"/>
        </w:rPr>
        <w:t>|</w:t>
      </w:r>
      <w:r w:rsidRPr="00C248E7">
        <w:rPr>
          <w:rFonts w:ascii="Times New Roman" w:hAnsi="Times New Roman"/>
          <w:i/>
          <w:sz w:val="18"/>
          <w:szCs w:val="18"/>
        </w:rPr>
        <w:t>XC</w:t>
      </w:r>
      <w:r w:rsidRPr="00C248E7">
        <w:rPr>
          <w:rFonts w:ascii="Times New Roman" w:hAnsi="Times New Roman"/>
          <w:i/>
          <w:sz w:val="18"/>
          <w:szCs w:val="18"/>
          <w:vertAlign w:val="subscript"/>
        </w:rPr>
        <w:t>j</w:t>
      </w:r>
      <w:r w:rsidRPr="00C248E7">
        <w:rPr>
          <w:rFonts w:ascii="Times New Roman" w:hAnsi="Times New Roman"/>
          <w:sz w:val="18"/>
          <w:szCs w:val="18"/>
        </w:rPr>
        <w:t>|/|(</w:t>
      </w:r>
      <w:r w:rsidRPr="00C248E7">
        <w:rPr>
          <w:rFonts w:ascii="Times New Roman" w:hAnsi="Times New Roman"/>
          <w:i/>
          <w:sz w:val="18"/>
          <w:szCs w:val="18"/>
        </w:rPr>
        <w:t>M</w:t>
      </w:r>
      <w:r w:rsidRPr="00C248E7">
        <w:rPr>
          <w:rFonts w:ascii="Times New Roman" w:hAnsi="Times New Roman"/>
          <w:i/>
          <w:sz w:val="18"/>
          <w:szCs w:val="18"/>
          <w:vertAlign w:val="subscript"/>
        </w:rPr>
        <w:t>t</w:t>
      </w:r>
      <w:r w:rsidRPr="00C248E7">
        <w:rPr>
          <w:rFonts w:ascii="Times New Roman" w:hAnsi="Times New Roman"/>
          <w:i/>
          <w:sz w:val="18"/>
          <w:szCs w:val="18"/>
        </w:rPr>
        <w:t>-M</w:t>
      </w:r>
      <w:r w:rsidRPr="00C248E7">
        <w:rPr>
          <w:rFonts w:ascii="Times New Roman" w:hAnsi="Times New Roman"/>
          <w:i/>
          <w:sz w:val="18"/>
          <w:szCs w:val="18"/>
          <w:vertAlign w:val="subscript"/>
        </w:rPr>
        <w:t xml:space="preserve"> tj</w:t>
      </w:r>
      <w:r w:rsidRPr="00C248E7">
        <w:rPr>
          <w:rFonts w:ascii="Times New Roman" w:hAnsi="Times New Roman"/>
          <w:sz w:val="18"/>
          <w:szCs w:val="18"/>
        </w:rPr>
        <w:t>)|</w:t>
      </w:r>
    </w:p>
    <w:p w14:paraId="7122201A" w14:textId="77777777" w:rsidR="004B6105" w:rsidRPr="00C248E7" w:rsidRDefault="004B6105" w:rsidP="0048262E">
      <w:pPr>
        <w:pStyle w:val="afff9"/>
        <w:numPr>
          <w:ilvl w:val="0"/>
          <w:numId w:val="50"/>
        </w:numPr>
        <w:ind w:leftChars="200" w:left="732" w:firstLineChars="0"/>
        <w:rPr>
          <w:rFonts w:ascii="Times New Roman" w:hAnsi="Times New Roman"/>
          <w:sz w:val="18"/>
          <w:szCs w:val="18"/>
        </w:rPr>
      </w:pPr>
      <w:r w:rsidRPr="00C248E7">
        <w:rPr>
          <w:rFonts w:ascii="Times New Roman" w:hAnsi="Times New Roman"/>
          <w:sz w:val="18"/>
          <w:szCs w:val="18"/>
        </w:rPr>
        <w:t xml:space="preserve">       endfor</w:t>
      </w:r>
    </w:p>
    <w:p w14:paraId="453685B9" w14:textId="77777777" w:rsidR="004B6105" w:rsidRPr="00C248E7" w:rsidRDefault="004B6105" w:rsidP="0048262E">
      <w:pPr>
        <w:pStyle w:val="afff9"/>
        <w:numPr>
          <w:ilvl w:val="0"/>
          <w:numId w:val="50"/>
        </w:numPr>
        <w:ind w:leftChars="200" w:left="732" w:firstLineChars="0"/>
        <w:rPr>
          <w:rFonts w:ascii="Times New Roman" w:hAnsi="Times New Roman"/>
          <w:sz w:val="18"/>
          <w:szCs w:val="18"/>
        </w:rPr>
      </w:pPr>
      <w:r w:rsidRPr="00C248E7">
        <w:rPr>
          <w:rFonts w:ascii="Times New Roman" w:hAnsi="Times New Roman"/>
          <w:sz w:val="18"/>
          <w:szCs w:val="18"/>
        </w:rPr>
        <w:t xml:space="preserve">       for(each test case t</w:t>
      </w:r>
      <w:r w:rsidRPr="00C248E7">
        <w:rPr>
          <w:rFonts w:ascii="Times New Roman" w:hAnsi="Times New Roman"/>
          <w:i/>
          <w:sz w:val="18"/>
          <w:szCs w:val="18"/>
          <w:vertAlign w:val="subscript"/>
        </w:rPr>
        <w:t>j</w:t>
      </w:r>
      <w:r w:rsidRPr="00C248E7">
        <w:rPr>
          <w:rFonts w:ascii="Times New Roman" w:hAnsi="Times New Roman"/>
          <w:sz w:val="18"/>
          <w:szCs w:val="18"/>
        </w:rPr>
        <w:t xml:space="preserve"> in </w:t>
      </w:r>
      <w:r w:rsidRPr="00C248E7">
        <w:rPr>
          <w:rFonts w:ascii="Times New Roman" w:hAnsi="Times New Roman"/>
          <w:i/>
          <w:sz w:val="18"/>
          <w:szCs w:val="18"/>
        </w:rPr>
        <w:t>SF</w:t>
      </w:r>
      <w:r w:rsidRPr="00C248E7">
        <w:rPr>
          <w:rFonts w:ascii="Times New Roman" w:hAnsi="Times New Roman"/>
          <w:bCs/>
          <w:i/>
          <w:sz w:val="18"/>
          <w:szCs w:val="18"/>
        </w:rPr>
        <w:t>Tt</w:t>
      </w:r>
      <w:r w:rsidRPr="00C248E7">
        <w:rPr>
          <w:rFonts w:ascii="Times New Roman" w:hAnsi="Times New Roman"/>
          <w:bCs/>
          <w:i/>
          <w:sz w:val="18"/>
          <w:szCs w:val="18"/>
          <w:vertAlign w:val="subscript"/>
        </w:rPr>
        <w:t>new</w:t>
      </w:r>
      <w:r w:rsidRPr="00C248E7">
        <w:rPr>
          <w:rFonts w:ascii="Times New Roman" w:hAnsi="Times New Roman"/>
          <w:sz w:val="18"/>
          <w:szCs w:val="18"/>
        </w:rPr>
        <w:t>)</w:t>
      </w:r>
    </w:p>
    <w:p w14:paraId="57B4E2D9" w14:textId="77777777" w:rsidR="004B6105" w:rsidRPr="00C248E7" w:rsidRDefault="004B6105" w:rsidP="0048262E">
      <w:pPr>
        <w:pStyle w:val="afff9"/>
        <w:numPr>
          <w:ilvl w:val="0"/>
          <w:numId w:val="50"/>
        </w:numPr>
        <w:ind w:leftChars="200" w:left="732" w:firstLineChars="0"/>
        <w:rPr>
          <w:rFonts w:ascii="Times New Roman" w:hAnsi="Times New Roman"/>
          <w:sz w:val="18"/>
          <w:szCs w:val="18"/>
        </w:rPr>
      </w:pPr>
      <w:r w:rsidRPr="00C248E7">
        <w:rPr>
          <w:rFonts w:ascii="Times New Roman" w:hAnsi="Times New Roman"/>
          <w:sz w:val="18"/>
          <w:szCs w:val="18"/>
        </w:rPr>
        <w:t xml:space="preserve">            </w:t>
      </w:r>
      <w:r w:rsidRPr="00C248E7">
        <w:rPr>
          <w:rFonts w:ascii="Times New Roman" w:hAnsi="Times New Roman"/>
          <w:i/>
          <w:sz w:val="18"/>
          <w:szCs w:val="18"/>
        </w:rPr>
        <w:t>M</w:t>
      </w:r>
      <w:r w:rsidRPr="00C248E7">
        <w:rPr>
          <w:rFonts w:ascii="Times New Roman" w:hAnsi="Times New Roman"/>
          <w:i/>
          <w:sz w:val="18"/>
          <w:szCs w:val="18"/>
          <w:vertAlign w:val="subscript"/>
        </w:rPr>
        <w:t>t</w:t>
      </w:r>
      <w:r w:rsidRPr="00C248E7">
        <w:rPr>
          <w:rFonts w:ascii="Times New Roman" w:hAnsi="Times New Roman"/>
          <w:i/>
          <w:sz w:val="18"/>
          <w:szCs w:val="18"/>
        </w:rPr>
        <w:sym w:font="Symbol" w:char="F0AC"/>
      </w:r>
      <w:r w:rsidRPr="00C248E7">
        <w:rPr>
          <w:rFonts w:ascii="Times New Roman" w:hAnsi="Times New Roman"/>
          <w:sz w:val="18"/>
          <w:szCs w:val="18"/>
        </w:rPr>
        <w:t xml:space="preserve"> </w:t>
      </w:r>
      <w:r w:rsidRPr="00C248E7">
        <w:rPr>
          <w:rFonts w:ascii="Times New Roman" w:hAnsi="Times New Roman"/>
          <w:i/>
          <w:sz w:val="18"/>
          <w:szCs w:val="18"/>
        </w:rPr>
        <w:t>get memory variables set from the execution of t</w:t>
      </w:r>
      <w:r w:rsidRPr="00C248E7">
        <w:rPr>
          <w:rFonts w:ascii="Times New Roman" w:hAnsi="Times New Roman"/>
          <w:i/>
          <w:sz w:val="18"/>
          <w:szCs w:val="18"/>
          <w:vertAlign w:val="subscript"/>
        </w:rPr>
        <w:t xml:space="preserve">new </w:t>
      </w:r>
      <w:r w:rsidRPr="00C248E7">
        <w:rPr>
          <w:rFonts w:ascii="Times New Roman" w:hAnsi="Times New Roman"/>
          <w:i/>
          <w:sz w:val="18"/>
          <w:szCs w:val="18"/>
        </w:rPr>
        <w:t>for</w:t>
      </w:r>
      <w:r w:rsidRPr="00C248E7">
        <w:rPr>
          <w:rFonts w:ascii="Times New Roman" w:hAnsi="Times New Roman"/>
          <w:i/>
          <w:sz w:val="18"/>
          <w:szCs w:val="18"/>
          <w:vertAlign w:val="subscript"/>
        </w:rPr>
        <w:t xml:space="preserve"> </w:t>
      </w:r>
      <w:r w:rsidRPr="00C248E7">
        <w:rPr>
          <w:rFonts w:ascii="Times New Roman" w:hAnsi="Times New Roman"/>
          <w:i/>
          <w:sz w:val="18"/>
          <w:szCs w:val="18"/>
        </w:rPr>
        <w:t>b</w:t>
      </w:r>
      <w:r w:rsidRPr="00C248E7">
        <w:rPr>
          <w:rFonts w:ascii="Times New Roman" w:hAnsi="Times New Roman"/>
          <w:i/>
          <w:sz w:val="18"/>
          <w:szCs w:val="18"/>
          <w:vertAlign w:val="subscript"/>
        </w:rPr>
        <w:t xml:space="preserve">i  </w:t>
      </w:r>
    </w:p>
    <w:p w14:paraId="516F741A" w14:textId="77777777" w:rsidR="004B6105" w:rsidRPr="00C248E7" w:rsidRDefault="004B6105" w:rsidP="0048262E">
      <w:pPr>
        <w:pStyle w:val="afff9"/>
        <w:numPr>
          <w:ilvl w:val="0"/>
          <w:numId w:val="50"/>
        </w:numPr>
        <w:ind w:leftChars="200" w:left="732" w:firstLineChars="0"/>
        <w:rPr>
          <w:rFonts w:ascii="Times New Roman" w:hAnsi="Times New Roman"/>
          <w:sz w:val="18"/>
          <w:szCs w:val="18"/>
        </w:rPr>
      </w:pPr>
      <w:r w:rsidRPr="00C248E7">
        <w:rPr>
          <w:rFonts w:ascii="Times New Roman" w:hAnsi="Times New Roman"/>
          <w:sz w:val="18"/>
          <w:szCs w:val="18"/>
        </w:rPr>
        <w:t xml:space="preserve">            </w:t>
      </w:r>
      <w:r w:rsidRPr="00C248E7">
        <w:rPr>
          <w:rFonts w:ascii="Times New Roman" w:hAnsi="Times New Roman"/>
          <w:i/>
          <w:sz w:val="18"/>
          <w:szCs w:val="18"/>
        </w:rPr>
        <w:t>M</w:t>
      </w:r>
      <w:r w:rsidRPr="00C248E7">
        <w:rPr>
          <w:rFonts w:ascii="Times New Roman" w:hAnsi="Times New Roman"/>
          <w:i/>
          <w:sz w:val="18"/>
          <w:szCs w:val="18"/>
          <w:vertAlign w:val="subscript"/>
        </w:rPr>
        <w:t>tj</w:t>
      </w:r>
      <w:r w:rsidRPr="00C248E7">
        <w:rPr>
          <w:rFonts w:ascii="Times New Roman" w:hAnsi="Times New Roman"/>
          <w:i/>
          <w:sz w:val="18"/>
          <w:szCs w:val="18"/>
        </w:rPr>
        <w:sym w:font="Symbol" w:char="F0AC"/>
      </w:r>
      <w:r w:rsidRPr="00C248E7">
        <w:rPr>
          <w:rFonts w:ascii="Times New Roman" w:hAnsi="Times New Roman"/>
          <w:sz w:val="18"/>
          <w:szCs w:val="18"/>
        </w:rPr>
        <w:t xml:space="preserve"> </w:t>
      </w:r>
      <w:r w:rsidRPr="00C248E7">
        <w:rPr>
          <w:rFonts w:ascii="Times New Roman" w:hAnsi="Times New Roman"/>
          <w:i/>
          <w:sz w:val="18"/>
          <w:szCs w:val="18"/>
        </w:rPr>
        <w:t>get memory variables set from the execution of t</w:t>
      </w:r>
      <w:r w:rsidRPr="00C248E7">
        <w:rPr>
          <w:rFonts w:ascii="Times New Roman" w:hAnsi="Times New Roman"/>
          <w:i/>
          <w:sz w:val="18"/>
          <w:szCs w:val="18"/>
          <w:vertAlign w:val="subscript"/>
        </w:rPr>
        <w:t xml:space="preserve">j </w:t>
      </w:r>
      <w:r w:rsidRPr="00C248E7">
        <w:rPr>
          <w:rFonts w:ascii="Times New Roman" w:hAnsi="Times New Roman"/>
          <w:i/>
          <w:sz w:val="18"/>
          <w:szCs w:val="18"/>
        </w:rPr>
        <w:t>for</w:t>
      </w:r>
      <w:r w:rsidRPr="00C248E7">
        <w:rPr>
          <w:rFonts w:ascii="Times New Roman" w:hAnsi="Times New Roman"/>
          <w:i/>
          <w:sz w:val="18"/>
          <w:szCs w:val="18"/>
          <w:vertAlign w:val="subscript"/>
        </w:rPr>
        <w:t xml:space="preserve"> </w:t>
      </w:r>
      <w:r w:rsidRPr="00C248E7">
        <w:rPr>
          <w:rFonts w:ascii="Times New Roman" w:hAnsi="Times New Roman"/>
          <w:i/>
          <w:sz w:val="18"/>
          <w:szCs w:val="18"/>
        </w:rPr>
        <w:t>b</w:t>
      </w:r>
      <w:r w:rsidRPr="00C248E7">
        <w:rPr>
          <w:rFonts w:ascii="Times New Roman" w:hAnsi="Times New Roman"/>
          <w:i/>
          <w:sz w:val="18"/>
          <w:szCs w:val="18"/>
          <w:vertAlign w:val="subscript"/>
        </w:rPr>
        <w:t>i</w:t>
      </w:r>
    </w:p>
    <w:p w14:paraId="3BC5D80C" w14:textId="77777777" w:rsidR="004B6105" w:rsidRPr="00C248E7" w:rsidRDefault="004B6105" w:rsidP="0048262E">
      <w:pPr>
        <w:pStyle w:val="afff9"/>
        <w:numPr>
          <w:ilvl w:val="0"/>
          <w:numId w:val="50"/>
        </w:numPr>
        <w:ind w:leftChars="200" w:left="732" w:firstLineChars="0"/>
        <w:rPr>
          <w:rFonts w:ascii="Times New Roman" w:hAnsi="Times New Roman"/>
          <w:sz w:val="18"/>
          <w:szCs w:val="18"/>
        </w:rPr>
      </w:pPr>
      <w:r w:rsidRPr="00C248E7">
        <w:rPr>
          <w:rFonts w:ascii="Times New Roman" w:hAnsi="Times New Roman"/>
          <w:sz w:val="18"/>
          <w:szCs w:val="18"/>
        </w:rPr>
        <w:t xml:space="preserve">            </w:t>
      </w:r>
      <w:r w:rsidRPr="00C248E7">
        <w:rPr>
          <w:rFonts w:ascii="Times New Roman" w:hAnsi="Times New Roman"/>
          <w:i/>
          <w:sz w:val="18"/>
          <w:szCs w:val="18"/>
        </w:rPr>
        <w:t>XC</w:t>
      </w:r>
      <w:r w:rsidRPr="00C248E7">
        <w:rPr>
          <w:rFonts w:ascii="Times New Roman" w:hAnsi="Times New Roman"/>
          <w:i/>
          <w:sz w:val="18"/>
          <w:szCs w:val="18"/>
          <w:vertAlign w:val="subscript"/>
        </w:rPr>
        <w:t>j</w:t>
      </w:r>
      <w:r w:rsidRPr="00C248E7">
        <w:rPr>
          <w:rFonts w:ascii="Times New Roman" w:hAnsi="Times New Roman"/>
          <w:i/>
          <w:sz w:val="18"/>
          <w:szCs w:val="18"/>
        </w:rPr>
        <w:sym w:font="Symbol" w:char="F0AC"/>
      </w:r>
      <w:r w:rsidRPr="00C248E7">
        <w:rPr>
          <w:rFonts w:ascii="Times New Roman" w:hAnsi="Times New Roman"/>
          <w:i/>
          <w:sz w:val="18"/>
          <w:szCs w:val="18"/>
        </w:rPr>
        <w:t xml:space="preserve"> M</w:t>
      </w:r>
      <w:r w:rsidRPr="00C248E7">
        <w:rPr>
          <w:rFonts w:ascii="Times New Roman" w:hAnsi="Times New Roman"/>
          <w:i/>
          <w:sz w:val="18"/>
          <w:szCs w:val="18"/>
          <w:vertAlign w:val="subscript"/>
        </w:rPr>
        <w:t>t</w:t>
      </w:r>
      <w:r w:rsidRPr="00C248E7">
        <w:rPr>
          <w:rFonts w:ascii="Times New Roman" w:hAnsi="Times New Roman"/>
          <w:i/>
          <w:sz w:val="18"/>
          <w:szCs w:val="18"/>
        </w:rPr>
        <w:t>∩M</w:t>
      </w:r>
      <w:r w:rsidRPr="00C248E7">
        <w:rPr>
          <w:rFonts w:ascii="Times New Roman" w:hAnsi="Times New Roman"/>
          <w:i/>
          <w:sz w:val="18"/>
          <w:szCs w:val="18"/>
          <w:vertAlign w:val="subscript"/>
        </w:rPr>
        <w:t>tj</w:t>
      </w:r>
      <w:r w:rsidRPr="00C248E7">
        <w:rPr>
          <w:rFonts w:ascii="Times New Roman" w:hAnsi="Times New Roman"/>
          <w:i/>
          <w:sz w:val="18"/>
          <w:szCs w:val="18"/>
        </w:rPr>
        <w:t>∩SB</w:t>
      </w:r>
      <w:r w:rsidRPr="00C248E7">
        <w:rPr>
          <w:rFonts w:ascii="Times New Roman" w:hAnsi="Times New Roman"/>
          <w:i/>
          <w:sz w:val="18"/>
          <w:szCs w:val="18"/>
          <w:vertAlign w:val="subscript"/>
        </w:rPr>
        <w:t>bi</w:t>
      </w:r>
    </w:p>
    <w:p w14:paraId="2FFE0C97" w14:textId="179A10F7" w:rsidR="004B6105" w:rsidRPr="00C248E7" w:rsidRDefault="004B6105" w:rsidP="0048262E">
      <w:pPr>
        <w:pStyle w:val="afff9"/>
        <w:numPr>
          <w:ilvl w:val="0"/>
          <w:numId w:val="50"/>
        </w:numPr>
        <w:ind w:leftChars="200" w:left="732" w:firstLineChars="0"/>
        <w:rPr>
          <w:rFonts w:ascii="Times New Roman" w:hAnsi="Times New Roman"/>
          <w:sz w:val="18"/>
          <w:szCs w:val="18"/>
        </w:rPr>
      </w:pPr>
      <w:r w:rsidRPr="00C248E7">
        <w:rPr>
          <w:rFonts w:ascii="Times New Roman" w:hAnsi="Times New Roman"/>
          <w:sz w:val="18"/>
          <w:szCs w:val="18"/>
        </w:rPr>
        <w:t xml:space="preserve">            </w:t>
      </w:r>
      <w:r w:rsidRPr="00C248E7">
        <w:rPr>
          <w:rFonts w:ascii="Times New Roman" w:hAnsi="Times New Roman"/>
          <w:i/>
          <w:sz w:val="18"/>
          <w:szCs w:val="18"/>
        </w:rPr>
        <w:t>temp[k][j]</w:t>
      </w:r>
      <w:r w:rsidRPr="00C248E7">
        <w:rPr>
          <w:rFonts w:ascii="Times New Roman" w:hAnsi="Times New Roman"/>
          <w:sz w:val="18"/>
          <w:szCs w:val="18"/>
        </w:rPr>
        <w:sym w:font="Symbol" w:char="F0AC"/>
      </w:r>
      <w:r w:rsidRPr="00C248E7">
        <w:rPr>
          <w:rFonts w:ascii="Times New Roman" w:hAnsi="Times New Roman"/>
          <w:sz w:val="18"/>
          <w:szCs w:val="18"/>
        </w:rPr>
        <w:t>|</w:t>
      </w:r>
      <w:r w:rsidRPr="00C248E7">
        <w:rPr>
          <w:rFonts w:ascii="Times New Roman" w:hAnsi="Times New Roman"/>
          <w:i/>
          <w:sz w:val="18"/>
          <w:szCs w:val="18"/>
        </w:rPr>
        <w:t>XC</w:t>
      </w:r>
      <w:r w:rsidRPr="00C248E7">
        <w:rPr>
          <w:rFonts w:ascii="Times New Roman" w:hAnsi="Times New Roman"/>
          <w:i/>
          <w:sz w:val="18"/>
          <w:szCs w:val="18"/>
          <w:vertAlign w:val="subscript"/>
        </w:rPr>
        <w:t>j</w:t>
      </w:r>
      <w:r w:rsidRPr="00C248E7">
        <w:rPr>
          <w:rFonts w:ascii="Times New Roman" w:hAnsi="Times New Roman"/>
          <w:sz w:val="18"/>
          <w:szCs w:val="18"/>
        </w:rPr>
        <w:t>|/|(</w:t>
      </w:r>
      <w:r w:rsidRPr="00C248E7">
        <w:rPr>
          <w:rFonts w:ascii="Times New Roman" w:hAnsi="Times New Roman"/>
          <w:i/>
          <w:sz w:val="18"/>
          <w:szCs w:val="18"/>
        </w:rPr>
        <w:t>M</w:t>
      </w:r>
      <w:r w:rsidRPr="00C248E7">
        <w:rPr>
          <w:rFonts w:ascii="Times New Roman" w:hAnsi="Times New Roman"/>
          <w:i/>
          <w:sz w:val="18"/>
          <w:szCs w:val="18"/>
          <w:vertAlign w:val="subscript"/>
        </w:rPr>
        <w:t>t</w:t>
      </w:r>
      <w:r w:rsidR="00A15C22" w:rsidRPr="00C248E7">
        <w:rPr>
          <w:rFonts w:ascii="Times New Roman" w:hAnsi="Times New Roman"/>
          <w:i/>
          <w:sz w:val="18"/>
          <w:szCs w:val="18"/>
        </w:rPr>
        <w:t>∩</w:t>
      </w:r>
      <w:r w:rsidRPr="00C248E7">
        <w:rPr>
          <w:rFonts w:ascii="Times New Roman" w:hAnsi="Times New Roman"/>
          <w:i/>
          <w:sz w:val="18"/>
          <w:szCs w:val="18"/>
        </w:rPr>
        <w:t>M</w:t>
      </w:r>
      <w:r w:rsidRPr="00C248E7">
        <w:rPr>
          <w:rFonts w:ascii="Times New Roman" w:hAnsi="Times New Roman"/>
          <w:i/>
          <w:sz w:val="18"/>
          <w:szCs w:val="18"/>
          <w:vertAlign w:val="subscript"/>
        </w:rPr>
        <w:t xml:space="preserve"> tj</w:t>
      </w:r>
      <w:r w:rsidRPr="00C248E7">
        <w:rPr>
          <w:rFonts w:ascii="Times New Roman" w:hAnsi="Times New Roman"/>
          <w:sz w:val="18"/>
          <w:szCs w:val="18"/>
        </w:rPr>
        <w:t>)|</w:t>
      </w:r>
    </w:p>
    <w:p w14:paraId="4035DA97" w14:textId="77777777" w:rsidR="004B6105" w:rsidRPr="00C248E7" w:rsidRDefault="004B6105" w:rsidP="0048262E">
      <w:pPr>
        <w:pStyle w:val="afff9"/>
        <w:numPr>
          <w:ilvl w:val="0"/>
          <w:numId w:val="50"/>
        </w:numPr>
        <w:ind w:leftChars="200" w:left="732" w:firstLineChars="0"/>
        <w:rPr>
          <w:rFonts w:ascii="Times New Roman" w:hAnsi="Times New Roman"/>
          <w:sz w:val="18"/>
          <w:szCs w:val="18"/>
        </w:rPr>
      </w:pPr>
      <w:r w:rsidRPr="00C248E7">
        <w:rPr>
          <w:rFonts w:ascii="Times New Roman" w:hAnsi="Times New Roman"/>
          <w:sz w:val="18"/>
          <w:szCs w:val="18"/>
        </w:rPr>
        <w:t xml:space="preserve">       endfor</w:t>
      </w:r>
    </w:p>
    <w:p w14:paraId="6D0FB59C" w14:textId="77777777" w:rsidR="004B6105" w:rsidRPr="00C248E7" w:rsidRDefault="004B6105" w:rsidP="0048262E">
      <w:pPr>
        <w:pStyle w:val="afff9"/>
        <w:numPr>
          <w:ilvl w:val="0"/>
          <w:numId w:val="50"/>
        </w:numPr>
        <w:ind w:leftChars="200" w:left="732" w:firstLineChars="0"/>
        <w:rPr>
          <w:rFonts w:ascii="Times New Roman" w:hAnsi="Times New Roman"/>
          <w:sz w:val="18"/>
          <w:szCs w:val="18"/>
        </w:rPr>
      </w:pPr>
      <w:r w:rsidRPr="00C248E7">
        <w:rPr>
          <w:rFonts w:ascii="Times New Roman" w:hAnsi="Times New Roman"/>
          <w:sz w:val="18"/>
          <w:szCs w:val="18"/>
        </w:rPr>
        <w:t xml:space="preserve">   else if(</w:t>
      </w:r>
      <w:r w:rsidRPr="00C248E7">
        <w:rPr>
          <w:rFonts w:ascii="Times New Roman" w:hAnsi="Times New Roman"/>
          <w:i/>
          <w:sz w:val="18"/>
          <w:szCs w:val="18"/>
        </w:rPr>
        <w:t>SP</w:t>
      </w:r>
      <w:r w:rsidRPr="00C248E7">
        <w:rPr>
          <w:rFonts w:ascii="Times New Roman" w:hAnsi="Times New Roman"/>
          <w:bCs/>
          <w:i/>
          <w:sz w:val="18"/>
          <w:szCs w:val="18"/>
        </w:rPr>
        <w:t>Tt</w:t>
      </w:r>
      <w:r w:rsidRPr="00C248E7">
        <w:rPr>
          <w:rFonts w:ascii="Times New Roman" w:hAnsi="Times New Roman"/>
          <w:bCs/>
          <w:i/>
          <w:sz w:val="18"/>
          <w:szCs w:val="18"/>
          <w:vertAlign w:val="subscript"/>
        </w:rPr>
        <w:t>new</w:t>
      </w:r>
      <w:r w:rsidRPr="00C248E7">
        <w:rPr>
          <w:rFonts w:ascii="Times New Roman" w:hAnsi="Times New Roman"/>
          <w:sz w:val="18"/>
          <w:szCs w:val="18"/>
        </w:rPr>
        <w:t>!=Ф,</w:t>
      </w:r>
      <w:r w:rsidRPr="00C248E7">
        <w:rPr>
          <w:rFonts w:ascii="Times New Roman" w:hAnsi="Times New Roman"/>
          <w:i/>
          <w:sz w:val="18"/>
          <w:szCs w:val="18"/>
        </w:rPr>
        <w:t xml:space="preserve"> SF</w:t>
      </w:r>
      <w:r w:rsidRPr="00C248E7">
        <w:rPr>
          <w:rFonts w:ascii="Times New Roman" w:hAnsi="Times New Roman"/>
          <w:bCs/>
          <w:i/>
          <w:sz w:val="18"/>
          <w:szCs w:val="18"/>
        </w:rPr>
        <w:t>Tt</w:t>
      </w:r>
      <w:r w:rsidRPr="00C248E7">
        <w:rPr>
          <w:rFonts w:ascii="Times New Roman" w:hAnsi="Times New Roman"/>
          <w:bCs/>
          <w:i/>
          <w:sz w:val="18"/>
          <w:szCs w:val="18"/>
          <w:vertAlign w:val="subscript"/>
        </w:rPr>
        <w:t>new</w:t>
      </w:r>
      <w:r w:rsidRPr="00C248E7">
        <w:rPr>
          <w:rFonts w:ascii="Times New Roman" w:hAnsi="Times New Roman"/>
          <w:sz w:val="18"/>
          <w:szCs w:val="18"/>
        </w:rPr>
        <w:t>=Ф)</w:t>
      </w:r>
    </w:p>
    <w:p w14:paraId="0EB70AF3" w14:textId="77777777" w:rsidR="004B6105" w:rsidRPr="00C248E7" w:rsidRDefault="004B6105" w:rsidP="0048262E">
      <w:pPr>
        <w:pStyle w:val="afff9"/>
        <w:numPr>
          <w:ilvl w:val="0"/>
          <w:numId w:val="50"/>
        </w:numPr>
        <w:ind w:leftChars="200" w:left="732" w:firstLineChars="0"/>
        <w:rPr>
          <w:rFonts w:ascii="Times New Roman" w:hAnsi="Times New Roman"/>
          <w:sz w:val="18"/>
          <w:szCs w:val="18"/>
        </w:rPr>
      </w:pPr>
      <w:r w:rsidRPr="00C248E7">
        <w:rPr>
          <w:rFonts w:ascii="Times New Roman" w:hAnsi="Times New Roman"/>
          <w:sz w:val="18"/>
          <w:szCs w:val="18"/>
        </w:rPr>
        <w:t xml:space="preserve">      for(each test case t</w:t>
      </w:r>
      <w:r w:rsidRPr="00C248E7">
        <w:rPr>
          <w:rFonts w:ascii="Times New Roman" w:hAnsi="Times New Roman"/>
          <w:i/>
          <w:sz w:val="18"/>
          <w:szCs w:val="18"/>
          <w:vertAlign w:val="subscript"/>
        </w:rPr>
        <w:t>j</w:t>
      </w:r>
      <w:r w:rsidRPr="00C248E7">
        <w:rPr>
          <w:rFonts w:ascii="Times New Roman" w:hAnsi="Times New Roman"/>
          <w:sz w:val="18"/>
          <w:szCs w:val="18"/>
        </w:rPr>
        <w:t xml:space="preserve"> in </w:t>
      </w:r>
      <w:r w:rsidRPr="00C248E7">
        <w:rPr>
          <w:rFonts w:ascii="Times New Roman" w:hAnsi="Times New Roman"/>
          <w:i/>
          <w:sz w:val="18"/>
          <w:szCs w:val="18"/>
        </w:rPr>
        <w:t>SP</w:t>
      </w:r>
      <w:r w:rsidRPr="00C248E7">
        <w:rPr>
          <w:rFonts w:ascii="Times New Roman" w:hAnsi="Times New Roman"/>
          <w:bCs/>
          <w:i/>
          <w:sz w:val="18"/>
          <w:szCs w:val="18"/>
        </w:rPr>
        <w:t>Tt</w:t>
      </w:r>
      <w:r w:rsidRPr="00C248E7">
        <w:rPr>
          <w:rFonts w:ascii="Times New Roman" w:hAnsi="Times New Roman"/>
          <w:bCs/>
          <w:i/>
          <w:sz w:val="18"/>
          <w:szCs w:val="18"/>
          <w:vertAlign w:val="subscript"/>
        </w:rPr>
        <w:t>new</w:t>
      </w:r>
      <w:r w:rsidRPr="00C248E7">
        <w:rPr>
          <w:rFonts w:ascii="Times New Roman" w:hAnsi="Times New Roman"/>
          <w:sz w:val="18"/>
          <w:szCs w:val="18"/>
        </w:rPr>
        <w:t>)</w:t>
      </w:r>
    </w:p>
    <w:p w14:paraId="1F2BC7B3" w14:textId="77777777" w:rsidR="004B6105" w:rsidRPr="00C248E7" w:rsidRDefault="004B6105" w:rsidP="0048262E">
      <w:pPr>
        <w:pStyle w:val="afff9"/>
        <w:numPr>
          <w:ilvl w:val="0"/>
          <w:numId w:val="50"/>
        </w:numPr>
        <w:ind w:leftChars="200" w:left="732" w:firstLineChars="0"/>
        <w:rPr>
          <w:rFonts w:ascii="Times New Roman" w:hAnsi="Times New Roman"/>
          <w:sz w:val="18"/>
          <w:szCs w:val="18"/>
        </w:rPr>
      </w:pPr>
      <w:r w:rsidRPr="00C248E7">
        <w:rPr>
          <w:rFonts w:ascii="Times New Roman" w:hAnsi="Times New Roman"/>
          <w:sz w:val="18"/>
          <w:szCs w:val="18"/>
        </w:rPr>
        <w:t xml:space="preserve">            </w:t>
      </w:r>
      <w:r w:rsidRPr="00C248E7">
        <w:rPr>
          <w:rFonts w:ascii="Times New Roman" w:hAnsi="Times New Roman"/>
          <w:i/>
          <w:sz w:val="18"/>
          <w:szCs w:val="18"/>
        </w:rPr>
        <w:t>M</w:t>
      </w:r>
      <w:r w:rsidRPr="00C248E7">
        <w:rPr>
          <w:rFonts w:ascii="Times New Roman" w:hAnsi="Times New Roman"/>
          <w:i/>
          <w:sz w:val="18"/>
          <w:szCs w:val="18"/>
          <w:vertAlign w:val="subscript"/>
        </w:rPr>
        <w:t>t</w:t>
      </w:r>
      <w:r w:rsidRPr="00C248E7">
        <w:rPr>
          <w:rFonts w:ascii="Times New Roman" w:hAnsi="Times New Roman"/>
          <w:i/>
          <w:sz w:val="18"/>
          <w:szCs w:val="18"/>
        </w:rPr>
        <w:sym w:font="Symbol" w:char="F0AC"/>
      </w:r>
      <w:r w:rsidRPr="00C248E7">
        <w:rPr>
          <w:rFonts w:ascii="Times New Roman" w:hAnsi="Times New Roman"/>
          <w:sz w:val="18"/>
          <w:szCs w:val="18"/>
        </w:rPr>
        <w:t xml:space="preserve"> </w:t>
      </w:r>
      <w:r w:rsidRPr="00C248E7">
        <w:rPr>
          <w:rFonts w:ascii="Times New Roman" w:hAnsi="Times New Roman"/>
          <w:i/>
          <w:sz w:val="18"/>
          <w:szCs w:val="18"/>
        </w:rPr>
        <w:t>get memory variables set from the execution of t</w:t>
      </w:r>
      <w:r w:rsidRPr="00C248E7">
        <w:rPr>
          <w:rFonts w:ascii="Times New Roman" w:hAnsi="Times New Roman"/>
          <w:i/>
          <w:sz w:val="18"/>
          <w:szCs w:val="18"/>
          <w:vertAlign w:val="subscript"/>
        </w:rPr>
        <w:t xml:space="preserve">new </w:t>
      </w:r>
      <w:r w:rsidRPr="00C248E7">
        <w:rPr>
          <w:rFonts w:ascii="Times New Roman" w:hAnsi="Times New Roman"/>
          <w:i/>
          <w:sz w:val="18"/>
          <w:szCs w:val="18"/>
        </w:rPr>
        <w:t>for</w:t>
      </w:r>
      <w:r w:rsidRPr="00C248E7">
        <w:rPr>
          <w:rFonts w:ascii="Times New Roman" w:hAnsi="Times New Roman"/>
          <w:i/>
          <w:sz w:val="18"/>
          <w:szCs w:val="18"/>
          <w:vertAlign w:val="subscript"/>
        </w:rPr>
        <w:t xml:space="preserve"> </w:t>
      </w:r>
      <w:r w:rsidRPr="00C248E7">
        <w:rPr>
          <w:rFonts w:ascii="Times New Roman" w:hAnsi="Times New Roman"/>
          <w:i/>
          <w:sz w:val="18"/>
          <w:szCs w:val="18"/>
        </w:rPr>
        <w:t>b</w:t>
      </w:r>
      <w:r w:rsidRPr="00C248E7">
        <w:rPr>
          <w:rFonts w:ascii="Times New Roman" w:hAnsi="Times New Roman"/>
          <w:i/>
          <w:sz w:val="18"/>
          <w:szCs w:val="18"/>
          <w:vertAlign w:val="subscript"/>
        </w:rPr>
        <w:t xml:space="preserve">i  </w:t>
      </w:r>
    </w:p>
    <w:p w14:paraId="6D98D313" w14:textId="77777777" w:rsidR="004B6105" w:rsidRPr="00C248E7" w:rsidRDefault="004B6105" w:rsidP="0048262E">
      <w:pPr>
        <w:pStyle w:val="afff9"/>
        <w:numPr>
          <w:ilvl w:val="0"/>
          <w:numId w:val="50"/>
        </w:numPr>
        <w:ind w:leftChars="200" w:left="732" w:firstLineChars="0"/>
        <w:rPr>
          <w:rFonts w:ascii="Times New Roman" w:hAnsi="Times New Roman"/>
          <w:sz w:val="18"/>
          <w:szCs w:val="18"/>
        </w:rPr>
      </w:pPr>
      <w:r w:rsidRPr="00C248E7">
        <w:rPr>
          <w:rFonts w:ascii="Times New Roman" w:hAnsi="Times New Roman"/>
          <w:sz w:val="18"/>
          <w:szCs w:val="18"/>
        </w:rPr>
        <w:t xml:space="preserve">            </w:t>
      </w:r>
      <w:r w:rsidRPr="00C248E7">
        <w:rPr>
          <w:rFonts w:ascii="Times New Roman" w:hAnsi="Times New Roman"/>
          <w:i/>
          <w:sz w:val="18"/>
          <w:szCs w:val="18"/>
        </w:rPr>
        <w:t>M</w:t>
      </w:r>
      <w:r w:rsidRPr="00C248E7">
        <w:rPr>
          <w:rFonts w:ascii="Times New Roman" w:hAnsi="Times New Roman"/>
          <w:i/>
          <w:sz w:val="18"/>
          <w:szCs w:val="18"/>
          <w:vertAlign w:val="subscript"/>
        </w:rPr>
        <w:t>tj</w:t>
      </w:r>
      <w:r w:rsidRPr="00C248E7">
        <w:rPr>
          <w:rFonts w:ascii="Times New Roman" w:hAnsi="Times New Roman"/>
          <w:i/>
          <w:sz w:val="18"/>
          <w:szCs w:val="18"/>
        </w:rPr>
        <w:sym w:font="Symbol" w:char="F0AC"/>
      </w:r>
      <w:r w:rsidRPr="00C248E7">
        <w:rPr>
          <w:rFonts w:ascii="Times New Roman" w:hAnsi="Times New Roman"/>
          <w:sz w:val="18"/>
          <w:szCs w:val="18"/>
        </w:rPr>
        <w:t xml:space="preserve"> </w:t>
      </w:r>
      <w:r w:rsidRPr="00C248E7">
        <w:rPr>
          <w:rFonts w:ascii="Times New Roman" w:hAnsi="Times New Roman"/>
          <w:i/>
          <w:sz w:val="18"/>
          <w:szCs w:val="18"/>
        </w:rPr>
        <w:t>get memory variables set from the execution of t</w:t>
      </w:r>
      <w:r w:rsidRPr="00C248E7">
        <w:rPr>
          <w:rFonts w:ascii="Times New Roman" w:hAnsi="Times New Roman"/>
          <w:i/>
          <w:sz w:val="18"/>
          <w:szCs w:val="18"/>
          <w:vertAlign w:val="subscript"/>
        </w:rPr>
        <w:t xml:space="preserve">j </w:t>
      </w:r>
      <w:r w:rsidRPr="00C248E7">
        <w:rPr>
          <w:rFonts w:ascii="Times New Roman" w:hAnsi="Times New Roman"/>
          <w:i/>
          <w:sz w:val="18"/>
          <w:szCs w:val="18"/>
        </w:rPr>
        <w:t>for</w:t>
      </w:r>
      <w:r w:rsidRPr="00C248E7">
        <w:rPr>
          <w:rFonts w:ascii="Times New Roman" w:hAnsi="Times New Roman"/>
          <w:i/>
          <w:sz w:val="18"/>
          <w:szCs w:val="18"/>
          <w:vertAlign w:val="subscript"/>
        </w:rPr>
        <w:t xml:space="preserve"> </w:t>
      </w:r>
      <w:r w:rsidRPr="00C248E7">
        <w:rPr>
          <w:rFonts w:ascii="Times New Roman" w:hAnsi="Times New Roman"/>
          <w:i/>
          <w:sz w:val="18"/>
          <w:szCs w:val="18"/>
        </w:rPr>
        <w:t>b</w:t>
      </w:r>
      <w:r w:rsidRPr="00C248E7">
        <w:rPr>
          <w:rFonts w:ascii="Times New Roman" w:hAnsi="Times New Roman"/>
          <w:i/>
          <w:sz w:val="18"/>
          <w:szCs w:val="18"/>
          <w:vertAlign w:val="subscript"/>
        </w:rPr>
        <w:t>i</w:t>
      </w:r>
    </w:p>
    <w:p w14:paraId="1AE670D2" w14:textId="77777777" w:rsidR="004B6105" w:rsidRPr="00C248E7" w:rsidRDefault="004B6105" w:rsidP="0048262E">
      <w:pPr>
        <w:pStyle w:val="afff9"/>
        <w:numPr>
          <w:ilvl w:val="0"/>
          <w:numId w:val="50"/>
        </w:numPr>
        <w:ind w:leftChars="200" w:left="732" w:firstLineChars="0"/>
        <w:rPr>
          <w:rFonts w:ascii="Times New Roman" w:hAnsi="Times New Roman"/>
          <w:sz w:val="18"/>
          <w:szCs w:val="18"/>
        </w:rPr>
      </w:pPr>
      <w:r w:rsidRPr="00C248E7">
        <w:rPr>
          <w:rFonts w:ascii="Times New Roman" w:hAnsi="Times New Roman"/>
          <w:sz w:val="18"/>
          <w:szCs w:val="18"/>
        </w:rPr>
        <w:t xml:space="preserve">            </w:t>
      </w:r>
      <w:r w:rsidRPr="00C248E7">
        <w:rPr>
          <w:rFonts w:ascii="Times New Roman" w:hAnsi="Times New Roman"/>
          <w:i/>
          <w:sz w:val="18"/>
          <w:szCs w:val="18"/>
        </w:rPr>
        <w:t>XC</w:t>
      </w:r>
      <w:r w:rsidRPr="00C248E7">
        <w:rPr>
          <w:rFonts w:ascii="Times New Roman" w:hAnsi="Times New Roman"/>
          <w:i/>
          <w:sz w:val="18"/>
          <w:szCs w:val="18"/>
          <w:vertAlign w:val="subscript"/>
        </w:rPr>
        <w:t>j</w:t>
      </w:r>
      <w:r w:rsidRPr="00C248E7">
        <w:rPr>
          <w:rFonts w:ascii="Times New Roman" w:hAnsi="Times New Roman"/>
          <w:i/>
          <w:sz w:val="18"/>
          <w:szCs w:val="18"/>
        </w:rPr>
        <w:sym w:font="Symbol" w:char="F0AC"/>
      </w:r>
      <w:r w:rsidRPr="00C248E7">
        <w:rPr>
          <w:rFonts w:ascii="Times New Roman" w:hAnsi="Times New Roman"/>
          <w:i/>
          <w:sz w:val="18"/>
          <w:szCs w:val="18"/>
        </w:rPr>
        <w:t xml:space="preserve"> M</w:t>
      </w:r>
      <w:r w:rsidRPr="00C248E7">
        <w:rPr>
          <w:rFonts w:ascii="Times New Roman" w:hAnsi="Times New Roman"/>
          <w:i/>
          <w:sz w:val="18"/>
          <w:szCs w:val="18"/>
          <w:vertAlign w:val="subscript"/>
        </w:rPr>
        <w:t>t</w:t>
      </w:r>
      <w:r w:rsidRPr="00C248E7">
        <w:rPr>
          <w:rFonts w:ascii="Times New Roman" w:hAnsi="Times New Roman"/>
          <w:i/>
          <w:sz w:val="18"/>
          <w:szCs w:val="18"/>
        </w:rPr>
        <w:t>∩M</w:t>
      </w:r>
      <w:r w:rsidRPr="00C248E7">
        <w:rPr>
          <w:rFonts w:ascii="Times New Roman" w:hAnsi="Times New Roman"/>
          <w:i/>
          <w:sz w:val="18"/>
          <w:szCs w:val="18"/>
          <w:vertAlign w:val="subscript"/>
        </w:rPr>
        <w:t>tj</w:t>
      </w:r>
      <w:r w:rsidRPr="00C248E7">
        <w:rPr>
          <w:rFonts w:ascii="Times New Roman" w:hAnsi="Times New Roman"/>
          <w:i/>
          <w:sz w:val="18"/>
          <w:szCs w:val="18"/>
        </w:rPr>
        <w:t>∩SB</w:t>
      </w:r>
      <w:r w:rsidRPr="00C248E7">
        <w:rPr>
          <w:rFonts w:ascii="Times New Roman" w:hAnsi="Times New Roman"/>
          <w:i/>
          <w:sz w:val="18"/>
          <w:szCs w:val="18"/>
          <w:vertAlign w:val="subscript"/>
        </w:rPr>
        <w:t>bi</w:t>
      </w:r>
    </w:p>
    <w:p w14:paraId="1582F7F1" w14:textId="13654A4F" w:rsidR="004B6105" w:rsidRPr="00C248E7" w:rsidRDefault="004B6105" w:rsidP="0048262E">
      <w:pPr>
        <w:pStyle w:val="afff9"/>
        <w:numPr>
          <w:ilvl w:val="0"/>
          <w:numId w:val="50"/>
        </w:numPr>
        <w:ind w:leftChars="200" w:left="732" w:firstLineChars="0"/>
        <w:rPr>
          <w:rFonts w:ascii="Times New Roman" w:hAnsi="Times New Roman"/>
          <w:sz w:val="18"/>
          <w:szCs w:val="18"/>
        </w:rPr>
      </w:pPr>
      <w:r w:rsidRPr="00C248E7">
        <w:rPr>
          <w:rFonts w:ascii="Times New Roman" w:hAnsi="Times New Roman"/>
          <w:sz w:val="18"/>
          <w:szCs w:val="18"/>
        </w:rPr>
        <w:t xml:space="preserve">            </w:t>
      </w:r>
      <w:r w:rsidR="00AD1815" w:rsidRPr="00C248E7">
        <w:rPr>
          <w:rFonts w:ascii="Times New Roman" w:hAnsi="Times New Roman"/>
          <w:i/>
          <w:sz w:val="18"/>
          <w:szCs w:val="18"/>
        </w:rPr>
        <w:t>temp[k][j]</w:t>
      </w:r>
      <w:r w:rsidR="00AD1815" w:rsidRPr="00C248E7">
        <w:rPr>
          <w:rFonts w:ascii="Times New Roman" w:hAnsi="Times New Roman"/>
          <w:sz w:val="18"/>
          <w:szCs w:val="18"/>
        </w:rPr>
        <w:sym w:font="Symbol" w:char="F0AC"/>
      </w:r>
      <w:r w:rsidR="00AD1815" w:rsidRPr="00C248E7">
        <w:rPr>
          <w:rFonts w:ascii="Times New Roman" w:hAnsi="Times New Roman"/>
          <w:sz w:val="18"/>
          <w:szCs w:val="18"/>
        </w:rPr>
        <w:t>|</w:t>
      </w:r>
      <w:r w:rsidR="00AD1815" w:rsidRPr="00C248E7">
        <w:rPr>
          <w:rFonts w:ascii="Times New Roman" w:hAnsi="Times New Roman"/>
          <w:i/>
          <w:sz w:val="18"/>
          <w:szCs w:val="18"/>
        </w:rPr>
        <w:t>XC</w:t>
      </w:r>
      <w:r w:rsidR="00AD1815" w:rsidRPr="00C248E7">
        <w:rPr>
          <w:rFonts w:ascii="Times New Roman" w:hAnsi="Times New Roman"/>
          <w:i/>
          <w:sz w:val="18"/>
          <w:szCs w:val="18"/>
          <w:vertAlign w:val="subscript"/>
        </w:rPr>
        <w:t>j</w:t>
      </w:r>
      <w:r w:rsidR="00AD1815" w:rsidRPr="00C248E7">
        <w:rPr>
          <w:rFonts w:ascii="Times New Roman" w:hAnsi="Times New Roman"/>
          <w:sz w:val="18"/>
          <w:szCs w:val="18"/>
        </w:rPr>
        <w:t>|/|(</w:t>
      </w:r>
      <w:r w:rsidR="00AD1815" w:rsidRPr="00C248E7">
        <w:rPr>
          <w:rFonts w:ascii="Times New Roman" w:hAnsi="Times New Roman"/>
          <w:i/>
          <w:sz w:val="18"/>
          <w:szCs w:val="18"/>
        </w:rPr>
        <w:t>M</w:t>
      </w:r>
      <w:r w:rsidR="00AD1815" w:rsidRPr="00C248E7">
        <w:rPr>
          <w:rFonts w:ascii="Times New Roman" w:hAnsi="Times New Roman"/>
          <w:i/>
          <w:sz w:val="18"/>
          <w:szCs w:val="18"/>
          <w:vertAlign w:val="subscript"/>
        </w:rPr>
        <w:t>t</w:t>
      </w:r>
      <w:r w:rsidR="00A15C22" w:rsidRPr="00C248E7">
        <w:rPr>
          <w:rFonts w:ascii="Times New Roman" w:hAnsi="Times New Roman"/>
          <w:i/>
          <w:sz w:val="18"/>
          <w:szCs w:val="18"/>
        </w:rPr>
        <w:t>∩</w:t>
      </w:r>
      <w:r w:rsidR="00AD1815" w:rsidRPr="00C248E7">
        <w:rPr>
          <w:rFonts w:ascii="Times New Roman" w:hAnsi="Times New Roman"/>
          <w:i/>
          <w:sz w:val="18"/>
          <w:szCs w:val="18"/>
        </w:rPr>
        <w:t>M</w:t>
      </w:r>
      <w:r w:rsidR="00AD1815" w:rsidRPr="00C248E7">
        <w:rPr>
          <w:rFonts w:ascii="Times New Roman" w:hAnsi="Times New Roman"/>
          <w:i/>
          <w:sz w:val="18"/>
          <w:szCs w:val="18"/>
          <w:vertAlign w:val="subscript"/>
        </w:rPr>
        <w:t xml:space="preserve"> tj</w:t>
      </w:r>
      <w:r w:rsidR="00AD1815" w:rsidRPr="00C248E7">
        <w:rPr>
          <w:rFonts w:ascii="Times New Roman" w:hAnsi="Times New Roman"/>
          <w:sz w:val="18"/>
          <w:szCs w:val="18"/>
        </w:rPr>
        <w:t>)|</w:t>
      </w:r>
    </w:p>
    <w:p w14:paraId="5C6E8F3F" w14:textId="1C441E88" w:rsidR="004B6105" w:rsidRDefault="004B6105" w:rsidP="0048262E">
      <w:pPr>
        <w:pStyle w:val="afff9"/>
        <w:numPr>
          <w:ilvl w:val="0"/>
          <w:numId w:val="50"/>
        </w:numPr>
        <w:ind w:leftChars="200" w:left="732" w:firstLineChars="0"/>
        <w:rPr>
          <w:rFonts w:ascii="Times New Roman" w:hAnsi="Times New Roman"/>
          <w:sz w:val="18"/>
          <w:szCs w:val="18"/>
        </w:rPr>
      </w:pPr>
      <w:r w:rsidRPr="00C248E7">
        <w:rPr>
          <w:rFonts w:ascii="Times New Roman" w:hAnsi="Times New Roman"/>
          <w:sz w:val="18"/>
          <w:szCs w:val="18"/>
        </w:rPr>
        <w:t xml:space="preserve">       </w:t>
      </w:r>
      <w:r w:rsidR="00180416" w:rsidRPr="00C248E7">
        <w:rPr>
          <w:rFonts w:ascii="Times New Roman" w:hAnsi="Times New Roman"/>
          <w:sz w:val="18"/>
          <w:szCs w:val="18"/>
        </w:rPr>
        <w:t>E</w:t>
      </w:r>
      <w:r w:rsidRPr="00C248E7">
        <w:rPr>
          <w:rFonts w:ascii="Times New Roman" w:hAnsi="Times New Roman"/>
          <w:sz w:val="18"/>
          <w:szCs w:val="18"/>
        </w:rPr>
        <w:t>ndfor</w:t>
      </w:r>
    </w:p>
    <w:p w14:paraId="0C21B4B6" w14:textId="77777777" w:rsidR="00180416" w:rsidRDefault="00180416" w:rsidP="00180416">
      <w:pPr>
        <w:pStyle w:val="afff9"/>
        <w:ind w:left="732" w:firstLineChars="0" w:firstLine="0"/>
        <w:rPr>
          <w:rFonts w:ascii="Times New Roman" w:hAnsi="Times New Roman"/>
          <w:sz w:val="18"/>
          <w:szCs w:val="18"/>
        </w:rPr>
      </w:pPr>
    </w:p>
    <w:p w14:paraId="7C54025F" w14:textId="77777777" w:rsidR="00180416" w:rsidRDefault="00180416" w:rsidP="00180416">
      <w:pPr>
        <w:pStyle w:val="afff9"/>
        <w:ind w:left="732" w:firstLineChars="0" w:firstLine="0"/>
        <w:rPr>
          <w:rFonts w:ascii="Times New Roman" w:hAnsi="Times New Roman"/>
          <w:sz w:val="18"/>
          <w:szCs w:val="18"/>
        </w:rPr>
      </w:pPr>
    </w:p>
    <w:p w14:paraId="3DEBF4D7" w14:textId="77777777" w:rsidR="00180416" w:rsidRDefault="00180416" w:rsidP="00180416">
      <w:pPr>
        <w:pStyle w:val="afff9"/>
        <w:ind w:left="732" w:firstLineChars="0" w:firstLine="0"/>
        <w:rPr>
          <w:rFonts w:ascii="Times New Roman" w:hAnsi="Times New Roman"/>
          <w:sz w:val="18"/>
          <w:szCs w:val="18"/>
        </w:rPr>
      </w:pPr>
    </w:p>
    <w:p w14:paraId="201CBF8A" w14:textId="77777777" w:rsidR="00180416" w:rsidRDefault="00180416" w:rsidP="00180416">
      <w:pPr>
        <w:pStyle w:val="afff9"/>
        <w:ind w:left="732" w:firstLineChars="0" w:firstLine="0"/>
        <w:rPr>
          <w:rFonts w:ascii="Times New Roman" w:hAnsi="Times New Roman"/>
          <w:sz w:val="18"/>
          <w:szCs w:val="18"/>
        </w:rPr>
      </w:pPr>
    </w:p>
    <w:p w14:paraId="09ECC609" w14:textId="77777777" w:rsidR="00180416" w:rsidRDefault="00180416" w:rsidP="00180416">
      <w:pPr>
        <w:pStyle w:val="afff9"/>
        <w:ind w:left="732" w:firstLineChars="0" w:firstLine="0"/>
        <w:rPr>
          <w:rFonts w:ascii="Times New Roman" w:hAnsi="Times New Roman"/>
          <w:sz w:val="18"/>
          <w:szCs w:val="18"/>
        </w:rPr>
      </w:pPr>
    </w:p>
    <w:p w14:paraId="5B7603E3" w14:textId="77777777" w:rsidR="00180416" w:rsidRDefault="00180416" w:rsidP="00180416">
      <w:pPr>
        <w:pStyle w:val="afff9"/>
        <w:ind w:left="732" w:firstLineChars="0" w:firstLine="0"/>
        <w:rPr>
          <w:rFonts w:ascii="Times New Roman" w:hAnsi="Times New Roman"/>
          <w:sz w:val="18"/>
          <w:szCs w:val="18"/>
        </w:rPr>
      </w:pPr>
    </w:p>
    <w:p w14:paraId="597FF348" w14:textId="77777777" w:rsidR="00180416" w:rsidRDefault="00180416" w:rsidP="00180416">
      <w:pPr>
        <w:pStyle w:val="afff9"/>
        <w:ind w:left="732" w:firstLineChars="0" w:firstLine="0"/>
        <w:rPr>
          <w:rFonts w:ascii="Times New Roman" w:hAnsi="Times New Roman"/>
          <w:sz w:val="18"/>
          <w:szCs w:val="18"/>
        </w:rPr>
      </w:pPr>
    </w:p>
    <w:p w14:paraId="1CA4E681" w14:textId="77777777" w:rsidR="00180416" w:rsidRDefault="00180416" w:rsidP="00180416">
      <w:pPr>
        <w:pStyle w:val="afff9"/>
        <w:ind w:left="732" w:firstLineChars="0" w:firstLine="0"/>
        <w:rPr>
          <w:rFonts w:ascii="Times New Roman" w:hAnsi="Times New Roman"/>
          <w:sz w:val="18"/>
          <w:szCs w:val="18"/>
        </w:rPr>
      </w:pPr>
    </w:p>
    <w:p w14:paraId="7D2B9211" w14:textId="77777777" w:rsidR="00180416" w:rsidRPr="00C248E7" w:rsidRDefault="00180416" w:rsidP="00180416">
      <w:pPr>
        <w:pStyle w:val="afff9"/>
        <w:ind w:left="732" w:firstLineChars="0" w:firstLine="0"/>
        <w:rPr>
          <w:rFonts w:ascii="Times New Roman" w:hAnsi="Times New Roman"/>
          <w:sz w:val="18"/>
          <w:szCs w:val="18"/>
        </w:rPr>
      </w:pPr>
    </w:p>
    <w:p w14:paraId="187A54A8" w14:textId="77777777" w:rsidR="004B6105" w:rsidRPr="00C248E7" w:rsidRDefault="004B6105" w:rsidP="0048262E">
      <w:pPr>
        <w:pStyle w:val="afff9"/>
        <w:numPr>
          <w:ilvl w:val="0"/>
          <w:numId w:val="50"/>
        </w:numPr>
        <w:ind w:leftChars="200" w:left="732" w:firstLineChars="0"/>
        <w:rPr>
          <w:rFonts w:ascii="Times New Roman" w:hAnsi="Times New Roman"/>
          <w:sz w:val="18"/>
          <w:szCs w:val="18"/>
        </w:rPr>
      </w:pPr>
      <w:r w:rsidRPr="00C248E7">
        <w:rPr>
          <w:rFonts w:ascii="Times New Roman" w:hAnsi="Times New Roman"/>
          <w:sz w:val="18"/>
          <w:szCs w:val="18"/>
        </w:rPr>
        <w:lastRenderedPageBreak/>
        <w:t xml:space="preserve">   else if(</w:t>
      </w:r>
      <w:r w:rsidRPr="00C248E7">
        <w:rPr>
          <w:rFonts w:ascii="Times New Roman" w:hAnsi="Times New Roman"/>
          <w:i/>
          <w:sz w:val="18"/>
          <w:szCs w:val="18"/>
        </w:rPr>
        <w:t>SP</w:t>
      </w:r>
      <w:r w:rsidRPr="00C248E7">
        <w:rPr>
          <w:rFonts w:ascii="Times New Roman" w:hAnsi="Times New Roman"/>
          <w:bCs/>
          <w:i/>
          <w:sz w:val="18"/>
          <w:szCs w:val="18"/>
        </w:rPr>
        <w:t>Tt</w:t>
      </w:r>
      <w:r w:rsidRPr="00C248E7">
        <w:rPr>
          <w:rFonts w:ascii="Times New Roman" w:hAnsi="Times New Roman"/>
          <w:bCs/>
          <w:i/>
          <w:sz w:val="18"/>
          <w:szCs w:val="18"/>
          <w:vertAlign w:val="subscript"/>
        </w:rPr>
        <w:t>new</w:t>
      </w:r>
      <w:r w:rsidRPr="00C248E7">
        <w:rPr>
          <w:rFonts w:ascii="Times New Roman" w:hAnsi="Times New Roman"/>
          <w:sz w:val="18"/>
          <w:szCs w:val="18"/>
        </w:rPr>
        <w:t>=Ф,</w:t>
      </w:r>
      <w:r w:rsidRPr="00C248E7">
        <w:rPr>
          <w:rFonts w:ascii="Times New Roman" w:hAnsi="Times New Roman"/>
          <w:i/>
          <w:sz w:val="18"/>
          <w:szCs w:val="18"/>
        </w:rPr>
        <w:t xml:space="preserve"> SF</w:t>
      </w:r>
      <w:r w:rsidRPr="00C248E7">
        <w:rPr>
          <w:rFonts w:ascii="Times New Roman" w:hAnsi="Times New Roman"/>
          <w:bCs/>
          <w:i/>
          <w:sz w:val="18"/>
          <w:szCs w:val="18"/>
        </w:rPr>
        <w:t>Tt</w:t>
      </w:r>
      <w:r w:rsidRPr="00C248E7">
        <w:rPr>
          <w:rFonts w:ascii="Times New Roman" w:hAnsi="Times New Roman"/>
          <w:bCs/>
          <w:i/>
          <w:sz w:val="18"/>
          <w:szCs w:val="18"/>
          <w:vertAlign w:val="subscript"/>
        </w:rPr>
        <w:t>new</w:t>
      </w:r>
      <w:r w:rsidRPr="00C248E7">
        <w:rPr>
          <w:rFonts w:ascii="Times New Roman" w:hAnsi="Times New Roman"/>
          <w:sz w:val="18"/>
          <w:szCs w:val="18"/>
        </w:rPr>
        <w:t>!=Ф)</w:t>
      </w:r>
    </w:p>
    <w:p w14:paraId="280E72AC" w14:textId="77777777" w:rsidR="004B6105" w:rsidRPr="00C248E7" w:rsidRDefault="004B6105" w:rsidP="0048262E">
      <w:pPr>
        <w:pStyle w:val="afff9"/>
        <w:numPr>
          <w:ilvl w:val="0"/>
          <w:numId w:val="50"/>
        </w:numPr>
        <w:ind w:leftChars="200" w:left="732" w:firstLineChars="0"/>
        <w:rPr>
          <w:rFonts w:ascii="Times New Roman" w:hAnsi="Times New Roman"/>
          <w:sz w:val="18"/>
          <w:szCs w:val="18"/>
        </w:rPr>
      </w:pPr>
      <w:r w:rsidRPr="00C248E7">
        <w:rPr>
          <w:rFonts w:ascii="Times New Roman" w:hAnsi="Times New Roman"/>
          <w:sz w:val="18"/>
          <w:szCs w:val="18"/>
        </w:rPr>
        <w:t xml:space="preserve">        for(each test case t</w:t>
      </w:r>
      <w:r w:rsidRPr="00C248E7">
        <w:rPr>
          <w:rFonts w:ascii="Times New Roman" w:hAnsi="Times New Roman"/>
          <w:i/>
          <w:sz w:val="18"/>
          <w:szCs w:val="18"/>
          <w:vertAlign w:val="subscript"/>
        </w:rPr>
        <w:t>j</w:t>
      </w:r>
      <w:r w:rsidRPr="00C248E7">
        <w:rPr>
          <w:rFonts w:ascii="Times New Roman" w:hAnsi="Times New Roman"/>
          <w:sz w:val="18"/>
          <w:szCs w:val="18"/>
        </w:rPr>
        <w:t xml:space="preserve"> in </w:t>
      </w:r>
      <w:r w:rsidRPr="00C248E7">
        <w:rPr>
          <w:rFonts w:ascii="Times New Roman" w:hAnsi="Times New Roman"/>
          <w:i/>
          <w:sz w:val="18"/>
          <w:szCs w:val="18"/>
        </w:rPr>
        <w:t>SF</w:t>
      </w:r>
      <w:r w:rsidRPr="00C248E7">
        <w:rPr>
          <w:rFonts w:ascii="Times New Roman" w:hAnsi="Times New Roman"/>
          <w:bCs/>
          <w:i/>
          <w:sz w:val="18"/>
          <w:szCs w:val="18"/>
        </w:rPr>
        <w:t>Tt</w:t>
      </w:r>
      <w:r w:rsidRPr="00C248E7">
        <w:rPr>
          <w:rFonts w:ascii="Times New Roman" w:hAnsi="Times New Roman"/>
          <w:bCs/>
          <w:i/>
          <w:sz w:val="18"/>
          <w:szCs w:val="18"/>
          <w:vertAlign w:val="subscript"/>
        </w:rPr>
        <w:t>new</w:t>
      </w:r>
      <w:r w:rsidRPr="00C248E7">
        <w:rPr>
          <w:rFonts w:ascii="Times New Roman" w:hAnsi="Times New Roman"/>
          <w:sz w:val="18"/>
          <w:szCs w:val="18"/>
        </w:rPr>
        <w:t>)</w:t>
      </w:r>
    </w:p>
    <w:p w14:paraId="4D51E875" w14:textId="77777777" w:rsidR="004B6105" w:rsidRPr="00C248E7" w:rsidRDefault="004B6105" w:rsidP="0048262E">
      <w:pPr>
        <w:pStyle w:val="afff9"/>
        <w:numPr>
          <w:ilvl w:val="0"/>
          <w:numId w:val="50"/>
        </w:numPr>
        <w:ind w:leftChars="200" w:left="732" w:firstLineChars="0"/>
        <w:rPr>
          <w:rFonts w:ascii="Times New Roman" w:hAnsi="Times New Roman"/>
          <w:sz w:val="18"/>
          <w:szCs w:val="18"/>
        </w:rPr>
      </w:pPr>
      <w:r w:rsidRPr="00C248E7">
        <w:rPr>
          <w:rFonts w:ascii="Times New Roman" w:hAnsi="Times New Roman"/>
          <w:sz w:val="18"/>
          <w:szCs w:val="18"/>
        </w:rPr>
        <w:t xml:space="preserve">            </w:t>
      </w:r>
      <w:r w:rsidRPr="00C248E7">
        <w:rPr>
          <w:rFonts w:ascii="Times New Roman" w:hAnsi="Times New Roman"/>
          <w:i/>
          <w:sz w:val="18"/>
          <w:szCs w:val="18"/>
        </w:rPr>
        <w:t>M</w:t>
      </w:r>
      <w:r w:rsidRPr="00C248E7">
        <w:rPr>
          <w:rFonts w:ascii="Times New Roman" w:hAnsi="Times New Roman"/>
          <w:i/>
          <w:sz w:val="18"/>
          <w:szCs w:val="18"/>
          <w:vertAlign w:val="subscript"/>
        </w:rPr>
        <w:t>t</w:t>
      </w:r>
      <w:r w:rsidRPr="00C248E7">
        <w:rPr>
          <w:rFonts w:ascii="Times New Roman" w:hAnsi="Times New Roman"/>
          <w:i/>
          <w:sz w:val="18"/>
          <w:szCs w:val="18"/>
        </w:rPr>
        <w:sym w:font="Symbol" w:char="F0AC"/>
      </w:r>
      <w:r w:rsidRPr="00C248E7">
        <w:rPr>
          <w:rFonts w:ascii="Times New Roman" w:hAnsi="Times New Roman"/>
          <w:sz w:val="18"/>
          <w:szCs w:val="18"/>
        </w:rPr>
        <w:t xml:space="preserve"> </w:t>
      </w:r>
      <w:r w:rsidRPr="00C248E7">
        <w:rPr>
          <w:rFonts w:ascii="Times New Roman" w:hAnsi="Times New Roman"/>
          <w:i/>
          <w:sz w:val="18"/>
          <w:szCs w:val="18"/>
        </w:rPr>
        <w:t>get memory variables set from the execution of t</w:t>
      </w:r>
      <w:r w:rsidRPr="00C248E7">
        <w:rPr>
          <w:rFonts w:ascii="Times New Roman" w:hAnsi="Times New Roman"/>
          <w:i/>
          <w:sz w:val="18"/>
          <w:szCs w:val="18"/>
          <w:vertAlign w:val="subscript"/>
        </w:rPr>
        <w:t xml:space="preserve">new </w:t>
      </w:r>
      <w:r w:rsidRPr="00C248E7">
        <w:rPr>
          <w:rFonts w:ascii="Times New Roman" w:hAnsi="Times New Roman"/>
          <w:i/>
          <w:sz w:val="18"/>
          <w:szCs w:val="18"/>
        </w:rPr>
        <w:t>for</w:t>
      </w:r>
      <w:r w:rsidRPr="00C248E7">
        <w:rPr>
          <w:rFonts w:ascii="Times New Roman" w:hAnsi="Times New Roman"/>
          <w:i/>
          <w:sz w:val="18"/>
          <w:szCs w:val="18"/>
          <w:vertAlign w:val="subscript"/>
        </w:rPr>
        <w:t xml:space="preserve"> </w:t>
      </w:r>
      <w:r w:rsidRPr="00C248E7">
        <w:rPr>
          <w:rFonts w:ascii="Times New Roman" w:hAnsi="Times New Roman"/>
          <w:i/>
          <w:sz w:val="18"/>
          <w:szCs w:val="18"/>
        </w:rPr>
        <w:t>b</w:t>
      </w:r>
      <w:r w:rsidRPr="00C248E7">
        <w:rPr>
          <w:rFonts w:ascii="Times New Roman" w:hAnsi="Times New Roman"/>
          <w:i/>
          <w:sz w:val="18"/>
          <w:szCs w:val="18"/>
          <w:vertAlign w:val="subscript"/>
        </w:rPr>
        <w:t xml:space="preserve">i  </w:t>
      </w:r>
    </w:p>
    <w:p w14:paraId="5A4F9E47" w14:textId="77777777" w:rsidR="004B6105" w:rsidRPr="00C248E7" w:rsidRDefault="004B6105" w:rsidP="0048262E">
      <w:pPr>
        <w:pStyle w:val="afff9"/>
        <w:numPr>
          <w:ilvl w:val="0"/>
          <w:numId w:val="50"/>
        </w:numPr>
        <w:ind w:leftChars="200" w:left="732" w:firstLineChars="0"/>
        <w:rPr>
          <w:rFonts w:ascii="Times New Roman" w:hAnsi="Times New Roman"/>
          <w:sz w:val="18"/>
          <w:szCs w:val="18"/>
        </w:rPr>
      </w:pPr>
      <w:r w:rsidRPr="00C248E7">
        <w:rPr>
          <w:rFonts w:ascii="Times New Roman" w:hAnsi="Times New Roman"/>
          <w:sz w:val="18"/>
          <w:szCs w:val="18"/>
        </w:rPr>
        <w:t xml:space="preserve">            </w:t>
      </w:r>
      <w:r w:rsidRPr="00C248E7">
        <w:rPr>
          <w:rFonts w:ascii="Times New Roman" w:hAnsi="Times New Roman"/>
          <w:i/>
          <w:sz w:val="18"/>
          <w:szCs w:val="18"/>
        </w:rPr>
        <w:t>M</w:t>
      </w:r>
      <w:r w:rsidRPr="00C248E7">
        <w:rPr>
          <w:rFonts w:ascii="Times New Roman" w:hAnsi="Times New Roman"/>
          <w:i/>
          <w:sz w:val="18"/>
          <w:szCs w:val="18"/>
          <w:vertAlign w:val="subscript"/>
        </w:rPr>
        <w:t>tj</w:t>
      </w:r>
      <w:r w:rsidRPr="00C248E7">
        <w:rPr>
          <w:rFonts w:ascii="Times New Roman" w:hAnsi="Times New Roman"/>
          <w:i/>
          <w:sz w:val="18"/>
          <w:szCs w:val="18"/>
        </w:rPr>
        <w:sym w:font="Symbol" w:char="F0AC"/>
      </w:r>
      <w:r w:rsidRPr="00C248E7">
        <w:rPr>
          <w:rFonts w:ascii="Times New Roman" w:hAnsi="Times New Roman"/>
          <w:sz w:val="18"/>
          <w:szCs w:val="18"/>
        </w:rPr>
        <w:t xml:space="preserve"> </w:t>
      </w:r>
      <w:r w:rsidRPr="00C248E7">
        <w:rPr>
          <w:rFonts w:ascii="Times New Roman" w:hAnsi="Times New Roman"/>
          <w:i/>
          <w:sz w:val="18"/>
          <w:szCs w:val="18"/>
        </w:rPr>
        <w:t>get memory variables set from the execution of t</w:t>
      </w:r>
      <w:r w:rsidRPr="00C248E7">
        <w:rPr>
          <w:rFonts w:ascii="Times New Roman" w:hAnsi="Times New Roman"/>
          <w:i/>
          <w:sz w:val="18"/>
          <w:szCs w:val="18"/>
          <w:vertAlign w:val="subscript"/>
        </w:rPr>
        <w:t xml:space="preserve">j </w:t>
      </w:r>
      <w:r w:rsidRPr="00C248E7">
        <w:rPr>
          <w:rFonts w:ascii="Times New Roman" w:hAnsi="Times New Roman"/>
          <w:i/>
          <w:sz w:val="18"/>
          <w:szCs w:val="18"/>
        </w:rPr>
        <w:t>for</w:t>
      </w:r>
      <w:r w:rsidRPr="00C248E7">
        <w:rPr>
          <w:rFonts w:ascii="Times New Roman" w:hAnsi="Times New Roman"/>
          <w:i/>
          <w:sz w:val="18"/>
          <w:szCs w:val="18"/>
          <w:vertAlign w:val="subscript"/>
        </w:rPr>
        <w:t xml:space="preserve"> </w:t>
      </w:r>
      <w:r w:rsidRPr="00C248E7">
        <w:rPr>
          <w:rFonts w:ascii="Times New Roman" w:hAnsi="Times New Roman"/>
          <w:i/>
          <w:sz w:val="18"/>
          <w:szCs w:val="18"/>
        </w:rPr>
        <w:t>b</w:t>
      </w:r>
      <w:r w:rsidRPr="00C248E7">
        <w:rPr>
          <w:rFonts w:ascii="Times New Roman" w:hAnsi="Times New Roman"/>
          <w:i/>
          <w:sz w:val="18"/>
          <w:szCs w:val="18"/>
          <w:vertAlign w:val="subscript"/>
        </w:rPr>
        <w:t>i</w:t>
      </w:r>
    </w:p>
    <w:p w14:paraId="3B77F876" w14:textId="77777777" w:rsidR="004B6105" w:rsidRPr="00C248E7" w:rsidRDefault="004B6105" w:rsidP="0048262E">
      <w:pPr>
        <w:pStyle w:val="afff9"/>
        <w:numPr>
          <w:ilvl w:val="0"/>
          <w:numId w:val="50"/>
        </w:numPr>
        <w:ind w:leftChars="200" w:left="732" w:firstLineChars="0"/>
        <w:rPr>
          <w:rFonts w:ascii="Times New Roman" w:hAnsi="Times New Roman"/>
          <w:sz w:val="18"/>
          <w:szCs w:val="18"/>
        </w:rPr>
      </w:pPr>
      <w:r w:rsidRPr="00C248E7">
        <w:rPr>
          <w:rFonts w:ascii="Times New Roman" w:hAnsi="Times New Roman"/>
          <w:sz w:val="18"/>
          <w:szCs w:val="18"/>
        </w:rPr>
        <w:t xml:space="preserve">            </w:t>
      </w:r>
      <w:r w:rsidRPr="00C248E7">
        <w:rPr>
          <w:rFonts w:ascii="Times New Roman" w:hAnsi="Times New Roman"/>
          <w:i/>
          <w:sz w:val="18"/>
          <w:szCs w:val="18"/>
        </w:rPr>
        <w:t>XC</w:t>
      </w:r>
      <w:r w:rsidRPr="00C248E7">
        <w:rPr>
          <w:rFonts w:ascii="Times New Roman" w:hAnsi="Times New Roman"/>
          <w:i/>
          <w:sz w:val="18"/>
          <w:szCs w:val="18"/>
          <w:vertAlign w:val="subscript"/>
        </w:rPr>
        <w:t>j</w:t>
      </w:r>
      <w:r w:rsidRPr="00C248E7">
        <w:rPr>
          <w:rFonts w:ascii="Times New Roman" w:hAnsi="Times New Roman"/>
          <w:i/>
          <w:sz w:val="18"/>
          <w:szCs w:val="18"/>
        </w:rPr>
        <w:sym w:font="Symbol" w:char="F0AC"/>
      </w:r>
      <w:r w:rsidRPr="00C248E7">
        <w:rPr>
          <w:rFonts w:ascii="Times New Roman" w:hAnsi="Times New Roman"/>
          <w:i/>
          <w:sz w:val="18"/>
          <w:szCs w:val="18"/>
        </w:rPr>
        <w:t xml:space="preserve"> M</w:t>
      </w:r>
      <w:r w:rsidRPr="00C248E7">
        <w:rPr>
          <w:rFonts w:ascii="Times New Roman" w:hAnsi="Times New Roman"/>
          <w:i/>
          <w:sz w:val="18"/>
          <w:szCs w:val="18"/>
          <w:vertAlign w:val="subscript"/>
        </w:rPr>
        <w:t>t</w:t>
      </w:r>
      <w:r w:rsidRPr="00C248E7">
        <w:rPr>
          <w:rFonts w:ascii="Times New Roman" w:hAnsi="Times New Roman"/>
          <w:i/>
          <w:sz w:val="18"/>
          <w:szCs w:val="18"/>
        </w:rPr>
        <w:t>∩M</w:t>
      </w:r>
      <w:r w:rsidRPr="00C248E7">
        <w:rPr>
          <w:rFonts w:ascii="Times New Roman" w:hAnsi="Times New Roman"/>
          <w:i/>
          <w:sz w:val="18"/>
          <w:szCs w:val="18"/>
          <w:vertAlign w:val="subscript"/>
        </w:rPr>
        <w:t>tj</w:t>
      </w:r>
      <w:r w:rsidRPr="00C248E7">
        <w:rPr>
          <w:rFonts w:ascii="Times New Roman" w:hAnsi="Times New Roman"/>
          <w:i/>
          <w:sz w:val="18"/>
          <w:szCs w:val="18"/>
        </w:rPr>
        <w:t>∩SB</w:t>
      </w:r>
      <w:r w:rsidRPr="00C248E7">
        <w:rPr>
          <w:rFonts w:ascii="Times New Roman" w:hAnsi="Times New Roman"/>
          <w:i/>
          <w:sz w:val="18"/>
          <w:szCs w:val="18"/>
          <w:vertAlign w:val="subscript"/>
        </w:rPr>
        <w:t>bi</w:t>
      </w:r>
    </w:p>
    <w:p w14:paraId="0483AB93" w14:textId="4F860D50" w:rsidR="004B6105" w:rsidRPr="00C248E7" w:rsidRDefault="004B6105" w:rsidP="0048262E">
      <w:pPr>
        <w:pStyle w:val="afff9"/>
        <w:numPr>
          <w:ilvl w:val="0"/>
          <w:numId w:val="50"/>
        </w:numPr>
        <w:ind w:leftChars="200" w:left="732" w:firstLineChars="0"/>
        <w:rPr>
          <w:rFonts w:ascii="Times New Roman" w:hAnsi="Times New Roman"/>
          <w:sz w:val="18"/>
          <w:szCs w:val="18"/>
        </w:rPr>
      </w:pPr>
      <w:r w:rsidRPr="00C248E7">
        <w:rPr>
          <w:rFonts w:ascii="Times New Roman" w:hAnsi="Times New Roman"/>
          <w:sz w:val="18"/>
          <w:szCs w:val="18"/>
        </w:rPr>
        <w:t xml:space="preserve">            </w:t>
      </w:r>
      <w:r w:rsidR="004E352B" w:rsidRPr="00C248E7">
        <w:rPr>
          <w:rFonts w:ascii="Times New Roman" w:hAnsi="Times New Roman"/>
          <w:i/>
          <w:sz w:val="18"/>
          <w:szCs w:val="18"/>
        </w:rPr>
        <w:t>temp[k][j]</w:t>
      </w:r>
      <w:r w:rsidR="004E352B" w:rsidRPr="00C248E7">
        <w:rPr>
          <w:rFonts w:ascii="Times New Roman" w:hAnsi="Times New Roman"/>
          <w:sz w:val="18"/>
          <w:szCs w:val="18"/>
        </w:rPr>
        <w:sym w:font="Symbol" w:char="F0AC"/>
      </w:r>
      <w:r w:rsidR="004E352B" w:rsidRPr="00C248E7">
        <w:rPr>
          <w:rFonts w:ascii="Times New Roman" w:hAnsi="Times New Roman"/>
          <w:sz w:val="18"/>
          <w:szCs w:val="18"/>
        </w:rPr>
        <w:t>|</w:t>
      </w:r>
      <w:r w:rsidR="004E352B" w:rsidRPr="00C248E7">
        <w:rPr>
          <w:rFonts w:ascii="Times New Roman" w:hAnsi="Times New Roman"/>
          <w:i/>
          <w:sz w:val="18"/>
          <w:szCs w:val="18"/>
        </w:rPr>
        <w:t>XC</w:t>
      </w:r>
      <w:r w:rsidR="004E352B" w:rsidRPr="00C248E7">
        <w:rPr>
          <w:rFonts w:ascii="Times New Roman" w:hAnsi="Times New Roman"/>
          <w:i/>
          <w:sz w:val="18"/>
          <w:szCs w:val="18"/>
          <w:vertAlign w:val="subscript"/>
        </w:rPr>
        <w:t>j</w:t>
      </w:r>
      <w:r w:rsidR="004E352B" w:rsidRPr="00C248E7">
        <w:rPr>
          <w:rFonts w:ascii="Times New Roman" w:hAnsi="Times New Roman"/>
          <w:sz w:val="18"/>
          <w:szCs w:val="18"/>
        </w:rPr>
        <w:t>|/|(</w:t>
      </w:r>
      <w:r w:rsidR="004E352B" w:rsidRPr="00C248E7">
        <w:rPr>
          <w:rFonts w:ascii="Times New Roman" w:hAnsi="Times New Roman"/>
          <w:i/>
          <w:sz w:val="18"/>
          <w:szCs w:val="18"/>
        </w:rPr>
        <w:t>M</w:t>
      </w:r>
      <w:r w:rsidR="004E352B" w:rsidRPr="00C248E7">
        <w:rPr>
          <w:rFonts w:ascii="Times New Roman" w:hAnsi="Times New Roman"/>
          <w:i/>
          <w:sz w:val="18"/>
          <w:szCs w:val="18"/>
          <w:vertAlign w:val="subscript"/>
        </w:rPr>
        <w:t>t</w:t>
      </w:r>
      <w:r w:rsidR="00A15C22" w:rsidRPr="00C248E7">
        <w:rPr>
          <w:rFonts w:ascii="Times New Roman" w:hAnsi="Times New Roman"/>
          <w:i/>
          <w:sz w:val="18"/>
          <w:szCs w:val="18"/>
        </w:rPr>
        <w:t>∩</w:t>
      </w:r>
      <w:bookmarkStart w:id="1" w:name="_GoBack"/>
      <w:bookmarkEnd w:id="1"/>
      <w:r w:rsidR="004E352B" w:rsidRPr="00C248E7">
        <w:rPr>
          <w:rFonts w:ascii="Times New Roman" w:hAnsi="Times New Roman"/>
          <w:i/>
          <w:sz w:val="18"/>
          <w:szCs w:val="18"/>
        </w:rPr>
        <w:t>M</w:t>
      </w:r>
      <w:r w:rsidR="004E352B" w:rsidRPr="00C248E7">
        <w:rPr>
          <w:rFonts w:ascii="Times New Roman" w:hAnsi="Times New Roman"/>
          <w:i/>
          <w:sz w:val="18"/>
          <w:szCs w:val="18"/>
          <w:vertAlign w:val="subscript"/>
        </w:rPr>
        <w:t xml:space="preserve"> tj</w:t>
      </w:r>
      <w:r w:rsidR="004E352B" w:rsidRPr="00C248E7">
        <w:rPr>
          <w:rFonts w:ascii="Times New Roman" w:hAnsi="Times New Roman"/>
          <w:sz w:val="18"/>
          <w:szCs w:val="18"/>
        </w:rPr>
        <w:t>)|</w:t>
      </w:r>
    </w:p>
    <w:p w14:paraId="4A59DEAC" w14:textId="77777777" w:rsidR="004B6105" w:rsidRPr="00C248E7" w:rsidRDefault="004B6105" w:rsidP="0048262E">
      <w:pPr>
        <w:pStyle w:val="afff9"/>
        <w:numPr>
          <w:ilvl w:val="0"/>
          <w:numId w:val="50"/>
        </w:numPr>
        <w:ind w:leftChars="200" w:left="732" w:firstLineChars="0"/>
        <w:rPr>
          <w:rFonts w:ascii="Times New Roman" w:hAnsi="Times New Roman"/>
          <w:sz w:val="18"/>
          <w:szCs w:val="18"/>
        </w:rPr>
      </w:pPr>
      <w:r w:rsidRPr="00C248E7">
        <w:rPr>
          <w:rFonts w:ascii="Times New Roman" w:hAnsi="Times New Roman"/>
          <w:sz w:val="18"/>
          <w:szCs w:val="18"/>
        </w:rPr>
        <w:t xml:space="preserve">       endfor</w:t>
      </w:r>
    </w:p>
    <w:p w14:paraId="74C05621" w14:textId="77777777" w:rsidR="004B6105" w:rsidRPr="00C248E7" w:rsidRDefault="004B6105" w:rsidP="0048262E">
      <w:pPr>
        <w:pStyle w:val="afff9"/>
        <w:numPr>
          <w:ilvl w:val="0"/>
          <w:numId w:val="50"/>
        </w:numPr>
        <w:ind w:leftChars="200" w:left="732" w:firstLineChars="0"/>
        <w:rPr>
          <w:rFonts w:ascii="Times New Roman" w:hAnsi="Times New Roman"/>
          <w:sz w:val="18"/>
          <w:szCs w:val="18"/>
        </w:rPr>
      </w:pPr>
      <w:r w:rsidRPr="00C248E7">
        <w:rPr>
          <w:rFonts w:ascii="Times New Roman" w:hAnsi="Times New Roman"/>
          <w:sz w:val="18"/>
          <w:szCs w:val="18"/>
        </w:rPr>
        <w:t xml:space="preserve">   endif</w:t>
      </w:r>
    </w:p>
    <w:p w14:paraId="11B5348A" w14:textId="77777777" w:rsidR="00645510" w:rsidRPr="00C248E7" w:rsidRDefault="00CC03AC" w:rsidP="0048262E">
      <w:pPr>
        <w:pStyle w:val="afff9"/>
        <w:numPr>
          <w:ilvl w:val="0"/>
          <w:numId w:val="50"/>
        </w:numPr>
        <w:ind w:leftChars="200" w:left="732" w:firstLineChars="0"/>
        <w:rPr>
          <w:rFonts w:ascii="Times New Roman" w:hAnsi="Times New Roman"/>
          <w:sz w:val="18"/>
          <w:szCs w:val="18"/>
        </w:rPr>
      </w:pPr>
      <w:r w:rsidRPr="00C248E7">
        <w:rPr>
          <w:rFonts w:ascii="Times New Roman" w:hAnsi="Times New Roman"/>
          <w:sz w:val="18"/>
          <w:szCs w:val="18"/>
        </w:rPr>
        <w:t>e</w:t>
      </w:r>
      <w:r w:rsidR="00504226" w:rsidRPr="00C248E7">
        <w:rPr>
          <w:rFonts w:ascii="Times New Roman" w:hAnsi="Times New Roman"/>
          <w:sz w:val="18"/>
          <w:szCs w:val="18"/>
        </w:rPr>
        <w:t>ndfor</w:t>
      </w:r>
    </w:p>
    <w:p w14:paraId="6FAD520B" w14:textId="77777777" w:rsidR="00CC03AC" w:rsidRPr="00C248E7" w:rsidRDefault="00CC03AC" w:rsidP="0048262E">
      <w:pPr>
        <w:pStyle w:val="afff9"/>
        <w:numPr>
          <w:ilvl w:val="0"/>
          <w:numId w:val="50"/>
        </w:numPr>
        <w:ind w:leftChars="200" w:left="732" w:firstLineChars="0"/>
        <w:rPr>
          <w:rFonts w:ascii="Times New Roman" w:hAnsi="Times New Roman"/>
          <w:sz w:val="18"/>
          <w:szCs w:val="18"/>
        </w:rPr>
      </w:pPr>
      <w:r w:rsidRPr="00C248E7">
        <w:rPr>
          <w:rFonts w:ascii="Times New Roman" w:hAnsi="Times New Roman"/>
          <w:i/>
          <w:sz w:val="18"/>
          <w:szCs w:val="18"/>
        </w:rPr>
        <w:t>Threshold</w:t>
      </w:r>
      <w:r w:rsidRPr="00C248E7">
        <w:rPr>
          <w:rFonts w:ascii="Times New Roman" w:hAnsi="Times New Roman"/>
          <w:i/>
          <w:sz w:val="18"/>
          <w:szCs w:val="18"/>
          <w:vertAlign w:val="subscript"/>
        </w:rPr>
        <w:t>bi</w:t>
      </w:r>
      <w:r w:rsidRPr="00C248E7">
        <w:rPr>
          <w:rFonts w:ascii="Times New Roman" w:hAnsi="Times New Roman"/>
          <w:sz w:val="18"/>
          <w:szCs w:val="18"/>
        </w:rPr>
        <w:sym w:font="Symbol" w:char="F0AC"/>
      </w:r>
      <w:r w:rsidRPr="00C248E7">
        <w:rPr>
          <w:rFonts w:ascii="Times New Roman" w:hAnsi="Times New Roman"/>
          <w:sz w:val="18"/>
          <w:szCs w:val="18"/>
        </w:rPr>
        <w:t>select the value that</w:t>
      </w:r>
      <w:r w:rsidR="009271A8" w:rsidRPr="00C248E7">
        <w:rPr>
          <w:rFonts w:ascii="Times New Roman" w:hAnsi="Times New Roman"/>
          <w:sz w:val="18"/>
          <w:szCs w:val="18"/>
        </w:rPr>
        <w:t xml:space="preserve"> </w:t>
      </w:r>
      <w:r w:rsidR="00A612D7" w:rsidRPr="00C248E7">
        <w:rPr>
          <w:rFonts w:ascii="Times New Roman" w:hAnsi="Times New Roman"/>
          <w:sz w:val="18"/>
          <w:szCs w:val="18"/>
        </w:rPr>
        <w:t>has</w:t>
      </w:r>
      <w:r w:rsidR="009271A8" w:rsidRPr="00C248E7">
        <w:rPr>
          <w:rFonts w:ascii="Times New Roman" w:hAnsi="Times New Roman"/>
          <w:sz w:val="18"/>
          <w:szCs w:val="18"/>
        </w:rPr>
        <w:t xml:space="preserve"> the highest prediction accuracy in training set.</w:t>
      </w:r>
    </w:p>
    <w:p w14:paraId="67316DE0" w14:textId="77777777" w:rsidR="00C435C4" w:rsidRPr="00C248E7" w:rsidRDefault="00CC03AC" w:rsidP="0048262E">
      <w:pPr>
        <w:pStyle w:val="afff9"/>
        <w:numPr>
          <w:ilvl w:val="0"/>
          <w:numId w:val="50"/>
        </w:numPr>
        <w:ind w:leftChars="200" w:left="732" w:firstLineChars="0"/>
        <w:rPr>
          <w:rFonts w:ascii="Times New Roman" w:hAnsi="Times New Roman"/>
          <w:b/>
          <w:sz w:val="18"/>
          <w:szCs w:val="18"/>
        </w:rPr>
      </w:pPr>
      <w:r w:rsidRPr="00C248E7">
        <w:rPr>
          <w:rFonts w:ascii="Times New Roman" w:hAnsi="Times New Roman"/>
          <w:i/>
          <w:sz w:val="18"/>
          <w:szCs w:val="18"/>
        </w:rPr>
        <w:t>return Threshold</w:t>
      </w:r>
      <w:r w:rsidRPr="00C248E7">
        <w:rPr>
          <w:rFonts w:ascii="Times New Roman" w:hAnsi="Times New Roman"/>
          <w:i/>
          <w:sz w:val="18"/>
          <w:szCs w:val="18"/>
          <w:vertAlign w:val="subscript"/>
        </w:rPr>
        <w:t>bi</w:t>
      </w:r>
    </w:p>
    <w:p w14:paraId="6E510A35" w14:textId="77777777" w:rsidR="003B3973" w:rsidRPr="006F46DB" w:rsidRDefault="003B3973" w:rsidP="004979F4">
      <w:pPr>
        <w:pStyle w:val="1"/>
      </w:pPr>
      <w:r w:rsidRPr="006F46DB">
        <w:t>实验对象</w:t>
      </w:r>
      <w:r w:rsidR="003D3346" w:rsidRPr="006F46DB">
        <w:t>及</w:t>
      </w:r>
      <w:r w:rsidR="00F60D9A" w:rsidRPr="006F46DB">
        <w:t>实验方法</w:t>
      </w:r>
    </w:p>
    <w:p w14:paraId="3601794F" w14:textId="77777777" w:rsidR="003B3973" w:rsidRPr="006F46DB" w:rsidRDefault="00F60D9A" w:rsidP="005C3BCE">
      <w:pPr>
        <w:ind w:firstLineChars="200" w:firstLine="372"/>
      </w:pPr>
      <w:r w:rsidRPr="006F46DB">
        <w:t>论文</w:t>
      </w:r>
      <w:r w:rsidR="003B3973" w:rsidRPr="006F46DB">
        <w:t>采用</w:t>
      </w:r>
      <w:r w:rsidR="003B3973" w:rsidRPr="006F46DB">
        <w:rPr>
          <w:lang w:val="sv-SE"/>
        </w:rPr>
        <w:t>SIR</w:t>
      </w:r>
      <w:r w:rsidR="003B3973" w:rsidRPr="006F46DB">
        <w:rPr>
          <w:lang w:val="sv-SE"/>
        </w:rPr>
        <w:t>（</w:t>
      </w:r>
      <w:r w:rsidR="003B3973" w:rsidRPr="006F46DB">
        <w:rPr>
          <w:lang w:val="sv-SE"/>
        </w:rPr>
        <w:t>Software-artifact Infrastructure Repository</w:t>
      </w:r>
      <w:r w:rsidR="003B3973" w:rsidRPr="006F46DB">
        <w:rPr>
          <w:lang w:val="sv-SE"/>
        </w:rPr>
        <w:t>）</w:t>
      </w:r>
      <w:r w:rsidR="003B3973" w:rsidRPr="006F46DB">
        <w:t>知识库</w:t>
      </w:r>
      <w:r w:rsidR="003B3973" w:rsidRPr="006F46DB">
        <w:rPr>
          <w:vertAlign w:val="superscript"/>
          <w:lang w:val="sv-SE"/>
        </w:rPr>
        <w:t>[</w:t>
      </w:r>
      <w:r w:rsidR="00051A3D" w:rsidRPr="006F46DB">
        <w:rPr>
          <w:vertAlign w:val="superscript"/>
          <w:lang w:val="sv-SE"/>
        </w:rPr>
        <w:t>18</w:t>
      </w:r>
      <w:r w:rsidR="003B3973" w:rsidRPr="006F46DB">
        <w:rPr>
          <w:vertAlign w:val="superscript"/>
          <w:lang w:val="sv-SE"/>
        </w:rPr>
        <w:t>]</w:t>
      </w:r>
      <w:r w:rsidR="003B3973" w:rsidRPr="006F46DB">
        <w:t>提供的</w:t>
      </w:r>
      <w:r w:rsidR="008B4E7B">
        <w:rPr>
          <w:rFonts w:hint="eastAsia"/>
        </w:rPr>
        <w:t>5</w:t>
      </w:r>
      <w:r w:rsidR="003B3973" w:rsidRPr="006F46DB">
        <w:t>个</w:t>
      </w:r>
      <w:r w:rsidR="008B4E7B">
        <w:rPr>
          <w:rFonts w:hint="eastAsia"/>
        </w:rPr>
        <w:t>C</w:t>
      </w:r>
      <w:r w:rsidR="008B4E7B">
        <w:rPr>
          <w:rFonts w:hint="eastAsia"/>
        </w:rPr>
        <w:t>程序</w:t>
      </w:r>
      <w:r w:rsidR="003B3973" w:rsidRPr="006F46DB">
        <w:t>实验对象</w:t>
      </w:r>
      <w:r w:rsidR="008B4E7B">
        <w:rPr>
          <w:rFonts w:hint="eastAsia"/>
        </w:rPr>
        <w:t>和从</w:t>
      </w:r>
      <w:r w:rsidR="00EF02A0">
        <w:rPr>
          <w:rFonts w:hint="eastAsia"/>
        </w:rPr>
        <w:t>开源网站</w:t>
      </w:r>
      <w:bookmarkStart w:id="2" w:name="_Hlk529566719"/>
      <w:r w:rsidR="000A2EB9" w:rsidRPr="000A2EB9">
        <w:t>travis-ci</w:t>
      </w:r>
      <w:bookmarkEnd w:id="2"/>
      <w:r w:rsidR="008B4E7B">
        <w:rPr>
          <w:rFonts w:hint="eastAsia"/>
        </w:rPr>
        <w:t>上下载的两个</w:t>
      </w:r>
      <w:r w:rsidR="00EF02A0">
        <w:rPr>
          <w:rFonts w:hint="eastAsia"/>
        </w:rPr>
        <w:t>C</w:t>
      </w:r>
      <w:r w:rsidR="00EF02A0">
        <w:rPr>
          <w:rFonts w:hint="eastAsia"/>
        </w:rPr>
        <w:t>程序</w:t>
      </w:r>
      <w:r w:rsidR="008B4E7B">
        <w:rPr>
          <w:rFonts w:hint="eastAsia"/>
        </w:rPr>
        <w:t>实验对象</w:t>
      </w:r>
      <w:r w:rsidR="003A3660">
        <w:t>expresstionParser</w:t>
      </w:r>
      <w:r w:rsidR="008B4E7B">
        <w:rPr>
          <w:rFonts w:hint="eastAsia"/>
        </w:rPr>
        <w:t>和</w:t>
      </w:r>
      <w:r w:rsidR="003A3660">
        <w:rPr>
          <w:rFonts w:hint="eastAsia"/>
        </w:rPr>
        <w:t>s</w:t>
      </w:r>
      <w:r w:rsidR="003A3660">
        <w:t xml:space="preserve">ort </w:t>
      </w:r>
      <w:r w:rsidR="00437DCC">
        <w:t>(</w:t>
      </w:r>
      <w:r w:rsidR="00437DCC">
        <w:rPr>
          <w:rFonts w:hint="eastAsia"/>
        </w:rPr>
        <w:t>网址：</w:t>
      </w:r>
      <w:r w:rsidR="003A3660" w:rsidRPr="003A3660">
        <w:t>https://travis-ci.org/swenson/</w:t>
      </w:r>
      <w:r w:rsidR="00437DCC">
        <w:t>)</w:t>
      </w:r>
      <w:r w:rsidR="007A79C7" w:rsidRPr="006F46DB">
        <w:rPr>
          <w:lang w:val="sv-SE"/>
        </w:rPr>
        <w:t>,</w:t>
      </w:r>
      <w:r w:rsidR="003B3973" w:rsidRPr="006F46DB">
        <w:t>通过实际案例程序</w:t>
      </w:r>
      <w:r w:rsidR="00051A3D" w:rsidRPr="006F46DB">
        <w:t>阐释</w:t>
      </w:r>
      <w:r w:rsidR="003B3973" w:rsidRPr="006F46DB">
        <w:t>本文给出的测试预言自动生成方法的有效性</w:t>
      </w:r>
      <w:r w:rsidR="007A79C7" w:rsidRPr="006F46DB">
        <w:t>.</w:t>
      </w:r>
      <w:r w:rsidR="005C3BCE" w:rsidRPr="006F46DB">
        <w:t>表</w:t>
      </w:r>
      <w:r w:rsidR="005C3BCE" w:rsidRPr="006F46DB">
        <w:t>1</w:t>
      </w:r>
      <w:r w:rsidR="005C3BCE" w:rsidRPr="006F46DB">
        <w:t>给出了</w:t>
      </w:r>
      <w:r w:rsidR="003B3973" w:rsidRPr="006F46DB">
        <w:t>实例验证过程中所使用的每个案例名、功能、故障版本数、测试用例数以及正确版本的源码行数</w:t>
      </w:r>
      <w:r w:rsidR="005C3BCE" w:rsidRPr="006F46DB">
        <w:t>等信息</w:t>
      </w:r>
      <w:r w:rsidR="007A79C7" w:rsidRPr="006F46DB">
        <w:t>.</w:t>
      </w:r>
    </w:p>
    <w:p w14:paraId="71978E75" w14:textId="77777777" w:rsidR="00FD37EC" w:rsidRPr="006F46DB" w:rsidRDefault="00FD37EC" w:rsidP="00FD37EC">
      <w:pPr>
        <w:pStyle w:val="a3"/>
        <w:spacing w:beforeLines="30" w:before="85"/>
        <w:ind w:firstLineChars="0" w:firstLine="0"/>
        <w:jc w:val="center"/>
      </w:pPr>
      <w:r w:rsidRPr="006F46DB">
        <w:rPr>
          <w:b/>
          <w:bCs/>
        </w:rPr>
        <w:t xml:space="preserve">Table </w:t>
      </w:r>
      <w:proofErr w:type="gramStart"/>
      <w:r w:rsidRPr="006F46DB">
        <w:rPr>
          <w:b/>
          <w:bCs/>
        </w:rPr>
        <w:t>1</w:t>
      </w:r>
      <w:r w:rsidRPr="006F46DB">
        <w:t xml:space="preserve">  Experimental</w:t>
      </w:r>
      <w:proofErr w:type="gramEnd"/>
      <w:r w:rsidRPr="006F46DB">
        <w:t xml:space="preserve"> objects</w:t>
      </w:r>
    </w:p>
    <w:p w14:paraId="5E4118A3" w14:textId="77777777" w:rsidR="003B3973" w:rsidRPr="006F46DB" w:rsidRDefault="00FD37EC" w:rsidP="00FD37EC">
      <w:pPr>
        <w:pStyle w:val="a3"/>
        <w:spacing w:afterLines="20" w:after="57"/>
        <w:ind w:firstLineChars="0" w:firstLine="0"/>
        <w:jc w:val="center"/>
      </w:pPr>
      <w:r w:rsidRPr="006F46DB">
        <w:rPr>
          <w:rFonts w:eastAsia="黑体"/>
        </w:rPr>
        <w:t>表</w:t>
      </w:r>
      <w:r w:rsidRPr="006F46DB">
        <w:rPr>
          <w:b/>
          <w:bCs/>
        </w:rPr>
        <w:t>1</w:t>
      </w:r>
      <w:r w:rsidRPr="006F46DB">
        <w:t xml:space="preserve">  </w:t>
      </w:r>
      <w:r w:rsidRPr="006F46DB">
        <w:t>实验对象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6"/>
        <w:gridCol w:w="1656"/>
        <w:gridCol w:w="1416"/>
        <w:gridCol w:w="1416"/>
        <w:gridCol w:w="1176"/>
      </w:tblGrid>
      <w:tr w:rsidR="003B3973" w:rsidRPr="006F46DB" w14:paraId="56D7CDA8" w14:textId="77777777" w:rsidTr="00A0367F">
        <w:trPr>
          <w:trHeight w:val="333"/>
          <w:jc w:val="center"/>
        </w:trPr>
        <w:tc>
          <w:tcPr>
            <w:tcW w:w="1536" w:type="dxa"/>
            <w:vAlign w:val="center"/>
          </w:tcPr>
          <w:p w14:paraId="025B020E" w14:textId="77777777" w:rsidR="003B3973" w:rsidRPr="006F46DB" w:rsidRDefault="003B3973" w:rsidP="00A0367F">
            <w:pPr>
              <w:spacing w:line="360" w:lineRule="auto"/>
              <w:jc w:val="center"/>
              <w:rPr>
                <w:rStyle w:val="afffd"/>
                <w:rFonts w:eastAsiaTheme="minorEastAsia"/>
                <w:sz w:val="15"/>
                <w:szCs w:val="15"/>
              </w:rPr>
            </w:pPr>
            <w:r w:rsidRPr="006F46DB">
              <w:rPr>
                <w:rStyle w:val="afffd"/>
                <w:rFonts w:eastAsiaTheme="minorEastAsia"/>
                <w:sz w:val="15"/>
                <w:szCs w:val="15"/>
              </w:rPr>
              <w:t>程序名</w:t>
            </w:r>
          </w:p>
        </w:tc>
        <w:tc>
          <w:tcPr>
            <w:tcW w:w="1656" w:type="dxa"/>
            <w:vAlign w:val="center"/>
          </w:tcPr>
          <w:p w14:paraId="786A8895" w14:textId="77777777" w:rsidR="003B3973" w:rsidRPr="006F46DB" w:rsidRDefault="003B3973" w:rsidP="00A0367F">
            <w:pPr>
              <w:spacing w:line="360" w:lineRule="auto"/>
              <w:jc w:val="center"/>
              <w:rPr>
                <w:rStyle w:val="afffd"/>
                <w:rFonts w:eastAsiaTheme="minorEastAsia"/>
                <w:sz w:val="15"/>
                <w:szCs w:val="15"/>
              </w:rPr>
            </w:pPr>
            <w:r w:rsidRPr="006F46DB">
              <w:rPr>
                <w:rStyle w:val="afffd"/>
                <w:rFonts w:eastAsiaTheme="minorEastAsia"/>
                <w:sz w:val="15"/>
                <w:szCs w:val="15"/>
              </w:rPr>
              <w:t>功能描述</w:t>
            </w:r>
          </w:p>
        </w:tc>
        <w:tc>
          <w:tcPr>
            <w:tcW w:w="1416" w:type="dxa"/>
            <w:vAlign w:val="center"/>
          </w:tcPr>
          <w:p w14:paraId="2A06B07F" w14:textId="77777777" w:rsidR="003B3973" w:rsidRPr="006F46DB" w:rsidRDefault="003B3973" w:rsidP="00A0367F">
            <w:pPr>
              <w:spacing w:line="360" w:lineRule="auto"/>
              <w:jc w:val="center"/>
              <w:rPr>
                <w:rStyle w:val="afffd"/>
                <w:rFonts w:eastAsiaTheme="minorEastAsia"/>
                <w:sz w:val="15"/>
                <w:szCs w:val="15"/>
              </w:rPr>
            </w:pPr>
            <w:r w:rsidRPr="006F46DB">
              <w:rPr>
                <w:rStyle w:val="afffd"/>
                <w:rFonts w:eastAsiaTheme="minorEastAsia"/>
                <w:sz w:val="15"/>
                <w:szCs w:val="15"/>
              </w:rPr>
              <w:t>故障版本数</w:t>
            </w:r>
          </w:p>
        </w:tc>
        <w:tc>
          <w:tcPr>
            <w:tcW w:w="1416" w:type="dxa"/>
            <w:vAlign w:val="center"/>
          </w:tcPr>
          <w:p w14:paraId="5DADC5FC" w14:textId="77777777" w:rsidR="003B3973" w:rsidRPr="006F46DB" w:rsidRDefault="003B3973" w:rsidP="00A0367F">
            <w:pPr>
              <w:spacing w:line="360" w:lineRule="auto"/>
              <w:jc w:val="center"/>
              <w:rPr>
                <w:rStyle w:val="afffd"/>
                <w:rFonts w:eastAsiaTheme="minorEastAsia"/>
                <w:sz w:val="15"/>
                <w:szCs w:val="15"/>
              </w:rPr>
            </w:pPr>
            <w:r w:rsidRPr="006F46DB">
              <w:rPr>
                <w:rStyle w:val="afffd"/>
                <w:rFonts w:eastAsiaTheme="minorEastAsia"/>
                <w:sz w:val="15"/>
                <w:szCs w:val="15"/>
              </w:rPr>
              <w:t>测试用例数</w:t>
            </w:r>
          </w:p>
        </w:tc>
        <w:tc>
          <w:tcPr>
            <w:tcW w:w="1176" w:type="dxa"/>
            <w:vAlign w:val="center"/>
          </w:tcPr>
          <w:p w14:paraId="6E914A2F" w14:textId="77777777" w:rsidR="003B3973" w:rsidRPr="006F46DB" w:rsidRDefault="003B3973" w:rsidP="00A0367F">
            <w:pPr>
              <w:spacing w:line="360" w:lineRule="auto"/>
              <w:jc w:val="center"/>
              <w:rPr>
                <w:rStyle w:val="afffd"/>
                <w:rFonts w:eastAsiaTheme="minorEastAsia"/>
                <w:sz w:val="15"/>
                <w:szCs w:val="15"/>
              </w:rPr>
            </w:pPr>
            <w:r w:rsidRPr="006F46DB">
              <w:rPr>
                <w:rStyle w:val="afffd"/>
                <w:rFonts w:eastAsiaTheme="minorEastAsia"/>
                <w:sz w:val="15"/>
                <w:szCs w:val="15"/>
              </w:rPr>
              <w:t>代码行数</w:t>
            </w:r>
          </w:p>
        </w:tc>
      </w:tr>
      <w:tr w:rsidR="003B3973" w:rsidRPr="006F46DB" w14:paraId="55C765FB" w14:textId="77777777" w:rsidTr="00A0367F">
        <w:trPr>
          <w:trHeight w:val="333"/>
          <w:jc w:val="center"/>
        </w:trPr>
        <w:tc>
          <w:tcPr>
            <w:tcW w:w="1536" w:type="dxa"/>
            <w:vAlign w:val="center"/>
          </w:tcPr>
          <w:p w14:paraId="2FF9851E" w14:textId="77777777" w:rsidR="003B3973" w:rsidRPr="006F46DB" w:rsidRDefault="003B3973" w:rsidP="00A0367F">
            <w:pPr>
              <w:spacing w:line="360" w:lineRule="auto"/>
              <w:jc w:val="center"/>
              <w:rPr>
                <w:rStyle w:val="afffd"/>
                <w:rFonts w:eastAsiaTheme="minorEastAsia"/>
                <w:sz w:val="15"/>
                <w:szCs w:val="15"/>
              </w:rPr>
            </w:pPr>
            <w:r w:rsidRPr="006F46DB">
              <w:rPr>
                <w:rStyle w:val="afffd"/>
                <w:rFonts w:eastAsiaTheme="minorEastAsia"/>
                <w:sz w:val="15"/>
                <w:szCs w:val="15"/>
              </w:rPr>
              <w:t>tcas</w:t>
            </w:r>
          </w:p>
        </w:tc>
        <w:tc>
          <w:tcPr>
            <w:tcW w:w="1656" w:type="dxa"/>
            <w:vAlign w:val="center"/>
          </w:tcPr>
          <w:p w14:paraId="127496A2" w14:textId="77777777" w:rsidR="003B3973" w:rsidRPr="006F46DB" w:rsidRDefault="003B3973" w:rsidP="00A0367F">
            <w:pPr>
              <w:spacing w:line="360" w:lineRule="auto"/>
              <w:jc w:val="center"/>
              <w:rPr>
                <w:rStyle w:val="afffd"/>
                <w:rFonts w:eastAsiaTheme="minorEastAsia"/>
                <w:sz w:val="15"/>
                <w:szCs w:val="15"/>
              </w:rPr>
            </w:pPr>
            <w:r w:rsidRPr="006F46DB">
              <w:rPr>
                <w:rStyle w:val="afffd"/>
                <w:rFonts w:eastAsiaTheme="minorEastAsia"/>
                <w:sz w:val="15"/>
                <w:szCs w:val="15"/>
              </w:rPr>
              <w:t>空中防撞系统</w:t>
            </w:r>
          </w:p>
        </w:tc>
        <w:tc>
          <w:tcPr>
            <w:tcW w:w="1416" w:type="dxa"/>
            <w:vAlign w:val="center"/>
          </w:tcPr>
          <w:p w14:paraId="1DC38A50" w14:textId="77777777" w:rsidR="003B3973" w:rsidRPr="006F46DB" w:rsidRDefault="003B3973" w:rsidP="00A0367F">
            <w:pPr>
              <w:spacing w:line="360" w:lineRule="auto"/>
              <w:jc w:val="center"/>
              <w:rPr>
                <w:rStyle w:val="afffd"/>
                <w:rFonts w:eastAsiaTheme="minorEastAsia"/>
                <w:sz w:val="15"/>
                <w:szCs w:val="15"/>
              </w:rPr>
            </w:pPr>
            <w:r w:rsidRPr="006F46DB">
              <w:rPr>
                <w:rStyle w:val="afffd"/>
                <w:rFonts w:eastAsiaTheme="minorEastAsia"/>
                <w:sz w:val="15"/>
                <w:szCs w:val="15"/>
              </w:rPr>
              <w:t>41</w:t>
            </w:r>
          </w:p>
        </w:tc>
        <w:tc>
          <w:tcPr>
            <w:tcW w:w="1416" w:type="dxa"/>
            <w:vAlign w:val="center"/>
          </w:tcPr>
          <w:p w14:paraId="719DE126" w14:textId="77777777" w:rsidR="003B3973" w:rsidRPr="006F46DB" w:rsidRDefault="003B3973" w:rsidP="00A0367F">
            <w:pPr>
              <w:spacing w:line="360" w:lineRule="auto"/>
              <w:jc w:val="center"/>
              <w:rPr>
                <w:rStyle w:val="afffd"/>
                <w:rFonts w:eastAsiaTheme="minorEastAsia"/>
                <w:sz w:val="15"/>
                <w:szCs w:val="15"/>
              </w:rPr>
            </w:pPr>
            <w:r w:rsidRPr="006F46DB">
              <w:rPr>
                <w:rStyle w:val="afffd"/>
                <w:rFonts w:eastAsiaTheme="minorEastAsia"/>
                <w:sz w:val="15"/>
                <w:szCs w:val="15"/>
              </w:rPr>
              <w:t>1500</w:t>
            </w:r>
          </w:p>
        </w:tc>
        <w:tc>
          <w:tcPr>
            <w:tcW w:w="1176" w:type="dxa"/>
            <w:vAlign w:val="center"/>
          </w:tcPr>
          <w:p w14:paraId="50D35096" w14:textId="77777777" w:rsidR="003B3973" w:rsidRPr="006F46DB" w:rsidRDefault="003B3973" w:rsidP="00A0367F">
            <w:pPr>
              <w:spacing w:line="360" w:lineRule="auto"/>
              <w:jc w:val="center"/>
              <w:rPr>
                <w:rStyle w:val="afffd"/>
                <w:rFonts w:eastAsiaTheme="minorEastAsia"/>
                <w:sz w:val="15"/>
                <w:szCs w:val="15"/>
              </w:rPr>
            </w:pPr>
            <w:r w:rsidRPr="006F46DB">
              <w:rPr>
                <w:rStyle w:val="afffd"/>
                <w:rFonts w:eastAsiaTheme="minorEastAsia"/>
                <w:sz w:val="15"/>
                <w:szCs w:val="15"/>
              </w:rPr>
              <w:t>174</w:t>
            </w:r>
          </w:p>
        </w:tc>
      </w:tr>
      <w:tr w:rsidR="003B3973" w:rsidRPr="006F46DB" w14:paraId="7DC267F1" w14:textId="77777777" w:rsidTr="00A0367F">
        <w:trPr>
          <w:trHeight w:val="333"/>
          <w:jc w:val="center"/>
        </w:trPr>
        <w:tc>
          <w:tcPr>
            <w:tcW w:w="1536" w:type="dxa"/>
            <w:vAlign w:val="center"/>
          </w:tcPr>
          <w:p w14:paraId="5DA01FB4" w14:textId="77777777" w:rsidR="003B3973" w:rsidRPr="006F46DB" w:rsidRDefault="003B3973" w:rsidP="00A0367F">
            <w:pPr>
              <w:spacing w:line="360" w:lineRule="auto"/>
              <w:jc w:val="center"/>
              <w:rPr>
                <w:rStyle w:val="afffd"/>
                <w:rFonts w:eastAsiaTheme="minorEastAsia"/>
                <w:sz w:val="15"/>
                <w:szCs w:val="15"/>
              </w:rPr>
            </w:pPr>
            <w:r w:rsidRPr="006F46DB">
              <w:rPr>
                <w:rStyle w:val="afffd"/>
                <w:rFonts w:eastAsiaTheme="minorEastAsia"/>
                <w:sz w:val="15"/>
                <w:szCs w:val="15"/>
              </w:rPr>
              <w:t>print_tokens</w:t>
            </w:r>
          </w:p>
        </w:tc>
        <w:tc>
          <w:tcPr>
            <w:tcW w:w="1656" w:type="dxa"/>
            <w:vAlign w:val="center"/>
          </w:tcPr>
          <w:p w14:paraId="62ED2E34" w14:textId="77777777" w:rsidR="003B3973" w:rsidRPr="006F46DB" w:rsidRDefault="003B3973" w:rsidP="00A0367F">
            <w:pPr>
              <w:spacing w:line="360" w:lineRule="auto"/>
              <w:jc w:val="center"/>
              <w:rPr>
                <w:rStyle w:val="afffd"/>
                <w:rFonts w:eastAsiaTheme="minorEastAsia"/>
                <w:sz w:val="15"/>
                <w:szCs w:val="15"/>
              </w:rPr>
            </w:pPr>
            <w:r w:rsidRPr="006F46DB">
              <w:rPr>
                <w:rStyle w:val="afffd"/>
                <w:rFonts w:eastAsiaTheme="minorEastAsia"/>
                <w:sz w:val="15"/>
                <w:szCs w:val="15"/>
              </w:rPr>
              <w:t>词法分析器</w:t>
            </w:r>
          </w:p>
        </w:tc>
        <w:tc>
          <w:tcPr>
            <w:tcW w:w="1416" w:type="dxa"/>
            <w:vAlign w:val="center"/>
          </w:tcPr>
          <w:p w14:paraId="40127DB9" w14:textId="77777777" w:rsidR="003B3973" w:rsidRPr="006F46DB" w:rsidRDefault="003B3973" w:rsidP="00A0367F">
            <w:pPr>
              <w:spacing w:line="360" w:lineRule="auto"/>
              <w:jc w:val="center"/>
              <w:rPr>
                <w:rStyle w:val="afffd"/>
                <w:rFonts w:eastAsiaTheme="minorEastAsia"/>
                <w:sz w:val="15"/>
                <w:szCs w:val="15"/>
              </w:rPr>
            </w:pPr>
            <w:r w:rsidRPr="006F46DB">
              <w:rPr>
                <w:rStyle w:val="afffd"/>
                <w:rFonts w:eastAsiaTheme="minorEastAsia"/>
                <w:sz w:val="15"/>
                <w:szCs w:val="15"/>
              </w:rPr>
              <w:t>7</w:t>
            </w:r>
          </w:p>
        </w:tc>
        <w:tc>
          <w:tcPr>
            <w:tcW w:w="1416" w:type="dxa"/>
            <w:vAlign w:val="center"/>
          </w:tcPr>
          <w:p w14:paraId="206DED36" w14:textId="77777777" w:rsidR="003B3973" w:rsidRPr="006F46DB" w:rsidRDefault="003B3973" w:rsidP="00A0367F">
            <w:pPr>
              <w:spacing w:line="360" w:lineRule="auto"/>
              <w:jc w:val="center"/>
              <w:rPr>
                <w:rStyle w:val="afffd"/>
                <w:rFonts w:eastAsiaTheme="minorEastAsia"/>
                <w:sz w:val="15"/>
                <w:szCs w:val="15"/>
              </w:rPr>
            </w:pPr>
            <w:r w:rsidRPr="006F46DB">
              <w:rPr>
                <w:rStyle w:val="afffd"/>
                <w:rFonts w:eastAsiaTheme="minorEastAsia"/>
                <w:sz w:val="15"/>
                <w:szCs w:val="15"/>
              </w:rPr>
              <w:t>4130</w:t>
            </w:r>
          </w:p>
        </w:tc>
        <w:tc>
          <w:tcPr>
            <w:tcW w:w="1176" w:type="dxa"/>
            <w:vAlign w:val="center"/>
          </w:tcPr>
          <w:p w14:paraId="343203A4" w14:textId="77777777" w:rsidR="003B3973" w:rsidRPr="006F46DB" w:rsidRDefault="008C0E16" w:rsidP="00A0367F">
            <w:pPr>
              <w:spacing w:line="360" w:lineRule="auto"/>
              <w:jc w:val="center"/>
              <w:rPr>
                <w:rStyle w:val="afffd"/>
                <w:rFonts w:eastAsiaTheme="minorEastAsia"/>
                <w:sz w:val="15"/>
                <w:szCs w:val="15"/>
              </w:rPr>
            </w:pPr>
            <w:r w:rsidRPr="006F46DB">
              <w:rPr>
                <w:rStyle w:val="afffd"/>
                <w:rFonts w:eastAsiaTheme="minorEastAsia"/>
                <w:sz w:val="15"/>
                <w:szCs w:val="15"/>
              </w:rPr>
              <w:t>726</w:t>
            </w:r>
          </w:p>
        </w:tc>
      </w:tr>
      <w:tr w:rsidR="003B3973" w:rsidRPr="006F46DB" w14:paraId="69745ABD" w14:textId="77777777" w:rsidTr="00A0367F">
        <w:trPr>
          <w:trHeight w:val="333"/>
          <w:jc w:val="center"/>
        </w:trPr>
        <w:tc>
          <w:tcPr>
            <w:tcW w:w="1536" w:type="dxa"/>
            <w:vAlign w:val="center"/>
          </w:tcPr>
          <w:p w14:paraId="261A7FB0" w14:textId="77777777" w:rsidR="003B3973" w:rsidRPr="006F46DB" w:rsidRDefault="003B3973" w:rsidP="00A0367F">
            <w:pPr>
              <w:spacing w:line="360" w:lineRule="auto"/>
              <w:jc w:val="center"/>
              <w:rPr>
                <w:rStyle w:val="afffd"/>
                <w:rFonts w:eastAsiaTheme="minorEastAsia"/>
                <w:sz w:val="15"/>
                <w:szCs w:val="15"/>
              </w:rPr>
            </w:pPr>
            <w:r w:rsidRPr="006F46DB">
              <w:rPr>
                <w:rStyle w:val="afffd"/>
                <w:rFonts w:eastAsiaTheme="minorEastAsia"/>
                <w:sz w:val="15"/>
                <w:szCs w:val="15"/>
              </w:rPr>
              <w:t>schedule2</w:t>
            </w:r>
          </w:p>
        </w:tc>
        <w:tc>
          <w:tcPr>
            <w:tcW w:w="1656" w:type="dxa"/>
            <w:vAlign w:val="center"/>
          </w:tcPr>
          <w:p w14:paraId="61A15595" w14:textId="77777777" w:rsidR="003B3973" w:rsidRPr="006F46DB" w:rsidRDefault="003B3973" w:rsidP="00A0367F">
            <w:pPr>
              <w:spacing w:line="360" w:lineRule="auto"/>
              <w:jc w:val="center"/>
              <w:rPr>
                <w:rStyle w:val="afffd"/>
                <w:rFonts w:eastAsiaTheme="minorEastAsia"/>
                <w:sz w:val="15"/>
                <w:szCs w:val="15"/>
              </w:rPr>
            </w:pPr>
            <w:r w:rsidRPr="006F46DB">
              <w:rPr>
                <w:rStyle w:val="afffd"/>
                <w:rFonts w:eastAsiaTheme="minorEastAsia"/>
                <w:sz w:val="15"/>
                <w:szCs w:val="15"/>
              </w:rPr>
              <w:t>优先级</w:t>
            </w:r>
            <w:proofErr w:type="gramStart"/>
            <w:r w:rsidRPr="006F46DB">
              <w:rPr>
                <w:rStyle w:val="afffd"/>
                <w:rFonts w:eastAsiaTheme="minorEastAsia"/>
                <w:sz w:val="15"/>
                <w:szCs w:val="15"/>
              </w:rPr>
              <w:t>调度器</w:t>
            </w:r>
            <w:proofErr w:type="gramEnd"/>
          </w:p>
        </w:tc>
        <w:tc>
          <w:tcPr>
            <w:tcW w:w="1416" w:type="dxa"/>
            <w:vAlign w:val="center"/>
          </w:tcPr>
          <w:p w14:paraId="055D1C62" w14:textId="77777777" w:rsidR="003B3973" w:rsidRPr="006F46DB" w:rsidRDefault="003B3973" w:rsidP="00A0367F">
            <w:pPr>
              <w:spacing w:line="360" w:lineRule="auto"/>
              <w:jc w:val="center"/>
              <w:rPr>
                <w:rStyle w:val="afffd"/>
                <w:rFonts w:eastAsiaTheme="minorEastAsia"/>
                <w:sz w:val="15"/>
                <w:szCs w:val="15"/>
              </w:rPr>
            </w:pPr>
            <w:r w:rsidRPr="006F46DB">
              <w:rPr>
                <w:rStyle w:val="afffd"/>
                <w:rFonts w:eastAsiaTheme="minorEastAsia"/>
                <w:sz w:val="15"/>
                <w:szCs w:val="15"/>
              </w:rPr>
              <w:t>10</w:t>
            </w:r>
          </w:p>
        </w:tc>
        <w:tc>
          <w:tcPr>
            <w:tcW w:w="1416" w:type="dxa"/>
            <w:vAlign w:val="center"/>
          </w:tcPr>
          <w:p w14:paraId="60169A9D" w14:textId="77777777" w:rsidR="003B3973" w:rsidRPr="006F46DB" w:rsidRDefault="003B3973" w:rsidP="00A0367F">
            <w:pPr>
              <w:spacing w:line="360" w:lineRule="auto"/>
              <w:jc w:val="center"/>
              <w:rPr>
                <w:rStyle w:val="afffd"/>
                <w:rFonts w:eastAsiaTheme="minorEastAsia"/>
                <w:sz w:val="15"/>
                <w:szCs w:val="15"/>
              </w:rPr>
            </w:pPr>
            <w:r w:rsidRPr="006F46DB">
              <w:rPr>
                <w:rStyle w:val="afffd"/>
                <w:rFonts w:eastAsiaTheme="minorEastAsia"/>
                <w:sz w:val="15"/>
                <w:szCs w:val="15"/>
              </w:rPr>
              <w:t>2710</w:t>
            </w:r>
          </w:p>
        </w:tc>
        <w:tc>
          <w:tcPr>
            <w:tcW w:w="1176" w:type="dxa"/>
            <w:vAlign w:val="center"/>
          </w:tcPr>
          <w:p w14:paraId="5E367005" w14:textId="77777777" w:rsidR="003B3973" w:rsidRPr="006F46DB" w:rsidRDefault="006F3572" w:rsidP="00A0367F">
            <w:pPr>
              <w:spacing w:line="360" w:lineRule="auto"/>
              <w:jc w:val="center"/>
              <w:rPr>
                <w:rStyle w:val="afffd"/>
                <w:rFonts w:eastAsiaTheme="minorEastAsia"/>
                <w:sz w:val="15"/>
                <w:szCs w:val="15"/>
              </w:rPr>
            </w:pPr>
            <w:r w:rsidRPr="006F46DB">
              <w:rPr>
                <w:rStyle w:val="afffd"/>
                <w:rFonts w:eastAsiaTheme="minorEastAsia"/>
                <w:sz w:val="15"/>
                <w:szCs w:val="15"/>
              </w:rPr>
              <w:t>374</w:t>
            </w:r>
          </w:p>
        </w:tc>
      </w:tr>
      <w:tr w:rsidR="003B3973" w:rsidRPr="006F46DB" w14:paraId="36C9DCDE" w14:textId="77777777" w:rsidTr="00A0367F">
        <w:trPr>
          <w:trHeight w:val="333"/>
          <w:jc w:val="center"/>
        </w:trPr>
        <w:tc>
          <w:tcPr>
            <w:tcW w:w="1536" w:type="dxa"/>
            <w:vAlign w:val="center"/>
          </w:tcPr>
          <w:p w14:paraId="2FC9E638" w14:textId="77777777" w:rsidR="003B3973" w:rsidRPr="006F46DB" w:rsidRDefault="003B3973" w:rsidP="00A0367F">
            <w:pPr>
              <w:spacing w:line="360" w:lineRule="auto"/>
              <w:jc w:val="center"/>
              <w:rPr>
                <w:rStyle w:val="afffd"/>
                <w:rFonts w:eastAsiaTheme="minorEastAsia"/>
                <w:sz w:val="15"/>
                <w:szCs w:val="15"/>
              </w:rPr>
            </w:pPr>
            <w:r w:rsidRPr="006F46DB">
              <w:rPr>
                <w:rStyle w:val="afffd"/>
                <w:rFonts w:eastAsiaTheme="minorEastAsia"/>
                <w:sz w:val="15"/>
                <w:szCs w:val="15"/>
              </w:rPr>
              <w:t>replace</w:t>
            </w:r>
          </w:p>
        </w:tc>
        <w:tc>
          <w:tcPr>
            <w:tcW w:w="1656" w:type="dxa"/>
            <w:vAlign w:val="center"/>
          </w:tcPr>
          <w:p w14:paraId="6F91B8D9" w14:textId="77777777" w:rsidR="003B3973" w:rsidRPr="006F46DB" w:rsidRDefault="003B3973" w:rsidP="00A0367F">
            <w:pPr>
              <w:spacing w:line="360" w:lineRule="auto"/>
              <w:jc w:val="center"/>
              <w:rPr>
                <w:rStyle w:val="afffd"/>
                <w:rFonts w:eastAsiaTheme="minorEastAsia"/>
                <w:sz w:val="15"/>
                <w:szCs w:val="15"/>
              </w:rPr>
            </w:pPr>
            <w:r w:rsidRPr="006F46DB">
              <w:rPr>
                <w:rStyle w:val="afffd"/>
                <w:rFonts w:eastAsiaTheme="minorEastAsia"/>
                <w:sz w:val="15"/>
                <w:szCs w:val="15"/>
              </w:rPr>
              <w:t>模式替换</w:t>
            </w:r>
          </w:p>
        </w:tc>
        <w:tc>
          <w:tcPr>
            <w:tcW w:w="1416" w:type="dxa"/>
            <w:vAlign w:val="center"/>
          </w:tcPr>
          <w:p w14:paraId="446D5A1D" w14:textId="77777777" w:rsidR="003B3973" w:rsidRPr="006F46DB" w:rsidRDefault="003B3973" w:rsidP="00A0367F">
            <w:pPr>
              <w:spacing w:line="360" w:lineRule="auto"/>
              <w:jc w:val="center"/>
              <w:rPr>
                <w:rStyle w:val="afffd"/>
                <w:rFonts w:eastAsiaTheme="minorEastAsia"/>
                <w:sz w:val="15"/>
                <w:szCs w:val="15"/>
              </w:rPr>
            </w:pPr>
            <w:r w:rsidRPr="006F46DB">
              <w:rPr>
                <w:rStyle w:val="afffd"/>
                <w:rFonts w:eastAsiaTheme="minorEastAsia"/>
                <w:sz w:val="15"/>
                <w:szCs w:val="15"/>
              </w:rPr>
              <w:t>32</w:t>
            </w:r>
          </w:p>
        </w:tc>
        <w:tc>
          <w:tcPr>
            <w:tcW w:w="1416" w:type="dxa"/>
            <w:vAlign w:val="center"/>
          </w:tcPr>
          <w:p w14:paraId="3226D8FC" w14:textId="77777777" w:rsidR="003B3973" w:rsidRPr="006F46DB" w:rsidRDefault="003B3973" w:rsidP="00A0367F">
            <w:pPr>
              <w:spacing w:line="360" w:lineRule="auto"/>
              <w:jc w:val="center"/>
              <w:rPr>
                <w:rStyle w:val="afffd"/>
                <w:rFonts w:eastAsiaTheme="minorEastAsia"/>
                <w:sz w:val="15"/>
                <w:szCs w:val="15"/>
              </w:rPr>
            </w:pPr>
            <w:r w:rsidRPr="006F46DB">
              <w:rPr>
                <w:rStyle w:val="afffd"/>
                <w:rFonts w:eastAsiaTheme="minorEastAsia"/>
                <w:sz w:val="15"/>
                <w:szCs w:val="15"/>
              </w:rPr>
              <w:t>5542</w:t>
            </w:r>
          </w:p>
        </w:tc>
        <w:tc>
          <w:tcPr>
            <w:tcW w:w="1176" w:type="dxa"/>
            <w:vAlign w:val="center"/>
          </w:tcPr>
          <w:p w14:paraId="175F1C35" w14:textId="77777777" w:rsidR="003B3973" w:rsidRPr="006F46DB" w:rsidRDefault="006F3572" w:rsidP="00A0367F">
            <w:pPr>
              <w:spacing w:line="360" w:lineRule="auto"/>
              <w:jc w:val="center"/>
              <w:rPr>
                <w:rStyle w:val="afffd"/>
                <w:rFonts w:eastAsiaTheme="minorEastAsia"/>
                <w:sz w:val="15"/>
                <w:szCs w:val="15"/>
              </w:rPr>
            </w:pPr>
            <w:r w:rsidRPr="006F46DB">
              <w:rPr>
                <w:rStyle w:val="afffd"/>
                <w:rFonts w:eastAsiaTheme="minorEastAsia"/>
                <w:sz w:val="15"/>
                <w:szCs w:val="15"/>
              </w:rPr>
              <w:t>564</w:t>
            </w:r>
          </w:p>
        </w:tc>
      </w:tr>
      <w:tr w:rsidR="003B3973" w:rsidRPr="006F46DB" w14:paraId="5ABB0379" w14:textId="77777777" w:rsidTr="00A0367F">
        <w:trPr>
          <w:trHeight w:val="333"/>
          <w:jc w:val="center"/>
        </w:trPr>
        <w:tc>
          <w:tcPr>
            <w:tcW w:w="1536" w:type="dxa"/>
            <w:tcBorders>
              <w:top w:val="single" w:sz="4" w:space="0" w:color="auto"/>
              <w:left w:val="single" w:sz="4" w:space="0" w:color="auto"/>
              <w:bottom w:val="single" w:sz="4" w:space="0" w:color="auto"/>
              <w:right w:val="single" w:sz="4" w:space="0" w:color="auto"/>
            </w:tcBorders>
            <w:vAlign w:val="center"/>
          </w:tcPr>
          <w:p w14:paraId="792B12A7" w14:textId="77777777" w:rsidR="003B3973" w:rsidRPr="006F46DB" w:rsidRDefault="003B3973" w:rsidP="00A0367F">
            <w:pPr>
              <w:spacing w:line="360" w:lineRule="auto"/>
              <w:jc w:val="center"/>
              <w:rPr>
                <w:rStyle w:val="afffd"/>
                <w:rFonts w:eastAsiaTheme="minorEastAsia"/>
                <w:sz w:val="15"/>
                <w:szCs w:val="15"/>
              </w:rPr>
            </w:pPr>
            <w:r w:rsidRPr="006F46DB">
              <w:rPr>
                <w:rStyle w:val="afffd"/>
                <w:rFonts w:eastAsiaTheme="minorEastAsia"/>
                <w:sz w:val="15"/>
                <w:szCs w:val="15"/>
              </w:rPr>
              <w:t>tot_info</w:t>
            </w:r>
          </w:p>
        </w:tc>
        <w:tc>
          <w:tcPr>
            <w:tcW w:w="1656" w:type="dxa"/>
            <w:tcBorders>
              <w:top w:val="single" w:sz="4" w:space="0" w:color="auto"/>
              <w:left w:val="single" w:sz="4" w:space="0" w:color="auto"/>
              <w:bottom w:val="single" w:sz="4" w:space="0" w:color="auto"/>
              <w:right w:val="single" w:sz="4" w:space="0" w:color="auto"/>
            </w:tcBorders>
            <w:vAlign w:val="center"/>
          </w:tcPr>
          <w:p w14:paraId="047780FD" w14:textId="77777777" w:rsidR="003B3973" w:rsidRPr="006F46DB" w:rsidRDefault="003B3973" w:rsidP="00A0367F">
            <w:pPr>
              <w:spacing w:line="360" w:lineRule="auto"/>
              <w:jc w:val="center"/>
              <w:rPr>
                <w:rStyle w:val="afffd"/>
                <w:rFonts w:eastAsiaTheme="minorEastAsia"/>
                <w:sz w:val="15"/>
                <w:szCs w:val="15"/>
              </w:rPr>
            </w:pPr>
            <w:r w:rsidRPr="006F46DB">
              <w:rPr>
                <w:rStyle w:val="afffd"/>
                <w:rFonts w:eastAsiaTheme="minorEastAsia"/>
                <w:sz w:val="15"/>
                <w:szCs w:val="15"/>
              </w:rPr>
              <w:t>信息统计</w:t>
            </w:r>
          </w:p>
        </w:tc>
        <w:tc>
          <w:tcPr>
            <w:tcW w:w="1416" w:type="dxa"/>
            <w:tcBorders>
              <w:top w:val="single" w:sz="4" w:space="0" w:color="auto"/>
              <w:left w:val="single" w:sz="4" w:space="0" w:color="auto"/>
              <w:bottom w:val="single" w:sz="4" w:space="0" w:color="auto"/>
              <w:right w:val="single" w:sz="4" w:space="0" w:color="auto"/>
            </w:tcBorders>
            <w:vAlign w:val="center"/>
          </w:tcPr>
          <w:p w14:paraId="779C282C" w14:textId="77777777" w:rsidR="003B3973" w:rsidRPr="006F46DB" w:rsidRDefault="003B3973" w:rsidP="00A0367F">
            <w:pPr>
              <w:spacing w:line="360" w:lineRule="auto"/>
              <w:jc w:val="center"/>
              <w:rPr>
                <w:rStyle w:val="afffd"/>
                <w:rFonts w:eastAsiaTheme="minorEastAsia"/>
                <w:sz w:val="15"/>
                <w:szCs w:val="15"/>
              </w:rPr>
            </w:pPr>
            <w:r w:rsidRPr="006F46DB">
              <w:rPr>
                <w:rStyle w:val="afffd"/>
                <w:rFonts w:eastAsiaTheme="minorEastAsia"/>
                <w:sz w:val="15"/>
                <w:szCs w:val="15"/>
              </w:rPr>
              <w:t>23</w:t>
            </w:r>
          </w:p>
        </w:tc>
        <w:tc>
          <w:tcPr>
            <w:tcW w:w="1416" w:type="dxa"/>
            <w:tcBorders>
              <w:top w:val="single" w:sz="4" w:space="0" w:color="auto"/>
              <w:left w:val="single" w:sz="4" w:space="0" w:color="auto"/>
              <w:bottom w:val="single" w:sz="4" w:space="0" w:color="auto"/>
              <w:right w:val="single" w:sz="4" w:space="0" w:color="auto"/>
            </w:tcBorders>
            <w:vAlign w:val="center"/>
          </w:tcPr>
          <w:p w14:paraId="3CBE1E04" w14:textId="77777777" w:rsidR="003B3973" w:rsidRPr="006F46DB" w:rsidRDefault="003B3973" w:rsidP="00A0367F">
            <w:pPr>
              <w:spacing w:line="360" w:lineRule="auto"/>
              <w:jc w:val="center"/>
              <w:rPr>
                <w:rStyle w:val="afffd"/>
                <w:rFonts w:eastAsiaTheme="minorEastAsia"/>
                <w:sz w:val="15"/>
                <w:szCs w:val="15"/>
              </w:rPr>
            </w:pPr>
            <w:r w:rsidRPr="006F46DB">
              <w:rPr>
                <w:rStyle w:val="afffd"/>
                <w:rFonts w:eastAsiaTheme="minorEastAsia"/>
                <w:sz w:val="15"/>
                <w:szCs w:val="15"/>
              </w:rPr>
              <w:t>1052</w:t>
            </w:r>
          </w:p>
        </w:tc>
        <w:tc>
          <w:tcPr>
            <w:tcW w:w="1176" w:type="dxa"/>
            <w:tcBorders>
              <w:top w:val="single" w:sz="4" w:space="0" w:color="auto"/>
              <w:left w:val="single" w:sz="4" w:space="0" w:color="auto"/>
              <w:bottom w:val="single" w:sz="4" w:space="0" w:color="auto"/>
              <w:right w:val="single" w:sz="4" w:space="0" w:color="auto"/>
            </w:tcBorders>
            <w:vAlign w:val="center"/>
          </w:tcPr>
          <w:p w14:paraId="64924702" w14:textId="77777777" w:rsidR="003B3973" w:rsidRPr="006F46DB" w:rsidRDefault="006F3572" w:rsidP="00A0367F">
            <w:pPr>
              <w:spacing w:line="360" w:lineRule="auto"/>
              <w:jc w:val="center"/>
              <w:rPr>
                <w:rStyle w:val="afffd"/>
                <w:rFonts w:eastAsiaTheme="minorEastAsia"/>
                <w:sz w:val="15"/>
                <w:szCs w:val="15"/>
              </w:rPr>
            </w:pPr>
            <w:r w:rsidRPr="006F46DB">
              <w:rPr>
                <w:rStyle w:val="afffd"/>
                <w:rFonts w:eastAsiaTheme="minorEastAsia"/>
                <w:sz w:val="15"/>
                <w:szCs w:val="15"/>
              </w:rPr>
              <w:t>565</w:t>
            </w:r>
          </w:p>
        </w:tc>
      </w:tr>
      <w:tr w:rsidR="005D11A1" w:rsidRPr="006F46DB" w14:paraId="610ED452" w14:textId="77777777" w:rsidTr="00314CAA">
        <w:trPr>
          <w:trHeight w:val="333"/>
          <w:jc w:val="center"/>
        </w:trPr>
        <w:tc>
          <w:tcPr>
            <w:tcW w:w="1536" w:type="dxa"/>
            <w:tcBorders>
              <w:top w:val="single" w:sz="4" w:space="0" w:color="auto"/>
              <w:left w:val="single" w:sz="4" w:space="0" w:color="auto"/>
              <w:bottom w:val="single" w:sz="4" w:space="0" w:color="auto"/>
              <w:right w:val="single" w:sz="4" w:space="0" w:color="auto"/>
            </w:tcBorders>
          </w:tcPr>
          <w:p w14:paraId="53811A70" w14:textId="77777777" w:rsidR="005D11A1" w:rsidRPr="005D11A1" w:rsidRDefault="005D11A1" w:rsidP="005D11A1">
            <w:pPr>
              <w:spacing w:line="360" w:lineRule="auto"/>
              <w:jc w:val="center"/>
              <w:rPr>
                <w:rStyle w:val="afffd"/>
                <w:rFonts w:eastAsiaTheme="minorEastAsia"/>
                <w:sz w:val="15"/>
                <w:szCs w:val="15"/>
              </w:rPr>
            </w:pPr>
            <w:r w:rsidRPr="005D11A1">
              <w:rPr>
                <w:rStyle w:val="afffd"/>
                <w:rFonts w:eastAsiaTheme="minorEastAsia"/>
                <w:sz w:val="15"/>
                <w:szCs w:val="15"/>
              </w:rPr>
              <w:t>expression</w:t>
            </w:r>
            <w:r w:rsidR="00437DCC">
              <w:rPr>
                <w:rStyle w:val="afffd"/>
                <w:rFonts w:eastAsiaTheme="minorEastAsia"/>
                <w:sz w:val="15"/>
                <w:szCs w:val="15"/>
              </w:rPr>
              <w:t>P</w:t>
            </w:r>
            <w:r w:rsidRPr="005D11A1">
              <w:rPr>
                <w:rStyle w:val="afffd"/>
                <w:rFonts w:eastAsiaTheme="minorEastAsia"/>
                <w:sz w:val="15"/>
                <w:szCs w:val="15"/>
              </w:rPr>
              <w:t>arser</w:t>
            </w:r>
          </w:p>
        </w:tc>
        <w:tc>
          <w:tcPr>
            <w:tcW w:w="1656" w:type="dxa"/>
            <w:tcBorders>
              <w:top w:val="single" w:sz="4" w:space="0" w:color="auto"/>
              <w:left w:val="single" w:sz="4" w:space="0" w:color="auto"/>
              <w:bottom w:val="single" w:sz="4" w:space="0" w:color="auto"/>
              <w:right w:val="single" w:sz="4" w:space="0" w:color="auto"/>
            </w:tcBorders>
          </w:tcPr>
          <w:p w14:paraId="1AE02098" w14:textId="77777777" w:rsidR="005D11A1" w:rsidRPr="005D11A1" w:rsidRDefault="005D11A1" w:rsidP="005D11A1">
            <w:pPr>
              <w:spacing w:line="360" w:lineRule="auto"/>
              <w:jc w:val="center"/>
              <w:rPr>
                <w:rStyle w:val="afffd"/>
                <w:rFonts w:eastAsiaTheme="minorEastAsia"/>
                <w:sz w:val="15"/>
                <w:szCs w:val="15"/>
              </w:rPr>
            </w:pPr>
            <w:r w:rsidRPr="005D11A1">
              <w:rPr>
                <w:rStyle w:val="afffd"/>
                <w:rFonts w:eastAsiaTheme="minorEastAsia"/>
                <w:sz w:val="15"/>
                <w:szCs w:val="15"/>
              </w:rPr>
              <w:t>表达式解析和运算</w:t>
            </w:r>
          </w:p>
        </w:tc>
        <w:tc>
          <w:tcPr>
            <w:tcW w:w="1416" w:type="dxa"/>
            <w:tcBorders>
              <w:top w:val="single" w:sz="4" w:space="0" w:color="auto"/>
              <w:left w:val="single" w:sz="4" w:space="0" w:color="auto"/>
              <w:bottom w:val="single" w:sz="4" w:space="0" w:color="auto"/>
              <w:right w:val="single" w:sz="4" w:space="0" w:color="auto"/>
            </w:tcBorders>
          </w:tcPr>
          <w:p w14:paraId="234F1BE5" w14:textId="77777777" w:rsidR="005D11A1" w:rsidRPr="005D11A1" w:rsidRDefault="005D11A1" w:rsidP="005D11A1">
            <w:pPr>
              <w:spacing w:line="360" w:lineRule="auto"/>
              <w:jc w:val="center"/>
              <w:rPr>
                <w:rStyle w:val="afffd"/>
                <w:rFonts w:eastAsiaTheme="minorEastAsia"/>
                <w:sz w:val="15"/>
                <w:szCs w:val="15"/>
              </w:rPr>
            </w:pPr>
            <w:r>
              <w:rPr>
                <w:rStyle w:val="afffd"/>
                <w:rFonts w:eastAsiaTheme="minorEastAsia" w:hint="eastAsia"/>
                <w:sz w:val="15"/>
                <w:szCs w:val="15"/>
              </w:rPr>
              <w:t>10</w:t>
            </w:r>
          </w:p>
        </w:tc>
        <w:tc>
          <w:tcPr>
            <w:tcW w:w="1416" w:type="dxa"/>
            <w:tcBorders>
              <w:top w:val="single" w:sz="4" w:space="0" w:color="auto"/>
              <w:left w:val="single" w:sz="4" w:space="0" w:color="auto"/>
              <w:bottom w:val="single" w:sz="4" w:space="0" w:color="auto"/>
              <w:right w:val="single" w:sz="4" w:space="0" w:color="auto"/>
            </w:tcBorders>
            <w:vAlign w:val="center"/>
          </w:tcPr>
          <w:p w14:paraId="2CEDEE45" w14:textId="77777777" w:rsidR="005D11A1" w:rsidRPr="006F46DB" w:rsidRDefault="005D11A1" w:rsidP="005D11A1">
            <w:pPr>
              <w:spacing w:line="360" w:lineRule="auto"/>
              <w:jc w:val="center"/>
              <w:rPr>
                <w:rStyle w:val="afffd"/>
                <w:rFonts w:eastAsiaTheme="minorEastAsia"/>
                <w:sz w:val="15"/>
                <w:szCs w:val="15"/>
              </w:rPr>
            </w:pPr>
            <w:r>
              <w:rPr>
                <w:rStyle w:val="afffd"/>
                <w:rFonts w:eastAsiaTheme="minorEastAsia" w:hint="eastAsia"/>
                <w:sz w:val="15"/>
                <w:szCs w:val="15"/>
              </w:rPr>
              <w:t>1500</w:t>
            </w:r>
          </w:p>
        </w:tc>
        <w:tc>
          <w:tcPr>
            <w:tcW w:w="1176" w:type="dxa"/>
            <w:tcBorders>
              <w:top w:val="single" w:sz="4" w:space="0" w:color="auto"/>
              <w:left w:val="single" w:sz="4" w:space="0" w:color="auto"/>
              <w:bottom w:val="single" w:sz="4" w:space="0" w:color="auto"/>
              <w:right w:val="single" w:sz="4" w:space="0" w:color="auto"/>
            </w:tcBorders>
            <w:vAlign w:val="center"/>
          </w:tcPr>
          <w:p w14:paraId="3EDA8AE2" w14:textId="77777777" w:rsidR="005D11A1" w:rsidRPr="006F46DB" w:rsidRDefault="005D11A1" w:rsidP="005D11A1">
            <w:pPr>
              <w:spacing w:line="360" w:lineRule="auto"/>
              <w:jc w:val="center"/>
              <w:rPr>
                <w:rStyle w:val="afffd"/>
                <w:rFonts w:eastAsiaTheme="minorEastAsia"/>
                <w:sz w:val="15"/>
                <w:szCs w:val="15"/>
              </w:rPr>
            </w:pPr>
            <w:r w:rsidRPr="005D11A1">
              <w:rPr>
                <w:rStyle w:val="afffd"/>
                <w:rFonts w:eastAsiaTheme="minorEastAsia" w:hint="eastAsia"/>
                <w:sz w:val="15"/>
                <w:szCs w:val="15"/>
              </w:rPr>
              <w:t>1251</w:t>
            </w:r>
          </w:p>
        </w:tc>
      </w:tr>
      <w:tr w:rsidR="005D11A1" w:rsidRPr="006F46DB" w14:paraId="71ED4D7E" w14:textId="77777777" w:rsidTr="00314CAA">
        <w:trPr>
          <w:trHeight w:val="333"/>
          <w:jc w:val="center"/>
        </w:trPr>
        <w:tc>
          <w:tcPr>
            <w:tcW w:w="1536" w:type="dxa"/>
            <w:tcBorders>
              <w:top w:val="single" w:sz="4" w:space="0" w:color="auto"/>
              <w:left w:val="single" w:sz="4" w:space="0" w:color="auto"/>
              <w:bottom w:val="single" w:sz="4" w:space="0" w:color="auto"/>
              <w:right w:val="single" w:sz="4" w:space="0" w:color="auto"/>
            </w:tcBorders>
          </w:tcPr>
          <w:p w14:paraId="10F42DED" w14:textId="77777777" w:rsidR="005D11A1" w:rsidRPr="005D11A1" w:rsidRDefault="005D11A1" w:rsidP="005D11A1">
            <w:pPr>
              <w:spacing w:line="360" w:lineRule="auto"/>
              <w:jc w:val="center"/>
              <w:rPr>
                <w:rStyle w:val="afffd"/>
                <w:rFonts w:eastAsiaTheme="minorEastAsia"/>
                <w:sz w:val="15"/>
                <w:szCs w:val="15"/>
              </w:rPr>
            </w:pPr>
            <w:r w:rsidRPr="005D11A1">
              <w:rPr>
                <w:rStyle w:val="afffd"/>
                <w:rFonts w:eastAsiaTheme="minorEastAsia" w:hint="eastAsia"/>
                <w:sz w:val="15"/>
                <w:szCs w:val="15"/>
              </w:rPr>
              <w:t>sort</w:t>
            </w:r>
          </w:p>
        </w:tc>
        <w:tc>
          <w:tcPr>
            <w:tcW w:w="1656" w:type="dxa"/>
            <w:tcBorders>
              <w:top w:val="single" w:sz="4" w:space="0" w:color="auto"/>
              <w:left w:val="single" w:sz="4" w:space="0" w:color="auto"/>
              <w:bottom w:val="single" w:sz="4" w:space="0" w:color="auto"/>
              <w:right w:val="single" w:sz="4" w:space="0" w:color="auto"/>
            </w:tcBorders>
          </w:tcPr>
          <w:p w14:paraId="0292924D" w14:textId="77777777" w:rsidR="005D11A1" w:rsidRPr="005D11A1" w:rsidRDefault="005D11A1" w:rsidP="005D11A1">
            <w:pPr>
              <w:spacing w:line="360" w:lineRule="auto"/>
              <w:jc w:val="center"/>
              <w:rPr>
                <w:rStyle w:val="afffd"/>
                <w:rFonts w:eastAsiaTheme="minorEastAsia"/>
                <w:sz w:val="15"/>
                <w:szCs w:val="15"/>
              </w:rPr>
            </w:pPr>
            <w:r w:rsidRPr="005D11A1">
              <w:rPr>
                <w:rStyle w:val="afffd"/>
                <w:rFonts w:eastAsiaTheme="minorEastAsia"/>
                <w:sz w:val="15"/>
                <w:szCs w:val="15"/>
              </w:rPr>
              <w:t>各类</w:t>
            </w:r>
            <w:r w:rsidRPr="005D11A1">
              <w:rPr>
                <w:rStyle w:val="afffd"/>
                <w:rFonts w:eastAsiaTheme="minorEastAsia" w:hint="eastAsia"/>
                <w:sz w:val="15"/>
                <w:szCs w:val="15"/>
              </w:rPr>
              <w:t>排序算法比较</w:t>
            </w:r>
          </w:p>
        </w:tc>
        <w:tc>
          <w:tcPr>
            <w:tcW w:w="1416" w:type="dxa"/>
            <w:tcBorders>
              <w:top w:val="single" w:sz="4" w:space="0" w:color="auto"/>
              <w:left w:val="single" w:sz="4" w:space="0" w:color="auto"/>
              <w:bottom w:val="single" w:sz="4" w:space="0" w:color="auto"/>
              <w:right w:val="single" w:sz="4" w:space="0" w:color="auto"/>
            </w:tcBorders>
          </w:tcPr>
          <w:p w14:paraId="4C034619" w14:textId="77777777" w:rsidR="005D11A1" w:rsidRPr="005D11A1" w:rsidRDefault="005D11A1" w:rsidP="005D11A1">
            <w:pPr>
              <w:spacing w:line="360" w:lineRule="auto"/>
              <w:jc w:val="center"/>
              <w:rPr>
                <w:rStyle w:val="afffd"/>
                <w:rFonts w:eastAsiaTheme="minorEastAsia"/>
                <w:sz w:val="15"/>
                <w:szCs w:val="15"/>
              </w:rPr>
            </w:pPr>
            <w:r>
              <w:rPr>
                <w:rStyle w:val="afffd"/>
                <w:rFonts w:eastAsiaTheme="minorEastAsia" w:hint="eastAsia"/>
                <w:sz w:val="15"/>
                <w:szCs w:val="15"/>
              </w:rPr>
              <w:t>10</w:t>
            </w:r>
          </w:p>
        </w:tc>
        <w:tc>
          <w:tcPr>
            <w:tcW w:w="1416" w:type="dxa"/>
            <w:tcBorders>
              <w:top w:val="single" w:sz="4" w:space="0" w:color="auto"/>
              <w:left w:val="single" w:sz="4" w:space="0" w:color="auto"/>
              <w:bottom w:val="single" w:sz="4" w:space="0" w:color="auto"/>
              <w:right w:val="single" w:sz="4" w:space="0" w:color="auto"/>
            </w:tcBorders>
            <w:vAlign w:val="center"/>
          </w:tcPr>
          <w:p w14:paraId="34A51AC8" w14:textId="77777777" w:rsidR="005D11A1" w:rsidRPr="006F46DB" w:rsidRDefault="005D11A1" w:rsidP="005D11A1">
            <w:pPr>
              <w:spacing w:line="360" w:lineRule="auto"/>
              <w:jc w:val="center"/>
              <w:rPr>
                <w:rStyle w:val="afffd"/>
                <w:rFonts w:eastAsiaTheme="minorEastAsia"/>
                <w:sz w:val="15"/>
                <w:szCs w:val="15"/>
              </w:rPr>
            </w:pPr>
            <w:r>
              <w:rPr>
                <w:rStyle w:val="afffd"/>
                <w:rFonts w:eastAsiaTheme="minorEastAsia" w:hint="eastAsia"/>
                <w:sz w:val="15"/>
                <w:szCs w:val="15"/>
              </w:rPr>
              <w:t>1500</w:t>
            </w:r>
          </w:p>
        </w:tc>
        <w:tc>
          <w:tcPr>
            <w:tcW w:w="1176" w:type="dxa"/>
            <w:tcBorders>
              <w:top w:val="single" w:sz="4" w:space="0" w:color="auto"/>
              <w:left w:val="single" w:sz="4" w:space="0" w:color="auto"/>
              <w:bottom w:val="single" w:sz="4" w:space="0" w:color="auto"/>
              <w:right w:val="single" w:sz="4" w:space="0" w:color="auto"/>
            </w:tcBorders>
            <w:vAlign w:val="center"/>
          </w:tcPr>
          <w:p w14:paraId="3D013223" w14:textId="77777777" w:rsidR="005D11A1" w:rsidRPr="005D11A1" w:rsidRDefault="005D11A1" w:rsidP="005D11A1">
            <w:pPr>
              <w:spacing w:line="360" w:lineRule="auto"/>
              <w:jc w:val="center"/>
              <w:rPr>
                <w:rStyle w:val="afffd"/>
                <w:rFonts w:eastAsiaTheme="minorEastAsia"/>
                <w:sz w:val="15"/>
                <w:szCs w:val="15"/>
              </w:rPr>
            </w:pPr>
            <w:r w:rsidRPr="005D11A1">
              <w:rPr>
                <w:rStyle w:val="afffd"/>
                <w:rFonts w:eastAsiaTheme="minorEastAsia" w:hint="eastAsia"/>
                <w:sz w:val="15"/>
                <w:szCs w:val="15"/>
              </w:rPr>
              <w:t>2512</w:t>
            </w:r>
          </w:p>
        </w:tc>
      </w:tr>
    </w:tbl>
    <w:p w14:paraId="37C2C061" w14:textId="77777777" w:rsidR="006B523A" w:rsidRPr="006F46DB" w:rsidRDefault="006B523A" w:rsidP="00F60D9A">
      <w:pPr>
        <w:ind w:firstLineChars="200" w:firstLine="372"/>
      </w:pPr>
    </w:p>
    <w:p w14:paraId="455B0867" w14:textId="77777777" w:rsidR="009F46F1" w:rsidRPr="006F46DB" w:rsidRDefault="00F60D9A" w:rsidP="00F60D9A">
      <w:pPr>
        <w:ind w:firstLineChars="200" w:firstLine="372"/>
        <w:rPr>
          <w:rFonts w:eastAsiaTheme="minorEastAsia"/>
          <w:szCs w:val="18"/>
        </w:rPr>
      </w:pPr>
      <w:r w:rsidRPr="006F46DB">
        <w:rPr>
          <w:rFonts w:eastAsiaTheme="minorEastAsia"/>
          <w:szCs w:val="18"/>
        </w:rPr>
        <w:t>为将提出的测试预言生成算法进行实践</w:t>
      </w:r>
      <w:r w:rsidR="007A79C7" w:rsidRPr="006F46DB">
        <w:rPr>
          <w:rFonts w:eastAsiaTheme="minorEastAsia"/>
          <w:szCs w:val="18"/>
        </w:rPr>
        <w:t>,</w:t>
      </w:r>
      <w:r w:rsidRPr="006F46DB">
        <w:rPr>
          <w:rFonts w:eastAsiaTheme="minorEastAsia"/>
          <w:szCs w:val="18"/>
        </w:rPr>
        <w:t>论文开发了图</w:t>
      </w:r>
      <w:r w:rsidRPr="006F46DB">
        <w:rPr>
          <w:rFonts w:eastAsiaTheme="minorEastAsia"/>
          <w:szCs w:val="18"/>
        </w:rPr>
        <w:t>1</w:t>
      </w:r>
      <w:r w:rsidRPr="006F46DB">
        <w:rPr>
          <w:rFonts w:eastAsiaTheme="minorEastAsia"/>
          <w:szCs w:val="18"/>
        </w:rPr>
        <w:t>所示的实验辅助工具</w:t>
      </w:r>
      <w:r w:rsidR="00EC08B9">
        <w:rPr>
          <w:rFonts w:eastAsiaTheme="minorEastAsia" w:hint="eastAsia"/>
          <w:szCs w:val="18"/>
        </w:rPr>
        <w:t>,</w:t>
      </w:r>
      <w:r w:rsidR="000F0C1F" w:rsidRPr="006F46DB">
        <w:rPr>
          <w:rFonts w:eastAsiaTheme="minorEastAsia"/>
          <w:szCs w:val="18"/>
        </w:rPr>
        <w:t>工具的开发环境是</w:t>
      </w:r>
      <w:r w:rsidR="000F0C1F" w:rsidRPr="006F46DB">
        <w:rPr>
          <w:rFonts w:eastAsiaTheme="minorEastAsia"/>
          <w:szCs w:val="18"/>
        </w:rPr>
        <w:t>Ubuntu Linux 10.04.</w:t>
      </w:r>
      <w:r w:rsidR="000F0C1F" w:rsidRPr="006F46DB">
        <w:rPr>
          <w:rFonts w:eastAsiaTheme="minorEastAsia"/>
          <w:szCs w:val="18"/>
        </w:rPr>
        <w:t>为了方便与</w:t>
      </w:r>
      <w:r w:rsidR="000F0C1F" w:rsidRPr="006F46DB">
        <w:rPr>
          <w:rFonts w:eastAsiaTheme="minorEastAsia"/>
          <w:szCs w:val="18"/>
        </w:rPr>
        <w:t>SQLite</w:t>
      </w:r>
      <w:r w:rsidR="000F0C1F" w:rsidRPr="006F46DB">
        <w:rPr>
          <w:rFonts w:eastAsiaTheme="minorEastAsia"/>
          <w:szCs w:val="18"/>
        </w:rPr>
        <w:t>数据库以及</w:t>
      </w:r>
      <w:r w:rsidR="000F0C1F" w:rsidRPr="006F46DB">
        <w:rPr>
          <w:rFonts w:eastAsiaTheme="minorEastAsia"/>
          <w:szCs w:val="18"/>
        </w:rPr>
        <w:t>GDB</w:t>
      </w:r>
      <w:r w:rsidR="000F0C1F" w:rsidRPr="006F46DB">
        <w:rPr>
          <w:rFonts w:eastAsiaTheme="minorEastAsia"/>
          <w:szCs w:val="18"/>
        </w:rPr>
        <w:t>调试集成</w:t>
      </w:r>
      <w:r w:rsidR="000F0C1F" w:rsidRPr="006F46DB">
        <w:rPr>
          <w:rFonts w:eastAsiaTheme="minorEastAsia"/>
          <w:szCs w:val="18"/>
        </w:rPr>
        <w:t>,</w:t>
      </w:r>
      <w:r w:rsidR="000F0C1F" w:rsidRPr="006F46DB">
        <w:rPr>
          <w:rFonts w:eastAsiaTheme="minorEastAsia"/>
          <w:szCs w:val="18"/>
        </w:rPr>
        <w:t>论文</w:t>
      </w:r>
      <w:r w:rsidR="007A593E" w:rsidRPr="006F46DB">
        <w:rPr>
          <w:rFonts w:eastAsiaTheme="minorEastAsia"/>
          <w:szCs w:val="18"/>
        </w:rPr>
        <w:t>应</w:t>
      </w:r>
      <w:r w:rsidR="000F0C1F" w:rsidRPr="006F46DB">
        <w:rPr>
          <w:rFonts w:eastAsiaTheme="minorEastAsia"/>
          <w:szCs w:val="18"/>
        </w:rPr>
        <w:t>用</w:t>
      </w:r>
      <w:r w:rsidR="000F0C1F" w:rsidRPr="006F46DB">
        <w:rPr>
          <w:rFonts w:eastAsiaTheme="minorEastAsia"/>
          <w:szCs w:val="18"/>
        </w:rPr>
        <w:t>Python</w:t>
      </w:r>
      <w:r w:rsidR="000F0C1F" w:rsidRPr="006F46DB">
        <w:rPr>
          <w:rFonts w:eastAsiaTheme="minorEastAsia"/>
          <w:szCs w:val="18"/>
        </w:rPr>
        <w:t>语言和</w:t>
      </w:r>
      <w:r w:rsidR="000F0C1F" w:rsidRPr="006F46DB">
        <w:rPr>
          <w:rFonts w:eastAsiaTheme="minorEastAsia"/>
          <w:bCs/>
          <w:szCs w:val="18"/>
        </w:rPr>
        <w:t>shell script</w:t>
      </w:r>
      <w:r w:rsidR="000F0C1F" w:rsidRPr="006F46DB">
        <w:rPr>
          <w:rFonts w:eastAsiaTheme="minorEastAsia"/>
          <w:szCs w:val="18"/>
        </w:rPr>
        <w:t>实现</w:t>
      </w:r>
      <w:r w:rsidR="007A593E" w:rsidRPr="006F46DB">
        <w:rPr>
          <w:rFonts w:eastAsiaTheme="minorEastAsia"/>
          <w:szCs w:val="18"/>
        </w:rPr>
        <w:t>工具的开发</w:t>
      </w:r>
      <w:r w:rsidR="000F0C1F" w:rsidRPr="006F46DB">
        <w:rPr>
          <w:rFonts w:eastAsiaTheme="minorEastAsia"/>
          <w:szCs w:val="18"/>
        </w:rPr>
        <w:t>,</w:t>
      </w:r>
      <w:r w:rsidR="000F0C1F" w:rsidRPr="006F46DB">
        <w:rPr>
          <w:rFonts w:eastAsiaTheme="minorEastAsia"/>
          <w:szCs w:val="18"/>
        </w:rPr>
        <w:t>辅助工具源码</w:t>
      </w:r>
      <w:r w:rsidR="000F0C1F" w:rsidRPr="006F46DB">
        <w:rPr>
          <w:rFonts w:eastAsiaTheme="minorEastAsia"/>
          <w:szCs w:val="18"/>
        </w:rPr>
        <w:t>TestOracleGen.rar</w:t>
      </w:r>
      <w:r w:rsidR="000F0C1F" w:rsidRPr="006F46DB">
        <w:rPr>
          <w:rFonts w:eastAsiaTheme="minorEastAsia"/>
          <w:szCs w:val="18"/>
        </w:rPr>
        <w:t>在</w:t>
      </w:r>
      <w:hyperlink r:id="rId9" w:history="1">
        <w:r w:rsidR="000F0C1F" w:rsidRPr="006F46DB">
          <w:rPr>
            <w:rStyle w:val="afb"/>
            <w:rFonts w:eastAsiaTheme="minorEastAsia"/>
            <w:szCs w:val="18"/>
          </w:rPr>
          <w:t>https://github.com/machunyan/LCEC</w:t>
        </w:r>
      </w:hyperlink>
      <w:r w:rsidR="000F0C1F" w:rsidRPr="006F46DB">
        <w:rPr>
          <w:rFonts w:eastAsiaTheme="minorEastAsia"/>
          <w:szCs w:val="18"/>
        </w:rPr>
        <w:t>网站上可以公开下载</w:t>
      </w:r>
      <w:r w:rsidR="000F0C1F" w:rsidRPr="006F46DB">
        <w:rPr>
          <w:rFonts w:eastAsiaTheme="minorEastAsia"/>
          <w:szCs w:val="18"/>
        </w:rPr>
        <w:t>.</w:t>
      </w:r>
      <w:r w:rsidR="00B60559" w:rsidRPr="006F46DB">
        <w:rPr>
          <w:rFonts w:eastAsiaTheme="minorEastAsia"/>
          <w:szCs w:val="18"/>
        </w:rPr>
        <w:t>工具的</w:t>
      </w:r>
      <w:r w:rsidR="009F46F1" w:rsidRPr="006F46DB">
        <w:rPr>
          <w:rFonts w:eastAsiaTheme="minorEastAsia"/>
          <w:szCs w:val="18"/>
        </w:rPr>
        <w:t>主要模块功能阐述如下：</w:t>
      </w:r>
    </w:p>
    <w:p w14:paraId="505E35FA" w14:textId="77777777" w:rsidR="000F0C1F" w:rsidRPr="006F46DB" w:rsidRDefault="00106A83" w:rsidP="000F0C1F">
      <w:pPr>
        <w:pStyle w:val="afff9"/>
        <w:numPr>
          <w:ilvl w:val="0"/>
          <w:numId w:val="40"/>
        </w:numPr>
        <w:ind w:firstLineChars="0"/>
        <w:rPr>
          <w:rFonts w:ascii="Times New Roman" w:eastAsiaTheme="minorEastAsia" w:hAnsi="Times New Roman"/>
          <w:sz w:val="18"/>
          <w:szCs w:val="18"/>
        </w:rPr>
      </w:pPr>
      <w:r w:rsidRPr="006F46DB">
        <w:rPr>
          <w:rFonts w:ascii="Times New Roman" w:eastAsiaTheme="minorEastAsia" w:hAnsi="Times New Roman"/>
          <w:b/>
          <w:sz w:val="18"/>
          <w:szCs w:val="18"/>
        </w:rPr>
        <w:t>程序代码分析模块</w:t>
      </w:r>
      <w:r w:rsidR="007E6687" w:rsidRPr="006F46DB">
        <w:rPr>
          <w:rFonts w:ascii="Times New Roman" w:eastAsiaTheme="minorEastAsia" w:hAnsi="Times New Roman"/>
          <w:b/>
          <w:sz w:val="18"/>
          <w:szCs w:val="18"/>
        </w:rPr>
        <w:t>.</w:t>
      </w:r>
      <w:r w:rsidR="000F0C1F" w:rsidRPr="006F46DB">
        <w:rPr>
          <w:rFonts w:ascii="Times New Roman" w:eastAsiaTheme="minorEastAsia" w:hAnsi="Times New Roman"/>
          <w:sz w:val="18"/>
          <w:szCs w:val="18"/>
        </w:rPr>
        <w:t>该模块</w:t>
      </w:r>
      <w:r w:rsidRPr="006F46DB">
        <w:rPr>
          <w:rFonts w:ascii="Times New Roman" w:eastAsiaTheme="minorEastAsia" w:hAnsi="Times New Roman"/>
          <w:sz w:val="18"/>
          <w:szCs w:val="18"/>
        </w:rPr>
        <w:t>负责分析源文件</w:t>
      </w:r>
      <w:r w:rsidR="007A79C7" w:rsidRPr="006F46DB">
        <w:rPr>
          <w:rFonts w:ascii="Times New Roman" w:eastAsiaTheme="minorEastAsia" w:hAnsi="Times New Roman"/>
          <w:sz w:val="18"/>
          <w:szCs w:val="18"/>
        </w:rPr>
        <w:t>,</w:t>
      </w:r>
      <w:r w:rsidRPr="006F46DB">
        <w:rPr>
          <w:rFonts w:ascii="Times New Roman" w:eastAsiaTheme="minorEastAsia" w:hAnsi="Times New Roman"/>
          <w:sz w:val="18"/>
          <w:szCs w:val="18"/>
        </w:rPr>
        <w:t>根据断点的设置原则进行断点标注</w:t>
      </w:r>
      <w:r w:rsidR="00047D12" w:rsidRPr="006F46DB">
        <w:rPr>
          <w:rFonts w:ascii="Times New Roman" w:eastAsiaTheme="minorEastAsia" w:hAnsi="Times New Roman"/>
          <w:sz w:val="18"/>
          <w:szCs w:val="18"/>
        </w:rPr>
        <w:t>（本文实验过程</w:t>
      </w:r>
      <w:r w:rsidR="00506A4E" w:rsidRPr="006F46DB">
        <w:rPr>
          <w:rFonts w:ascii="Times New Roman" w:eastAsiaTheme="minorEastAsia" w:hAnsi="Times New Roman"/>
          <w:sz w:val="18"/>
          <w:szCs w:val="18"/>
        </w:rPr>
        <w:t>中</w:t>
      </w:r>
      <w:r w:rsidR="00047D12" w:rsidRPr="006F46DB">
        <w:rPr>
          <w:rFonts w:ascii="Times New Roman" w:eastAsiaTheme="minorEastAsia" w:hAnsi="Times New Roman"/>
          <w:sz w:val="18"/>
          <w:szCs w:val="18"/>
        </w:rPr>
        <w:t>设置的断点设置原则为：</w:t>
      </w:r>
      <w:r w:rsidR="00506A4E" w:rsidRPr="006F46DB">
        <w:rPr>
          <w:rFonts w:ascii="Times New Roman" w:eastAsiaTheme="minorEastAsia" w:hAnsi="Times New Roman"/>
          <w:sz w:val="18"/>
          <w:szCs w:val="18"/>
        </w:rPr>
        <w:t>以</w:t>
      </w:r>
      <w:r w:rsidR="00506A4E" w:rsidRPr="006F46DB">
        <w:rPr>
          <w:rFonts w:ascii="Times New Roman" w:eastAsiaTheme="minorEastAsia" w:hAnsi="Times New Roman"/>
          <w:sz w:val="18"/>
          <w:szCs w:val="18"/>
        </w:rPr>
        <w:t>return</w:t>
      </w:r>
      <w:r w:rsidR="00506A4E" w:rsidRPr="006F46DB">
        <w:rPr>
          <w:rFonts w:ascii="Times New Roman" w:eastAsiaTheme="minorEastAsia" w:hAnsi="Times New Roman"/>
          <w:sz w:val="18"/>
          <w:szCs w:val="18"/>
        </w:rPr>
        <w:t>和</w:t>
      </w:r>
      <w:r w:rsidR="00506A4E" w:rsidRPr="006F46DB">
        <w:rPr>
          <w:rFonts w:ascii="Times New Roman" w:eastAsiaTheme="minorEastAsia" w:hAnsi="Times New Roman"/>
          <w:sz w:val="18"/>
          <w:szCs w:val="18"/>
        </w:rPr>
        <w:t>exit</w:t>
      </w:r>
      <w:r w:rsidR="00506A4E" w:rsidRPr="006F46DB">
        <w:rPr>
          <w:rFonts w:ascii="Times New Roman" w:eastAsiaTheme="minorEastAsia" w:hAnsi="Times New Roman"/>
          <w:sz w:val="18"/>
          <w:szCs w:val="18"/>
        </w:rPr>
        <w:t>作为结束的行</w:t>
      </w:r>
      <w:r w:rsidR="00FF1426" w:rsidRPr="006F46DB">
        <w:rPr>
          <w:rFonts w:ascii="Times New Roman" w:eastAsiaTheme="minorEastAsia" w:hAnsi="Times New Roman"/>
          <w:sz w:val="18"/>
          <w:szCs w:val="18"/>
        </w:rPr>
        <w:t>,</w:t>
      </w:r>
      <w:r w:rsidR="00FF1426" w:rsidRPr="006F46DB">
        <w:rPr>
          <w:rFonts w:ascii="Times New Roman" w:eastAsiaTheme="minorEastAsia" w:hAnsi="Times New Roman"/>
          <w:sz w:val="18"/>
          <w:szCs w:val="18"/>
        </w:rPr>
        <w:t>本实验辅助工具</w:t>
      </w:r>
      <w:r w:rsidR="00D24F00" w:rsidRPr="006F46DB">
        <w:rPr>
          <w:rFonts w:ascii="Times New Roman" w:eastAsiaTheme="minorEastAsia" w:hAnsi="Times New Roman"/>
          <w:sz w:val="18"/>
          <w:szCs w:val="18"/>
        </w:rPr>
        <w:t>允许</w:t>
      </w:r>
      <w:r w:rsidR="00FF1426" w:rsidRPr="006F46DB">
        <w:rPr>
          <w:rFonts w:ascii="Times New Roman" w:eastAsiaTheme="minorEastAsia" w:hAnsi="Times New Roman"/>
          <w:sz w:val="18"/>
          <w:szCs w:val="18"/>
        </w:rPr>
        <w:t>用户</w:t>
      </w:r>
      <w:r w:rsidR="0017411B" w:rsidRPr="006F46DB">
        <w:rPr>
          <w:rFonts w:ascii="Times New Roman" w:eastAsiaTheme="minorEastAsia" w:hAnsi="Times New Roman"/>
          <w:sz w:val="18"/>
          <w:szCs w:val="18"/>
        </w:rPr>
        <w:t>批量</w:t>
      </w:r>
      <w:r w:rsidR="00FF1426" w:rsidRPr="006F46DB">
        <w:rPr>
          <w:rFonts w:ascii="Times New Roman" w:eastAsiaTheme="minorEastAsia" w:hAnsi="Times New Roman"/>
          <w:sz w:val="18"/>
          <w:szCs w:val="18"/>
        </w:rPr>
        <w:t>自定义断点位置</w:t>
      </w:r>
      <w:r w:rsidR="00047D12" w:rsidRPr="006F46DB">
        <w:rPr>
          <w:rFonts w:ascii="Times New Roman" w:eastAsiaTheme="minorEastAsia" w:hAnsi="Times New Roman"/>
          <w:sz w:val="18"/>
          <w:szCs w:val="18"/>
        </w:rPr>
        <w:t>）</w:t>
      </w:r>
      <w:r w:rsidR="007A79C7" w:rsidRPr="006F46DB">
        <w:rPr>
          <w:rFonts w:ascii="Times New Roman" w:eastAsiaTheme="minorEastAsia" w:hAnsi="Times New Roman"/>
          <w:sz w:val="18"/>
          <w:szCs w:val="18"/>
        </w:rPr>
        <w:t>,</w:t>
      </w:r>
      <w:r w:rsidRPr="006F46DB">
        <w:rPr>
          <w:rFonts w:ascii="Times New Roman" w:eastAsiaTheme="minorEastAsia" w:hAnsi="Times New Roman"/>
          <w:sz w:val="18"/>
          <w:szCs w:val="18"/>
        </w:rPr>
        <w:t>为程序执行以及执行过程中调用</w:t>
      </w:r>
      <w:r w:rsidRPr="006F46DB">
        <w:rPr>
          <w:rFonts w:ascii="Times New Roman" w:eastAsiaTheme="minorEastAsia" w:hAnsi="Times New Roman"/>
          <w:sz w:val="18"/>
          <w:szCs w:val="18"/>
        </w:rPr>
        <w:t>GDB</w:t>
      </w:r>
      <w:r w:rsidRPr="006F46DB">
        <w:rPr>
          <w:rFonts w:ascii="Times New Roman" w:eastAsiaTheme="minorEastAsia" w:hAnsi="Times New Roman"/>
          <w:sz w:val="18"/>
          <w:szCs w:val="18"/>
        </w:rPr>
        <w:t>命令获取内存数据做准备</w:t>
      </w:r>
      <w:r w:rsidR="007E6687" w:rsidRPr="006F46DB">
        <w:rPr>
          <w:rFonts w:ascii="Times New Roman" w:eastAsiaTheme="minorEastAsia" w:hAnsi="Times New Roman"/>
          <w:sz w:val="18"/>
          <w:szCs w:val="18"/>
        </w:rPr>
        <w:t>.</w:t>
      </w:r>
    </w:p>
    <w:p w14:paraId="49499A80" w14:textId="77777777" w:rsidR="000F0C1F" w:rsidRPr="006F46DB" w:rsidRDefault="00106A83" w:rsidP="000F0C1F">
      <w:pPr>
        <w:pStyle w:val="afff9"/>
        <w:numPr>
          <w:ilvl w:val="0"/>
          <w:numId w:val="40"/>
        </w:numPr>
        <w:ind w:firstLineChars="0"/>
        <w:rPr>
          <w:rFonts w:ascii="Times New Roman" w:eastAsiaTheme="minorEastAsia" w:hAnsi="Times New Roman"/>
          <w:sz w:val="18"/>
          <w:szCs w:val="18"/>
        </w:rPr>
      </w:pPr>
      <w:r w:rsidRPr="006F46DB">
        <w:rPr>
          <w:rFonts w:ascii="Times New Roman" w:eastAsiaTheme="minorEastAsia" w:hAnsi="Times New Roman"/>
          <w:b/>
          <w:sz w:val="18"/>
          <w:szCs w:val="18"/>
        </w:rPr>
        <w:t>程序执行分析模块</w:t>
      </w:r>
      <w:r w:rsidR="007E6687" w:rsidRPr="006F46DB">
        <w:rPr>
          <w:rFonts w:ascii="Times New Roman" w:eastAsiaTheme="minorEastAsia" w:hAnsi="Times New Roman"/>
          <w:b/>
          <w:sz w:val="18"/>
          <w:szCs w:val="18"/>
        </w:rPr>
        <w:t>.</w:t>
      </w:r>
      <w:r w:rsidR="000F0C1F" w:rsidRPr="006F46DB">
        <w:rPr>
          <w:rFonts w:ascii="Times New Roman" w:eastAsiaTheme="minorEastAsia" w:hAnsi="Times New Roman"/>
          <w:sz w:val="18"/>
          <w:szCs w:val="18"/>
        </w:rPr>
        <w:t>该模块</w:t>
      </w:r>
      <w:r w:rsidRPr="006F46DB">
        <w:rPr>
          <w:rFonts w:ascii="Times New Roman" w:eastAsiaTheme="minorEastAsia" w:hAnsi="Times New Roman"/>
          <w:sz w:val="18"/>
          <w:szCs w:val="18"/>
        </w:rPr>
        <w:t>运行每一个测试用例</w:t>
      </w:r>
      <w:r w:rsidR="007A79C7" w:rsidRPr="006F46DB">
        <w:rPr>
          <w:rFonts w:ascii="Times New Roman" w:eastAsiaTheme="minorEastAsia" w:hAnsi="Times New Roman"/>
          <w:sz w:val="18"/>
          <w:szCs w:val="18"/>
        </w:rPr>
        <w:t>,</w:t>
      </w:r>
      <w:r w:rsidRPr="006F46DB">
        <w:rPr>
          <w:rFonts w:ascii="Times New Roman" w:eastAsiaTheme="minorEastAsia" w:hAnsi="Times New Roman"/>
          <w:sz w:val="18"/>
          <w:szCs w:val="18"/>
        </w:rPr>
        <w:t>在程序运行过程中获取断点</w:t>
      </w:r>
      <w:proofErr w:type="gramStart"/>
      <w:r w:rsidRPr="006F46DB">
        <w:rPr>
          <w:rFonts w:ascii="Times New Roman" w:eastAsiaTheme="minorEastAsia" w:hAnsi="Times New Roman"/>
          <w:sz w:val="18"/>
          <w:szCs w:val="18"/>
        </w:rPr>
        <w:t>处程序</w:t>
      </w:r>
      <w:proofErr w:type="gramEnd"/>
      <w:r w:rsidRPr="006F46DB">
        <w:rPr>
          <w:rFonts w:ascii="Times New Roman" w:eastAsiaTheme="minorEastAsia" w:hAnsi="Times New Roman"/>
          <w:sz w:val="18"/>
          <w:szCs w:val="18"/>
        </w:rPr>
        <w:t>执行的内存变量集</w:t>
      </w:r>
      <w:r w:rsidR="007A79C7" w:rsidRPr="006F46DB">
        <w:rPr>
          <w:rFonts w:ascii="Times New Roman" w:eastAsiaTheme="minorEastAsia" w:hAnsi="Times New Roman"/>
          <w:sz w:val="18"/>
          <w:szCs w:val="18"/>
        </w:rPr>
        <w:t>,</w:t>
      </w:r>
      <w:r w:rsidRPr="006F46DB">
        <w:rPr>
          <w:rFonts w:ascii="Times New Roman" w:eastAsiaTheme="minorEastAsia" w:hAnsi="Times New Roman"/>
          <w:sz w:val="18"/>
          <w:szCs w:val="18"/>
        </w:rPr>
        <w:t>并</w:t>
      </w:r>
      <w:proofErr w:type="gramStart"/>
      <w:r w:rsidRPr="006F46DB">
        <w:rPr>
          <w:rFonts w:ascii="Times New Roman" w:eastAsiaTheme="minorEastAsia" w:hAnsi="Times New Roman"/>
          <w:sz w:val="18"/>
          <w:szCs w:val="18"/>
        </w:rPr>
        <w:t>通过通过</w:t>
      </w:r>
      <w:proofErr w:type="gramEnd"/>
      <w:r w:rsidRPr="006F46DB">
        <w:rPr>
          <w:rFonts w:ascii="Times New Roman" w:eastAsiaTheme="minorEastAsia" w:hAnsi="Times New Roman"/>
          <w:sz w:val="18"/>
          <w:szCs w:val="18"/>
        </w:rPr>
        <w:t>gcov</w:t>
      </w:r>
      <w:r w:rsidRPr="006F46DB">
        <w:rPr>
          <w:rFonts w:ascii="Times New Roman" w:eastAsiaTheme="minorEastAsia" w:hAnsi="Times New Roman"/>
          <w:sz w:val="18"/>
          <w:szCs w:val="18"/>
        </w:rPr>
        <w:t>软件</w:t>
      </w:r>
      <w:r w:rsidR="007A79C7" w:rsidRPr="006F46DB">
        <w:rPr>
          <w:rFonts w:ascii="Times New Roman" w:eastAsiaTheme="minorEastAsia" w:hAnsi="Times New Roman"/>
          <w:sz w:val="18"/>
          <w:szCs w:val="18"/>
        </w:rPr>
        <w:t>,</w:t>
      </w:r>
      <w:r w:rsidRPr="006F46DB">
        <w:rPr>
          <w:rFonts w:ascii="Times New Roman" w:eastAsiaTheme="minorEastAsia" w:hAnsi="Times New Roman"/>
          <w:sz w:val="18"/>
          <w:szCs w:val="18"/>
        </w:rPr>
        <w:t>获取每个测试用例运行时的程序覆盖信息</w:t>
      </w:r>
      <w:r w:rsidR="00BE2850" w:rsidRPr="006F46DB">
        <w:rPr>
          <w:rFonts w:ascii="Times New Roman" w:eastAsiaTheme="minorEastAsia" w:hAnsi="Times New Roman"/>
          <w:sz w:val="18"/>
          <w:szCs w:val="18"/>
        </w:rPr>
        <w:t>.</w:t>
      </w:r>
    </w:p>
    <w:p w14:paraId="27B902CF" w14:textId="77777777" w:rsidR="000F0C1F" w:rsidRPr="006F46DB" w:rsidRDefault="00106A83" w:rsidP="000F0C1F">
      <w:pPr>
        <w:pStyle w:val="afff9"/>
        <w:numPr>
          <w:ilvl w:val="0"/>
          <w:numId w:val="40"/>
        </w:numPr>
        <w:ind w:firstLineChars="0"/>
        <w:rPr>
          <w:rFonts w:ascii="Times New Roman" w:eastAsiaTheme="minorEastAsia" w:hAnsi="Times New Roman"/>
          <w:sz w:val="18"/>
          <w:szCs w:val="18"/>
        </w:rPr>
      </w:pPr>
      <w:r w:rsidRPr="006F46DB">
        <w:rPr>
          <w:rFonts w:ascii="Times New Roman" w:eastAsiaTheme="minorEastAsia" w:hAnsi="Times New Roman"/>
          <w:b/>
          <w:sz w:val="18"/>
          <w:szCs w:val="18"/>
        </w:rPr>
        <w:t>数据存储模块</w:t>
      </w:r>
      <w:r w:rsidR="007E6687" w:rsidRPr="006F46DB">
        <w:rPr>
          <w:rFonts w:ascii="Times New Roman" w:eastAsiaTheme="minorEastAsia" w:hAnsi="Times New Roman"/>
          <w:b/>
          <w:sz w:val="18"/>
          <w:szCs w:val="18"/>
        </w:rPr>
        <w:t>.</w:t>
      </w:r>
      <w:r w:rsidR="000F0C1F" w:rsidRPr="006F46DB">
        <w:rPr>
          <w:rFonts w:ascii="Times New Roman" w:eastAsiaTheme="minorEastAsia" w:hAnsi="Times New Roman"/>
          <w:sz w:val="18"/>
          <w:szCs w:val="18"/>
        </w:rPr>
        <w:t>该模块</w:t>
      </w:r>
      <w:r w:rsidRPr="006F46DB">
        <w:rPr>
          <w:rFonts w:ascii="Times New Roman" w:eastAsiaTheme="minorEastAsia" w:hAnsi="Times New Roman"/>
          <w:sz w:val="18"/>
          <w:szCs w:val="18"/>
        </w:rPr>
        <w:t>将程序代码分析模块和程序执行分析模块得到的断点信息和测试用例的执行覆盖信息存入数据库</w:t>
      </w:r>
      <w:r w:rsidR="007A79C7" w:rsidRPr="006F46DB">
        <w:rPr>
          <w:rFonts w:ascii="Times New Roman" w:eastAsiaTheme="minorEastAsia" w:hAnsi="Times New Roman"/>
          <w:sz w:val="18"/>
          <w:szCs w:val="18"/>
        </w:rPr>
        <w:t>.</w:t>
      </w:r>
      <w:r w:rsidRPr="006F46DB">
        <w:rPr>
          <w:rFonts w:ascii="Times New Roman" w:eastAsiaTheme="minorEastAsia" w:hAnsi="Times New Roman"/>
          <w:sz w:val="18"/>
          <w:szCs w:val="18"/>
        </w:rPr>
        <w:t>在分析所有测试用例执行覆盖的基础上</w:t>
      </w:r>
      <w:r w:rsidR="007A79C7" w:rsidRPr="006F46DB">
        <w:rPr>
          <w:rFonts w:ascii="Times New Roman" w:eastAsiaTheme="minorEastAsia" w:hAnsi="Times New Roman"/>
          <w:sz w:val="18"/>
          <w:szCs w:val="18"/>
        </w:rPr>
        <w:t>,</w:t>
      </w:r>
      <w:r w:rsidRPr="006F46DB">
        <w:rPr>
          <w:rFonts w:ascii="Times New Roman" w:eastAsiaTheme="minorEastAsia" w:hAnsi="Times New Roman"/>
          <w:sz w:val="18"/>
          <w:szCs w:val="18"/>
        </w:rPr>
        <w:t>对不同覆盖进行分类</w:t>
      </w:r>
      <w:r w:rsidR="007A79C7" w:rsidRPr="006F46DB">
        <w:rPr>
          <w:rFonts w:ascii="Times New Roman" w:eastAsiaTheme="minorEastAsia" w:hAnsi="Times New Roman"/>
          <w:sz w:val="18"/>
          <w:szCs w:val="18"/>
        </w:rPr>
        <w:t>,</w:t>
      </w:r>
      <w:r w:rsidRPr="006F46DB">
        <w:rPr>
          <w:rFonts w:ascii="Times New Roman" w:eastAsiaTheme="minorEastAsia" w:hAnsi="Times New Roman"/>
          <w:sz w:val="18"/>
          <w:szCs w:val="18"/>
        </w:rPr>
        <w:t>计算测试用例之间执行覆盖的联系</w:t>
      </w:r>
      <w:r w:rsidR="007A79C7" w:rsidRPr="006F46DB">
        <w:rPr>
          <w:rFonts w:ascii="Times New Roman" w:eastAsiaTheme="minorEastAsia" w:hAnsi="Times New Roman"/>
          <w:sz w:val="18"/>
          <w:szCs w:val="18"/>
        </w:rPr>
        <w:t>.</w:t>
      </w:r>
    </w:p>
    <w:p w14:paraId="7FAD7EA9" w14:textId="77777777" w:rsidR="00C71C1D" w:rsidRPr="007B458A" w:rsidRDefault="00106A83" w:rsidP="007B458A">
      <w:pPr>
        <w:pStyle w:val="afff9"/>
        <w:numPr>
          <w:ilvl w:val="0"/>
          <w:numId w:val="40"/>
        </w:numPr>
        <w:ind w:firstLineChars="0"/>
        <w:rPr>
          <w:rFonts w:ascii="Times New Roman" w:eastAsiaTheme="minorEastAsia" w:hAnsi="Times New Roman"/>
          <w:sz w:val="18"/>
          <w:szCs w:val="18"/>
        </w:rPr>
      </w:pPr>
      <w:r w:rsidRPr="006F46DB">
        <w:rPr>
          <w:rFonts w:ascii="Times New Roman" w:eastAsiaTheme="minorEastAsia" w:hAnsi="Times New Roman"/>
          <w:b/>
          <w:sz w:val="18"/>
          <w:szCs w:val="18"/>
        </w:rPr>
        <w:lastRenderedPageBreak/>
        <w:t>预言模块</w:t>
      </w:r>
      <w:r w:rsidR="007E6687" w:rsidRPr="006F46DB">
        <w:rPr>
          <w:rFonts w:ascii="Times New Roman" w:eastAsiaTheme="minorEastAsia" w:hAnsi="Times New Roman"/>
          <w:b/>
          <w:sz w:val="18"/>
          <w:szCs w:val="18"/>
        </w:rPr>
        <w:t>.</w:t>
      </w:r>
      <w:r w:rsidR="000F0C1F" w:rsidRPr="006F46DB">
        <w:rPr>
          <w:rFonts w:ascii="Times New Roman" w:eastAsiaTheme="minorEastAsia" w:hAnsi="Times New Roman"/>
          <w:sz w:val="18"/>
          <w:szCs w:val="18"/>
        </w:rPr>
        <w:t>该模块</w:t>
      </w:r>
      <w:r w:rsidRPr="006F46DB">
        <w:rPr>
          <w:rFonts w:ascii="Times New Roman" w:eastAsiaTheme="minorEastAsia" w:hAnsi="Times New Roman"/>
          <w:sz w:val="18"/>
          <w:szCs w:val="18"/>
        </w:rPr>
        <w:t>根据上述三个模块收集的故障程序的断点信息、测试用例运行故障程序时所有断点的内存变量信息</w:t>
      </w:r>
      <w:r w:rsidR="007A79C7" w:rsidRPr="006F46DB">
        <w:rPr>
          <w:rFonts w:ascii="Times New Roman" w:eastAsiaTheme="minorEastAsia" w:hAnsi="Times New Roman"/>
          <w:sz w:val="18"/>
          <w:szCs w:val="18"/>
        </w:rPr>
        <w:t>,</w:t>
      </w:r>
      <w:r w:rsidRPr="006F46DB">
        <w:rPr>
          <w:rFonts w:ascii="Times New Roman" w:eastAsiaTheme="minorEastAsia" w:hAnsi="Times New Roman"/>
          <w:sz w:val="18"/>
          <w:szCs w:val="18"/>
        </w:rPr>
        <w:t>以及执行语句覆盖信息</w:t>
      </w:r>
      <w:r w:rsidR="007A79C7" w:rsidRPr="006F46DB">
        <w:rPr>
          <w:rFonts w:ascii="Times New Roman" w:eastAsiaTheme="minorEastAsia" w:hAnsi="Times New Roman"/>
          <w:sz w:val="18"/>
          <w:szCs w:val="18"/>
        </w:rPr>
        <w:t>,</w:t>
      </w:r>
      <w:r w:rsidRPr="006F46DB">
        <w:rPr>
          <w:rFonts w:ascii="Times New Roman" w:eastAsiaTheme="minorEastAsia" w:hAnsi="Times New Roman"/>
          <w:sz w:val="18"/>
          <w:szCs w:val="18"/>
        </w:rPr>
        <w:t>执行</w:t>
      </w:r>
      <w:r w:rsidRPr="006F46DB">
        <w:rPr>
          <w:rFonts w:ascii="Times New Roman" w:eastAsiaTheme="minorEastAsia" w:hAnsi="Times New Roman"/>
          <w:sz w:val="18"/>
          <w:szCs w:val="18"/>
        </w:rPr>
        <w:t>1.2</w:t>
      </w:r>
      <w:r w:rsidRPr="006F46DB">
        <w:rPr>
          <w:rFonts w:ascii="Times New Roman" w:eastAsiaTheme="minorEastAsia" w:hAnsi="Times New Roman"/>
          <w:sz w:val="18"/>
          <w:szCs w:val="18"/>
        </w:rPr>
        <w:t>节中的测试预言生成算法</w:t>
      </w:r>
      <w:r w:rsidR="007A79C7" w:rsidRPr="006F46DB">
        <w:rPr>
          <w:rFonts w:ascii="Times New Roman" w:eastAsiaTheme="minorEastAsia" w:hAnsi="Times New Roman"/>
          <w:sz w:val="18"/>
          <w:szCs w:val="18"/>
        </w:rPr>
        <w:t>,</w:t>
      </w:r>
      <w:r w:rsidRPr="006F46DB">
        <w:rPr>
          <w:rFonts w:ascii="Times New Roman" w:eastAsiaTheme="minorEastAsia" w:hAnsi="Times New Roman"/>
          <w:sz w:val="18"/>
          <w:szCs w:val="18"/>
        </w:rPr>
        <w:t>对测试用例运行同一故障程序的运行结果是成功还是失败进行预测</w:t>
      </w:r>
      <w:r w:rsidR="007A79C7" w:rsidRPr="006F46DB">
        <w:rPr>
          <w:rFonts w:ascii="Times New Roman" w:eastAsiaTheme="minorEastAsia" w:hAnsi="Times New Roman"/>
          <w:sz w:val="18"/>
          <w:szCs w:val="18"/>
        </w:rPr>
        <w:t>.</w:t>
      </w:r>
    </w:p>
    <w:p w14:paraId="3DE113D4" w14:textId="77777777" w:rsidR="00C71C1D" w:rsidRPr="006F46DB" w:rsidRDefault="00DE6ED2" w:rsidP="00C71C1D">
      <w:pPr>
        <w:keepNext/>
        <w:jc w:val="center"/>
      </w:pPr>
      <w:r w:rsidRPr="006F46DB">
        <w:rPr>
          <w:noProof/>
        </w:rPr>
        <w:drawing>
          <wp:inline distT="0" distB="0" distL="0" distR="0" wp14:anchorId="2F693C76" wp14:editId="73414365">
            <wp:extent cx="3382568" cy="1141679"/>
            <wp:effectExtent l="0" t="0" r="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srcRect/>
                    <a:stretch>
                      <a:fillRect/>
                    </a:stretch>
                  </pic:blipFill>
                  <pic:spPr bwMode="auto">
                    <a:xfrm>
                      <a:off x="0" y="0"/>
                      <a:ext cx="3382568" cy="1141679"/>
                    </a:xfrm>
                    <a:prstGeom prst="rect">
                      <a:avLst/>
                    </a:prstGeom>
                    <a:noFill/>
                    <a:ln w="9525">
                      <a:noFill/>
                      <a:miter lim="800000"/>
                      <a:headEnd/>
                      <a:tailEnd/>
                    </a:ln>
                  </pic:spPr>
                </pic:pic>
              </a:graphicData>
            </a:graphic>
          </wp:inline>
        </w:drawing>
      </w:r>
    </w:p>
    <w:p w14:paraId="7EC27E5C" w14:textId="77777777" w:rsidR="007E2108" w:rsidRPr="006F46DB" w:rsidRDefault="007E2108" w:rsidP="009E68CF">
      <w:pPr>
        <w:ind w:firstLineChars="200" w:firstLine="372"/>
        <w:jc w:val="center"/>
        <w:rPr>
          <w:szCs w:val="18"/>
        </w:rPr>
      </w:pPr>
      <w:proofErr w:type="gramStart"/>
      <w:r w:rsidRPr="006F46DB">
        <w:rPr>
          <w:szCs w:val="18"/>
        </w:rPr>
        <w:t>Fig.1  The</w:t>
      </w:r>
      <w:proofErr w:type="gramEnd"/>
      <w:r w:rsidRPr="006F46DB">
        <w:rPr>
          <w:szCs w:val="18"/>
        </w:rPr>
        <w:t xml:space="preserve"> related assistant tool framework for experiments</w:t>
      </w:r>
    </w:p>
    <w:p w14:paraId="0676812B" w14:textId="77777777" w:rsidR="00C71C1D" w:rsidRPr="006F46DB" w:rsidRDefault="00C71C1D" w:rsidP="00694EA6">
      <w:pPr>
        <w:pStyle w:val="a3"/>
        <w:spacing w:afterLines="50" w:after="142"/>
        <w:ind w:firstLineChars="0" w:firstLine="0"/>
        <w:jc w:val="center"/>
        <w:rPr>
          <w:szCs w:val="18"/>
        </w:rPr>
      </w:pPr>
      <w:r w:rsidRPr="006F46DB">
        <w:rPr>
          <w:szCs w:val="18"/>
        </w:rPr>
        <w:t>图</w:t>
      </w:r>
      <w:r w:rsidR="00F60D9A" w:rsidRPr="006F46DB">
        <w:rPr>
          <w:szCs w:val="18"/>
        </w:rPr>
        <w:t>1</w:t>
      </w:r>
      <w:r w:rsidRPr="006F46DB">
        <w:rPr>
          <w:szCs w:val="18"/>
        </w:rPr>
        <w:t xml:space="preserve"> </w:t>
      </w:r>
      <w:r w:rsidR="00F60D9A" w:rsidRPr="006F46DB">
        <w:rPr>
          <w:szCs w:val="18"/>
        </w:rPr>
        <w:t>实验</w:t>
      </w:r>
      <w:r w:rsidRPr="006F46DB">
        <w:rPr>
          <w:szCs w:val="18"/>
        </w:rPr>
        <w:t>工具总体架构</w:t>
      </w:r>
    </w:p>
    <w:p w14:paraId="0B45F7E9" w14:textId="77777777" w:rsidR="00C71C1D" w:rsidRPr="006F46DB" w:rsidRDefault="006B523A" w:rsidP="001B2F1B">
      <w:pPr>
        <w:ind w:firstLineChars="200" w:firstLine="372"/>
      </w:pPr>
      <w:r w:rsidRPr="006F46DB">
        <w:t>采用该实验辅助工具的具体实验步骤如下：</w:t>
      </w:r>
    </w:p>
    <w:p w14:paraId="16445C58" w14:textId="77777777" w:rsidR="00C71C1D" w:rsidRPr="006F46DB" w:rsidRDefault="00C71C1D" w:rsidP="00867231">
      <w:pPr>
        <w:widowControl/>
        <w:numPr>
          <w:ilvl w:val="0"/>
          <w:numId w:val="19"/>
        </w:numPr>
        <w:tabs>
          <w:tab w:val="left" w:pos="425"/>
        </w:tabs>
        <w:overflowPunct/>
        <w:spacing w:line="300" w:lineRule="auto"/>
        <w:ind w:left="0" w:firstLineChars="200" w:firstLine="372"/>
      </w:pPr>
      <w:r w:rsidRPr="006F46DB">
        <w:t>将工具复制到需要进行测试预言</w:t>
      </w:r>
      <w:r w:rsidR="00AA5240" w:rsidRPr="006F46DB">
        <w:t>生成</w:t>
      </w:r>
      <w:r w:rsidRPr="006F46DB">
        <w:t>的测试程序</w:t>
      </w:r>
      <w:r w:rsidR="00AA5240" w:rsidRPr="006F46DB">
        <w:t>所在的</w:t>
      </w:r>
      <w:r w:rsidRPr="006F46DB">
        <w:t>文件夹中</w:t>
      </w:r>
      <w:r w:rsidR="007A79C7" w:rsidRPr="006F46DB">
        <w:t>.</w:t>
      </w:r>
    </w:p>
    <w:p w14:paraId="5797665F" w14:textId="77777777" w:rsidR="00C71C1D" w:rsidRPr="006F46DB" w:rsidRDefault="00C71C1D" w:rsidP="00867231">
      <w:pPr>
        <w:widowControl/>
        <w:numPr>
          <w:ilvl w:val="0"/>
          <w:numId w:val="19"/>
        </w:numPr>
        <w:tabs>
          <w:tab w:val="left" w:pos="425"/>
        </w:tabs>
        <w:overflowPunct/>
        <w:spacing w:line="300" w:lineRule="auto"/>
        <w:ind w:left="0" w:firstLineChars="200" w:firstLine="372"/>
      </w:pPr>
      <w:r w:rsidRPr="006F46DB">
        <w:t>在测试程序的文件夹中建立</w:t>
      </w:r>
      <w:r w:rsidRPr="006F46DB">
        <w:t>output</w:t>
      </w:r>
      <w:r w:rsidRPr="006F46DB">
        <w:t>文件夹</w:t>
      </w:r>
      <w:r w:rsidR="007A79C7" w:rsidRPr="006F46DB">
        <w:t>,</w:t>
      </w:r>
      <w:r w:rsidRPr="006F46DB">
        <w:t>用于存放程序的执行覆盖文件</w:t>
      </w:r>
      <w:r w:rsidRPr="006F46DB">
        <w:t>cov_result</w:t>
      </w:r>
      <w:r w:rsidRPr="006F46DB">
        <w:t>和</w:t>
      </w:r>
      <w:r w:rsidRPr="006F46DB">
        <w:t>mod_classify_result</w:t>
      </w:r>
      <w:r w:rsidR="007A79C7" w:rsidRPr="006F46DB">
        <w:t>.</w:t>
      </w:r>
    </w:p>
    <w:p w14:paraId="663F3283" w14:textId="77777777" w:rsidR="00C71C1D" w:rsidRPr="006F46DB" w:rsidRDefault="00C71C1D" w:rsidP="00867231">
      <w:pPr>
        <w:widowControl/>
        <w:numPr>
          <w:ilvl w:val="0"/>
          <w:numId w:val="19"/>
        </w:numPr>
        <w:tabs>
          <w:tab w:val="left" w:pos="425"/>
        </w:tabs>
        <w:overflowPunct/>
        <w:spacing w:line="300" w:lineRule="auto"/>
        <w:ind w:left="0" w:firstLineChars="200" w:firstLine="372"/>
      </w:pPr>
      <w:r w:rsidRPr="006F46DB">
        <w:t>将已知执行结果的所有测试用例存放在文件</w:t>
      </w:r>
      <w:r w:rsidRPr="006F46DB">
        <w:t>trainset</w:t>
      </w:r>
      <w:r w:rsidRPr="006F46DB">
        <w:t>中</w:t>
      </w:r>
      <w:r w:rsidR="007A79C7" w:rsidRPr="006F46DB">
        <w:t>.</w:t>
      </w:r>
    </w:p>
    <w:p w14:paraId="2181A9ED" w14:textId="77777777" w:rsidR="00C71C1D" w:rsidRPr="006F46DB" w:rsidRDefault="00C71C1D" w:rsidP="00867231">
      <w:pPr>
        <w:widowControl/>
        <w:numPr>
          <w:ilvl w:val="0"/>
          <w:numId w:val="19"/>
        </w:numPr>
        <w:tabs>
          <w:tab w:val="left" w:pos="425"/>
        </w:tabs>
        <w:overflowPunct/>
        <w:spacing w:line="300" w:lineRule="auto"/>
        <w:ind w:left="0" w:firstLineChars="200" w:firstLine="372"/>
      </w:pPr>
      <w:r w:rsidRPr="006F46DB">
        <w:t>运行数据收集程序</w:t>
      </w:r>
      <w:r w:rsidRPr="006F46DB">
        <w:t>train.sh</w:t>
      </w:r>
      <w:r w:rsidR="007A79C7" w:rsidRPr="006F46DB">
        <w:t>,</w:t>
      </w:r>
      <w:r w:rsidR="009413F0" w:rsidRPr="006F46DB">
        <w:t>输入</w:t>
      </w:r>
      <w:r w:rsidRPr="006F46DB">
        <w:t>参数为已知结果的测试用例存放的文件名</w:t>
      </w:r>
      <w:r w:rsidR="007A79C7" w:rsidRPr="006F46DB">
        <w:t>,</w:t>
      </w:r>
      <w:r w:rsidRPr="006F46DB">
        <w:t>测试程序对象名</w:t>
      </w:r>
      <w:r w:rsidR="007A79C7" w:rsidRPr="006F46DB">
        <w:t>,</w:t>
      </w:r>
      <w:r w:rsidRPr="006F46DB">
        <w:t>测试故障程序版本号</w:t>
      </w:r>
      <w:r w:rsidR="007A79C7" w:rsidRPr="006F46DB">
        <w:t>.</w:t>
      </w:r>
      <w:r w:rsidRPr="006F46DB">
        <w:t>数据收集程序</w:t>
      </w:r>
      <w:r w:rsidRPr="006F46DB">
        <w:rPr>
          <w:kern w:val="0"/>
        </w:rPr>
        <w:t>执行完成后</w:t>
      </w:r>
      <w:r w:rsidR="007A79C7" w:rsidRPr="006F46DB">
        <w:rPr>
          <w:kern w:val="0"/>
        </w:rPr>
        <w:t>,</w:t>
      </w:r>
      <w:r w:rsidR="009413F0" w:rsidRPr="006F46DB">
        <w:rPr>
          <w:kern w:val="0"/>
        </w:rPr>
        <w:t>将收集的所有数据信息</w:t>
      </w:r>
      <w:r w:rsidRPr="006F46DB">
        <w:rPr>
          <w:kern w:val="0"/>
        </w:rPr>
        <w:t>存放于数据库中</w:t>
      </w:r>
      <w:r w:rsidR="007A79C7" w:rsidRPr="006F46DB">
        <w:rPr>
          <w:kern w:val="0"/>
        </w:rPr>
        <w:t>.</w:t>
      </w:r>
    </w:p>
    <w:p w14:paraId="0660B6E1" w14:textId="77777777" w:rsidR="003B3973" w:rsidRPr="006F46DB" w:rsidRDefault="00C71C1D" w:rsidP="00A214E7">
      <w:pPr>
        <w:widowControl/>
        <w:numPr>
          <w:ilvl w:val="0"/>
          <w:numId w:val="19"/>
        </w:numPr>
        <w:tabs>
          <w:tab w:val="left" w:pos="425"/>
        </w:tabs>
        <w:overflowPunct/>
        <w:spacing w:line="300" w:lineRule="auto"/>
        <w:ind w:left="0" w:firstLineChars="200" w:firstLine="372"/>
      </w:pPr>
      <w:r w:rsidRPr="006F46DB">
        <w:t>运行</w:t>
      </w:r>
      <w:r w:rsidRPr="006F46DB">
        <w:rPr>
          <w:kern w:val="0"/>
        </w:rPr>
        <w:t>预测</w:t>
      </w:r>
      <w:r w:rsidRPr="006F46DB">
        <w:t>程序</w:t>
      </w:r>
      <w:r w:rsidRPr="006F46DB">
        <w:t>predict.sh</w:t>
      </w:r>
      <w:r w:rsidR="007A79C7" w:rsidRPr="006F46DB">
        <w:t>,</w:t>
      </w:r>
      <w:r w:rsidR="009C485B" w:rsidRPr="006F46DB">
        <w:t>计算新</w:t>
      </w:r>
      <w:r w:rsidRPr="006F46DB">
        <w:t>测试用例</w:t>
      </w:r>
      <w:r w:rsidR="00AA5240" w:rsidRPr="006F46DB">
        <w:t>的测试预言</w:t>
      </w:r>
      <w:r w:rsidR="007A79C7" w:rsidRPr="006F46DB">
        <w:t>.</w:t>
      </w:r>
    </w:p>
    <w:p w14:paraId="475477AE" w14:textId="77777777" w:rsidR="00051A3D" w:rsidRPr="006F46DB" w:rsidRDefault="003D3346" w:rsidP="003D3346">
      <w:pPr>
        <w:pStyle w:val="1"/>
      </w:pPr>
      <w:r w:rsidRPr="006F46DB">
        <w:t>实验结果及</w:t>
      </w:r>
      <w:r w:rsidR="00910782" w:rsidRPr="006F46DB">
        <w:t>分析</w:t>
      </w:r>
    </w:p>
    <w:p w14:paraId="0E8032EB" w14:textId="77777777" w:rsidR="005921C9" w:rsidRPr="006F46DB" w:rsidRDefault="005921C9" w:rsidP="005921C9">
      <w:pPr>
        <w:pStyle w:val="21"/>
        <w:spacing w:before="71" w:after="71"/>
      </w:pPr>
      <w:r w:rsidRPr="006F46DB">
        <w:t>实验对象的实验结果及分析</w:t>
      </w:r>
    </w:p>
    <w:p w14:paraId="672E19A4" w14:textId="77777777" w:rsidR="000B3B9C" w:rsidRDefault="005E1BF4" w:rsidP="000B3B9C">
      <w:pPr>
        <w:ind w:firstLineChars="200" w:firstLine="372"/>
      </w:pPr>
      <w:r w:rsidRPr="006F46DB">
        <w:t>T</w:t>
      </w:r>
      <w:r w:rsidR="000B3B9C" w:rsidRPr="006F46DB">
        <w:t>cas</w:t>
      </w:r>
      <w:r w:rsidR="000B3B9C" w:rsidRPr="006F46DB">
        <w:t>、</w:t>
      </w:r>
      <w:r w:rsidR="000B3B9C" w:rsidRPr="006F46DB">
        <w:t>print_tokens</w:t>
      </w:r>
      <w:r w:rsidR="000B3B9C" w:rsidRPr="006F46DB">
        <w:t>、</w:t>
      </w:r>
      <w:r w:rsidR="000B3B9C" w:rsidRPr="006F46DB">
        <w:t>schedule2</w:t>
      </w:r>
      <w:r w:rsidR="000B3B9C" w:rsidRPr="006F46DB">
        <w:t>、</w:t>
      </w:r>
      <w:r w:rsidR="000B3B9C" w:rsidRPr="006F46DB">
        <w:t>replace</w:t>
      </w:r>
      <w:r w:rsidR="00BA0126">
        <w:rPr>
          <w:rFonts w:hint="eastAsia"/>
        </w:rPr>
        <w:t>、</w:t>
      </w:r>
      <w:r w:rsidR="000B3B9C" w:rsidRPr="006F46DB">
        <w:t>tot_info</w:t>
      </w:r>
      <w:r w:rsidR="00BA0126">
        <w:rPr>
          <w:rFonts w:hint="eastAsia"/>
        </w:rPr>
        <w:t>、</w:t>
      </w:r>
      <w:r w:rsidR="00BA0126" w:rsidRPr="00BA0126">
        <w:t>expressionParser</w:t>
      </w:r>
      <w:r w:rsidR="00BA0126">
        <w:rPr>
          <w:rFonts w:hint="eastAsia"/>
        </w:rPr>
        <w:t>和</w:t>
      </w:r>
      <w:r w:rsidR="00BA0126">
        <w:t>sort</w:t>
      </w:r>
      <w:r w:rsidR="000B3B9C" w:rsidRPr="006F46DB">
        <w:t>共</w:t>
      </w:r>
      <w:r w:rsidR="000B3B9C" w:rsidRPr="006F46DB">
        <w:t>1</w:t>
      </w:r>
      <w:r w:rsidR="00BA0126">
        <w:t>2</w:t>
      </w:r>
      <w:r w:rsidR="0069651B">
        <w:rPr>
          <w:rFonts w:hint="eastAsia"/>
        </w:rPr>
        <w:t>9</w:t>
      </w:r>
      <w:r w:rsidR="000B3B9C" w:rsidRPr="006F46DB">
        <w:t>个故障版本</w:t>
      </w:r>
      <w:r w:rsidR="007A79C7" w:rsidRPr="006F46DB">
        <w:t>.</w:t>
      </w:r>
      <w:r w:rsidR="000B3B9C" w:rsidRPr="006F46DB">
        <w:t>为每一个故障版本设计</w:t>
      </w:r>
      <w:r w:rsidR="000B3B9C" w:rsidRPr="006F46DB">
        <w:t>100</w:t>
      </w:r>
      <w:r w:rsidR="000B3B9C" w:rsidRPr="006F46DB">
        <w:t>个新的测试用例</w:t>
      </w:r>
      <w:r w:rsidR="00DC1B5C" w:rsidRPr="006F46DB">
        <w:t>（其中成功和失败的比率与训练集一致）</w:t>
      </w:r>
      <w:r w:rsidR="007A79C7" w:rsidRPr="006F46DB">
        <w:t>,</w:t>
      </w:r>
      <w:r w:rsidR="000B3B9C" w:rsidRPr="006F46DB">
        <w:t>计算这</w:t>
      </w:r>
      <w:r w:rsidR="000B3B9C" w:rsidRPr="006F46DB">
        <w:t>100</w:t>
      </w:r>
      <w:r w:rsidR="000B3B9C" w:rsidRPr="006F46DB">
        <w:t>个测试用例预言正确的个数</w:t>
      </w:r>
      <w:r w:rsidR="007A79C7" w:rsidRPr="006F46DB">
        <w:t>.</w:t>
      </w:r>
      <w:r w:rsidR="000B3B9C" w:rsidRPr="006F46DB">
        <w:t>图</w:t>
      </w:r>
      <w:r w:rsidRPr="006F46DB">
        <w:t>2</w:t>
      </w:r>
      <w:r w:rsidR="000B3B9C" w:rsidRPr="006F46DB">
        <w:t>~</w:t>
      </w:r>
      <w:r w:rsidR="009C0758">
        <w:rPr>
          <w:rFonts w:hint="eastAsia"/>
        </w:rPr>
        <w:t>8</w:t>
      </w:r>
      <w:r w:rsidR="000B3B9C" w:rsidRPr="006F46DB">
        <w:t>分别展示了每类程序所有故障版本的预言正确数目的折线图</w:t>
      </w:r>
      <w:r w:rsidR="007A79C7" w:rsidRPr="006F46DB">
        <w:t>.</w:t>
      </w:r>
      <w:r w:rsidR="000B3B9C" w:rsidRPr="006F46DB">
        <w:t>图中横轴表示每类程序的版本号</w:t>
      </w:r>
      <w:r w:rsidR="007A79C7" w:rsidRPr="006F46DB">
        <w:t>,</w:t>
      </w:r>
      <w:r w:rsidR="000B3B9C" w:rsidRPr="006F46DB">
        <w:t>竖轴表示</w:t>
      </w:r>
      <w:r w:rsidR="000B3B9C" w:rsidRPr="006F46DB">
        <w:t>100</w:t>
      </w:r>
      <w:r w:rsidR="000B3B9C" w:rsidRPr="006F46DB">
        <w:t>个新测试用例使用本文的测试预言自动生成方法预测正确的个数</w:t>
      </w:r>
      <w:r w:rsidR="007A79C7" w:rsidRPr="006F46DB">
        <w:t>.</w:t>
      </w:r>
    </w:p>
    <w:p w14:paraId="6E9A9239" w14:textId="77777777" w:rsidR="007B458A" w:rsidRPr="006F46DB" w:rsidRDefault="007B458A" w:rsidP="000B3B9C">
      <w:pPr>
        <w:ind w:firstLineChars="200" w:firstLine="372"/>
      </w:pPr>
      <w:r w:rsidRPr="006F46DB">
        <w:t>程序</w:t>
      </w:r>
      <w:r w:rsidRPr="006F46DB">
        <w:t>tcas</w:t>
      </w:r>
      <w:r w:rsidRPr="006F46DB">
        <w:t>共有</w:t>
      </w:r>
      <w:r w:rsidRPr="006F46DB">
        <w:t>41</w:t>
      </w:r>
      <w:r w:rsidRPr="006F46DB">
        <w:t>个故障版本</w:t>
      </w:r>
      <w:r w:rsidRPr="006F46DB">
        <w:t>,</w:t>
      </w:r>
      <w:r w:rsidRPr="006F46DB">
        <w:t>每个版本运行</w:t>
      </w:r>
      <w:r w:rsidRPr="006F46DB">
        <w:t>100</w:t>
      </w:r>
      <w:r w:rsidRPr="006F46DB">
        <w:t>个新的测试用例</w:t>
      </w:r>
      <w:r w:rsidRPr="006F46DB">
        <w:t>,</w:t>
      </w:r>
      <w:r w:rsidRPr="006F46DB">
        <w:t>预测情况如图</w:t>
      </w:r>
      <w:r w:rsidRPr="006F46DB">
        <w:t>5-1</w:t>
      </w:r>
      <w:r w:rsidRPr="006F46DB">
        <w:t>所示</w:t>
      </w:r>
      <w:r w:rsidRPr="006F46DB">
        <w:t>.</w:t>
      </w:r>
      <w:r w:rsidRPr="006F46DB">
        <w:t>预测效果最差的是</w:t>
      </w:r>
      <w:r w:rsidRPr="006F46DB">
        <w:t>V39,91</w:t>
      </w:r>
      <w:r w:rsidRPr="006F46DB">
        <w:t>个测试用例预测正确</w:t>
      </w:r>
      <w:r w:rsidRPr="006F46DB">
        <w:t>.V3</w:t>
      </w:r>
      <w:r w:rsidRPr="006F46DB">
        <w:t>、</w:t>
      </w:r>
      <w:r w:rsidRPr="006F46DB">
        <w:t>V7</w:t>
      </w:r>
      <w:r w:rsidRPr="006F46DB">
        <w:t>等</w:t>
      </w:r>
      <w:r w:rsidRPr="006F46DB">
        <w:t>8</w:t>
      </w:r>
      <w:r w:rsidRPr="006F46DB">
        <w:t>个故障版本的</w:t>
      </w:r>
      <w:r w:rsidRPr="006F46DB">
        <w:t>100</w:t>
      </w:r>
      <w:r w:rsidRPr="006F46DB">
        <w:t>个测试用例全部预测正确</w:t>
      </w:r>
      <w:r w:rsidRPr="006F46DB">
        <w:t>.41</w:t>
      </w:r>
      <w:r w:rsidRPr="006F46DB">
        <w:t>个</w:t>
      </w:r>
      <w:r w:rsidRPr="006F46DB">
        <w:t>tcas</w:t>
      </w:r>
      <w:r w:rsidRPr="006F46DB">
        <w:t>版本预言生成的正确率平均为</w:t>
      </w:r>
      <w:r w:rsidRPr="006F46DB">
        <w:t>96.3%.</w:t>
      </w:r>
    </w:p>
    <w:p w14:paraId="3AE89941" w14:textId="77777777" w:rsidR="007E2108" w:rsidRPr="006F46DB" w:rsidRDefault="007B458A" w:rsidP="007E2108">
      <w:pPr>
        <w:keepNext/>
        <w:jc w:val="center"/>
      </w:pPr>
      <w:r>
        <w:rPr>
          <w:noProof/>
        </w:rPr>
        <w:drawing>
          <wp:inline distT="0" distB="0" distL="0" distR="0" wp14:anchorId="29C3734D" wp14:editId="4A2B2352">
            <wp:extent cx="3360298" cy="1314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80038" cy="1322172"/>
                    </a:xfrm>
                    <a:prstGeom prst="rect">
                      <a:avLst/>
                    </a:prstGeom>
                    <a:noFill/>
                    <a:ln>
                      <a:noFill/>
                    </a:ln>
                  </pic:spPr>
                </pic:pic>
              </a:graphicData>
            </a:graphic>
          </wp:inline>
        </w:drawing>
      </w:r>
      <w:r w:rsidRPr="006F46DB">
        <w:rPr>
          <w:noProof/>
        </w:rPr>
        <w:t xml:space="preserve"> </w:t>
      </w:r>
    </w:p>
    <w:p w14:paraId="084C38E5" w14:textId="77777777" w:rsidR="007E2108" w:rsidRPr="006F46DB" w:rsidRDefault="007E2108" w:rsidP="007E2108">
      <w:pPr>
        <w:pStyle w:val="a3"/>
        <w:spacing w:beforeLines="50" w:before="142"/>
        <w:ind w:firstLineChars="0" w:firstLine="0"/>
        <w:jc w:val="center"/>
        <w:rPr>
          <w:szCs w:val="18"/>
        </w:rPr>
      </w:pPr>
      <w:proofErr w:type="gramStart"/>
      <w:r w:rsidRPr="006F46DB">
        <w:rPr>
          <w:szCs w:val="18"/>
        </w:rPr>
        <w:t>Fig.</w:t>
      </w:r>
      <w:r w:rsidR="00F62E9C" w:rsidRPr="006F46DB">
        <w:rPr>
          <w:szCs w:val="18"/>
        </w:rPr>
        <w:t>2</w:t>
      </w:r>
      <w:r w:rsidRPr="006F46DB">
        <w:rPr>
          <w:szCs w:val="18"/>
        </w:rPr>
        <w:t xml:space="preserve">  </w:t>
      </w:r>
      <w:r w:rsidR="00694EA6" w:rsidRPr="006F46DB">
        <w:rPr>
          <w:szCs w:val="18"/>
        </w:rPr>
        <w:t>T</w:t>
      </w:r>
      <w:r w:rsidR="00903364" w:rsidRPr="006F46DB">
        <w:rPr>
          <w:szCs w:val="18"/>
        </w:rPr>
        <w:t>est</w:t>
      </w:r>
      <w:proofErr w:type="gramEnd"/>
      <w:r w:rsidR="00903364" w:rsidRPr="006F46DB">
        <w:rPr>
          <w:szCs w:val="18"/>
        </w:rPr>
        <w:t xml:space="preserve"> oracle </w:t>
      </w:r>
      <w:r w:rsidRPr="006F46DB">
        <w:rPr>
          <w:szCs w:val="18"/>
        </w:rPr>
        <w:t>prediction</w:t>
      </w:r>
      <w:r w:rsidR="00903364" w:rsidRPr="006F46DB">
        <w:rPr>
          <w:szCs w:val="18"/>
        </w:rPr>
        <w:t xml:space="preserve"> results of 41 tcas</w:t>
      </w:r>
      <w:r w:rsidRPr="006F46DB">
        <w:rPr>
          <w:szCs w:val="18"/>
        </w:rPr>
        <w:t xml:space="preserve"> </w:t>
      </w:r>
      <w:r w:rsidR="00903364" w:rsidRPr="006F46DB">
        <w:rPr>
          <w:szCs w:val="18"/>
        </w:rPr>
        <w:t>versions</w:t>
      </w:r>
    </w:p>
    <w:p w14:paraId="6F2F5A58" w14:textId="77777777" w:rsidR="007E2108" w:rsidRPr="006F46DB" w:rsidRDefault="007E2108" w:rsidP="007E2108">
      <w:pPr>
        <w:pStyle w:val="a3"/>
        <w:spacing w:afterLines="50" w:after="142"/>
        <w:ind w:firstLineChars="0" w:firstLine="0"/>
        <w:jc w:val="center"/>
        <w:rPr>
          <w:szCs w:val="18"/>
        </w:rPr>
      </w:pPr>
      <w:r w:rsidRPr="006F46DB">
        <w:rPr>
          <w:szCs w:val="18"/>
        </w:rPr>
        <w:lastRenderedPageBreak/>
        <w:t>图</w:t>
      </w:r>
      <w:r w:rsidR="00F62E9C" w:rsidRPr="006F46DB">
        <w:rPr>
          <w:szCs w:val="18"/>
        </w:rPr>
        <w:t>2</w:t>
      </w:r>
      <w:r w:rsidRPr="006F46DB">
        <w:rPr>
          <w:szCs w:val="18"/>
        </w:rPr>
        <w:t xml:space="preserve">  tcas</w:t>
      </w:r>
      <w:r w:rsidRPr="006F46DB">
        <w:rPr>
          <w:szCs w:val="18"/>
        </w:rPr>
        <w:t>的</w:t>
      </w:r>
      <w:r w:rsidRPr="006F46DB">
        <w:rPr>
          <w:szCs w:val="18"/>
        </w:rPr>
        <w:t>41</w:t>
      </w:r>
      <w:r w:rsidRPr="006F46DB">
        <w:rPr>
          <w:szCs w:val="18"/>
        </w:rPr>
        <w:t>个</w:t>
      </w:r>
      <w:r w:rsidR="00FB0DD8" w:rsidRPr="006F46DB">
        <w:rPr>
          <w:szCs w:val="18"/>
        </w:rPr>
        <w:t>版本的预测结果</w:t>
      </w:r>
    </w:p>
    <w:p w14:paraId="06A9C1CE" w14:textId="77777777" w:rsidR="000B3B9C" w:rsidRPr="006F46DB" w:rsidRDefault="000B3B9C" w:rsidP="004834F8">
      <w:pPr>
        <w:ind w:firstLineChars="200" w:firstLine="372"/>
      </w:pPr>
    </w:p>
    <w:p w14:paraId="397CBB9A" w14:textId="77777777" w:rsidR="000B3B9C" w:rsidRPr="006F46DB" w:rsidRDefault="00DE6ED2" w:rsidP="000B3B9C">
      <w:pPr>
        <w:keepNext/>
        <w:jc w:val="center"/>
      </w:pPr>
      <w:r w:rsidRPr="006F46DB">
        <w:rPr>
          <w:noProof/>
        </w:rPr>
        <w:drawing>
          <wp:inline distT="0" distB="0" distL="0" distR="0" wp14:anchorId="73F6CC2A" wp14:editId="5E035D1E">
            <wp:extent cx="2139885" cy="1229739"/>
            <wp:effectExtent l="0" t="0" r="0" b="889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srcRect/>
                    <a:stretch>
                      <a:fillRect/>
                    </a:stretch>
                  </pic:blipFill>
                  <pic:spPr bwMode="auto">
                    <a:xfrm>
                      <a:off x="0" y="0"/>
                      <a:ext cx="2143358" cy="1231735"/>
                    </a:xfrm>
                    <a:prstGeom prst="rect">
                      <a:avLst/>
                    </a:prstGeom>
                    <a:noFill/>
                    <a:ln w="9525">
                      <a:noFill/>
                      <a:miter lim="800000"/>
                      <a:headEnd/>
                      <a:tailEnd/>
                    </a:ln>
                  </pic:spPr>
                </pic:pic>
              </a:graphicData>
            </a:graphic>
          </wp:inline>
        </w:drawing>
      </w:r>
      <w:r w:rsidR="000B3B9C" w:rsidRPr="006F46DB">
        <w:rPr>
          <w:noProof/>
        </w:rPr>
        <w:t xml:space="preserve">     </w:t>
      </w:r>
      <w:r w:rsidRPr="006F46DB">
        <w:rPr>
          <w:noProof/>
        </w:rPr>
        <w:drawing>
          <wp:inline distT="0" distB="0" distL="0" distR="0" wp14:anchorId="42183D76" wp14:editId="36FAB17B">
            <wp:extent cx="2290713" cy="1320869"/>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cstate="print"/>
                    <a:srcRect/>
                    <a:stretch>
                      <a:fillRect/>
                    </a:stretch>
                  </pic:blipFill>
                  <pic:spPr bwMode="auto">
                    <a:xfrm>
                      <a:off x="0" y="0"/>
                      <a:ext cx="2291671" cy="1321421"/>
                    </a:xfrm>
                    <a:prstGeom prst="rect">
                      <a:avLst/>
                    </a:prstGeom>
                    <a:noFill/>
                    <a:ln w="9525">
                      <a:noFill/>
                      <a:miter lim="800000"/>
                      <a:headEnd/>
                      <a:tailEnd/>
                    </a:ln>
                  </pic:spPr>
                </pic:pic>
              </a:graphicData>
            </a:graphic>
          </wp:inline>
        </w:drawing>
      </w:r>
    </w:p>
    <w:p w14:paraId="0135CC87" w14:textId="77777777" w:rsidR="00787A52" w:rsidRPr="006F46DB" w:rsidRDefault="0068450F" w:rsidP="00787A52">
      <w:pPr>
        <w:pStyle w:val="a3"/>
        <w:spacing w:beforeLines="50" w:before="142"/>
        <w:ind w:firstLineChars="0" w:firstLine="0"/>
        <w:jc w:val="center"/>
        <w:rPr>
          <w:szCs w:val="18"/>
        </w:rPr>
      </w:pPr>
      <w:proofErr w:type="gramStart"/>
      <w:r w:rsidRPr="006F46DB">
        <w:rPr>
          <w:szCs w:val="18"/>
        </w:rPr>
        <w:t>Fig.</w:t>
      </w:r>
      <w:r w:rsidR="00F62E9C" w:rsidRPr="006F46DB">
        <w:rPr>
          <w:szCs w:val="18"/>
        </w:rPr>
        <w:t>3</w:t>
      </w:r>
      <w:r w:rsidRPr="006F46DB">
        <w:rPr>
          <w:szCs w:val="18"/>
        </w:rPr>
        <w:t xml:space="preserve">  </w:t>
      </w:r>
      <w:r w:rsidR="00694EA6" w:rsidRPr="006F46DB">
        <w:rPr>
          <w:szCs w:val="18"/>
        </w:rPr>
        <w:t>Test</w:t>
      </w:r>
      <w:proofErr w:type="gramEnd"/>
      <w:r w:rsidR="00694EA6" w:rsidRPr="006F46DB">
        <w:rPr>
          <w:szCs w:val="18"/>
        </w:rPr>
        <w:t xml:space="preserve"> oracle prediction results of </w:t>
      </w:r>
      <w:r w:rsidR="003001AF" w:rsidRPr="006F46DB">
        <w:rPr>
          <w:szCs w:val="18"/>
        </w:rPr>
        <w:t>7</w:t>
      </w:r>
      <w:r w:rsidR="00694EA6" w:rsidRPr="006F46DB">
        <w:rPr>
          <w:szCs w:val="18"/>
        </w:rPr>
        <w:t xml:space="preserve"> </w:t>
      </w:r>
      <w:r w:rsidR="003001AF" w:rsidRPr="006F46DB">
        <w:rPr>
          <w:szCs w:val="18"/>
        </w:rPr>
        <w:t xml:space="preserve">print_tokens </w:t>
      </w:r>
      <w:r w:rsidR="00694EA6" w:rsidRPr="006F46DB">
        <w:rPr>
          <w:szCs w:val="18"/>
        </w:rPr>
        <w:t>versions</w:t>
      </w:r>
      <w:r w:rsidRPr="006F46DB">
        <w:rPr>
          <w:szCs w:val="18"/>
        </w:rPr>
        <w:t xml:space="preserve"> </w:t>
      </w:r>
      <w:r w:rsidR="001D00BB" w:rsidRPr="006F46DB">
        <w:rPr>
          <w:szCs w:val="18"/>
        </w:rPr>
        <w:t xml:space="preserve"> </w:t>
      </w:r>
      <w:r w:rsidR="003001AF" w:rsidRPr="006F46DB">
        <w:rPr>
          <w:szCs w:val="18"/>
        </w:rPr>
        <w:t xml:space="preserve"> </w:t>
      </w:r>
      <w:r w:rsidRPr="006F46DB">
        <w:rPr>
          <w:szCs w:val="18"/>
        </w:rPr>
        <w:t>Fig.</w:t>
      </w:r>
      <w:r w:rsidR="00F62E9C" w:rsidRPr="006F46DB">
        <w:rPr>
          <w:szCs w:val="18"/>
        </w:rPr>
        <w:t>4</w:t>
      </w:r>
      <w:r w:rsidRPr="006F46DB">
        <w:rPr>
          <w:szCs w:val="18"/>
        </w:rPr>
        <w:t xml:space="preserve">  </w:t>
      </w:r>
      <w:r w:rsidR="00694EA6" w:rsidRPr="006F46DB">
        <w:rPr>
          <w:szCs w:val="18"/>
        </w:rPr>
        <w:t xml:space="preserve">Test oracle prediction results of 10 </w:t>
      </w:r>
    </w:p>
    <w:p w14:paraId="07F418C2" w14:textId="77777777" w:rsidR="00787A52" w:rsidRPr="006F46DB" w:rsidRDefault="00787A52" w:rsidP="00787A52">
      <w:pPr>
        <w:ind w:firstLineChars="150" w:firstLine="279"/>
      </w:pPr>
      <w:r w:rsidRPr="006F46DB">
        <w:t>图</w:t>
      </w:r>
      <w:r w:rsidRPr="006F46DB">
        <w:t>3  print_tokens</w:t>
      </w:r>
      <w:r w:rsidRPr="006F46DB">
        <w:t>的</w:t>
      </w:r>
      <w:r w:rsidRPr="006F46DB">
        <w:t>7</w:t>
      </w:r>
      <w:r w:rsidRPr="006F46DB">
        <w:t>个版本的预测结果</w:t>
      </w:r>
      <w:r w:rsidRPr="006F46DB">
        <w:t xml:space="preserve">                         </w:t>
      </w:r>
      <w:r w:rsidR="00694EA6" w:rsidRPr="006F46DB">
        <w:t>schedule2</w:t>
      </w:r>
      <w:r w:rsidR="003001AF" w:rsidRPr="006F46DB">
        <w:t xml:space="preserve"> </w:t>
      </w:r>
      <w:r w:rsidR="00694EA6" w:rsidRPr="006F46DB">
        <w:t>version</w:t>
      </w:r>
    </w:p>
    <w:p w14:paraId="3A66896B" w14:textId="77777777" w:rsidR="00694EA6" w:rsidRPr="006F46DB" w:rsidRDefault="00787A52" w:rsidP="00787A52">
      <w:pPr>
        <w:pStyle w:val="a3"/>
        <w:spacing w:afterLines="50" w:after="142"/>
        <w:ind w:firstLineChars="0" w:firstLine="0"/>
        <w:jc w:val="center"/>
        <w:rPr>
          <w:szCs w:val="18"/>
        </w:rPr>
      </w:pPr>
      <w:r w:rsidRPr="006F46DB">
        <w:rPr>
          <w:szCs w:val="18"/>
        </w:rPr>
        <w:t xml:space="preserve">                                                       </w:t>
      </w:r>
      <w:r w:rsidR="0068450F" w:rsidRPr="006F46DB">
        <w:rPr>
          <w:szCs w:val="18"/>
        </w:rPr>
        <w:t>图</w:t>
      </w:r>
      <w:r w:rsidR="00F62E9C" w:rsidRPr="006F46DB">
        <w:rPr>
          <w:szCs w:val="18"/>
        </w:rPr>
        <w:t>4</w:t>
      </w:r>
      <w:r w:rsidR="0068450F" w:rsidRPr="006F46DB">
        <w:rPr>
          <w:szCs w:val="18"/>
        </w:rPr>
        <w:t xml:space="preserve">  </w:t>
      </w:r>
      <w:r w:rsidR="00B14E7E" w:rsidRPr="006F46DB">
        <w:t>schedule2</w:t>
      </w:r>
      <w:r w:rsidR="00B14E7E" w:rsidRPr="006F46DB">
        <w:rPr>
          <w:szCs w:val="18"/>
        </w:rPr>
        <w:t>的</w:t>
      </w:r>
      <w:r w:rsidR="00B14E7E" w:rsidRPr="006F46DB">
        <w:rPr>
          <w:szCs w:val="18"/>
        </w:rPr>
        <w:t>10</w:t>
      </w:r>
      <w:r w:rsidR="00B14E7E" w:rsidRPr="006F46DB">
        <w:rPr>
          <w:szCs w:val="18"/>
        </w:rPr>
        <w:t>个版本的预测结果</w:t>
      </w:r>
    </w:p>
    <w:p w14:paraId="0AB2A308" w14:textId="77777777" w:rsidR="00F62E9C" w:rsidRPr="006F46DB" w:rsidRDefault="00F62E9C" w:rsidP="004834F8">
      <w:pPr>
        <w:ind w:firstLineChars="200" w:firstLine="372"/>
      </w:pPr>
      <w:r w:rsidRPr="006F46DB">
        <w:rPr>
          <w:szCs w:val="18"/>
        </w:rPr>
        <w:t>程序</w:t>
      </w:r>
      <w:r w:rsidRPr="006F46DB">
        <w:rPr>
          <w:szCs w:val="18"/>
        </w:rPr>
        <w:t>print_tokens</w:t>
      </w:r>
      <w:r w:rsidRPr="006F46DB">
        <w:rPr>
          <w:szCs w:val="18"/>
        </w:rPr>
        <w:t>共有</w:t>
      </w:r>
      <w:r w:rsidRPr="006F46DB">
        <w:rPr>
          <w:szCs w:val="18"/>
        </w:rPr>
        <w:t>7</w:t>
      </w:r>
      <w:r w:rsidRPr="006F46DB">
        <w:rPr>
          <w:szCs w:val="18"/>
        </w:rPr>
        <w:t>个故障版本</w:t>
      </w:r>
      <w:r w:rsidR="007A79C7" w:rsidRPr="006F46DB">
        <w:rPr>
          <w:szCs w:val="18"/>
        </w:rPr>
        <w:t>,</w:t>
      </w:r>
      <w:r w:rsidRPr="006F46DB">
        <w:rPr>
          <w:szCs w:val="18"/>
        </w:rPr>
        <w:t>每个版本运行</w:t>
      </w:r>
      <w:r w:rsidRPr="006F46DB">
        <w:rPr>
          <w:szCs w:val="18"/>
        </w:rPr>
        <w:t>100</w:t>
      </w:r>
      <w:r w:rsidRPr="006F46DB">
        <w:rPr>
          <w:szCs w:val="18"/>
        </w:rPr>
        <w:t>个新的测试用例</w:t>
      </w:r>
      <w:r w:rsidR="007A79C7" w:rsidRPr="006F46DB">
        <w:rPr>
          <w:szCs w:val="18"/>
        </w:rPr>
        <w:t>,</w:t>
      </w:r>
      <w:r w:rsidRPr="006F46DB">
        <w:rPr>
          <w:szCs w:val="18"/>
        </w:rPr>
        <w:t>预测情况如图</w:t>
      </w:r>
      <w:r w:rsidRPr="006F46DB">
        <w:rPr>
          <w:szCs w:val="18"/>
        </w:rPr>
        <w:t>3</w:t>
      </w:r>
      <w:r w:rsidRPr="006F46DB">
        <w:rPr>
          <w:szCs w:val="18"/>
        </w:rPr>
        <w:t>所示</w:t>
      </w:r>
      <w:r w:rsidR="007A79C7" w:rsidRPr="006F46DB">
        <w:rPr>
          <w:szCs w:val="18"/>
        </w:rPr>
        <w:t>.</w:t>
      </w:r>
      <w:r w:rsidRPr="006F46DB">
        <w:rPr>
          <w:szCs w:val="18"/>
        </w:rPr>
        <w:t>预测效果最差的是版本</w:t>
      </w:r>
      <w:r w:rsidRPr="006F46DB">
        <w:rPr>
          <w:szCs w:val="18"/>
        </w:rPr>
        <w:t>V4</w:t>
      </w:r>
      <w:r w:rsidR="007A79C7" w:rsidRPr="006F46DB">
        <w:rPr>
          <w:szCs w:val="18"/>
        </w:rPr>
        <w:t>,</w:t>
      </w:r>
      <w:r w:rsidRPr="006F46DB">
        <w:rPr>
          <w:szCs w:val="18"/>
        </w:rPr>
        <w:t xml:space="preserve"> 92</w:t>
      </w:r>
      <w:r w:rsidRPr="006F46DB">
        <w:rPr>
          <w:szCs w:val="18"/>
        </w:rPr>
        <w:t>个测试用例预测正确</w:t>
      </w:r>
      <w:r w:rsidR="007A79C7" w:rsidRPr="006F46DB">
        <w:rPr>
          <w:szCs w:val="18"/>
        </w:rPr>
        <w:t>.</w:t>
      </w:r>
      <w:r w:rsidRPr="006F46DB">
        <w:rPr>
          <w:szCs w:val="18"/>
        </w:rPr>
        <w:t>预测正确个数最多的是版本</w:t>
      </w:r>
      <w:r w:rsidRPr="006F46DB">
        <w:rPr>
          <w:szCs w:val="18"/>
        </w:rPr>
        <w:t>V2</w:t>
      </w:r>
      <w:r w:rsidR="007A79C7" w:rsidRPr="006F46DB">
        <w:rPr>
          <w:szCs w:val="18"/>
        </w:rPr>
        <w:t>,</w:t>
      </w:r>
      <w:r w:rsidRPr="006F46DB">
        <w:rPr>
          <w:szCs w:val="18"/>
        </w:rPr>
        <w:t>预测</w:t>
      </w:r>
      <w:r w:rsidRPr="006F46DB">
        <w:t>正确</w:t>
      </w:r>
      <w:r w:rsidRPr="006F46DB">
        <w:t>95</w:t>
      </w:r>
      <w:r w:rsidRPr="006F46DB">
        <w:t>个</w:t>
      </w:r>
      <w:r w:rsidR="007A79C7" w:rsidRPr="006F46DB">
        <w:t>.</w:t>
      </w:r>
      <w:r w:rsidRPr="006F46DB">
        <w:t>7</w:t>
      </w:r>
      <w:r w:rsidRPr="006F46DB">
        <w:t>个版本平均预言正确率为</w:t>
      </w:r>
      <w:r w:rsidRPr="006F46DB">
        <w:t>93.7%</w:t>
      </w:r>
      <w:r w:rsidR="007A79C7" w:rsidRPr="006F46DB">
        <w:t>.</w:t>
      </w:r>
    </w:p>
    <w:p w14:paraId="02251AEA" w14:textId="77777777" w:rsidR="000B3B9C" w:rsidRPr="006F46DB" w:rsidRDefault="000B3B9C" w:rsidP="004834F8">
      <w:pPr>
        <w:ind w:firstLineChars="200" w:firstLine="372"/>
      </w:pPr>
      <w:r w:rsidRPr="006F46DB">
        <w:t>程序</w:t>
      </w:r>
      <w:r w:rsidRPr="006F46DB">
        <w:t>schedule2</w:t>
      </w:r>
      <w:r w:rsidRPr="006F46DB">
        <w:t>共有</w:t>
      </w:r>
      <w:r w:rsidRPr="006F46DB">
        <w:t>10</w:t>
      </w:r>
      <w:r w:rsidRPr="006F46DB">
        <w:t>个故障版本</w:t>
      </w:r>
      <w:r w:rsidR="007A79C7" w:rsidRPr="006F46DB">
        <w:t>,</w:t>
      </w:r>
      <w:r w:rsidRPr="006F46DB">
        <w:t>每个版本运行</w:t>
      </w:r>
      <w:r w:rsidRPr="006F46DB">
        <w:t>100</w:t>
      </w:r>
      <w:r w:rsidRPr="006F46DB">
        <w:t>个新的测试用例</w:t>
      </w:r>
      <w:r w:rsidR="007A79C7" w:rsidRPr="006F46DB">
        <w:t>,</w:t>
      </w:r>
      <w:r w:rsidRPr="006F46DB">
        <w:t>预测情况如图</w:t>
      </w:r>
      <w:r w:rsidR="00F62E9C" w:rsidRPr="006F46DB">
        <w:t>4</w:t>
      </w:r>
      <w:r w:rsidRPr="006F46DB">
        <w:t>所示</w:t>
      </w:r>
      <w:r w:rsidR="007A79C7" w:rsidRPr="006F46DB">
        <w:t>.</w:t>
      </w:r>
      <w:r w:rsidRPr="006F46DB">
        <w:t>故障程序</w:t>
      </w:r>
      <w:r w:rsidRPr="006F46DB">
        <w:t>schedule2</w:t>
      </w:r>
      <w:r w:rsidRPr="006F46DB">
        <w:t>的预测效果比较平均</w:t>
      </w:r>
      <w:r w:rsidR="007A79C7" w:rsidRPr="006F46DB">
        <w:t>,</w:t>
      </w:r>
      <w:r w:rsidRPr="006F46DB">
        <w:t>有八个版本预测正确</w:t>
      </w:r>
      <w:r w:rsidRPr="006F46DB">
        <w:t>95</w:t>
      </w:r>
      <w:r w:rsidRPr="006F46DB">
        <w:t>个</w:t>
      </w:r>
      <w:r w:rsidR="007A79C7" w:rsidRPr="006F46DB">
        <w:t>.</w:t>
      </w:r>
      <w:r w:rsidRPr="006F46DB">
        <w:t>10</w:t>
      </w:r>
      <w:r w:rsidRPr="006F46DB">
        <w:t>个版本平均预言正确率为</w:t>
      </w:r>
      <w:r w:rsidRPr="006F46DB">
        <w:t>95.1%</w:t>
      </w:r>
      <w:r w:rsidR="007A79C7" w:rsidRPr="006F46DB">
        <w:t>.</w:t>
      </w:r>
    </w:p>
    <w:p w14:paraId="64862E8A" w14:textId="77777777" w:rsidR="000B3B9C" w:rsidRPr="006F46DB" w:rsidRDefault="00DE6ED2" w:rsidP="000B3B9C">
      <w:pPr>
        <w:keepNext/>
        <w:jc w:val="center"/>
      </w:pPr>
      <w:r w:rsidRPr="006F46DB">
        <w:rPr>
          <w:noProof/>
        </w:rPr>
        <w:drawing>
          <wp:inline distT="0" distB="0" distL="0" distR="0" wp14:anchorId="4A779ED0" wp14:editId="6A147750">
            <wp:extent cx="2506980" cy="1451610"/>
            <wp:effectExtent l="19050" t="0" r="762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cstate="print"/>
                    <a:srcRect/>
                    <a:stretch>
                      <a:fillRect/>
                    </a:stretch>
                  </pic:blipFill>
                  <pic:spPr bwMode="auto">
                    <a:xfrm>
                      <a:off x="0" y="0"/>
                      <a:ext cx="2506980" cy="1451610"/>
                    </a:xfrm>
                    <a:prstGeom prst="rect">
                      <a:avLst/>
                    </a:prstGeom>
                    <a:noFill/>
                    <a:ln w="9525">
                      <a:noFill/>
                      <a:miter lim="800000"/>
                      <a:headEnd/>
                      <a:tailEnd/>
                    </a:ln>
                  </pic:spPr>
                </pic:pic>
              </a:graphicData>
            </a:graphic>
          </wp:inline>
        </w:drawing>
      </w:r>
      <w:r w:rsidR="000B3B9C" w:rsidRPr="006F46DB">
        <w:rPr>
          <w:noProof/>
        </w:rPr>
        <w:t xml:space="preserve">   </w:t>
      </w:r>
      <w:r w:rsidRPr="006F46DB">
        <w:rPr>
          <w:noProof/>
        </w:rPr>
        <w:drawing>
          <wp:inline distT="0" distB="0" distL="0" distR="0" wp14:anchorId="2E322B87" wp14:editId="55BCB05C">
            <wp:extent cx="2426970" cy="1455420"/>
            <wp:effectExtent l="1905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cstate="print"/>
                    <a:srcRect/>
                    <a:stretch>
                      <a:fillRect/>
                    </a:stretch>
                  </pic:blipFill>
                  <pic:spPr bwMode="auto">
                    <a:xfrm>
                      <a:off x="0" y="0"/>
                      <a:ext cx="2426970" cy="1455420"/>
                    </a:xfrm>
                    <a:prstGeom prst="rect">
                      <a:avLst/>
                    </a:prstGeom>
                    <a:noFill/>
                    <a:ln w="9525">
                      <a:noFill/>
                      <a:miter lim="800000"/>
                      <a:headEnd/>
                      <a:tailEnd/>
                    </a:ln>
                  </pic:spPr>
                </pic:pic>
              </a:graphicData>
            </a:graphic>
          </wp:inline>
        </w:drawing>
      </w:r>
    </w:p>
    <w:p w14:paraId="0AB4526F" w14:textId="77777777" w:rsidR="00787A52" w:rsidRPr="006F46DB" w:rsidRDefault="00E57846" w:rsidP="00787A52">
      <w:pPr>
        <w:pStyle w:val="a3"/>
        <w:spacing w:beforeLines="50" w:before="142"/>
        <w:ind w:firstLineChars="0" w:firstLine="0"/>
        <w:jc w:val="center"/>
        <w:rPr>
          <w:szCs w:val="18"/>
        </w:rPr>
      </w:pPr>
      <w:proofErr w:type="gramStart"/>
      <w:r w:rsidRPr="006F46DB">
        <w:rPr>
          <w:szCs w:val="18"/>
        </w:rPr>
        <w:t>Fig.</w:t>
      </w:r>
      <w:r w:rsidR="00F62E9C" w:rsidRPr="006F46DB">
        <w:rPr>
          <w:szCs w:val="18"/>
        </w:rPr>
        <w:t>5</w:t>
      </w:r>
      <w:r w:rsidRPr="006F46DB">
        <w:rPr>
          <w:szCs w:val="18"/>
        </w:rPr>
        <w:t xml:space="preserve">  </w:t>
      </w:r>
      <w:r w:rsidR="003001AF" w:rsidRPr="006F46DB">
        <w:rPr>
          <w:szCs w:val="18"/>
        </w:rPr>
        <w:t>Test</w:t>
      </w:r>
      <w:proofErr w:type="gramEnd"/>
      <w:r w:rsidR="003001AF" w:rsidRPr="006F46DB">
        <w:rPr>
          <w:szCs w:val="18"/>
        </w:rPr>
        <w:t xml:space="preserve"> oracle prediction results of 32 replace versions</w:t>
      </w:r>
      <w:r w:rsidRPr="006F46DB">
        <w:rPr>
          <w:szCs w:val="18"/>
        </w:rPr>
        <w:t xml:space="preserve">   </w:t>
      </w:r>
      <w:r w:rsidR="003001AF" w:rsidRPr="006F46DB">
        <w:rPr>
          <w:szCs w:val="18"/>
        </w:rPr>
        <w:t xml:space="preserve">   </w:t>
      </w:r>
      <w:r w:rsidRPr="006F46DB">
        <w:rPr>
          <w:szCs w:val="18"/>
        </w:rPr>
        <w:t>Fig.</w:t>
      </w:r>
      <w:r w:rsidR="00F62E9C" w:rsidRPr="006F46DB">
        <w:rPr>
          <w:szCs w:val="18"/>
        </w:rPr>
        <w:t>6</w:t>
      </w:r>
      <w:r w:rsidRPr="006F46DB">
        <w:rPr>
          <w:szCs w:val="18"/>
        </w:rPr>
        <w:t xml:space="preserve">  </w:t>
      </w:r>
      <w:r w:rsidR="003001AF" w:rsidRPr="006F46DB">
        <w:rPr>
          <w:szCs w:val="18"/>
        </w:rPr>
        <w:t xml:space="preserve">Test oracle prediction results of 23 </w:t>
      </w:r>
    </w:p>
    <w:p w14:paraId="42CB1ED3" w14:textId="77777777" w:rsidR="00E57846" w:rsidRPr="006F46DB" w:rsidRDefault="00787A52" w:rsidP="00787A52">
      <w:pPr>
        <w:ind w:firstLineChars="150" w:firstLine="279"/>
        <w:rPr>
          <w:szCs w:val="18"/>
        </w:rPr>
      </w:pPr>
      <w:r w:rsidRPr="006F46DB">
        <w:rPr>
          <w:szCs w:val="18"/>
        </w:rPr>
        <w:t>图</w:t>
      </w:r>
      <w:r w:rsidRPr="006F46DB">
        <w:rPr>
          <w:szCs w:val="18"/>
        </w:rPr>
        <w:t>5  replace</w:t>
      </w:r>
      <w:r w:rsidRPr="006F46DB">
        <w:rPr>
          <w:szCs w:val="18"/>
        </w:rPr>
        <w:t>的</w:t>
      </w:r>
      <w:r w:rsidRPr="006F46DB">
        <w:rPr>
          <w:szCs w:val="18"/>
        </w:rPr>
        <w:t>32</w:t>
      </w:r>
      <w:r w:rsidRPr="006F46DB">
        <w:rPr>
          <w:szCs w:val="18"/>
        </w:rPr>
        <w:t>个</w:t>
      </w:r>
      <w:r w:rsidRPr="006F46DB">
        <w:t>版本</w:t>
      </w:r>
      <w:r w:rsidRPr="006F46DB">
        <w:rPr>
          <w:szCs w:val="18"/>
        </w:rPr>
        <w:t>的预测结果</w:t>
      </w:r>
      <w:r w:rsidRPr="006F46DB">
        <w:rPr>
          <w:szCs w:val="18"/>
        </w:rPr>
        <w:t xml:space="preserve">                            </w:t>
      </w:r>
      <w:r w:rsidR="003001AF" w:rsidRPr="006F46DB">
        <w:rPr>
          <w:szCs w:val="18"/>
        </w:rPr>
        <w:t>tot_info versions</w:t>
      </w:r>
      <w:r w:rsidR="00E57846" w:rsidRPr="006F46DB">
        <w:rPr>
          <w:szCs w:val="18"/>
        </w:rPr>
        <w:t xml:space="preserve"> </w:t>
      </w:r>
    </w:p>
    <w:p w14:paraId="056A6ED4" w14:textId="77777777" w:rsidR="000B3B9C" w:rsidRPr="006F46DB" w:rsidRDefault="00E57846" w:rsidP="00787A52">
      <w:pPr>
        <w:pStyle w:val="a3"/>
        <w:spacing w:afterLines="50" w:after="142"/>
        <w:ind w:firstLineChars="0" w:firstLine="0"/>
        <w:jc w:val="center"/>
        <w:rPr>
          <w:szCs w:val="18"/>
        </w:rPr>
      </w:pPr>
      <w:r w:rsidRPr="006F46DB">
        <w:rPr>
          <w:szCs w:val="18"/>
        </w:rPr>
        <w:t xml:space="preserve">               </w:t>
      </w:r>
      <w:r w:rsidR="00C645D7" w:rsidRPr="006F46DB">
        <w:rPr>
          <w:szCs w:val="18"/>
        </w:rPr>
        <w:t xml:space="preserve"> </w:t>
      </w:r>
      <w:r w:rsidR="00041C6B" w:rsidRPr="006F46DB">
        <w:rPr>
          <w:szCs w:val="18"/>
        </w:rPr>
        <w:t xml:space="preserve">        </w:t>
      </w:r>
      <w:r w:rsidR="00787A52" w:rsidRPr="006F46DB">
        <w:rPr>
          <w:szCs w:val="18"/>
        </w:rPr>
        <w:t xml:space="preserve">                              </w:t>
      </w:r>
      <w:r w:rsidRPr="006F46DB">
        <w:rPr>
          <w:szCs w:val="18"/>
        </w:rPr>
        <w:t>图</w:t>
      </w:r>
      <w:r w:rsidR="00F62E9C" w:rsidRPr="006F46DB">
        <w:rPr>
          <w:szCs w:val="18"/>
        </w:rPr>
        <w:t>6</w:t>
      </w:r>
      <w:r w:rsidRPr="006F46DB">
        <w:rPr>
          <w:szCs w:val="18"/>
        </w:rPr>
        <w:t xml:space="preserve">  </w:t>
      </w:r>
      <w:r w:rsidR="00C645D7" w:rsidRPr="006F46DB">
        <w:rPr>
          <w:szCs w:val="18"/>
        </w:rPr>
        <w:t>tot_info</w:t>
      </w:r>
      <w:r w:rsidR="00C645D7" w:rsidRPr="006F46DB">
        <w:rPr>
          <w:szCs w:val="18"/>
        </w:rPr>
        <w:t>的</w:t>
      </w:r>
      <w:r w:rsidR="00C645D7" w:rsidRPr="006F46DB">
        <w:rPr>
          <w:szCs w:val="18"/>
        </w:rPr>
        <w:t>23</w:t>
      </w:r>
      <w:r w:rsidR="00C645D7" w:rsidRPr="006F46DB">
        <w:rPr>
          <w:szCs w:val="18"/>
        </w:rPr>
        <w:t>个版本的预测结果</w:t>
      </w:r>
    </w:p>
    <w:p w14:paraId="5F2A7D40" w14:textId="77777777" w:rsidR="000B3B9C" w:rsidRPr="006F46DB" w:rsidRDefault="000B3B9C" w:rsidP="00F44A15">
      <w:pPr>
        <w:ind w:firstLineChars="200" w:firstLine="372"/>
      </w:pPr>
      <w:r w:rsidRPr="006F46DB">
        <w:t>程序</w:t>
      </w:r>
      <w:r w:rsidRPr="006F46DB">
        <w:t>replace</w:t>
      </w:r>
      <w:r w:rsidRPr="006F46DB">
        <w:t>共有</w:t>
      </w:r>
      <w:r w:rsidRPr="006F46DB">
        <w:t>32</w:t>
      </w:r>
      <w:r w:rsidRPr="006F46DB">
        <w:t>个故障版本</w:t>
      </w:r>
      <w:r w:rsidR="007A79C7" w:rsidRPr="006F46DB">
        <w:t>,</w:t>
      </w:r>
      <w:r w:rsidRPr="006F46DB">
        <w:t>每个版本运行</w:t>
      </w:r>
      <w:r w:rsidRPr="006F46DB">
        <w:t>100</w:t>
      </w:r>
      <w:r w:rsidRPr="006F46DB">
        <w:t>个新的测试用例</w:t>
      </w:r>
      <w:r w:rsidR="007A79C7" w:rsidRPr="006F46DB">
        <w:t>,</w:t>
      </w:r>
      <w:r w:rsidRPr="006F46DB">
        <w:t>预测情况如图</w:t>
      </w:r>
      <w:r w:rsidR="00F62E9C" w:rsidRPr="006F46DB">
        <w:t>5</w:t>
      </w:r>
      <w:r w:rsidRPr="006F46DB">
        <w:t>所示</w:t>
      </w:r>
      <w:r w:rsidR="007A79C7" w:rsidRPr="006F46DB">
        <w:t>.</w:t>
      </w:r>
      <w:r w:rsidRPr="006F46DB">
        <w:t>预测效果最差的是版本</w:t>
      </w:r>
      <w:r w:rsidRPr="006F46DB">
        <w:t>V16</w:t>
      </w:r>
      <w:r w:rsidR="007A79C7" w:rsidRPr="006F46DB">
        <w:t>,</w:t>
      </w:r>
      <w:r w:rsidRPr="006F46DB">
        <w:t>93</w:t>
      </w:r>
      <w:r w:rsidRPr="006F46DB">
        <w:t>个测试用例预测正确</w:t>
      </w:r>
      <w:r w:rsidR="007A79C7" w:rsidRPr="006F46DB">
        <w:t>.</w:t>
      </w:r>
      <w:r w:rsidRPr="006F46DB">
        <w:t>预测正确个数最多的是版本</w:t>
      </w:r>
      <w:r w:rsidRPr="006F46DB">
        <w:t>V9</w:t>
      </w:r>
      <w:r w:rsidR="007A79C7" w:rsidRPr="006F46DB">
        <w:t>,</w:t>
      </w:r>
      <w:r w:rsidRPr="006F46DB">
        <w:t>预测正确</w:t>
      </w:r>
      <w:r w:rsidRPr="006F46DB">
        <w:t>98</w:t>
      </w:r>
      <w:r w:rsidRPr="006F46DB">
        <w:t>个</w:t>
      </w:r>
      <w:r w:rsidR="007A79C7" w:rsidRPr="006F46DB">
        <w:t>.</w:t>
      </w:r>
      <w:r w:rsidRPr="006F46DB">
        <w:t>32</w:t>
      </w:r>
      <w:r w:rsidRPr="006F46DB">
        <w:t>个版本平均预言正确率为</w:t>
      </w:r>
      <w:r w:rsidRPr="006F46DB">
        <w:t>96.1%</w:t>
      </w:r>
      <w:r w:rsidR="007A79C7" w:rsidRPr="006F46DB">
        <w:t>.</w:t>
      </w:r>
    </w:p>
    <w:p w14:paraId="7C13EFF7" w14:textId="77777777" w:rsidR="000B3B9C" w:rsidRDefault="000B3B9C" w:rsidP="00F44A15">
      <w:pPr>
        <w:ind w:firstLineChars="200" w:firstLine="372"/>
      </w:pPr>
      <w:r w:rsidRPr="006F46DB">
        <w:t>程序</w:t>
      </w:r>
      <w:r w:rsidRPr="006F46DB">
        <w:t>tot_info</w:t>
      </w:r>
      <w:r w:rsidRPr="006F46DB">
        <w:t>共有</w:t>
      </w:r>
      <w:r w:rsidRPr="006F46DB">
        <w:t>23</w:t>
      </w:r>
      <w:r w:rsidRPr="006F46DB">
        <w:t>个故障版本</w:t>
      </w:r>
      <w:r w:rsidR="007A79C7" w:rsidRPr="006F46DB">
        <w:t>,</w:t>
      </w:r>
      <w:r w:rsidRPr="006F46DB">
        <w:t>每个版本运行</w:t>
      </w:r>
      <w:r w:rsidRPr="006F46DB">
        <w:t>100</w:t>
      </w:r>
      <w:r w:rsidRPr="006F46DB">
        <w:t>个新的测试用例</w:t>
      </w:r>
      <w:r w:rsidR="007A79C7" w:rsidRPr="006F46DB">
        <w:t>,</w:t>
      </w:r>
      <w:r w:rsidRPr="006F46DB">
        <w:t>预测情况如图</w:t>
      </w:r>
      <w:r w:rsidR="00F62E9C" w:rsidRPr="006F46DB">
        <w:t>6</w:t>
      </w:r>
      <w:r w:rsidRPr="006F46DB">
        <w:t>所示</w:t>
      </w:r>
      <w:r w:rsidR="007A79C7" w:rsidRPr="006F46DB">
        <w:t>.</w:t>
      </w:r>
      <w:r w:rsidRPr="006F46DB">
        <w:t>预测效果最差的是版本</w:t>
      </w:r>
      <w:r w:rsidRPr="006F46DB">
        <w:t>V21</w:t>
      </w:r>
      <w:r w:rsidR="007A79C7" w:rsidRPr="006F46DB">
        <w:t>,</w:t>
      </w:r>
      <w:r w:rsidR="00F62E9C" w:rsidRPr="006F46DB">
        <w:t xml:space="preserve"> </w:t>
      </w:r>
      <w:r w:rsidRPr="006F46DB">
        <w:t>91</w:t>
      </w:r>
      <w:r w:rsidRPr="006F46DB">
        <w:t>个测试用例预测正确</w:t>
      </w:r>
      <w:r w:rsidR="007A79C7" w:rsidRPr="006F46DB">
        <w:t>.</w:t>
      </w:r>
      <w:r w:rsidRPr="006F46DB">
        <w:t>预测正确个数最多的有版本</w:t>
      </w:r>
      <w:r w:rsidRPr="006F46DB">
        <w:t>V8</w:t>
      </w:r>
      <w:r w:rsidRPr="006F46DB">
        <w:t>、</w:t>
      </w:r>
      <w:r w:rsidRPr="006F46DB">
        <w:t>V11</w:t>
      </w:r>
      <w:r w:rsidRPr="006F46DB">
        <w:t>和</w:t>
      </w:r>
      <w:r w:rsidRPr="006F46DB">
        <w:t>V15</w:t>
      </w:r>
      <w:r w:rsidR="007A79C7" w:rsidRPr="006F46DB">
        <w:t>,</w:t>
      </w:r>
      <w:r w:rsidRPr="006F46DB">
        <w:t>预测正确</w:t>
      </w:r>
      <w:r w:rsidRPr="006F46DB">
        <w:t>98</w:t>
      </w:r>
      <w:r w:rsidRPr="006F46DB">
        <w:t>个</w:t>
      </w:r>
      <w:r w:rsidR="007A79C7" w:rsidRPr="006F46DB">
        <w:t>.</w:t>
      </w:r>
      <w:r w:rsidRPr="006F46DB">
        <w:t>23</w:t>
      </w:r>
      <w:r w:rsidRPr="006F46DB">
        <w:t>个版本平均预言正确率为</w:t>
      </w:r>
      <w:r w:rsidRPr="006F46DB">
        <w:t>96.2%</w:t>
      </w:r>
      <w:r w:rsidR="007A79C7" w:rsidRPr="006F46DB">
        <w:t>.</w:t>
      </w:r>
    </w:p>
    <w:p w14:paraId="23E9D044" w14:textId="77777777" w:rsidR="0069651B" w:rsidRPr="0069651B" w:rsidRDefault="0069651B" w:rsidP="0069651B">
      <w:pPr>
        <w:ind w:firstLineChars="200" w:firstLine="372"/>
      </w:pPr>
      <w:r w:rsidRPr="006F46DB">
        <w:t>程序</w:t>
      </w:r>
      <w:r w:rsidRPr="00E06396">
        <w:rPr>
          <w:szCs w:val="18"/>
        </w:rPr>
        <w:t>expressionParser</w:t>
      </w:r>
      <w:r>
        <w:rPr>
          <w:rFonts w:hint="eastAsia"/>
          <w:szCs w:val="18"/>
        </w:rPr>
        <w:t>、</w:t>
      </w:r>
      <w:r>
        <w:rPr>
          <w:rFonts w:hint="eastAsia"/>
          <w:szCs w:val="18"/>
        </w:rPr>
        <w:t>sort</w:t>
      </w:r>
      <w:r>
        <w:rPr>
          <w:rFonts w:hint="eastAsia"/>
        </w:rPr>
        <w:t>各</w:t>
      </w:r>
      <w:r w:rsidRPr="006F46DB">
        <w:t>有</w:t>
      </w:r>
      <w:r>
        <w:rPr>
          <w:rFonts w:hint="eastAsia"/>
        </w:rPr>
        <w:t>8</w:t>
      </w:r>
      <w:r w:rsidRPr="006F46DB">
        <w:t>个故障版本</w:t>
      </w:r>
      <w:r w:rsidRPr="006F46DB">
        <w:t>,</w:t>
      </w:r>
      <w:r w:rsidRPr="006F46DB">
        <w:t>每个版本运行</w:t>
      </w:r>
      <w:r w:rsidRPr="006F46DB">
        <w:t>100</w:t>
      </w:r>
      <w:r w:rsidRPr="006F46DB">
        <w:t>个新的测试用例</w:t>
      </w:r>
      <w:r w:rsidRPr="006F46DB">
        <w:t>,</w:t>
      </w:r>
      <w:r w:rsidRPr="006F46DB">
        <w:t>预测情况如图</w:t>
      </w:r>
      <w:r>
        <w:rPr>
          <w:rFonts w:hint="eastAsia"/>
        </w:rPr>
        <w:t>7</w:t>
      </w:r>
      <w:r w:rsidRPr="006F46DB">
        <w:t>所示</w:t>
      </w:r>
      <w:r w:rsidRPr="006F46DB">
        <w:t>.</w:t>
      </w:r>
      <w:r>
        <w:rPr>
          <w:rFonts w:hint="eastAsia"/>
        </w:rPr>
        <w:t>8</w:t>
      </w:r>
      <w:r w:rsidRPr="006F46DB">
        <w:t>个版本平均预言正确率</w:t>
      </w:r>
      <w:r>
        <w:rPr>
          <w:rFonts w:hint="eastAsia"/>
        </w:rPr>
        <w:t>分别</w:t>
      </w:r>
      <w:r w:rsidRPr="006F46DB">
        <w:t>为</w:t>
      </w:r>
      <w:r w:rsidRPr="006F46DB">
        <w:t>9</w:t>
      </w:r>
      <w:r>
        <w:rPr>
          <w:rFonts w:hint="eastAsia"/>
        </w:rPr>
        <w:t>7</w:t>
      </w:r>
      <w:r w:rsidRPr="006F46DB">
        <w:t>.</w:t>
      </w:r>
      <w:r>
        <w:rPr>
          <w:rFonts w:hint="eastAsia"/>
        </w:rPr>
        <w:t>5</w:t>
      </w:r>
      <w:r w:rsidRPr="006F46DB">
        <w:t>%</w:t>
      </w:r>
      <w:r>
        <w:rPr>
          <w:rFonts w:hint="eastAsia"/>
        </w:rPr>
        <w:t>和</w:t>
      </w:r>
      <w:r w:rsidR="0027106A">
        <w:rPr>
          <w:rFonts w:hint="eastAsia"/>
        </w:rPr>
        <w:t>98.6%</w:t>
      </w:r>
      <w:r w:rsidRPr="006F46DB">
        <w:t>.</w:t>
      </w:r>
    </w:p>
    <w:p w14:paraId="5BE78C28" w14:textId="77777777" w:rsidR="003B3973" w:rsidRDefault="000B3B9C" w:rsidP="00F62E9C">
      <w:pPr>
        <w:ind w:firstLineChars="200" w:firstLine="372"/>
      </w:pPr>
      <w:r w:rsidRPr="006F46DB">
        <w:t>综上</w:t>
      </w:r>
      <w:r w:rsidR="007A79C7" w:rsidRPr="006F46DB">
        <w:t>,</w:t>
      </w:r>
      <w:r w:rsidRPr="006F46DB">
        <w:t>对</w:t>
      </w:r>
      <w:r w:rsidRPr="006F46DB">
        <w:t>1</w:t>
      </w:r>
      <w:r w:rsidR="007B458A">
        <w:rPr>
          <w:rFonts w:hint="eastAsia"/>
        </w:rPr>
        <w:t>2</w:t>
      </w:r>
      <w:r w:rsidR="0069651B">
        <w:rPr>
          <w:rFonts w:hint="eastAsia"/>
        </w:rPr>
        <w:t>9</w:t>
      </w:r>
      <w:r w:rsidRPr="006F46DB">
        <w:t>个故障版本</w:t>
      </w:r>
      <w:r w:rsidR="007A79C7" w:rsidRPr="006F46DB">
        <w:t>,</w:t>
      </w:r>
      <w:r w:rsidRPr="006F46DB">
        <w:t>每个版本预言</w:t>
      </w:r>
      <w:r w:rsidRPr="006F46DB">
        <w:t>100</w:t>
      </w:r>
      <w:r w:rsidRPr="006F46DB">
        <w:t>个测试用例</w:t>
      </w:r>
      <w:r w:rsidR="007A79C7" w:rsidRPr="006F46DB">
        <w:t>,</w:t>
      </w:r>
      <w:r w:rsidRPr="006F46DB">
        <w:t>平均预言正确率为</w:t>
      </w:r>
      <w:r w:rsidRPr="006F46DB">
        <w:t>9</w:t>
      </w:r>
      <w:r w:rsidR="002B0F07">
        <w:rPr>
          <w:rFonts w:hint="eastAsia"/>
        </w:rPr>
        <w:t>6</w:t>
      </w:r>
      <w:r w:rsidRPr="006F46DB">
        <w:t>.</w:t>
      </w:r>
      <w:r w:rsidR="002B0F07">
        <w:rPr>
          <w:rFonts w:hint="eastAsia"/>
        </w:rPr>
        <w:t>2</w:t>
      </w:r>
      <w:r w:rsidRPr="006F46DB">
        <w:t>%</w:t>
      </w:r>
      <w:r w:rsidR="007A79C7" w:rsidRPr="006F46DB">
        <w:t>,</w:t>
      </w:r>
      <w:r w:rsidRPr="006F46DB">
        <w:t>说明了本文给出的测试预言自动生成方法预测的</w:t>
      </w:r>
      <w:r w:rsidR="00F62E9C" w:rsidRPr="006F46DB">
        <w:t>有效性</w:t>
      </w:r>
      <w:r w:rsidR="007A79C7" w:rsidRPr="006F46DB">
        <w:t>.</w:t>
      </w:r>
    </w:p>
    <w:p w14:paraId="5CF8B0FF" w14:textId="77777777" w:rsidR="00E96AE5" w:rsidRDefault="003A440E" w:rsidP="003A440E">
      <w:pPr>
        <w:ind w:firstLineChars="200" w:firstLine="372"/>
      </w:pPr>
      <w:r>
        <w:rPr>
          <w:noProof/>
        </w:rPr>
        <w:lastRenderedPageBreak/>
        <w:drawing>
          <wp:anchor distT="0" distB="0" distL="114300" distR="114300" simplePos="0" relativeHeight="251658240" behindDoc="0" locked="0" layoutInCell="1" allowOverlap="1" wp14:anchorId="42C69CDA" wp14:editId="587C3275">
            <wp:simplePos x="0" y="0"/>
            <wp:positionH relativeFrom="column">
              <wp:posOffset>233680</wp:posOffset>
            </wp:positionH>
            <wp:positionV relativeFrom="paragraph">
              <wp:posOffset>56515</wp:posOffset>
            </wp:positionV>
            <wp:extent cx="1981309" cy="971550"/>
            <wp:effectExtent l="0" t="0" r="6350" b="508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81309" cy="971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 xml:space="preserve"> </w:t>
      </w:r>
      <w:r>
        <w:t xml:space="preserve">       </w:t>
      </w:r>
      <w:r>
        <w:rPr>
          <w:noProof/>
        </w:rPr>
        <w:drawing>
          <wp:inline distT="0" distB="0" distL="0" distR="0" wp14:anchorId="2FA8957C" wp14:editId="717B8DDC">
            <wp:extent cx="2133003" cy="95868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33003" cy="958683"/>
                    </a:xfrm>
                    <a:prstGeom prst="rect">
                      <a:avLst/>
                    </a:prstGeom>
                    <a:noFill/>
                    <a:ln>
                      <a:noFill/>
                    </a:ln>
                  </pic:spPr>
                </pic:pic>
              </a:graphicData>
            </a:graphic>
          </wp:inline>
        </w:drawing>
      </w:r>
    </w:p>
    <w:p w14:paraId="4BAB1801" w14:textId="77777777" w:rsidR="00C2400D" w:rsidRPr="006F46DB" w:rsidRDefault="00C2400D" w:rsidP="00C2400D">
      <w:pPr>
        <w:pStyle w:val="a3"/>
        <w:spacing w:beforeLines="50" w:before="142"/>
        <w:ind w:firstLineChars="0" w:firstLine="0"/>
        <w:jc w:val="center"/>
        <w:rPr>
          <w:szCs w:val="18"/>
        </w:rPr>
      </w:pPr>
      <w:proofErr w:type="gramStart"/>
      <w:r w:rsidRPr="006F46DB">
        <w:rPr>
          <w:szCs w:val="18"/>
        </w:rPr>
        <w:t>Fig.</w:t>
      </w:r>
      <w:r>
        <w:rPr>
          <w:szCs w:val="18"/>
        </w:rPr>
        <w:t>7</w:t>
      </w:r>
      <w:r w:rsidRPr="006F46DB">
        <w:rPr>
          <w:szCs w:val="18"/>
        </w:rPr>
        <w:t xml:space="preserve">  Test</w:t>
      </w:r>
      <w:proofErr w:type="gramEnd"/>
      <w:r w:rsidRPr="006F46DB">
        <w:rPr>
          <w:szCs w:val="18"/>
        </w:rPr>
        <w:t xml:space="preserve"> oracle prediction results of </w:t>
      </w:r>
      <w:r w:rsidR="0069651B">
        <w:rPr>
          <w:rFonts w:hint="eastAsia"/>
          <w:szCs w:val="18"/>
        </w:rPr>
        <w:t>8</w:t>
      </w:r>
      <w:r w:rsidR="0069651B">
        <w:rPr>
          <w:szCs w:val="18"/>
        </w:rPr>
        <w:t xml:space="preserve"> </w:t>
      </w:r>
      <w:r w:rsidR="00EB2511" w:rsidRPr="00E06396">
        <w:rPr>
          <w:szCs w:val="18"/>
        </w:rPr>
        <w:t>expressionParser</w:t>
      </w:r>
      <w:r w:rsidR="00EB2511" w:rsidRPr="006F46DB">
        <w:rPr>
          <w:szCs w:val="18"/>
        </w:rPr>
        <w:t xml:space="preserve"> </w:t>
      </w:r>
      <w:r w:rsidRPr="006F46DB">
        <w:rPr>
          <w:szCs w:val="18"/>
        </w:rPr>
        <w:t>versions   Fig.</w:t>
      </w:r>
      <w:r w:rsidR="00E06396" w:rsidRPr="00E06396">
        <w:rPr>
          <w:szCs w:val="18"/>
        </w:rPr>
        <w:t xml:space="preserve"> </w:t>
      </w:r>
      <w:r w:rsidR="00E06396">
        <w:rPr>
          <w:szCs w:val="18"/>
        </w:rPr>
        <w:t xml:space="preserve">8 </w:t>
      </w:r>
      <w:r w:rsidRPr="006F46DB">
        <w:rPr>
          <w:szCs w:val="18"/>
        </w:rPr>
        <w:t xml:space="preserve">Test oracle prediction results of </w:t>
      </w:r>
      <w:r w:rsidR="0069651B">
        <w:rPr>
          <w:rFonts w:hint="eastAsia"/>
          <w:szCs w:val="18"/>
        </w:rPr>
        <w:t>8</w:t>
      </w:r>
      <w:r>
        <w:rPr>
          <w:szCs w:val="18"/>
        </w:rPr>
        <w:t xml:space="preserve"> sort</w:t>
      </w:r>
    </w:p>
    <w:p w14:paraId="7DC4B161" w14:textId="77777777" w:rsidR="00C2400D" w:rsidRPr="006F46DB" w:rsidRDefault="00C2400D" w:rsidP="00C2400D">
      <w:pPr>
        <w:ind w:firstLineChars="150" w:firstLine="279"/>
        <w:rPr>
          <w:szCs w:val="18"/>
        </w:rPr>
      </w:pPr>
      <w:r w:rsidRPr="006F46DB">
        <w:rPr>
          <w:szCs w:val="18"/>
        </w:rPr>
        <w:t>图</w:t>
      </w:r>
      <w:r>
        <w:rPr>
          <w:szCs w:val="18"/>
        </w:rPr>
        <w:t>7</w:t>
      </w:r>
      <w:r w:rsidRPr="006F46DB">
        <w:rPr>
          <w:szCs w:val="18"/>
        </w:rPr>
        <w:t xml:space="preserve">  </w:t>
      </w:r>
      <w:r w:rsidR="00E06396" w:rsidRPr="00E06396">
        <w:rPr>
          <w:szCs w:val="18"/>
        </w:rPr>
        <w:t>expressionParser</w:t>
      </w:r>
      <w:r w:rsidR="0069651B">
        <w:rPr>
          <w:szCs w:val="18"/>
        </w:rPr>
        <w:t xml:space="preserve"> </w:t>
      </w:r>
      <w:r w:rsidR="0069651B">
        <w:rPr>
          <w:rFonts w:hint="eastAsia"/>
          <w:szCs w:val="18"/>
        </w:rPr>
        <w:t>8</w:t>
      </w:r>
      <w:r w:rsidRPr="006F46DB">
        <w:rPr>
          <w:szCs w:val="18"/>
        </w:rPr>
        <w:t>个</w:t>
      </w:r>
      <w:r w:rsidRPr="006F46DB">
        <w:t>版本</w:t>
      </w:r>
      <w:r w:rsidRPr="006F46DB">
        <w:rPr>
          <w:szCs w:val="18"/>
        </w:rPr>
        <w:t>的预测结</w:t>
      </w:r>
      <w:r>
        <w:rPr>
          <w:rFonts w:hint="eastAsia"/>
          <w:szCs w:val="18"/>
        </w:rPr>
        <w:t xml:space="preserve"> </w:t>
      </w:r>
      <w:r>
        <w:rPr>
          <w:szCs w:val="18"/>
        </w:rPr>
        <w:t xml:space="preserve">                    </w:t>
      </w:r>
      <w:r w:rsidR="00E06396">
        <w:rPr>
          <w:szCs w:val="18"/>
        </w:rPr>
        <w:t xml:space="preserve">   </w:t>
      </w:r>
      <w:r w:rsidRPr="006F46DB">
        <w:rPr>
          <w:szCs w:val="18"/>
        </w:rPr>
        <w:t>图</w:t>
      </w:r>
      <w:r>
        <w:rPr>
          <w:szCs w:val="18"/>
        </w:rPr>
        <w:t>8</w:t>
      </w:r>
      <w:r w:rsidRPr="006F46DB">
        <w:rPr>
          <w:szCs w:val="18"/>
        </w:rPr>
        <w:t xml:space="preserve">  </w:t>
      </w:r>
      <w:r w:rsidR="00E06396">
        <w:rPr>
          <w:szCs w:val="18"/>
        </w:rPr>
        <w:t>sort</w:t>
      </w:r>
      <w:r w:rsidR="0069651B">
        <w:rPr>
          <w:szCs w:val="18"/>
        </w:rPr>
        <w:t xml:space="preserve"> </w:t>
      </w:r>
      <w:r w:rsidR="0069651B">
        <w:rPr>
          <w:rFonts w:hint="eastAsia"/>
          <w:szCs w:val="18"/>
        </w:rPr>
        <w:t>8</w:t>
      </w:r>
      <w:r w:rsidRPr="006F46DB">
        <w:rPr>
          <w:szCs w:val="18"/>
        </w:rPr>
        <w:t>个版本的预测结果</w:t>
      </w:r>
    </w:p>
    <w:p w14:paraId="7DD5E054" w14:textId="77777777" w:rsidR="00C2400D" w:rsidRPr="00C2400D" w:rsidRDefault="00C2400D" w:rsidP="00C2400D">
      <w:pPr>
        <w:pStyle w:val="a3"/>
        <w:spacing w:afterLines="50" w:after="142"/>
        <w:ind w:firstLineChars="0" w:firstLine="0"/>
        <w:jc w:val="center"/>
        <w:rPr>
          <w:szCs w:val="18"/>
        </w:rPr>
      </w:pPr>
      <w:r w:rsidRPr="006F46DB">
        <w:rPr>
          <w:szCs w:val="18"/>
        </w:rPr>
        <w:t xml:space="preserve">                                                      </w:t>
      </w:r>
    </w:p>
    <w:p w14:paraId="110BEDBB" w14:textId="77777777" w:rsidR="005921C9" w:rsidRPr="006F46DB" w:rsidRDefault="005921C9" w:rsidP="005921C9">
      <w:pPr>
        <w:pStyle w:val="21"/>
        <w:spacing w:before="71" w:after="71"/>
      </w:pPr>
      <w:r w:rsidRPr="006F46DB">
        <w:t>实验结果与其它相似方法的比较</w:t>
      </w:r>
    </w:p>
    <w:p w14:paraId="11ABD21D" w14:textId="77777777" w:rsidR="001914F6" w:rsidRPr="006F46DB" w:rsidRDefault="001914F6" w:rsidP="001914F6">
      <w:pPr>
        <w:pStyle w:val="a3"/>
        <w:ind w:firstLine="372"/>
      </w:pPr>
      <w:r w:rsidRPr="006F46DB">
        <w:rPr>
          <w:color w:val="222222"/>
        </w:rPr>
        <w:t>从采用机器学习</w:t>
      </w:r>
      <w:r w:rsidRPr="006F46DB">
        <w:t>、</w:t>
      </w:r>
      <w:r w:rsidRPr="006F46DB">
        <w:rPr>
          <w:noProof/>
          <w:color w:val="000000"/>
          <w:szCs w:val="21"/>
        </w:rPr>
        <w:t>现有测试用例的输入及执行结果</w:t>
      </w:r>
      <w:r w:rsidRPr="006F46DB">
        <w:t>协助自动生成新测试预言和完全自动化的角度来看</w:t>
      </w:r>
      <w:r w:rsidRPr="006F46DB">
        <w:t>,</w:t>
      </w:r>
      <w:r w:rsidRPr="006F46DB">
        <w:t>与本文相似的工作有文献</w:t>
      </w:r>
      <w:r w:rsidRPr="006F46DB">
        <w:t>13</w:t>
      </w:r>
      <w:r w:rsidRPr="006F46DB">
        <w:t>、</w:t>
      </w:r>
      <w:r w:rsidRPr="006F46DB">
        <w:t>14</w:t>
      </w:r>
      <w:r w:rsidRPr="006F46DB">
        <w:t>和</w:t>
      </w:r>
      <w:r w:rsidRPr="006F46DB">
        <w:t>17</w:t>
      </w:r>
      <w:r w:rsidRPr="006F46DB">
        <w:t>等</w:t>
      </w:r>
      <w:r w:rsidRPr="006F46DB">
        <w:t>.</w:t>
      </w:r>
      <w:r w:rsidRPr="006F46DB">
        <w:t>与他们相比本文工作的优势如下</w:t>
      </w:r>
      <w:r w:rsidRPr="006F46DB">
        <w:t>:</w:t>
      </w:r>
    </w:p>
    <w:p w14:paraId="07A85856" w14:textId="77777777" w:rsidR="001914F6" w:rsidRPr="006F46DB" w:rsidRDefault="001914F6" w:rsidP="001914F6">
      <w:pPr>
        <w:pStyle w:val="a3"/>
        <w:numPr>
          <w:ilvl w:val="0"/>
          <w:numId w:val="33"/>
        </w:numPr>
        <w:spacing w:beforeLines="50" w:before="142"/>
        <w:ind w:firstLineChars="0"/>
        <w:rPr>
          <w:color w:val="222222"/>
        </w:rPr>
      </w:pPr>
      <w:r w:rsidRPr="006F46DB">
        <w:t>本文训练集数据量要求宽松</w:t>
      </w:r>
      <w:r w:rsidRPr="006F46DB">
        <w:t>,</w:t>
      </w:r>
      <w:r w:rsidRPr="006F46DB">
        <w:t>文献</w:t>
      </w:r>
      <w:r w:rsidRPr="006F46DB">
        <w:t>17</w:t>
      </w:r>
      <w:r w:rsidRPr="006F46DB">
        <w:t>要求</w:t>
      </w:r>
      <w:r w:rsidRPr="006F46DB">
        <w:rPr>
          <w:color w:val="222222"/>
        </w:rPr>
        <w:t>失败的输入和成功的输入各占一半</w:t>
      </w:r>
      <w:r w:rsidRPr="006F46DB">
        <w:rPr>
          <w:color w:val="222222"/>
        </w:rPr>
        <w:t>,</w:t>
      </w:r>
      <w:r w:rsidRPr="006F46DB">
        <w:rPr>
          <w:color w:val="222222"/>
        </w:rPr>
        <w:t>而且数据量偏大</w:t>
      </w:r>
      <w:r w:rsidRPr="006F46DB">
        <w:rPr>
          <w:color w:val="222222"/>
        </w:rPr>
        <w:t>,</w:t>
      </w:r>
      <w:r w:rsidRPr="006F46DB">
        <w:rPr>
          <w:color w:val="222222"/>
        </w:rPr>
        <w:t>在实际应用中不可行</w:t>
      </w:r>
      <w:r w:rsidRPr="006F46DB">
        <w:rPr>
          <w:color w:val="222222"/>
        </w:rPr>
        <w:t>.</w:t>
      </w:r>
    </w:p>
    <w:p w14:paraId="60519EC0" w14:textId="77777777" w:rsidR="001914F6" w:rsidRPr="006F46DB" w:rsidRDefault="001914F6" w:rsidP="001914F6">
      <w:pPr>
        <w:pStyle w:val="a3"/>
        <w:numPr>
          <w:ilvl w:val="0"/>
          <w:numId w:val="33"/>
        </w:numPr>
        <w:spacing w:beforeLines="50" w:before="142"/>
        <w:ind w:firstLineChars="0"/>
        <w:rPr>
          <w:color w:val="222222"/>
        </w:rPr>
      </w:pPr>
      <w:r w:rsidRPr="006F46DB">
        <w:rPr>
          <w:color w:val="222222"/>
        </w:rPr>
        <w:t>本文测试预言的生成应用范围更广</w:t>
      </w:r>
      <w:r w:rsidRPr="006F46DB">
        <w:rPr>
          <w:color w:val="222222"/>
        </w:rPr>
        <w:t>.</w:t>
      </w:r>
      <w:r w:rsidRPr="006F46DB">
        <w:rPr>
          <w:color w:val="222222"/>
        </w:rPr>
        <w:t>针对某个新的测试输入</w:t>
      </w:r>
      <w:r w:rsidRPr="006F46DB">
        <w:rPr>
          <w:color w:val="222222"/>
        </w:rPr>
        <w:t>,</w:t>
      </w:r>
      <w:r w:rsidRPr="006F46DB">
        <w:rPr>
          <w:color w:val="222222"/>
        </w:rPr>
        <w:t>上述</w:t>
      </w:r>
      <w:r w:rsidRPr="006F46DB">
        <w:rPr>
          <w:color w:val="222222"/>
        </w:rPr>
        <w:t>3</w:t>
      </w:r>
      <w:r w:rsidRPr="006F46DB">
        <w:rPr>
          <w:color w:val="222222"/>
        </w:rPr>
        <w:t>个文献生成的测试预言准确率完全依赖于训练集中的测试输入特征</w:t>
      </w:r>
      <w:r w:rsidRPr="006F46DB">
        <w:rPr>
          <w:color w:val="222222"/>
        </w:rPr>
        <w:t>,</w:t>
      </w:r>
      <w:r w:rsidRPr="006F46DB">
        <w:rPr>
          <w:color w:val="222222"/>
        </w:rPr>
        <w:t>在具体应用中具有一定的局限性和针对性</w:t>
      </w:r>
      <w:r w:rsidRPr="006F46DB">
        <w:rPr>
          <w:color w:val="222222"/>
        </w:rPr>
        <w:t>;</w:t>
      </w:r>
      <w:r w:rsidRPr="006F46DB">
        <w:rPr>
          <w:color w:val="222222"/>
        </w:rPr>
        <w:t>而本文的方法则是收集训练集中</w:t>
      </w:r>
      <w:r w:rsidRPr="006F46DB">
        <w:rPr>
          <w:szCs w:val="24"/>
        </w:rPr>
        <w:t>测试输入执行的语句覆盖</w:t>
      </w:r>
      <w:r w:rsidRPr="006F46DB">
        <w:t>、</w:t>
      </w:r>
      <w:r w:rsidRPr="006F46DB">
        <w:rPr>
          <w:szCs w:val="24"/>
        </w:rPr>
        <w:t>不同断点处的内存变量及其取值的集合等大量数据信息</w:t>
      </w:r>
      <w:r w:rsidRPr="006F46DB">
        <w:rPr>
          <w:szCs w:val="24"/>
        </w:rPr>
        <w:t>,</w:t>
      </w:r>
      <w:r w:rsidRPr="006F46DB">
        <w:rPr>
          <w:szCs w:val="24"/>
        </w:rPr>
        <w:t>更能真实反映被测试程序的行为</w:t>
      </w:r>
      <w:r w:rsidRPr="006F46DB">
        <w:rPr>
          <w:szCs w:val="24"/>
        </w:rPr>
        <w:t>,</w:t>
      </w:r>
      <w:r w:rsidRPr="006F46DB">
        <w:rPr>
          <w:szCs w:val="24"/>
        </w:rPr>
        <w:t>对于哪些输入数据个数少</w:t>
      </w:r>
      <w:r w:rsidRPr="006F46DB">
        <w:rPr>
          <w:szCs w:val="24"/>
        </w:rPr>
        <w:t>,</w:t>
      </w:r>
      <w:r w:rsidRPr="006F46DB">
        <w:rPr>
          <w:szCs w:val="24"/>
        </w:rPr>
        <w:t>输入取值有限或程序执行是否成功与输入的对应关系不明显等的应用程序而言</w:t>
      </w:r>
      <w:r w:rsidRPr="006F46DB">
        <w:rPr>
          <w:szCs w:val="24"/>
        </w:rPr>
        <w:t>,</w:t>
      </w:r>
      <w:r w:rsidRPr="006F46DB">
        <w:rPr>
          <w:szCs w:val="24"/>
        </w:rPr>
        <w:t>本文的</w:t>
      </w:r>
      <w:proofErr w:type="gramStart"/>
      <w:r w:rsidRPr="006F46DB">
        <w:rPr>
          <w:szCs w:val="24"/>
        </w:rPr>
        <w:t>的</w:t>
      </w:r>
      <w:proofErr w:type="gramEnd"/>
      <w:r w:rsidRPr="006F46DB">
        <w:rPr>
          <w:szCs w:val="24"/>
        </w:rPr>
        <w:t>方法皆可应用</w:t>
      </w:r>
      <w:r w:rsidRPr="006F46DB">
        <w:rPr>
          <w:szCs w:val="24"/>
        </w:rPr>
        <w:t>.</w:t>
      </w:r>
    </w:p>
    <w:p w14:paraId="36441ED7" w14:textId="77777777" w:rsidR="001914F6" w:rsidRPr="006F46DB" w:rsidRDefault="001914F6" w:rsidP="001914F6">
      <w:pPr>
        <w:pStyle w:val="a3"/>
        <w:numPr>
          <w:ilvl w:val="0"/>
          <w:numId w:val="33"/>
        </w:numPr>
        <w:spacing w:beforeLines="50" w:before="142"/>
        <w:ind w:firstLineChars="0"/>
        <w:rPr>
          <w:color w:val="222222"/>
        </w:rPr>
      </w:pPr>
      <w:r w:rsidRPr="006F46DB">
        <w:rPr>
          <w:color w:val="222222"/>
        </w:rPr>
        <w:t>本文的实证研究更深入和合理</w:t>
      </w:r>
      <w:r w:rsidRPr="006F46DB">
        <w:rPr>
          <w:color w:val="222222"/>
        </w:rPr>
        <w:t>.</w:t>
      </w:r>
      <w:r w:rsidRPr="006F46DB">
        <w:rPr>
          <w:color w:val="222222"/>
        </w:rPr>
        <w:t>上述文献的实证研究均通过个别案例程序并注入若干故障来检测方法的有效性</w:t>
      </w:r>
      <w:r w:rsidRPr="006F46DB">
        <w:rPr>
          <w:color w:val="222222"/>
        </w:rPr>
        <w:t>.</w:t>
      </w:r>
      <w:r w:rsidRPr="006F46DB">
        <w:rPr>
          <w:color w:val="222222"/>
        </w:rPr>
        <w:t>从故障版本的数量</w:t>
      </w:r>
      <w:r w:rsidRPr="006F46DB">
        <w:rPr>
          <w:color w:val="222222"/>
        </w:rPr>
        <w:t>(</w:t>
      </w:r>
      <w:r w:rsidRPr="006F46DB">
        <w:rPr>
          <w:color w:val="222222"/>
        </w:rPr>
        <w:t>共</w:t>
      </w:r>
      <w:r w:rsidRPr="006F46DB">
        <w:rPr>
          <w:color w:val="222222"/>
        </w:rPr>
        <w:t>113</w:t>
      </w:r>
      <w:r w:rsidRPr="006F46DB">
        <w:rPr>
          <w:color w:val="222222"/>
        </w:rPr>
        <w:t>版本</w:t>
      </w:r>
      <w:r w:rsidRPr="006F46DB">
        <w:rPr>
          <w:color w:val="222222"/>
        </w:rPr>
        <w:t>)</w:t>
      </w:r>
      <w:r w:rsidRPr="006F46DB">
        <w:rPr>
          <w:color w:val="222222"/>
        </w:rPr>
        <w:t>、故障类型的数量</w:t>
      </w:r>
      <w:r w:rsidRPr="006F46DB">
        <w:rPr>
          <w:color w:val="222222"/>
        </w:rPr>
        <w:t>(</w:t>
      </w:r>
      <w:r w:rsidRPr="006F46DB">
        <w:rPr>
          <w:color w:val="222222"/>
        </w:rPr>
        <w:t>比较和逻辑等各类运算符错误、常量赋值错误、变量定义错误、语句丢失、多余语句、变量赋值错误</w:t>
      </w:r>
      <w:r w:rsidRPr="006F46DB">
        <w:rPr>
          <w:color w:val="222222"/>
        </w:rPr>
        <w:t>)</w:t>
      </w:r>
      <w:r w:rsidRPr="006F46DB">
        <w:rPr>
          <w:color w:val="222222"/>
        </w:rPr>
        <w:t>和产生的测试预言数量</w:t>
      </w:r>
      <w:r w:rsidRPr="006F46DB">
        <w:rPr>
          <w:color w:val="222222"/>
        </w:rPr>
        <w:t>(11300=113*100)</w:t>
      </w:r>
      <w:r w:rsidRPr="006F46DB">
        <w:rPr>
          <w:color w:val="222222"/>
        </w:rPr>
        <w:t>角度</w:t>
      </w:r>
      <w:r w:rsidRPr="006F46DB">
        <w:rPr>
          <w:color w:val="222222"/>
        </w:rPr>
        <w:t>,</w:t>
      </w:r>
      <w:r w:rsidRPr="006F46DB">
        <w:rPr>
          <w:color w:val="222222"/>
        </w:rPr>
        <w:t>本文的实验更加深入和合理</w:t>
      </w:r>
      <w:r w:rsidRPr="006F46DB">
        <w:rPr>
          <w:color w:val="222222"/>
        </w:rPr>
        <w:t>.</w:t>
      </w:r>
    </w:p>
    <w:p w14:paraId="6E5FF7F1" w14:textId="77777777" w:rsidR="001914F6" w:rsidRPr="006F46DB" w:rsidRDefault="001914F6" w:rsidP="001914F6">
      <w:pPr>
        <w:pStyle w:val="a3"/>
        <w:numPr>
          <w:ilvl w:val="0"/>
          <w:numId w:val="33"/>
        </w:numPr>
        <w:spacing w:beforeLines="50" w:before="142"/>
        <w:ind w:firstLineChars="0"/>
        <w:rPr>
          <w:color w:val="222222"/>
        </w:rPr>
      </w:pPr>
      <w:r w:rsidRPr="006F46DB">
        <w:rPr>
          <w:color w:val="222222"/>
        </w:rPr>
        <w:t>测试预言的准确率方面本文有一定优势</w:t>
      </w:r>
      <w:r w:rsidRPr="006F46DB">
        <w:rPr>
          <w:color w:val="222222"/>
        </w:rPr>
        <w:t>.</w:t>
      </w:r>
      <w:r w:rsidRPr="006F46DB">
        <w:rPr>
          <w:color w:val="222222"/>
        </w:rPr>
        <w:t>从文献</w:t>
      </w:r>
      <w:r w:rsidRPr="006F46DB">
        <w:rPr>
          <w:color w:val="222222"/>
        </w:rPr>
        <w:t>17</w:t>
      </w:r>
      <w:r w:rsidRPr="006F46DB">
        <w:rPr>
          <w:color w:val="222222"/>
        </w:rPr>
        <w:t>的实验结果来看</w:t>
      </w:r>
      <w:r w:rsidRPr="006F46DB">
        <w:rPr>
          <w:color w:val="222222"/>
        </w:rPr>
        <w:t>,</w:t>
      </w:r>
      <w:r w:rsidRPr="006F46DB">
        <w:rPr>
          <w:color w:val="222222"/>
        </w:rPr>
        <w:t>对于案例</w:t>
      </w:r>
      <w:r w:rsidRPr="006F46DB">
        <w:rPr>
          <w:color w:val="222222"/>
        </w:rPr>
        <w:t>Tcas</w:t>
      </w:r>
      <w:r w:rsidRPr="006F46DB">
        <w:rPr>
          <w:color w:val="222222"/>
        </w:rPr>
        <w:t>而言</w:t>
      </w:r>
      <w:r w:rsidRPr="006F46DB">
        <w:rPr>
          <w:color w:val="222222"/>
        </w:rPr>
        <w:t>,Sir</w:t>
      </w:r>
      <w:r w:rsidRPr="006F46DB">
        <w:rPr>
          <w:color w:val="222222"/>
        </w:rPr>
        <w:t>知识库中有效测试用例共</w:t>
      </w:r>
      <w:r w:rsidRPr="006F46DB">
        <w:rPr>
          <w:color w:val="222222"/>
        </w:rPr>
        <w:t>1500</w:t>
      </w:r>
      <w:r w:rsidRPr="006F46DB">
        <w:rPr>
          <w:color w:val="222222"/>
        </w:rPr>
        <w:t>个</w:t>
      </w:r>
      <w:r w:rsidRPr="006F46DB">
        <w:rPr>
          <w:color w:val="222222"/>
        </w:rPr>
        <w:t>,</w:t>
      </w:r>
      <w:r w:rsidRPr="006F46DB">
        <w:rPr>
          <w:color w:val="222222"/>
        </w:rPr>
        <w:t>其中成功测试用例约占</w:t>
      </w:r>
      <w:r w:rsidRPr="006F46DB">
        <w:rPr>
          <w:color w:val="222222"/>
        </w:rPr>
        <w:t>85%,</w:t>
      </w:r>
      <w:r w:rsidRPr="006F46DB">
        <w:rPr>
          <w:color w:val="222222"/>
        </w:rPr>
        <w:t>作者在现有测试用例的基础上又构造了</w:t>
      </w:r>
      <w:r w:rsidRPr="006F46DB">
        <w:rPr>
          <w:color w:val="222222"/>
        </w:rPr>
        <w:t>1500</w:t>
      </w:r>
      <w:r w:rsidRPr="006F46DB">
        <w:rPr>
          <w:color w:val="222222"/>
        </w:rPr>
        <w:t>个测试用例作为训练集</w:t>
      </w:r>
      <w:r w:rsidRPr="006F46DB">
        <w:rPr>
          <w:color w:val="222222"/>
        </w:rPr>
        <w:t>,</w:t>
      </w:r>
      <w:r w:rsidRPr="006F46DB">
        <w:rPr>
          <w:color w:val="222222"/>
        </w:rPr>
        <w:t>其预测准确率为</w:t>
      </w:r>
      <w:r w:rsidRPr="006F46DB">
        <w:rPr>
          <w:color w:val="222222"/>
        </w:rPr>
        <w:t>98.72%,</w:t>
      </w:r>
      <w:r w:rsidRPr="006F46DB">
        <w:rPr>
          <w:color w:val="222222"/>
        </w:rPr>
        <w:t>但在</w:t>
      </w:r>
      <w:r w:rsidRPr="006F46DB">
        <w:rPr>
          <w:color w:val="222222"/>
        </w:rPr>
        <w:t>1500</w:t>
      </w:r>
      <w:r w:rsidRPr="006F46DB">
        <w:rPr>
          <w:color w:val="222222"/>
        </w:rPr>
        <w:t>个测试数据集</w:t>
      </w:r>
      <w:r w:rsidRPr="006F46DB">
        <w:rPr>
          <w:color w:val="222222"/>
        </w:rPr>
        <w:t>(</w:t>
      </w:r>
      <w:r w:rsidRPr="006F46DB">
        <w:rPr>
          <w:color w:val="222222"/>
        </w:rPr>
        <w:t>还要求成功输入与失败输入数量相当</w:t>
      </w:r>
      <w:r w:rsidRPr="006F46DB">
        <w:rPr>
          <w:color w:val="222222"/>
        </w:rPr>
        <w:t>)</w:t>
      </w:r>
      <w:r w:rsidRPr="006F46DB">
        <w:rPr>
          <w:color w:val="222222"/>
        </w:rPr>
        <w:t>的情况下</w:t>
      </w:r>
      <w:r w:rsidRPr="006F46DB">
        <w:rPr>
          <w:color w:val="222222"/>
        </w:rPr>
        <w:t>,</w:t>
      </w:r>
      <w:proofErr w:type="gramStart"/>
      <w:r w:rsidRPr="006F46DB">
        <w:rPr>
          <w:color w:val="222222"/>
        </w:rPr>
        <w:t>其预测其预测</w:t>
      </w:r>
      <w:proofErr w:type="gramEnd"/>
      <w:r w:rsidRPr="006F46DB">
        <w:rPr>
          <w:color w:val="222222"/>
        </w:rPr>
        <w:t>准确率约为</w:t>
      </w:r>
      <w:r w:rsidRPr="006F46DB">
        <w:rPr>
          <w:color w:val="222222"/>
        </w:rPr>
        <w:t>82%(</w:t>
      </w:r>
      <w:r w:rsidRPr="006F46DB">
        <w:rPr>
          <w:color w:val="222222"/>
        </w:rPr>
        <w:t>作者未指明是否针对</w:t>
      </w:r>
      <w:r w:rsidRPr="006F46DB">
        <w:rPr>
          <w:color w:val="222222"/>
        </w:rPr>
        <w:t>Sir</w:t>
      </w:r>
      <w:r w:rsidRPr="006F46DB">
        <w:rPr>
          <w:color w:val="222222"/>
        </w:rPr>
        <w:t>知识库中</w:t>
      </w:r>
      <w:r w:rsidRPr="006F46DB">
        <w:rPr>
          <w:color w:val="222222"/>
        </w:rPr>
        <w:t>41</w:t>
      </w:r>
      <w:r w:rsidRPr="006F46DB">
        <w:rPr>
          <w:color w:val="222222"/>
        </w:rPr>
        <w:t>个版本都进行了实验</w:t>
      </w:r>
      <w:r w:rsidRPr="006F46DB">
        <w:rPr>
          <w:color w:val="222222"/>
        </w:rPr>
        <w:t>,</w:t>
      </w:r>
      <w:r w:rsidRPr="006F46DB">
        <w:rPr>
          <w:color w:val="222222"/>
        </w:rPr>
        <w:t>也未指明测试预言产生的数量</w:t>
      </w:r>
      <w:r w:rsidRPr="006F46DB">
        <w:rPr>
          <w:color w:val="222222"/>
        </w:rPr>
        <w:t>),</w:t>
      </w:r>
      <w:r w:rsidRPr="006F46DB">
        <w:rPr>
          <w:color w:val="222222"/>
        </w:rPr>
        <w:t>而本文针对</w:t>
      </w:r>
      <w:r w:rsidRPr="006F46DB">
        <w:rPr>
          <w:color w:val="222222"/>
        </w:rPr>
        <w:t>Tcas</w:t>
      </w:r>
      <w:r w:rsidRPr="006F46DB">
        <w:rPr>
          <w:color w:val="222222"/>
        </w:rPr>
        <w:t>的</w:t>
      </w:r>
      <w:r w:rsidRPr="006F46DB">
        <w:rPr>
          <w:color w:val="222222"/>
        </w:rPr>
        <w:t>41</w:t>
      </w:r>
      <w:r w:rsidRPr="006F46DB">
        <w:rPr>
          <w:color w:val="222222"/>
        </w:rPr>
        <w:t>个版本</w:t>
      </w:r>
      <w:r w:rsidRPr="006F46DB">
        <w:rPr>
          <w:color w:val="222222"/>
        </w:rPr>
        <w:t>,</w:t>
      </w:r>
      <w:r w:rsidRPr="006F46DB">
        <w:rPr>
          <w:color w:val="222222"/>
        </w:rPr>
        <w:t>每个版本均生成了</w:t>
      </w:r>
      <w:r w:rsidRPr="006F46DB">
        <w:rPr>
          <w:color w:val="222222"/>
        </w:rPr>
        <w:t>100</w:t>
      </w:r>
      <w:r w:rsidRPr="006F46DB">
        <w:rPr>
          <w:color w:val="222222"/>
        </w:rPr>
        <w:t>个测试输入的测试预言</w:t>
      </w:r>
      <w:r w:rsidRPr="006F46DB">
        <w:rPr>
          <w:color w:val="222222"/>
        </w:rPr>
        <w:t>,</w:t>
      </w:r>
      <w:r w:rsidRPr="006F46DB">
        <w:rPr>
          <w:color w:val="222222"/>
        </w:rPr>
        <w:t>平均预测准确率为</w:t>
      </w:r>
      <w:r w:rsidRPr="006F46DB">
        <w:rPr>
          <w:color w:val="222222"/>
        </w:rPr>
        <w:t>96.3%,</w:t>
      </w:r>
      <w:r w:rsidRPr="006F46DB">
        <w:rPr>
          <w:color w:val="222222"/>
        </w:rPr>
        <w:t>其中</w:t>
      </w:r>
      <w:r w:rsidRPr="006F46DB">
        <w:rPr>
          <w:color w:val="222222"/>
        </w:rPr>
        <w:t>Tcas</w:t>
      </w:r>
      <w:r w:rsidRPr="006F46DB">
        <w:rPr>
          <w:color w:val="222222"/>
        </w:rPr>
        <w:t>的第</w:t>
      </w:r>
      <w:r w:rsidRPr="006F46DB">
        <w:rPr>
          <w:color w:val="222222"/>
        </w:rPr>
        <w:t>3,7,15,17-20</w:t>
      </w:r>
      <w:r w:rsidRPr="006F46DB">
        <w:rPr>
          <w:color w:val="222222"/>
        </w:rPr>
        <w:t>和</w:t>
      </w:r>
      <w:r w:rsidRPr="006F46DB">
        <w:rPr>
          <w:color w:val="222222"/>
        </w:rPr>
        <w:t>28</w:t>
      </w:r>
      <w:r w:rsidRPr="006F46DB">
        <w:rPr>
          <w:color w:val="222222"/>
        </w:rPr>
        <w:t>等</w:t>
      </w:r>
      <w:r w:rsidRPr="006F46DB">
        <w:rPr>
          <w:color w:val="222222"/>
        </w:rPr>
        <w:t>8</w:t>
      </w:r>
      <w:r w:rsidRPr="006F46DB">
        <w:rPr>
          <w:color w:val="222222"/>
        </w:rPr>
        <w:t>个版本的预测准确率为</w:t>
      </w:r>
      <w:r w:rsidRPr="006F46DB">
        <w:rPr>
          <w:color w:val="222222"/>
        </w:rPr>
        <w:t>100%.</w:t>
      </w:r>
      <w:r w:rsidRPr="006F46DB">
        <w:rPr>
          <w:color w:val="222222"/>
        </w:rPr>
        <w:t>文献</w:t>
      </w:r>
      <w:r w:rsidRPr="006F46DB">
        <w:rPr>
          <w:color w:val="222222"/>
        </w:rPr>
        <w:t>17</w:t>
      </w:r>
      <w:r w:rsidRPr="006F46DB">
        <w:rPr>
          <w:color w:val="222222"/>
        </w:rPr>
        <w:t>中的其他实验对象</w:t>
      </w:r>
      <w:r w:rsidRPr="006F46DB">
        <w:rPr>
          <w:color w:val="222222"/>
        </w:rPr>
        <w:t>,</w:t>
      </w:r>
      <w:r w:rsidRPr="006F46DB">
        <w:rPr>
          <w:color w:val="222222"/>
        </w:rPr>
        <w:t>预测准确率最低为</w:t>
      </w:r>
      <w:r w:rsidRPr="006F46DB">
        <w:rPr>
          <w:color w:val="222222"/>
        </w:rPr>
        <w:t>84.66%.</w:t>
      </w:r>
      <w:r w:rsidRPr="006F46DB">
        <w:rPr>
          <w:color w:val="222222"/>
        </w:rPr>
        <w:t>本文在其它实验对象中</w:t>
      </w:r>
      <w:r w:rsidRPr="006F46DB">
        <w:rPr>
          <w:color w:val="222222"/>
        </w:rPr>
        <w:t>,</w:t>
      </w:r>
      <w:r w:rsidRPr="006F46DB">
        <w:rPr>
          <w:color w:val="222222"/>
        </w:rPr>
        <w:t>在最少训练集合</w:t>
      </w:r>
      <w:r w:rsidRPr="006F46DB">
        <w:rPr>
          <w:color w:val="222222"/>
        </w:rPr>
        <w:t>1052</w:t>
      </w:r>
      <w:r w:rsidRPr="006F46DB">
        <w:rPr>
          <w:color w:val="222222"/>
        </w:rPr>
        <w:t>个的情况下</w:t>
      </w:r>
      <w:r w:rsidRPr="006F46DB">
        <w:rPr>
          <w:color w:val="222222"/>
        </w:rPr>
        <w:t>,</w:t>
      </w:r>
      <w:r w:rsidRPr="006F46DB">
        <w:rPr>
          <w:color w:val="222222"/>
        </w:rPr>
        <w:t>预测准确率最低平均为</w:t>
      </w:r>
      <w:r w:rsidRPr="006F46DB">
        <w:rPr>
          <w:color w:val="222222"/>
        </w:rPr>
        <w:t>95.1%.</w:t>
      </w:r>
    </w:p>
    <w:p w14:paraId="72B7D095" w14:textId="77777777" w:rsidR="001914F6" w:rsidRPr="006F46DB" w:rsidRDefault="001914F6" w:rsidP="001914F6">
      <w:pPr>
        <w:pStyle w:val="1"/>
      </w:pPr>
      <w:r w:rsidRPr="006F46DB">
        <w:t>方法讨论</w:t>
      </w:r>
    </w:p>
    <w:p w14:paraId="10C9E409" w14:textId="77777777" w:rsidR="00797832" w:rsidRPr="006F46DB" w:rsidRDefault="00797832" w:rsidP="00797832">
      <w:pPr>
        <w:pStyle w:val="21"/>
        <w:spacing w:before="71" w:after="71"/>
      </w:pPr>
      <w:r w:rsidRPr="006F46DB">
        <w:t>方法的实用性</w:t>
      </w:r>
    </w:p>
    <w:p w14:paraId="2C3DE325" w14:textId="77777777" w:rsidR="001914F6" w:rsidRPr="006F46DB" w:rsidRDefault="001914F6" w:rsidP="001914F6">
      <w:pPr>
        <w:ind w:firstLine="280"/>
      </w:pPr>
      <w:r w:rsidRPr="006F46DB">
        <w:t>本文提出的测试预言自动生成方法独立于源代码</w:t>
      </w:r>
      <w:r w:rsidRPr="006F46DB">
        <w:t>,</w:t>
      </w:r>
      <w:r w:rsidRPr="006F46DB">
        <w:t>不需要向源代码中插入任何断言</w:t>
      </w:r>
      <w:r w:rsidRPr="006F46DB">
        <w:t>,</w:t>
      </w:r>
      <w:r w:rsidRPr="006F46DB">
        <w:t>独立于编程语言</w:t>
      </w:r>
      <w:r w:rsidRPr="006F46DB">
        <w:t>,</w:t>
      </w:r>
      <w:r w:rsidRPr="006F46DB">
        <w:t>对任何一种编程语言都适用</w:t>
      </w:r>
      <w:r w:rsidRPr="006F46DB">
        <w:t>,</w:t>
      </w:r>
      <w:r w:rsidRPr="006F46DB">
        <w:t>没有构造形式模型的限制</w:t>
      </w:r>
      <w:r w:rsidRPr="006F46DB">
        <w:t>,</w:t>
      </w:r>
      <w:r w:rsidRPr="006F46DB">
        <w:t>具有很强的灵活性</w:t>
      </w:r>
      <w:r w:rsidRPr="006F46DB">
        <w:t>,</w:t>
      </w:r>
      <w:r w:rsidRPr="006F46DB">
        <w:t>适用范围广</w:t>
      </w:r>
      <w:r w:rsidRPr="006F46DB">
        <w:t>.</w:t>
      </w:r>
      <w:r w:rsidR="00EF02A0">
        <w:rPr>
          <w:rFonts w:hint="eastAsia"/>
        </w:rPr>
        <w:t>本文的测试预言预测方法也适用于其它编程</w:t>
      </w:r>
      <w:r w:rsidR="00F348C5">
        <w:rPr>
          <w:rFonts w:hint="eastAsia"/>
        </w:rPr>
        <w:t>语言</w:t>
      </w:r>
      <w:r w:rsidR="00EC08B9">
        <w:rPr>
          <w:rFonts w:hint="eastAsia"/>
        </w:rPr>
        <w:t>,</w:t>
      </w:r>
      <w:r w:rsidR="00F348C5">
        <w:rPr>
          <w:rFonts w:hint="eastAsia"/>
        </w:rPr>
        <w:t>例如</w:t>
      </w:r>
      <w:r w:rsidR="00EC08B9">
        <w:rPr>
          <w:rFonts w:hint="eastAsia"/>
        </w:rPr>
        <w:t>,</w:t>
      </w:r>
      <w:r w:rsidR="00F348C5">
        <w:rPr>
          <w:rFonts w:hint="eastAsia"/>
        </w:rPr>
        <w:t>J</w:t>
      </w:r>
      <w:r w:rsidR="00F348C5">
        <w:t>ava</w:t>
      </w:r>
      <w:r w:rsidR="00F348C5">
        <w:rPr>
          <w:rFonts w:hint="eastAsia"/>
        </w:rPr>
        <w:t>和</w:t>
      </w:r>
      <w:r w:rsidR="00F348C5">
        <w:rPr>
          <w:rFonts w:hint="eastAsia"/>
        </w:rPr>
        <w:t>C++</w:t>
      </w:r>
      <w:r w:rsidR="00186D02">
        <w:rPr>
          <w:rFonts w:hint="eastAsia"/>
        </w:rPr>
        <w:t>语言的</w:t>
      </w:r>
      <w:r w:rsidR="00F348C5">
        <w:rPr>
          <w:rFonts w:hint="eastAsia"/>
        </w:rPr>
        <w:t>程序</w:t>
      </w:r>
      <w:r w:rsidR="00EC08B9">
        <w:rPr>
          <w:rFonts w:hint="eastAsia"/>
        </w:rPr>
        <w:t>,</w:t>
      </w:r>
      <w:r w:rsidR="00F348C5">
        <w:rPr>
          <w:rFonts w:hint="eastAsia"/>
        </w:rPr>
        <w:t>但是本文</w:t>
      </w:r>
      <w:r w:rsidR="002E1FDA">
        <w:rPr>
          <w:rFonts w:hint="eastAsia"/>
        </w:rPr>
        <w:t>搭建的</w:t>
      </w:r>
      <w:r w:rsidR="00F348C5">
        <w:rPr>
          <w:rFonts w:hint="eastAsia"/>
        </w:rPr>
        <w:t>实验环境仅支持</w:t>
      </w:r>
      <w:r w:rsidR="00F348C5">
        <w:rPr>
          <w:rFonts w:hint="eastAsia"/>
        </w:rPr>
        <w:t>C</w:t>
      </w:r>
      <w:r w:rsidR="00F348C5">
        <w:rPr>
          <w:rFonts w:hint="eastAsia"/>
        </w:rPr>
        <w:t>语言程序</w:t>
      </w:r>
      <w:r w:rsidR="00B62B9B">
        <w:rPr>
          <w:rFonts w:hint="eastAsia"/>
        </w:rPr>
        <w:t>.</w:t>
      </w:r>
    </w:p>
    <w:p w14:paraId="5D3FCCEB" w14:textId="77777777" w:rsidR="001914F6" w:rsidRPr="006F46DB" w:rsidRDefault="001914F6" w:rsidP="001914F6">
      <w:pPr>
        <w:ind w:firstLine="280"/>
      </w:pPr>
      <w:r w:rsidRPr="006F46DB">
        <w:t>在软件调试过程中</w:t>
      </w:r>
      <w:r w:rsidRPr="006F46DB">
        <w:t>,</w:t>
      </w:r>
      <w:r w:rsidRPr="006F46DB">
        <w:t>程序员需要通过在程序关键语句处加断点</w:t>
      </w:r>
      <w:r w:rsidRPr="006F46DB">
        <w:t>,</w:t>
      </w:r>
      <w:r w:rsidRPr="006F46DB">
        <w:t>通过分析和比较部分断点处的变量取值以及语句执行序列等上下文来诊断故障</w:t>
      </w:r>
      <w:r w:rsidRPr="006F46DB">
        <w:t>,</w:t>
      </w:r>
      <w:r w:rsidRPr="006F46DB">
        <w:t>这是故障诊断的核心行为</w:t>
      </w:r>
      <w:r w:rsidR="00B62B9B">
        <w:rPr>
          <w:rFonts w:hint="eastAsia"/>
        </w:rPr>
        <w:t>.</w:t>
      </w:r>
      <w:r w:rsidRPr="006F46DB">
        <w:t>所以本文假设符合实际情况</w:t>
      </w:r>
      <w:r w:rsidRPr="006F46DB">
        <w:t>,</w:t>
      </w:r>
      <w:r w:rsidRPr="006F46DB">
        <w:t>这一点在文献</w:t>
      </w:r>
      <w:r w:rsidRPr="006F46DB">
        <w:t>[19]</w:t>
      </w:r>
      <w:r w:rsidRPr="006F46DB">
        <w:lastRenderedPageBreak/>
        <w:t>的研究成果中也得到印证</w:t>
      </w:r>
      <w:r w:rsidRPr="006F46DB">
        <w:t>.</w:t>
      </w:r>
    </w:p>
    <w:p w14:paraId="73A54256" w14:textId="77777777" w:rsidR="001914F6" w:rsidRPr="006F46DB" w:rsidRDefault="001914F6" w:rsidP="001914F6">
      <w:pPr>
        <w:ind w:firstLine="280"/>
        <w:rPr>
          <w:szCs w:val="18"/>
        </w:rPr>
      </w:pPr>
      <w:r w:rsidRPr="006F46DB">
        <w:rPr>
          <w:szCs w:val="18"/>
        </w:rPr>
        <w:t>算法</w:t>
      </w:r>
      <w:r w:rsidRPr="006F46DB">
        <w:rPr>
          <w:szCs w:val="18"/>
        </w:rPr>
        <w:t>1</w:t>
      </w:r>
      <w:r w:rsidRPr="006F46DB">
        <w:rPr>
          <w:szCs w:val="18"/>
        </w:rPr>
        <w:t>生成的</w:t>
      </w:r>
      <w:r w:rsidR="00DD79E2" w:rsidRPr="006F46DB">
        <w:rPr>
          <w:b/>
          <w:i/>
          <w:szCs w:val="18"/>
        </w:rPr>
        <w:t>t</w:t>
      </w:r>
      <w:r w:rsidRPr="006F46DB">
        <w:rPr>
          <w:b/>
          <w:bCs/>
          <w:i/>
          <w:sz w:val="15"/>
          <w:szCs w:val="15"/>
          <w:vertAlign w:val="subscript"/>
        </w:rPr>
        <w:t>new</w:t>
      </w:r>
      <w:r w:rsidRPr="006F46DB">
        <w:rPr>
          <w:szCs w:val="18"/>
        </w:rPr>
        <w:t>测试预言的有效性与集合</w:t>
      </w:r>
      <w:r w:rsidRPr="006F46DB">
        <w:rPr>
          <w:b/>
          <w:bCs/>
          <w:i/>
          <w:szCs w:val="18"/>
        </w:rPr>
        <w:t>T</w:t>
      </w:r>
      <w:r w:rsidRPr="006F46DB">
        <w:rPr>
          <w:szCs w:val="18"/>
        </w:rPr>
        <w:t>和</w:t>
      </w:r>
      <w:r w:rsidRPr="006F46DB">
        <w:rPr>
          <w:b/>
          <w:i/>
          <w:szCs w:val="18"/>
        </w:rPr>
        <w:t>St</w:t>
      </w:r>
      <w:r w:rsidRPr="006F46DB">
        <w:rPr>
          <w:szCs w:val="18"/>
        </w:rPr>
        <w:t>密切相关</w:t>
      </w:r>
      <w:r w:rsidRPr="006F46DB">
        <w:rPr>
          <w:szCs w:val="18"/>
        </w:rPr>
        <w:t>,</w:t>
      </w:r>
      <w:r w:rsidRPr="006F46DB">
        <w:rPr>
          <w:szCs w:val="18"/>
        </w:rPr>
        <w:t>如果集合</w:t>
      </w:r>
      <w:r w:rsidRPr="006F46DB">
        <w:rPr>
          <w:b/>
          <w:bCs/>
          <w:i/>
          <w:szCs w:val="18"/>
        </w:rPr>
        <w:t>T</w:t>
      </w:r>
      <w:r w:rsidRPr="006F46DB">
        <w:rPr>
          <w:szCs w:val="18"/>
        </w:rPr>
        <w:t>或</w:t>
      </w:r>
      <w:r w:rsidRPr="006F46DB">
        <w:rPr>
          <w:b/>
          <w:i/>
          <w:szCs w:val="18"/>
        </w:rPr>
        <w:t>St</w:t>
      </w:r>
      <w:r w:rsidRPr="006F46DB">
        <w:rPr>
          <w:b/>
          <w:i/>
          <w:szCs w:val="18"/>
        </w:rPr>
        <w:t>的元素个数非常少</w:t>
      </w:r>
      <w:r w:rsidRPr="006F46DB">
        <w:rPr>
          <w:b/>
          <w:i/>
          <w:szCs w:val="18"/>
        </w:rPr>
        <w:t>,</w:t>
      </w:r>
      <w:r w:rsidRPr="006F46DB">
        <w:rPr>
          <w:szCs w:val="18"/>
        </w:rPr>
        <w:t>则算法输出结果的准确率就会降低</w:t>
      </w:r>
      <w:r w:rsidRPr="006F46DB">
        <w:rPr>
          <w:szCs w:val="18"/>
        </w:rPr>
        <w:t>.</w:t>
      </w:r>
      <w:r w:rsidRPr="006F46DB">
        <w:rPr>
          <w:szCs w:val="18"/>
        </w:rPr>
        <w:t>该算法建立在已经存在的测试用例集合</w:t>
      </w:r>
      <w:r w:rsidRPr="006F46DB">
        <w:rPr>
          <w:b/>
          <w:bCs/>
          <w:i/>
          <w:szCs w:val="18"/>
        </w:rPr>
        <w:t>T</w:t>
      </w:r>
      <w:r w:rsidRPr="006F46DB">
        <w:rPr>
          <w:b/>
          <w:bCs/>
          <w:i/>
          <w:szCs w:val="18"/>
        </w:rPr>
        <w:t>之</w:t>
      </w:r>
      <w:r w:rsidRPr="006F46DB">
        <w:rPr>
          <w:szCs w:val="18"/>
        </w:rPr>
        <w:t>上</w:t>
      </w:r>
      <w:r w:rsidRPr="006F46DB">
        <w:rPr>
          <w:szCs w:val="18"/>
        </w:rPr>
        <w:t>,</w:t>
      </w:r>
      <w:r w:rsidRPr="006F46DB">
        <w:rPr>
          <w:szCs w:val="18"/>
        </w:rPr>
        <w:t>要求集合</w:t>
      </w:r>
      <w:r w:rsidRPr="006F46DB">
        <w:rPr>
          <w:b/>
          <w:bCs/>
          <w:i/>
          <w:szCs w:val="18"/>
        </w:rPr>
        <w:t>T</w:t>
      </w:r>
      <w:r w:rsidRPr="006F46DB">
        <w:rPr>
          <w:szCs w:val="18"/>
        </w:rPr>
        <w:t>存在一定数量</w:t>
      </w:r>
      <w:r w:rsidRPr="006F46DB">
        <w:rPr>
          <w:szCs w:val="18"/>
        </w:rPr>
        <w:t>,</w:t>
      </w:r>
      <w:r w:rsidRPr="006F46DB">
        <w:rPr>
          <w:szCs w:val="18"/>
        </w:rPr>
        <w:t>根据目前程序（</w:t>
      </w:r>
      <w:r w:rsidRPr="006F46DB">
        <w:rPr>
          <w:szCs w:val="18"/>
        </w:rPr>
        <w:t>C,C++,Java</w:t>
      </w:r>
      <w:r w:rsidRPr="006F46DB">
        <w:rPr>
          <w:szCs w:val="18"/>
        </w:rPr>
        <w:t>等语言程序）的特点</w:t>
      </w:r>
      <w:r w:rsidRPr="006F46DB">
        <w:rPr>
          <w:szCs w:val="18"/>
        </w:rPr>
        <w:t>,</w:t>
      </w:r>
      <w:r w:rsidRPr="006F46DB">
        <w:rPr>
          <w:szCs w:val="18"/>
        </w:rPr>
        <w:t>仅有分支或</w:t>
      </w:r>
      <w:r w:rsidRPr="006F46DB">
        <w:rPr>
          <w:szCs w:val="18"/>
        </w:rPr>
        <w:t>while</w:t>
      </w:r>
      <w:r w:rsidRPr="006F46DB">
        <w:rPr>
          <w:szCs w:val="18"/>
        </w:rPr>
        <w:t>循环的判断条件可能导致测试用例执行的路径不同</w:t>
      </w:r>
      <w:r w:rsidRPr="006F46DB">
        <w:rPr>
          <w:szCs w:val="18"/>
        </w:rPr>
        <w:t>,</w:t>
      </w:r>
      <w:r w:rsidRPr="006F46DB">
        <w:rPr>
          <w:szCs w:val="18"/>
        </w:rPr>
        <w:t>所以</w:t>
      </w:r>
      <w:r w:rsidRPr="006F46DB">
        <w:rPr>
          <w:szCs w:val="18"/>
        </w:rPr>
        <w:t>,</w:t>
      </w:r>
      <w:r w:rsidRPr="006F46DB">
        <w:rPr>
          <w:szCs w:val="18"/>
        </w:rPr>
        <w:t>在实际求解中</w:t>
      </w:r>
      <w:r w:rsidRPr="006F46DB">
        <w:rPr>
          <w:szCs w:val="18"/>
        </w:rPr>
        <w:t>,</w:t>
      </w:r>
      <w:r w:rsidRPr="006F46DB">
        <w:rPr>
          <w:b/>
          <w:bCs/>
          <w:i/>
          <w:szCs w:val="18"/>
        </w:rPr>
        <w:t>T</w:t>
      </w:r>
      <w:r w:rsidRPr="006F46DB">
        <w:rPr>
          <w:szCs w:val="18"/>
        </w:rPr>
        <w:t>中与</w:t>
      </w:r>
      <w:r w:rsidR="00DD79E2" w:rsidRPr="006F46DB">
        <w:rPr>
          <w:b/>
          <w:i/>
          <w:szCs w:val="18"/>
        </w:rPr>
        <w:t>t</w:t>
      </w:r>
      <w:r w:rsidRPr="006F46DB">
        <w:rPr>
          <w:b/>
          <w:bCs/>
          <w:i/>
          <w:sz w:val="15"/>
          <w:szCs w:val="15"/>
          <w:vertAlign w:val="subscript"/>
        </w:rPr>
        <w:t>new</w:t>
      </w:r>
      <w:r w:rsidRPr="006F46DB">
        <w:rPr>
          <w:szCs w:val="18"/>
        </w:rPr>
        <w:t>最相似的测试用例集</w:t>
      </w:r>
      <w:r w:rsidRPr="006F46DB">
        <w:rPr>
          <w:b/>
          <w:i/>
          <w:szCs w:val="18"/>
        </w:rPr>
        <w:t>St</w:t>
      </w:r>
      <w:r w:rsidRPr="006F46DB">
        <w:rPr>
          <w:szCs w:val="18"/>
        </w:rPr>
        <w:t>也会满足算法求解的要求</w:t>
      </w:r>
      <w:r w:rsidRPr="006F46DB">
        <w:rPr>
          <w:szCs w:val="18"/>
        </w:rPr>
        <w:t>.</w:t>
      </w:r>
    </w:p>
    <w:p w14:paraId="25EEDDD2" w14:textId="77777777" w:rsidR="001914F6" w:rsidRPr="006F46DB" w:rsidRDefault="001914F6" w:rsidP="001914F6">
      <w:pPr>
        <w:ind w:firstLine="280"/>
        <w:rPr>
          <w:szCs w:val="18"/>
        </w:rPr>
      </w:pPr>
      <w:r w:rsidRPr="006F46DB">
        <w:rPr>
          <w:szCs w:val="18"/>
        </w:rPr>
        <w:t>算法</w:t>
      </w:r>
      <w:r w:rsidRPr="006F46DB">
        <w:rPr>
          <w:szCs w:val="18"/>
        </w:rPr>
        <w:t>1</w:t>
      </w:r>
      <w:r w:rsidRPr="006F46DB">
        <w:rPr>
          <w:szCs w:val="18"/>
        </w:rPr>
        <w:t>的有效性并不依赖于</w:t>
      </w:r>
      <w:r w:rsidRPr="006F46DB">
        <w:rPr>
          <w:b/>
          <w:bCs/>
          <w:i/>
          <w:szCs w:val="18"/>
        </w:rPr>
        <w:t>T</w:t>
      </w:r>
      <w:r w:rsidRPr="006F46DB">
        <w:rPr>
          <w:szCs w:val="18"/>
        </w:rPr>
        <w:t>中测试用例的类型</w:t>
      </w:r>
      <w:r w:rsidRPr="006F46DB">
        <w:rPr>
          <w:szCs w:val="18"/>
        </w:rPr>
        <w:t>,</w:t>
      </w:r>
      <w:r w:rsidRPr="006F46DB">
        <w:rPr>
          <w:szCs w:val="18"/>
        </w:rPr>
        <w:t>并不要求</w:t>
      </w:r>
      <w:r w:rsidRPr="006F46DB">
        <w:rPr>
          <w:b/>
          <w:bCs/>
          <w:i/>
          <w:szCs w:val="18"/>
        </w:rPr>
        <w:t>T</w:t>
      </w:r>
      <w:r w:rsidRPr="006F46DB">
        <w:rPr>
          <w:szCs w:val="18"/>
        </w:rPr>
        <w:t>必须包含成功测试用例或必须包含失败测试用例</w:t>
      </w:r>
      <w:r w:rsidRPr="006F46DB">
        <w:rPr>
          <w:szCs w:val="18"/>
        </w:rPr>
        <w:t>.</w:t>
      </w:r>
      <w:r w:rsidRPr="006F46DB">
        <w:rPr>
          <w:b/>
          <w:bCs/>
          <w:i/>
          <w:szCs w:val="18"/>
        </w:rPr>
        <w:t>T</w:t>
      </w:r>
      <w:r w:rsidRPr="006F46DB">
        <w:rPr>
          <w:szCs w:val="18"/>
        </w:rPr>
        <w:t>可以仅包含成功测试用例</w:t>
      </w:r>
      <w:r w:rsidRPr="006F46DB">
        <w:rPr>
          <w:szCs w:val="18"/>
        </w:rPr>
        <w:t>,</w:t>
      </w:r>
      <w:r w:rsidRPr="006F46DB">
        <w:rPr>
          <w:szCs w:val="18"/>
        </w:rPr>
        <w:t>也可以仅包含失败测试用例</w:t>
      </w:r>
      <w:r w:rsidRPr="006F46DB">
        <w:rPr>
          <w:szCs w:val="18"/>
        </w:rPr>
        <w:t>,</w:t>
      </w:r>
      <w:r w:rsidRPr="006F46DB">
        <w:rPr>
          <w:szCs w:val="18"/>
        </w:rPr>
        <w:t>也可以既包含成功测试用例又包含失败测试用例</w:t>
      </w:r>
      <w:r w:rsidRPr="006F46DB">
        <w:rPr>
          <w:szCs w:val="18"/>
        </w:rPr>
        <w:t>.</w:t>
      </w:r>
      <w:r w:rsidRPr="006F46DB">
        <w:rPr>
          <w:szCs w:val="18"/>
        </w:rPr>
        <w:t>所以</w:t>
      </w:r>
      <w:r w:rsidRPr="006F46DB">
        <w:rPr>
          <w:szCs w:val="18"/>
        </w:rPr>
        <w:t>,</w:t>
      </w:r>
      <w:r w:rsidRPr="006F46DB">
        <w:t>本文训练集数据量要求宽松</w:t>
      </w:r>
      <w:r w:rsidRPr="006F46DB">
        <w:t>,</w:t>
      </w:r>
      <w:r w:rsidRPr="006F46DB">
        <w:t>并不要求</w:t>
      </w:r>
      <w:r w:rsidRPr="006F46DB">
        <w:rPr>
          <w:color w:val="222222"/>
        </w:rPr>
        <w:t>失败的输入和成功的输入各占一半保持均衡</w:t>
      </w:r>
      <w:r w:rsidRPr="006F46DB">
        <w:rPr>
          <w:color w:val="222222"/>
        </w:rPr>
        <w:t>.</w:t>
      </w:r>
    </w:p>
    <w:p w14:paraId="57C08F70" w14:textId="77777777" w:rsidR="001914F6" w:rsidRPr="006F46DB" w:rsidRDefault="001914F6" w:rsidP="001914F6">
      <w:pPr>
        <w:ind w:firstLine="280"/>
        <w:rPr>
          <w:szCs w:val="18"/>
        </w:rPr>
      </w:pPr>
      <w:r w:rsidRPr="006F46DB">
        <w:rPr>
          <w:szCs w:val="18"/>
        </w:rPr>
        <w:t>本文测试预言生成算法在实际项目应用中可以迭代</w:t>
      </w:r>
      <w:r w:rsidRPr="006F46DB">
        <w:rPr>
          <w:szCs w:val="18"/>
        </w:rPr>
        <w:t>“</w:t>
      </w:r>
      <w:r w:rsidRPr="006F46DB">
        <w:rPr>
          <w:szCs w:val="18"/>
        </w:rPr>
        <w:t>滚雪球</w:t>
      </w:r>
      <w:r w:rsidRPr="006F46DB">
        <w:rPr>
          <w:szCs w:val="18"/>
        </w:rPr>
        <w:t>”</w:t>
      </w:r>
      <w:r w:rsidRPr="006F46DB">
        <w:rPr>
          <w:szCs w:val="18"/>
        </w:rPr>
        <w:t>式生成新的高质量测试用例</w:t>
      </w:r>
      <w:r w:rsidRPr="006F46DB">
        <w:rPr>
          <w:szCs w:val="18"/>
        </w:rPr>
        <w:t>.</w:t>
      </w:r>
      <w:r w:rsidRPr="006F46DB">
        <w:rPr>
          <w:szCs w:val="18"/>
        </w:rPr>
        <w:t>例如</w:t>
      </w:r>
      <w:r w:rsidRPr="006F46DB">
        <w:rPr>
          <w:szCs w:val="18"/>
        </w:rPr>
        <w:t>,</w:t>
      </w:r>
      <w:r w:rsidRPr="006F46DB">
        <w:rPr>
          <w:szCs w:val="18"/>
        </w:rPr>
        <w:t>在项目真实的测试实践中</w:t>
      </w:r>
      <w:r w:rsidRPr="006F46DB">
        <w:rPr>
          <w:szCs w:val="18"/>
        </w:rPr>
        <w:t>,</w:t>
      </w:r>
      <w:r w:rsidRPr="006F46DB">
        <w:rPr>
          <w:szCs w:val="18"/>
        </w:rPr>
        <w:t>如果已经运行了</w:t>
      </w:r>
      <w:r w:rsidRPr="006F46DB">
        <w:rPr>
          <w:szCs w:val="18"/>
        </w:rPr>
        <w:t>100</w:t>
      </w:r>
      <w:r w:rsidRPr="006F46DB">
        <w:rPr>
          <w:szCs w:val="18"/>
        </w:rPr>
        <w:t>个测试用例</w:t>
      </w:r>
      <w:r w:rsidRPr="006F46DB">
        <w:rPr>
          <w:szCs w:val="18"/>
        </w:rPr>
        <w:t>,</w:t>
      </w:r>
      <w:r w:rsidRPr="006F46DB">
        <w:rPr>
          <w:szCs w:val="18"/>
        </w:rPr>
        <w:t>都执行成功</w:t>
      </w:r>
      <w:r w:rsidRPr="006F46DB">
        <w:rPr>
          <w:szCs w:val="18"/>
        </w:rPr>
        <w:t>,</w:t>
      </w:r>
      <w:r w:rsidRPr="006F46DB">
        <w:rPr>
          <w:szCs w:val="18"/>
        </w:rPr>
        <w:t>那么对若干新的测试输入</w:t>
      </w:r>
      <w:r w:rsidRPr="006F46DB">
        <w:rPr>
          <w:szCs w:val="18"/>
        </w:rPr>
        <w:t>,</w:t>
      </w:r>
      <w:r w:rsidRPr="006F46DB">
        <w:rPr>
          <w:szCs w:val="18"/>
        </w:rPr>
        <w:t>可以用测试预言生成算法预测他们的输出成功还是失败</w:t>
      </w:r>
      <w:r w:rsidRPr="006F46DB">
        <w:rPr>
          <w:szCs w:val="18"/>
        </w:rPr>
        <w:t>,</w:t>
      </w:r>
      <w:r w:rsidRPr="006F46DB">
        <w:rPr>
          <w:szCs w:val="18"/>
        </w:rPr>
        <w:t>提示用户重点关注预测失败的新测试输入的执行</w:t>
      </w:r>
      <w:r w:rsidRPr="006F46DB">
        <w:rPr>
          <w:szCs w:val="18"/>
        </w:rPr>
        <w:t>.</w:t>
      </w:r>
    </w:p>
    <w:p w14:paraId="114BA6D7" w14:textId="77777777" w:rsidR="00797832" w:rsidRPr="006F46DB" w:rsidRDefault="00797832" w:rsidP="00797832">
      <w:pPr>
        <w:pStyle w:val="21"/>
        <w:spacing w:before="71" w:after="71"/>
        <w:rPr>
          <w:szCs w:val="18"/>
        </w:rPr>
      </w:pPr>
      <w:r w:rsidRPr="006F46DB">
        <w:rPr>
          <w:szCs w:val="18"/>
        </w:rPr>
        <w:t>测试预言生成的准确率问题</w:t>
      </w:r>
    </w:p>
    <w:p w14:paraId="1E4C2FD8" w14:textId="77777777" w:rsidR="001914F6" w:rsidRPr="006F46DB" w:rsidRDefault="001914F6" w:rsidP="001914F6">
      <w:pPr>
        <w:ind w:firstLine="280"/>
        <w:rPr>
          <w:szCs w:val="18"/>
        </w:rPr>
      </w:pPr>
      <w:r w:rsidRPr="006F46DB">
        <w:t>本文</w:t>
      </w:r>
      <w:r w:rsidRPr="006F46DB">
        <w:rPr>
          <w:szCs w:val="18"/>
        </w:rPr>
        <w:t>生成的某个新测试用例</w:t>
      </w:r>
      <w:r w:rsidR="00DD79E2" w:rsidRPr="006F46DB">
        <w:rPr>
          <w:i/>
          <w:szCs w:val="18"/>
        </w:rPr>
        <w:t>t</w:t>
      </w:r>
      <w:r w:rsidRPr="006F46DB">
        <w:rPr>
          <w:i/>
          <w:szCs w:val="18"/>
          <w:vertAlign w:val="subscript"/>
        </w:rPr>
        <w:t>new</w:t>
      </w:r>
      <w:r w:rsidRPr="006F46DB">
        <w:rPr>
          <w:szCs w:val="18"/>
        </w:rPr>
        <w:t>的测试预言准确率与下述几个方面的要素密切相关</w:t>
      </w:r>
      <w:r w:rsidRPr="006F46DB">
        <w:rPr>
          <w:szCs w:val="18"/>
        </w:rPr>
        <w:t>:</w:t>
      </w:r>
    </w:p>
    <w:p w14:paraId="6BD42B9C" w14:textId="77777777" w:rsidR="001914F6" w:rsidRPr="006F46DB" w:rsidRDefault="003F2D53" w:rsidP="001914F6">
      <w:pPr>
        <w:pStyle w:val="afff9"/>
        <w:numPr>
          <w:ilvl w:val="0"/>
          <w:numId w:val="34"/>
        </w:numPr>
        <w:ind w:firstLineChars="0"/>
        <w:rPr>
          <w:rFonts w:ascii="Times New Roman" w:hAnsi="Times New Roman"/>
          <w:sz w:val="18"/>
          <w:szCs w:val="18"/>
        </w:rPr>
      </w:pPr>
      <w:r>
        <w:rPr>
          <w:rFonts w:ascii="Times New Roman" w:hAnsi="Times New Roman" w:hint="eastAsia"/>
          <w:sz w:val="18"/>
          <w:szCs w:val="18"/>
        </w:rPr>
        <w:t>给定</w:t>
      </w:r>
      <w:r w:rsidRPr="006F46DB">
        <w:rPr>
          <w:rFonts w:ascii="Times New Roman" w:hAnsi="Times New Roman"/>
          <w:b/>
          <w:i/>
          <w:sz w:val="18"/>
          <w:szCs w:val="18"/>
        </w:rPr>
        <w:t>t</w:t>
      </w:r>
      <w:r w:rsidRPr="006F46DB">
        <w:rPr>
          <w:rFonts w:ascii="Times New Roman" w:hAnsi="Times New Roman"/>
          <w:b/>
          <w:i/>
          <w:sz w:val="18"/>
          <w:szCs w:val="18"/>
          <w:vertAlign w:val="subscript"/>
        </w:rPr>
        <w:t>new</w:t>
      </w:r>
      <w:r w:rsidR="00EC08B9">
        <w:rPr>
          <w:rFonts w:ascii="Times New Roman" w:hAnsi="Times New Roman" w:hint="eastAsia"/>
          <w:sz w:val="18"/>
          <w:szCs w:val="18"/>
        </w:rPr>
        <w:t>,</w:t>
      </w:r>
      <w:r w:rsidR="001914F6" w:rsidRPr="006F46DB">
        <w:rPr>
          <w:rFonts w:ascii="Times New Roman" w:hAnsi="Times New Roman"/>
          <w:sz w:val="18"/>
          <w:szCs w:val="18"/>
        </w:rPr>
        <w:t>与</w:t>
      </w:r>
      <w:r w:rsidR="00DD79E2" w:rsidRPr="006F46DB">
        <w:rPr>
          <w:rFonts w:ascii="Times New Roman" w:hAnsi="Times New Roman"/>
          <w:b/>
          <w:i/>
          <w:sz w:val="18"/>
          <w:szCs w:val="18"/>
        </w:rPr>
        <w:t>t</w:t>
      </w:r>
      <w:r w:rsidR="001914F6" w:rsidRPr="006F46DB">
        <w:rPr>
          <w:rFonts w:ascii="Times New Roman" w:hAnsi="Times New Roman"/>
          <w:b/>
          <w:i/>
          <w:sz w:val="18"/>
          <w:szCs w:val="18"/>
          <w:vertAlign w:val="subscript"/>
        </w:rPr>
        <w:t>new</w:t>
      </w:r>
      <w:r w:rsidR="001914F6" w:rsidRPr="006F46DB">
        <w:rPr>
          <w:rFonts w:ascii="Times New Roman" w:hAnsi="Times New Roman"/>
          <w:sz w:val="18"/>
          <w:szCs w:val="18"/>
        </w:rPr>
        <w:t>相似测试用例集合</w:t>
      </w:r>
      <w:r w:rsidR="001914F6" w:rsidRPr="006F46DB">
        <w:rPr>
          <w:rFonts w:ascii="Times New Roman" w:hAnsi="Times New Roman"/>
          <w:b/>
          <w:i/>
          <w:sz w:val="18"/>
          <w:szCs w:val="18"/>
        </w:rPr>
        <w:t>St</w:t>
      </w:r>
      <w:r w:rsidR="001914F6" w:rsidRPr="006F46DB">
        <w:rPr>
          <w:rFonts w:ascii="Times New Roman" w:hAnsi="Times New Roman"/>
          <w:sz w:val="18"/>
          <w:szCs w:val="18"/>
        </w:rPr>
        <w:t>相关</w:t>
      </w:r>
      <w:r w:rsidR="001914F6" w:rsidRPr="006F46DB">
        <w:rPr>
          <w:rFonts w:ascii="Times New Roman" w:hAnsi="Times New Roman"/>
          <w:b/>
          <w:i/>
          <w:sz w:val="18"/>
          <w:szCs w:val="18"/>
        </w:rPr>
        <w:t>,</w:t>
      </w:r>
      <w:r w:rsidR="00303FBB">
        <w:rPr>
          <w:rFonts w:ascii="Times New Roman" w:hAnsi="Times New Roman"/>
          <w:b/>
          <w:i/>
          <w:sz w:val="18"/>
          <w:szCs w:val="18"/>
        </w:rPr>
        <w:t xml:space="preserve"> </w:t>
      </w:r>
      <w:r w:rsidR="001914F6" w:rsidRPr="006F46DB">
        <w:rPr>
          <w:rFonts w:ascii="Times New Roman" w:hAnsi="Times New Roman"/>
          <w:b/>
          <w:i/>
          <w:sz w:val="18"/>
          <w:szCs w:val="18"/>
        </w:rPr>
        <w:t>St</w:t>
      </w:r>
      <w:r w:rsidR="001914F6" w:rsidRPr="006F46DB">
        <w:rPr>
          <w:rFonts w:ascii="Times New Roman" w:hAnsi="Times New Roman"/>
          <w:sz w:val="18"/>
          <w:szCs w:val="18"/>
        </w:rPr>
        <w:t>元素个数越多</w:t>
      </w:r>
      <w:r w:rsidR="001914F6" w:rsidRPr="006F46DB">
        <w:rPr>
          <w:rFonts w:ascii="Times New Roman" w:hAnsi="Times New Roman"/>
          <w:sz w:val="18"/>
          <w:szCs w:val="18"/>
        </w:rPr>
        <w:t xml:space="preserve">, </w:t>
      </w:r>
      <w:r w:rsidR="00A230EB">
        <w:rPr>
          <w:rFonts w:ascii="Times New Roman" w:hAnsi="Times New Roman" w:hint="eastAsia"/>
          <w:sz w:val="18"/>
          <w:szCs w:val="18"/>
        </w:rPr>
        <w:t>训练集质量越高</w:t>
      </w:r>
      <w:r w:rsidR="00EC08B9">
        <w:rPr>
          <w:rFonts w:ascii="Times New Roman" w:hAnsi="Times New Roman" w:hint="eastAsia"/>
          <w:sz w:val="18"/>
          <w:szCs w:val="18"/>
        </w:rPr>
        <w:t>,</w:t>
      </w:r>
      <w:r w:rsidR="001914F6" w:rsidRPr="006F46DB">
        <w:rPr>
          <w:rFonts w:ascii="Times New Roman" w:hAnsi="Times New Roman"/>
          <w:sz w:val="18"/>
          <w:szCs w:val="18"/>
        </w:rPr>
        <w:t>预测结果趋于越精确</w:t>
      </w:r>
      <w:r w:rsidR="001154CC">
        <w:rPr>
          <w:rFonts w:ascii="Times New Roman" w:hAnsi="Times New Roman" w:hint="eastAsia"/>
          <w:sz w:val="18"/>
          <w:szCs w:val="18"/>
        </w:rPr>
        <w:t>.</w:t>
      </w:r>
    </w:p>
    <w:p w14:paraId="4599FE13" w14:textId="77777777" w:rsidR="00D70380" w:rsidRPr="003F2D53" w:rsidRDefault="001914F6" w:rsidP="003F2D53">
      <w:pPr>
        <w:pStyle w:val="afff9"/>
        <w:numPr>
          <w:ilvl w:val="0"/>
          <w:numId w:val="34"/>
        </w:numPr>
        <w:ind w:firstLineChars="0"/>
        <w:rPr>
          <w:rFonts w:ascii="Times New Roman" w:hAnsi="Times New Roman"/>
          <w:sz w:val="18"/>
          <w:szCs w:val="20"/>
        </w:rPr>
      </w:pPr>
      <w:r w:rsidRPr="006F46DB">
        <w:rPr>
          <w:rFonts w:ascii="Times New Roman" w:hAnsi="Times New Roman"/>
          <w:sz w:val="18"/>
          <w:szCs w:val="20"/>
        </w:rPr>
        <w:t>与各断点处敏感变量集的成功或失败的揭示能力相关</w:t>
      </w:r>
      <w:r w:rsidRPr="006F46DB">
        <w:rPr>
          <w:rFonts w:ascii="Times New Roman" w:hAnsi="Times New Roman"/>
          <w:sz w:val="18"/>
          <w:szCs w:val="20"/>
        </w:rPr>
        <w:t>,</w:t>
      </w:r>
      <w:r w:rsidRPr="006F46DB">
        <w:rPr>
          <w:rFonts w:ascii="Times New Roman" w:hAnsi="Times New Roman"/>
          <w:sz w:val="18"/>
          <w:szCs w:val="20"/>
        </w:rPr>
        <w:t>例如</w:t>
      </w:r>
      <w:r w:rsidRPr="006F46DB">
        <w:rPr>
          <w:rFonts w:ascii="Times New Roman" w:hAnsi="Times New Roman"/>
          <w:sz w:val="18"/>
          <w:szCs w:val="20"/>
        </w:rPr>
        <w:t>,</w:t>
      </w:r>
      <w:r w:rsidRPr="006F46DB">
        <w:rPr>
          <w:rFonts w:ascii="Times New Roman" w:hAnsi="Times New Roman"/>
          <w:sz w:val="18"/>
          <w:szCs w:val="20"/>
        </w:rPr>
        <w:t>枚举变量、布尔变量及取值为离散值的变量</w:t>
      </w:r>
      <w:r w:rsidRPr="006F46DB">
        <w:rPr>
          <w:rFonts w:ascii="Times New Roman" w:hAnsi="Times New Roman"/>
          <w:sz w:val="18"/>
          <w:szCs w:val="20"/>
        </w:rPr>
        <w:t>,</w:t>
      </w:r>
      <w:r w:rsidRPr="006F46DB">
        <w:rPr>
          <w:rFonts w:ascii="Times New Roman" w:hAnsi="Times New Roman"/>
          <w:sz w:val="18"/>
          <w:szCs w:val="20"/>
        </w:rPr>
        <w:t>测试执行时</w:t>
      </w:r>
      <w:r w:rsidRPr="006F46DB">
        <w:rPr>
          <w:rFonts w:ascii="Times New Roman" w:hAnsi="Times New Roman"/>
          <w:sz w:val="18"/>
          <w:szCs w:val="20"/>
        </w:rPr>
        <w:t>,</w:t>
      </w:r>
      <w:r w:rsidRPr="006F46DB">
        <w:rPr>
          <w:rFonts w:ascii="Times New Roman" w:hAnsi="Times New Roman"/>
          <w:sz w:val="18"/>
          <w:szCs w:val="20"/>
        </w:rPr>
        <w:t>它们的取值较为集中而且重复率较高</w:t>
      </w:r>
      <w:r w:rsidRPr="006F46DB">
        <w:rPr>
          <w:rFonts w:ascii="Times New Roman" w:hAnsi="Times New Roman"/>
          <w:sz w:val="18"/>
          <w:szCs w:val="20"/>
        </w:rPr>
        <w:t>,</w:t>
      </w:r>
      <w:r w:rsidRPr="006F46DB">
        <w:rPr>
          <w:rFonts w:ascii="Times New Roman" w:hAnsi="Times New Roman"/>
          <w:sz w:val="18"/>
          <w:szCs w:val="20"/>
        </w:rPr>
        <w:t>所以</w:t>
      </w:r>
      <w:r w:rsidRPr="006F46DB">
        <w:rPr>
          <w:rFonts w:ascii="Times New Roman" w:hAnsi="Times New Roman"/>
          <w:sz w:val="18"/>
          <w:szCs w:val="20"/>
        </w:rPr>
        <w:t>,</w:t>
      </w:r>
      <w:r w:rsidRPr="006F46DB">
        <w:rPr>
          <w:rFonts w:ascii="Times New Roman" w:hAnsi="Times New Roman"/>
          <w:sz w:val="18"/>
          <w:szCs w:val="20"/>
        </w:rPr>
        <w:t>这些变量一定被作为敏感变量求解出来</w:t>
      </w:r>
      <w:r w:rsidRPr="006F46DB">
        <w:rPr>
          <w:rFonts w:ascii="Times New Roman" w:hAnsi="Times New Roman"/>
          <w:sz w:val="18"/>
          <w:szCs w:val="20"/>
        </w:rPr>
        <w:t>,</w:t>
      </w:r>
      <w:r w:rsidRPr="006F46DB">
        <w:rPr>
          <w:rFonts w:ascii="Times New Roman" w:hAnsi="Times New Roman"/>
          <w:sz w:val="18"/>
          <w:szCs w:val="20"/>
        </w:rPr>
        <w:t>他们揭示程序成功或失败的能力更强</w:t>
      </w:r>
      <w:r w:rsidRPr="006F46DB">
        <w:rPr>
          <w:rFonts w:ascii="Times New Roman" w:hAnsi="Times New Roman"/>
          <w:sz w:val="18"/>
          <w:szCs w:val="20"/>
        </w:rPr>
        <w:t>.</w:t>
      </w:r>
      <w:bookmarkStart w:id="3" w:name="_Hlk529536699"/>
    </w:p>
    <w:bookmarkEnd w:id="3"/>
    <w:p w14:paraId="3FB5093A" w14:textId="77777777" w:rsidR="007C3FD4" w:rsidRPr="006F46DB" w:rsidRDefault="00D70380" w:rsidP="00AB420D">
      <w:pPr>
        <w:ind w:firstLine="280"/>
      </w:pPr>
      <w:r w:rsidRPr="006F46DB">
        <w:t>本文通过分析不同版本的故障发现</w:t>
      </w:r>
      <w:r w:rsidRPr="006F46DB">
        <w:t>,</w:t>
      </w:r>
      <w:r w:rsidRPr="006F46DB">
        <w:t>如果被测试程序的故障语句是每个测试用例一定执行的语句</w:t>
      </w:r>
      <w:r w:rsidRPr="006F46DB">
        <w:t>,</w:t>
      </w:r>
      <w:r w:rsidR="00887577">
        <w:rPr>
          <w:rFonts w:hint="eastAsia"/>
        </w:rPr>
        <w:t>与</w:t>
      </w:r>
      <w:r w:rsidR="00887577" w:rsidRPr="006F46DB">
        <w:rPr>
          <w:b/>
          <w:i/>
          <w:szCs w:val="18"/>
        </w:rPr>
        <w:t>t</w:t>
      </w:r>
      <w:r w:rsidR="00887577" w:rsidRPr="006F46DB">
        <w:rPr>
          <w:b/>
          <w:i/>
          <w:szCs w:val="18"/>
          <w:vertAlign w:val="subscript"/>
        </w:rPr>
        <w:t>new</w:t>
      </w:r>
      <w:r w:rsidR="00887577" w:rsidRPr="006F46DB">
        <w:rPr>
          <w:szCs w:val="18"/>
        </w:rPr>
        <w:t>相似测试用例</w:t>
      </w:r>
      <w:r w:rsidR="00887577" w:rsidRPr="00887577">
        <w:rPr>
          <w:rFonts w:hint="eastAsia"/>
        </w:rPr>
        <w:t>个数较多</w:t>
      </w:r>
      <w:r w:rsidR="00EC08B9">
        <w:rPr>
          <w:rFonts w:hint="eastAsia"/>
        </w:rPr>
        <w:t>,</w:t>
      </w:r>
      <w:r w:rsidRPr="006F46DB">
        <w:t>我们的方法生成测试预言的准确率为</w:t>
      </w:r>
      <w:r w:rsidRPr="006F46DB">
        <w:t>100%,</w:t>
      </w:r>
      <w:r w:rsidRPr="006F46DB">
        <w:t>例如</w:t>
      </w:r>
      <w:r w:rsidRPr="006F46DB">
        <w:t>Tcas</w:t>
      </w:r>
      <w:r w:rsidRPr="006F46DB">
        <w:t>的</w:t>
      </w:r>
      <w:r w:rsidRPr="006F46DB">
        <w:t>V3</w:t>
      </w:r>
      <w:r w:rsidRPr="006F46DB">
        <w:t>、</w:t>
      </w:r>
      <w:r w:rsidRPr="006F46DB">
        <w:t>V7</w:t>
      </w:r>
      <w:r w:rsidRPr="006F46DB">
        <w:t>等</w:t>
      </w:r>
      <w:r w:rsidRPr="006F46DB">
        <w:t>V8</w:t>
      </w:r>
      <w:r w:rsidRPr="006F46DB">
        <w:t>版本</w:t>
      </w:r>
      <w:r w:rsidRPr="006F46DB">
        <w:t>.</w:t>
      </w:r>
      <w:r w:rsidRPr="006F46DB">
        <w:t>如果被测试程序的故障语句是</w:t>
      </w:r>
      <w:r w:rsidRPr="006F46DB">
        <w:t>if</w:t>
      </w:r>
      <w:r w:rsidRPr="006F46DB">
        <w:t>或</w:t>
      </w:r>
      <w:r w:rsidRPr="006F46DB">
        <w:t>while</w:t>
      </w:r>
      <w:r w:rsidRPr="006F46DB">
        <w:t>中</w:t>
      </w:r>
      <w:r w:rsidR="00F02E74">
        <w:rPr>
          <w:rFonts w:hint="eastAsia"/>
        </w:rPr>
        <w:t>的</w:t>
      </w:r>
      <w:r w:rsidRPr="006F46DB">
        <w:t>语句</w:t>
      </w:r>
      <w:r w:rsidRPr="006F46DB">
        <w:t>,</w:t>
      </w:r>
      <w:r w:rsidRPr="006F46DB">
        <w:t>其对于测试输入集合而言</w:t>
      </w:r>
      <w:r w:rsidRPr="006F46DB">
        <w:t>,</w:t>
      </w:r>
      <w:r w:rsidRPr="006F46DB">
        <w:t>故障语句未必遇到每个测试用例都执行</w:t>
      </w:r>
      <w:r w:rsidRPr="006F46DB">
        <w:t>,</w:t>
      </w:r>
      <w:r w:rsidRPr="006F46DB">
        <w:t>故障语句执行次数越少</w:t>
      </w:r>
      <w:r w:rsidRPr="006F46DB">
        <w:t>,</w:t>
      </w:r>
      <w:r w:rsidRPr="006F46DB">
        <w:t>预测准确率就越低</w:t>
      </w:r>
      <w:r w:rsidRPr="006F46DB">
        <w:t>.</w:t>
      </w:r>
      <w:r w:rsidRPr="006F46DB">
        <w:t>主要原因是故障语句执行次数少</w:t>
      </w:r>
      <w:r w:rsidRPr="006F46DB">
        <w:t>,</w:t>
      </w:r>
      <w:r w:rsidRPr="006F46DB">
        <w:t>导致与预测测试用例高度相似的测试用例过少</w:t>
      </w:r>
      <w:r w:rsidRPr="006F46DB">
        <w:t>,</w:t>
      </w:r>
      <w:r w:rsidRPr="006F46DB">
        <w:t>并且</w:t>
      </w:r>
      <w:r w:rsidRPr="006F46DB">
        <w:rPr>
          <w:szCs w:val="18"/>
        </w:rPr>
        <w:t>故障敏感变量的影响指标</w:t>
      </w:r>
      <w:r w:rsidRPr="006F46DB">
        <w:rPr>
          <w:szCs w:val="18"/>
        </w:rPr>
        <w:t>(</w:t>
      </w:r>
      <w:r w:rsidRPr="006F46DB">
        <w:rPr>
          <w:szCs w:val="18"/>
        </w:rPr>
        <w:t>揭示成功或失败的能力</w:t>
      </w:r>
      <w:r w:rsidRPr="006F46DB">
        <w:rPr>
          <w:szCs w:val="18"/>
        </w:rPr>
        <w:t>)</w:t>
      </w:r>
      <w:r w:rsidRPr="006F46DB">
        <w:rPr>
          <w:szCs w:val="18"/>
        </w:rPr>
        <w:t>明显下降</w:t>
      </w:r>
      <w:r w:rsidRPr="006F46DB">
        <w:rPr>
          <w:szCs w:val="18"/>
        </w:rPr>
        <w:t>,</w:t>
      </w:r>
      <w:r w:rsidRPr="006F46DB">
        <w:rPr>
          <w:szCs w:val="18"/>
        </w:rPr>
        <w:t>例如</w:t>
      </w:r>
      <w:r w:rsidR="00EC08B9">
        <w:rPr>
          <w:rFonts w:hint="eastAsia"/>
          <w:szCs w:val="18"/>
        </w:rPr>
        <w:t>,</w:t>
      </w:r>
      <w:r w:rsidRPr="006F46DB">
        <w:t>print_tokens</w:t>
      </w:r>
      <w:r w:rsidRPr="006F46DB">
        <w:t>的故障</w:t>
      </w:r>
      <w:r w:rsidRPr="006F46DB">
        <w:rPr>
          <w:szCs w:val="18"/>
        </w:rPr>
        <w:t>版本</w:t>
      </w:r>
      <w:r w:rsidR="002A1D60">
        <w:rPr>
          <w:rFonts w:hint="eastAsia"/>
          <w:szCs w:val="18"/>
        </w:rPr>
        <w:t>v4</w:t>
      </w:r>
      <w:r w:rsidR="00EC08B9">
        <w:rPr>
          <w:rFonts w:hint="eastAsia"/>
        </w:rPr>
        <w:t>,</w:t>
      </w:r>
      <w:r w:rsidR="002A1D60">
        <w:t>tcas</w:t>
      </w:r>
      <w:r w:rsidR="002A1D60">
        <w:rPr>
          <w:rFonts w:hint="eastAsia"/>
        </w:rPr>
        <w:t>的故障版本</w:t>
      </w:r>
      <w:r w:rsidR="002A1D60">
        <w:rPr>
          <w:rFonts w:hint="eastAsia"/>
        </w:rPr>
        <w:t>v33</w:t>
      </w:r>
      <w:r w:rsidR="00EC08B9">
        <w:rPr>
          <w:rFonts w:hint="eastAsia"/>
        </w:rPr>
        <w:t>,</w:t>
      </w:r>
      <w:r w:rsidR="002A1D60">
        <w:rPr>
          <w:rFonts w:hint="eastAsia"/>
        </w:rPr>
        <w:t>和</w:t>
      </w:r>
      <w:r w:rsidR="002A1D60">
        <w:t>replace</w:t>
      </w:r>
      <w:r w:rsidR="002A1D60">
        <w:rPr>
          <w:rFonts w:hint="eastAsia"/>
        </w:rPr>
        <w:t>的故障版本</w:t>
      </w:r>
      <w:r w:rsidR="002A1D60">
        <w:rPr>
          <w:rFonts w:hint="eastAsia"/>
        </w:rPr>
        <w:t>v16</w:t>
      </w:r>
      <w:r w:rsidR="002A1D60">
        <w:rPr>
          <w:rFonts w:hint="eastAsia"/>
        </w:rPr>
        <w:t>等</w:t>
      </w:r>
      <w:r w:rsidR="00EC08B9">
        <w:rPr>
          <w:rFonts w:hint="eastAsia"/>
        </w:rPr>
        <w:t>,</w:t>
      </w:r>
      <w:r w:rsidR="002A1D60">
        <w:rPr>
          <w:rFonts w:hint="eastAsia"/>
        </w:rPr>
        <w:t>它们的故障</w:t>
      </w:r>
      <w:r w:rsidR="00314CAA">
        <w:rPr>
          <w:rFonts w:hint="eastAsia"/>
        </w:rPr>
        <w:t>语句</w:t>
      </w:r>
      <w:r w:rsidR="002A1D60">
        <w:rPr>
          <w:rFonts w:hint="eastAsia"/>
        </w:rPr>
        <w:t>都</w:t>
      </w:r>
      <w:r w:rsidR="00314CAA">
        <w:rPr>
          <w:rFonts w:hint="eastAsia"/>
        </w:rPr>
        <w:t>在</w:t>
      </w:r>
      <w:r w:rsidR="002A1D60">
        <w:rPr>
          <w:rFonts w:hint="eastAsia"/>
        </w:rPr>
        <w:t>多</w:t>
      </w:r>
      <w:r w:rsidR="00314CAA">
        <w:rPr>
          <w:rFonts w:hint="eastAsia"/>
        </w:rPr>
        <w:t>层嵌套的</w:t>
      </w:r>
      <w:r w:rsidR="00314CAA">
        <w:rPr>
          <w:rFonts w:hint="eastAsia"/>
        </w:rPr>
        <w:t>if</w:t>
      </w:r>
      <w:r w:rsidR="00314CAA">
        <w:rPr>
          <w:rFonts w:hint="eastAsia"/>
        </w:rPr>
        <w:t>判断条件中</w:t>
      </w:r>
      <w:r w:rsidR="00EC08B9">
        <w:rPr>
          <w:rFonts w:hint="eastAsia"/>
        </w:rPr>
        <w:t>,</w:t>
      </w:r>
      <w:r w:rsidR="008B2EEF">
        <w:rPr>
          <w:rFonts w:hint="eastAsia"/>
        </w:rPr>
        <w:t>通过</w:t>
      </w:r>
      <w:r w:rsidR="00FC2BD4">
        <w:rPr>
          <w:rFonts w:hint="eastAsia"/>
        </w:rPr>
        <w:t>其它条件不变</w:t>
      </w:r>
      <w:r w:rsidR="00EC08B9">
        <w:rPr>
          <w:rFonts w:hint="eastAsia"/>
        </w:rPr>
        <w:t>,</w:t>
      </w:r>
      <w:r w:rsidR="00FC2BD4">
        <w:rPr>
          <w:rFonts w:hint="eastAsia"/>
        </w:rPr>
        <w:t>增加相似测试用例的</w:t>
      </w:r>
      <w:r w:rsidR="008B2EEF">
        <w:rPr>
          <w:rFonts w:hint="eastAsia"/>
        </w:rPr>
        <w:t>控制实验</w:t>
      </w:r>
      <w:r w:rsidR="00EC08B9">
        <w:rPr>
          <w:rFonts w:hint="eastAsia"/>
        </w:rPr>
        <w:t>,</w:t>
      </w:r>
      <w:r w:rsidR="008B2EEF">
        <w:rPr>
          <w:rFonts w:hint="eastAsia"/>
        </w:rPr>
        <w:t>我们发现如果增加</w:t>
      </w:r>
      <w:r w:rsidR="005B1107">
        <w:rPr>
          <w:rFonts w:hint="eastAsia"/>
        </w:rPr>
        <w:t>相似测试用例集合</w:t>
      </w:r>
      <w:r w:rsidR="008B2EEF">
        <w:rPr>
          <w:rFonts w:hint="eastAsia"/>
        </w:rPr>
        <w:t>中的个数</w:t>
      </w:r>
      <w:r w:rsidR="00EC08B9">
        <w:rPr>
          <w:rFonts w:hint="eastAsia"/>
        </w:rPr>
        <w:t>,</w:t>
      </w:r>
      <w:r w:rsidR="008B2EEF">
        <w:rPr>
          <w:rFonts w:hint="eastAsia"/>
        </w:rPr>
        <w:t>它们的预测结果会</w:t>
      </w:r>
      <w:r w:rsidR="00FC2BD4">
        <w:rPr>
          <w:rFonts w:hint="eastAsia"/>
        </w:rPr>
        <w:t>进一步</w:t>
      </w:r>
      <w:r w:rsidR="008B2EEF">
        <w:rPr>
          <w:rFonts w:hint="eastAsia"/>
        </w:rPr>
        <w:t>提高</w:t>
      </w:r>
      <w:r w:rsidRPr="006F46DB">
        <w:t>.</w:t>
      </w:r>
      <w:r w:rsidR="00194D71" w:rsidRPr="006F46DB">
        <w:t>这也印证了与</w:t>
      </w:r>
      <w:r w:rsidR="00F02E74">
        <w:rPr>
          <w:rFonts w:hint="eastAsia"/>
        </w:rPr>
        <w:t>测试预言</w:t>
      </w:r>
      <w:r w:rsidR="00194D71" w:rsidRPr="006F46DB">
        <w:t>准确率相关的</w:t>
      </w:r>
      <w:proofErr w:type="gramStart"/>
      <w:r w:rsidR="00194D71" w:rsidRPr="006F46DB">
        <w:t>上述第</w:t>
      </w:r>
      <w:r w:rsidR="00194D71" w:rsidRPr="006F46DB">
        <w:t>1</w:t>
      </w:r>
      <w:proofErr w:type="gramEnd"/>
      <w:r w:rsidR="00194D71" w:rsidRPr="006F46DB">
        <w:t>)</w:t>
      </w:r>
      <w:r w:rsidR="00194D71" w:rsidRPr="006F46DB">
        <w:t>和</w:t>
      </w:r>
      <w:r w:rsidR="00194D71" w:rsidRPr="006F46DB">
        <w:t>2</w:t>
      </w:r>
      <w:r w:rsidR="00194D71" w:rsidRPr="006F46DB">
        <w:t>）要素</w:t>
      </w:r>
      <w:r w:rsidR="00B62B9B">
        <w:rPr>
          <w:rFonts w:hint="eastAsia"/>
        </w:rPr>
        <w:t>.</w:t>
      </w:r>
    </w:p>
    <w:p w14:paraId="1F2FC63F" w14:textId="77777777" w:rsidR="00194D71" w:rsidRPr="006F46DB" w:rsidRDefault="005921C9" w:rsidP="005921C9">
      <w:pPr>
        <w:pStyle w:val="21"/>
        <w:spacing w:before="71" w:after="71"/>
      </w:pPr>
      <w:r w:rsidRPr="006F46DB">
        <w:t>方法成本的评估</w:t>
      </w:r>
    </w:p>
    <w:p w14:paraId="06D52001" w14:textId="77777777" w:rsidR="001914F6" w:rsidRDefault="001914F6" w:rsidP="001914F6">
      <w:pPr>
        <w:ind w:firstLine="280"/>
        <w:rPr>
          <w:szCs w:val="18"/>
        </w:rPr>
      </w:pPr>
      <w:r w:rsidRPr="006F46DB">
        <w:rPr>
          <w:szCs w:val="18"/>
        </w:rPr>
        <w:t>目前</w:t>
      </w:r>
      <w:r w:rsidRPr="006F46DB">
        <w:rPr>
          <w:szCs w:val="18"/>
        </w:rPr>
        <w:t>,</w:t>
      </w:r>
      <w:r w:rsidRPr="006F46DB">
        <w:rPr>
          <w:szCs w:val="18"/>
        </w:rPr>
        <w:t>本文的方法未考虑多线程程序</w:t>
      </w:r>
      <w:r w:rsidRPr="006F46DB">
        <w:rPr>
          <w:szCs w:val="18"/>
        </w:rPr>
        <w:t>,</w:t>
      </w:r>
      <w:r w:rsidRPr="006F46DB">
        <w:rPr>
          <w:szCs w:val="18"/>
        </w:rPr>
        <w:t>以及通过界面与用户交互的图形界面程序</w:t>
      </w:r>
      <w:r w:rsidRPr="006F46DB">
        <w:rPr>
          <w:szCs w:val="18"/>
        </w:rPr>
        <w:t>.</w:t>
      </w:r>
      <w:r w:rsidRPr="006F46DB">
        <w:rPr>
          <w:szCs w:val="18"/>
        </w:rPr>
        <w:t>测试套件下被测试程序各断点处变量值集合相关信息收集的工作量较大</w:t>
      </w:r>
      <w:r w:rsidRPr="006F46DB">
        <w:rPr>
          <w:szCs w:val="18"/>
        </w:rPr>
        <w:t>,</w:t>
      </w:r>
      <w:r w:rsidRPr="006F46DB">
        <w:rPr>
          <w:szCs w:val="18"/>
        </w:rPr>
        <w:t>它是测试预言生成算法的主要开销</w:t>
      </w:r>
      <w:r w:rsidRPr="006F46DB">
        <w:rPr>
          <w:szCs w:val="18"/>
        </w:rPr>
        <w:t>,</w:t>
      </w:r>
      <w:r w:rsidRPr="006F46DB">
        <w:rPr>
          <w:szCs w:val="18"/>
        </w:rPr>
        <w:t>也是本文的主要缺点和代价</w:t>
      </w:r>
      <w:r w:rsidRPr="006F46DB">
        <w:rPr>
          <w:szCs w:val="18"/>
        </w:rPr>
        <w:t>.</w:t>
      </w:r>
    </w:p>
    <w:p w14:paraId="393973EC" w14:textId="77777777" w:rsidR="00FF72F8" w:rsidRDefault="00272077" w:rsidP="00AB3EE2">
      <w:pPr>
        <w:pStyle w:val="a3"/>
        <w:ind w:firstLine="372"/>
        <w:rPr>
          <w:szCs w:val="18"/>
        </w:rPr>
      </w:pPr>
      <w:r>
        <w:rPr>
          <w:rFonts w:hint="eastAsia"/>
          <w:szCs w:val="18"/>
        </w:rPr>
        <w:t>测试预言预测</w:t>
      </w:r>
      <w:r w:rsidR="00101F01" w:rsidRPr="00101F01">
        <w:rPr>
          <w:szCs w:val="18"/>
        </w:rPr>
        <w:t>速度受断点个数</w:t>
      </w:r>
      <w:r w:rsidR="00101F01" w:rsidRPr="00101F01">
        <w:rPr>
          <w:szCs w:val="18"/>
        </w:rPr>
        <w:t>P</w:t>
      </w:r>
      <w:r w:rsidR="00101F01" w:rsidRPr="00101F01">
        <w:rPr>
          <w:szCs w:val="18"/>
        </w:rPr>
        <w:t>、</w:t>
      </w:r>
      <w:r w:rsidR="0074140E">
        <w:rPr>
          <w:rFonts w:hint="eastAsia"/>
          <w:szCs w:val="18"/>
        </w:rPr>
        <w:t>全部测试用例用例的个数</w:t>
      </w:r>
      <w:r w:rsidR="0074140E">
        <w:rPr>
          <w:rFonts w:hint="eastAsia"/>
          <w:szCs w:val="18"/>
        </w:rPr>
        <w:t>T</w:t>
      </w:r>
      <w:r w:rsidR="00101F01" w:rsidRPr="00101F01">
        <w:rPr>
          <w:szCs w:val="18"/>
        </w:rPr>
        <w:t>以及</w:t>
      </w:r>
      <w:r w:rsidR="00FF72F8">
        <w:rPr>
          <w:rFonts w:hint="eastAsia"/>
          <w:szCs w:val="18"/>
        </w:rPr>
        <w:t>与</w:t>
      </w:r>
      <w:proofErr w:type="gramStart"/>
      <w:r w:rsidR="00FF72F8">
        <w:rPr>
          <w:rFonts w:hint="eastAsia"/>
          <w:szCs w:val="18"/>
        </w:rPr>
        <w:t>待预测</w:t>
      </w:r>
      <w:proofErr w:type="gramEnd"/>
      <w:r w:rsidR="00FF72F8">
        <w:rPr>
          <w:rFonts w:hint="eastAsia"/>
          <w:szCs w:val="18"/>
        </w:rPr>
        <w:t>测试用例相似的</w:t>
      </w:r>
      <w:r w:rsidR="00264AEA">
        <w:rPr>
          <w:rFonts w:hint="eastAsia"/>
          <w:szCs w:val="18"/>
        </w:rPr>
        <w:t>测试用例</w:t>
      </w:r>
      <w:r w:rsidR="00101F01" w:rsidRPr="00101F01">
        <w:rPr>
          <w:szCs w:val="18"/>
        </w:rPr>
        <w:t>个数</w:t>
      </w:r>
      <w:r w:rsidR="0074140E">
        <w:rPr>
          <w:rFonts w:hint="eastAsia"/>
          <w:szCs w:val="18"/>
        </w:rPr>
        <w:t>N</w:t>
      </w:r>
      <w:r w:rsidR="00101F01" w:rsidRPr="00101F01">
        <w:rPr>
          <w:szCs w:val="18"/>
        </w:rPr>
        <w:t>的影响</w:t>
      </w:r>
      <w:r w:rsidR="000A4170">
        <w:rPr>
          <w:rFonts w:hint="eastAsia"/>
          <w:szCs w:val="18"/>
        </w:rPr>
        <w:t>.</w:t>
      </w:r>
      <w:r w:rsidR="009B24F6">
        <w:rPr>
          <w:rFonts w:hint="eastAsia"/>
          <w:szCs w:val="18"/>
        </w:rPr>
        <w:t>算法</w:t>
      </w:r>
      <w:r w:rsidR="009B24F6">
        <w:rPr>
          <w:rFonts w:hint="eastAsia"/>
          <w:szCs w:val="18"/>
        </w:rPr>
        <w:t>1</w:t>
      </w:r>
      <w:r w:rsidR="0074140E">
        <w:rPr>
          <w:rFonts w:hint="eastAsia"/>
          <w:szCs w:val="18"/>
        </w:rPr>
        <w:t>计算相似测试用例集合的复杂度为</w:t>
      </w:r>
      <w:r w:rsidR="0074140E" w:rsidRPr="00101F01">
        <w:rPr>
          <w:szCs w:val="18"/>
        </w:rPr>
        <w:t>O(</w:t>
      </w:r>
      <w:r w:rsidR="0074140E">
        <w:rPr>
          <w:rFonts w:hint="eastAsia"/>
          <w:szCs w:val="18"/>
        </w:rPr>
        <w:t>T</w:t>
      </w:r>
      <w:r w:rsidR="0074140E" w:rsidRPr="00101F01">
        <w:rPr>
          <w:szCs w:val="18"/>
          <w:vertAlign w:val="superscript"/>
        </w:rPr>
        <w:t>2</w:t>
      </w:r>
      <w:r w:rsidR="0074140E" w:rsidRPr="00101F01">
        <w:rPr>
          <w:szCs w:val="18"/>
        </w:rPr>
        <w:t>)</w:t>
      </w:r>
      <w:r w:rsidR="006D7FBD">
        <w:rPr>
          <w:rFonts w:hint="eastAsia"/>
          <w:szCs w:val="18"/>
        </w:rPr>
        <w:t>,</w:t>
      </w:r>
      <w:r w:rsidR="00101F01" w:rsidRPr="00101F01">
        <w:rPr>
          <w:szCs w:val="18"/>
        </w:rPr>
        <w:t>每增加一个断</w:t>
      </w:r>
      <w:r w:rsidR="006D7FBD">
        <w:rPr>
          <w:rFonts w:hint="eastAsia"/>
          <w:szCs w:val="18"/>
        </w:rPr>
        <w:t>,</w:t>
      </w:r>
      <w:r w:rsidR="002B39D2">
        <w:rPr>
          <w:rFonts w:hint="eastAsia"/>
          <w:szCs w:val="18"/>
        </w:rPr>
        <w:t>算法</w:t>
      </w:r>
      <w:r w:rsidR="002B39D2">
        <w:rPr>
          <w:rFonts w:hint="eastAsia"/>
          <w:szCs w:val="18"/>
        </w:rPr>
        <w:t>1</w:t>
      </w:r>
      <w:r w:rsidR="00101F01" w:rsidRPr="00101F01">
        <w:rPr>
          <w:szCs w:val="18"/>
        </w:rPr>
        <w:t>就要在该断点处执行获取内存</w:t>
      </w:r>
      <w:r w:rsidR="00264AEA">
        <w:rPr>
          <w:rFonts w:hint="eastAsia"/>
          <w:szCs w:val="18"/>
        </w:rPr>
        <w:t>数据</w:t>
      </w:r>
      <w:r w:rsidR="00101F01" w:rsidRPr="00101F01">
        <w:rPr>
          <w:szCs w:val="18"/>
        </w:rPr>
        <w:t>、计算</w:t>
      </w:r>
      <w:r w:rsidR="00264AEA">
        <w:rPr>
          <w:rFonts w:hint="eastAsia"/>
          <w:szCs w:val="18"/>
        </w:rPr>
        <w:t>敏感</w:t>
      </w:r>
      <w:r w:rsidR="00101F01" w:rsidRPr="00101F01">
        <w:rPr>
          <w:szCs w:val="18"/>
        </w:rPr>
        <w:t>变量集</w:t>
      </w:r>
      <w:r w:rsidR="00870F2B">
        <w:rPr>
          <w:rFonts w:hint="eastAsia"/>
          <w:szCs w:val="18"/>
        </w:rPr>
        <w:t>和门限值</w:t>
      </w:r>
      <w:r w:rsidR="00101F01" w:rsidRPr="00101F01">
        <w:rPr>
          <w:szCs w:val="18"/>
        </w:rPr>
        <w:t>等操作</w:t>
      </w:r>
      <w:r w:rsidR="006D7FBD">
        <w:rPr>
          <w:rFonts w:hint="eastAsia"/>
          <w:szCs w:val="18"/>
        </w:rPr>
        <w:t>,</w:t>
      </w:r>
      <w:r w:rsidR="00101F01" w:rsidRPr="00101F01">
        <w:rPr>
          <w:szCs w:val="18"/>
        </w:rPr>
        <w:t>因此</w:t>
      </w:r>
      <w:r w:rsidR="00264AEA">
        <w:rPr>
          <w:rFonts w:hint="eastAsia"/>
          <w:szCs w:val="18"/>
        </w:rPr>
        <w:t>算法</w:t>
      </w:r>
      <w:r w:rsidR="00264AEA">
        <w:rPr>
          <w:rFonts w:hint="eastAsia"/>
          <w:szCs w:val="18"/>
        </w:rPr>
        <w:t>1</w:t>
      </w:r>
      <w:r w:rsidR="00101F01" w:rsidRPr="00101F01">
        <w:rPr>
          <w:szCs w:val="18"/>
        </w:rPr>
        <w:t>的效率与</w:t>
      </w:r>
      <w:r w:rsidR="00101F01" w:rsidRPr="00101F01">
        <w:rPr>
          <w:szCs w:val="18"/>
        </w:rPr>
        <w:t>P</w:t>
      </w:r>
      <w:r w:rsidR="00101F01" w:rsidRPr="00101F01">
        <w:rPr>
          <w:szCs w:val="18"/>
        </w:rPr>
        <w:t>呈线性关系</w:t>
      </w:r>
      <w:r w:rsidR="000A4170">
        <w:rPr>
          <w:rFonts w:hint="eastAsia"/>
          <w:szCs w:val="18"/>
        </w:rPr>
        <w:t>.</w:t>
      </w:r>
      <w:r w:rsidR="00264AEA">
        <w:rPr>
          <w:rFonts w:hint="eastAsia"/>
          <w:szCs w:val="18"/>
        </w:rPr>
        <w:t>算法</w:t>
      </w:r>
      <w:r w:rsidR="00264AEA">
        <w:rPr>
          <w:rFonts w:hint="eastAsia"/>
          <w:szCs w:val="18"/>
        </w:rPr>
        <w:t>2</w:t>
      </w:r>
      <w:r w:rsidR="00264AEA">
        <w:rPr>
          <w:rFonts w:hint="eastAsia"/>
          <w:szCs w:val="18"/>
        </w:rPr>
        <w:t>比较相似测试用例集合中</w:t>
      </w:r>
      <w:r w:rsidR="00101F01" w:rsidRPr="00101F01">
        <w:rPr>
          <w:szCs w:val="18"/>
        </w:rPr>
        <w:t>成功输入（</w:t>
      </w:r>
      <w:proofErr w:type="gramStart"/>
      <w:r w:rsidR="00101F01" w:rsidRPr="00101F01">
        <w:rPr>
          <w:szCs w:val="18"/>
        </w:rPr>
        <w:t>令程序</w:t>
      </w:r>
      <w:proofErr w:type="gramEnd"/>
      <w:r w:rsidR="00101F01" w:rsidRPr="00101F01">
        <w:rPr>
          <w:szCs w:val="18"/>
        </w:rPr>
        <w:t>执行成功的输入）与失败输入（</w:t>
      </w:r>
      <w:proofErr w:type="gramStart"/>
      <w:r w:rsidR="00101F01" w:rsidRPr="00101F01">
        <w:rPr>
          <w:szCs w:val="18"/>
        </w:rPr>
        <w:t>令程序</w:t>
      </w:r>
      <w:proofErr w:type="gramEnd"/>
      <w:r w:rsidR="00101F01" w:rsidRPr="00101F01">
        <w:rPr>
          <w:szCs w:val="18"/>
        </w:rPr>
        <w:t>执行失败的输入）的内存</w:t>
      </w:r>
      <w:r w:rsidR="00264AEA">
        <w:rPr>
          <w:rFonts w:hint="eastAsia"/>
          <w:szCs w:val="18"/>
        </w:rPr>
        <w:t>变量与其取值</w:t>
      </w:r>
      <w:r w:rsidR="006D7FBD">
        <w:rPr>
          <w:rFonts w:hint="eastAsia"/>
          <w:szCs w:val="18"/>
        </w:rPr>
        <w:t>,</w:t>
      </w:r>
      <w:r w:rsidR="00101F01" w:rsidRPr="00101F01">
        <w:rPr>
          <w:szCs w:val="18"/>
        </w:rPr>
        <w:t>计算</w:t>
      </w:r>
      <w:r w:rsidR="00264AEA">
        <w:rPr>
          <w:rFonts w:hint="eastAsia"/>
          <w:szCs w:val="18"/>
        </w:rPr>
        <w:t>敏感变量集合</w:t>
      </w:r>
      <w:r w:rsidR="006D7FBD">
        <w:rPr>
          <w:rFonts w:hint="eastAsia"/>
          <w:szCs w:val="18"/>
        </w:rPr>
        <w:t>,</w:t>
      </w:r>
      <w:r w:rsidR="00101F01" w:rsidRPr="00101F01">
        <w:rPr>
          <w:szCs w:val="18"/>
        </w:rPr>
        <w:t>该计算过程的复杂度为</w:t>
      </w:r>
      <w:r w:rsidR="00101F01" w:rsidRPr="00101F01">
        <w:rPr>
          <w:szCs w:val="18"/>
        </w:rPr>
        <w:t>O(</w:t>
      </w:r>
      <w:r w:rsidR="0074140E">
        <w:rPr>
          <w:rFonts w:hint="eastAsia"/>
          <w:szCs w:val="18"/>
        </w:rPr>
        <w:t>N</w:t>
      </w:r>
      <w:r w:rsidR="00264AEA" w:rsidRPr="00101F01">
        <w:rPr>
          <w:szCs w:val="18"/>
          <w:vertAlign w:val="superscript"/>
        </w:rPr>
        <w:t>2</w:t>
      </w:r>
      <w:r w:rsidR="00101F01" w:rsidRPr="00101F01">
        <w:rPr>
          <w:szCs w:val="18"/>
        </w:rPr>
        <w:t xml:space="preserve">) </w:t>
      </w:r>
      <w:r w:rsidR="000A4170">
        <w:rPr>
          <w:rFonts w:hint="eastAsia"/>
          <w:szCs w:val="18"/>
        </w:rPr>
        <w:t>.</w:t>
      </w:r>
      <w:r w:rsidR="00101F01" w:rsidRPr="00101F01">
        <w:rPr>
          <w:szCs w:val="18"/>
        </w:rPr>
        <w:t>最后</w:t>
      </w:r>
      <w:r w:rsidR="006D7FBD">
        <w:rPr>
          <w:rFonts w:hint="eastAsia"/>
          <w:szCs w:val="18"/>
        </w:rPr>
        <w:t>,</w:t>
      </w:r>
      <w:r w:rsidR="00F10608">
        <w:rPr>
          <w:rFonts w:hint="eastAsia"/>
          <w:szCs w:val="18"/>
        </w:rPr>
        <w:t>算法</w:t>
      </w:r>
      <w:r w:rsidR="00F10608">
        <w:rPr>
          <w:rFonts w:hint="eastAsia"/>
          <w:szCs w:val="18"/>
        </w:rPr>
        <w:t>3</w:t>
      </w:r>
      <w:r w:rsidR="00101F01" w:rsidRPr="00101F01">
        <w:rPr>
          <w:szCs w:val="18"/>
        </w:rPr>
        <w:t>在每个断点</w:t>
      </w:r>
      <w:proofErr w:type="gramStart"/>
      <w:r w:rsidR="00101F01" w:rsidRPr="00101F01">
        <w:rPr>
          <w:szCs w:val="18"/>
        </w:rPr>
        <w:t>处</w:t>
      </w:r>
      <w:r w:rsidR="00F10608">
        <w:rPr>
          <w:rFonts w:hint="eastAsia"/>
          <w:szCs w:val="18"/>
        </w:rPr>
        <w:t>计算</w:t>
      </w:r>
      <w:proofErr w:type="gramEnd"/>
      <w:r w:rsidR="00F10608">
        <w:rPr>
          <w:rFonts w:hint="eastAsia"/>
          <w:szCs w:val="18"/>
        </w:rPr>
        <w:t>门限值</w:t>
      </w:r>
      <w:r w:rsidR="006D7FBD">
        <w:rPr>
          <w:rFonts w:hint="eastAsia"/>
          <w:szCs w:val="18"/>
        </w:rPr>
        <w:t>,</w:t>
      </w:r>
      <w:r w:rsidR="00101F01" w:rsidRPr="00101F01">
        <w:rPr>
          <w:szCs w:val="18"/>
        </w:rPr>
        <w:t>所以每次计算</w:t>
      </w:r>
      <w:r w:rsidR="002966C5">
        <w:rPr>
          <w:rFonts w:hint="eastAsia"/>
          <w:szCs w:val="18"/>
        </w:rPr>
        <w:t>的</w:t>
      </w:r>
      <w:r w:rsidR="00101F01" w:rsidRPr="00101F01">
        <w:rPr>
          <w:szCs w:val="18"/>
        </w:rPr>
        <w:t>复杂度是</w:t>
      </w:r>
      <w:r w:rsidR="00101F01" w:rsidRPr="00101F01">
        <w:rPr>
          <w:szCs w:val="18"/>
        </w:rPr>
        <w:t>O(</w:t>
      </w:r>
      <w:r w:rsidR="0074140E">
        <w:rPr>
          <w:rFonts w:hint="eastAsia"/>
          <w:szCs w:val="18"/>
        </w:rPr>
        <w:t>N</w:t>
      </w:r>
      <w:r w:rsidR="002966C5" w:rsidRPr="00101F01">
        <w:rPr>
          <w:szCs w:val="18"/>
          <w:vertAlign w:val="superscript"/>
        </w:rPr>
        <w:t>2</w:t>
      </w:r>
      <w:r w:rsidR="00101F01" w:rsidRPr="00101F01">
        <w:rPr>
          <w:szCs w:val="18"/>
        </w:rPr>
        <w:t>)</w:t>
      </w:r>
      <w:r w:rsidR="000A4170">
        <w:rPr>
          <w:rFonts w:hint="eastAsia"/>
          <w:szCs w:val="18"/>
        </w:rPr>
        <w:t>.</w:t>
      </w:r>
      <w:r w:rsidR="00785F22">
        <w:rPr>
          <w:rFonts w:hint="eastAsia"/>
          <w:szCs w:val="18"/>
        </w:rPr>
        <w:t>由于算法</w:t>
      </w:r>
      <w:r w:rsidR="00785F22">
        <w:rPr>
          <w:rFonts w:hint="eastAsia"/>
          <w:szCs w:val="18"/>
        </w:rPr>
        <w:t>1</w:t>
      </w:r>
      <w:r w:rsidR="00785F22">
        <w:rPr>
          <w:rFonts w:hint="eastAsia"/>
          <w:szCs w:val="18"/>
        </w:rPr>
        <w:t>调用了算法</w:t>
      </w:r>
      <w:r w:rsidR="00785F22">
        <w:rPr>
          <w:rFonts w:hint="eastAsia"/>
          <w:szCs w:val="18"/>
        </w:rPr>
        <w:t>2</w:t>
      </w:r>
      <w:r w:rsidR="00785F22">
        <w:rPr>
          <w:rFonts w:hint="eastAsia"/>
          <w:szCs w:val="18"/>
        </w:rPr>
        <w:t>和算法</w:t>
      </w:r>
      <w:r w:rsidR="00785F22">
        <w:rPr>
          <w:rFonts w:hint="eastAsia"/>
          <w:szCs w:val="18"/>
        </w:rPr>
        <w:t>3</w:t>
      </w:r>
      <w:r w:rsidR="006D7FBD">
        <w:rPr>
          <w:szCs w:val="18"/>
        </w:rPr>
        <w:t>,</w:t>
      </w:r>
      <w:r w:rsidR="005C5122" w:rsidRPr="00101F01">
        <w:rPr>
          <w:szCs w:val="18"/>
        </w:rPr>
        <w:t>综上所述</w:t>
      </w:r>
      <w:r w:rsidR="006D7FBD">
        <w:rPr>
          <w:rFonts w:hint="eastAsia"/>
          <w:szCs w:val="18"/>
        </w:rPr>
        <w:t>,</w:t>
      </w:r>
      <w:r w:rsidR="00785F22">
        <w:rPr>
          <w:rFonts w:hint="eastAsia"/>
          <w:szCs w:val="18"/>
        </w:rPr>
        <w:t>算法</w:t>
      </w:r>
      <w:r w:rsidR="00785F22">
        <w:rPr>
          <w:rFonts w:hint="eastAsia"/>
          <w:szCs w:val="18"/>
        </w:rPr>
        <w:t>1</w:t>
      </w:r>
      <w:r w:rsidR="00785F22">
        <w:rPr>
          <w:rFonts w:hint="eastAsia"/>
          <w:szCs w:val="18"/>
        </w:rPr>
        <w:t>的</w:t>
      </w:r>
      <w:r w:rsidR="00101F01" w:rsidRPr="00101F01">
        <w:rPr>
          <w:szCs w:val="18"/>
        </w:rPr>
        <w:t>算法复杂度较大</w:t>
      </w:r>
      <w:r w:rsidR="006D7FBD">
        <w:rPr>
          <w:rFonts w:hint="eastAsia"/>
          <w:szCs w:val="18"/>
        </w:rPr>
        <w:t>,</w:t>
      </w:r>
      <w:r w:rsidR="00101F01" w:rsidRPr="00101F01">
        <w:rPr>
          <w:szCs w:val="18"/>
        </w:rPr>
        <w:t>为</w:t>
      </w:r>
      <w:r w:rsidR="00101F01" w:rsidRPr="00101F01">
        <w:rPr>
          <w:szCs w:val="18"/>
        </w:rPr>
        <w:t>O(</w:t>
      </w:r>
      <w:r w:rsidR="00335500">
        <w:rPr>
          <w:rFonts w:hint="eastAsia"/>
          <w:szCs w:val="18"/>
        </w:rPr>
        <w:t>T</w:t>
      </w:r>
      <w:r w:rsidR="00335500" w:rsidRPr="00101F01">
        <w:rPr>
          <w:szCs w:val="18"/>
          <w:vertAlign w:val="superscript"/>
        </w:rPr>
        <w:t>2</w:t>
      </w:r>
      <w:r w:rsidR="00335500" w:rsidRPr="00335500">
        <w:rPr>
          <w:rFonts w:hint="eastAsia"/>
          <w:szCs w:val="18"/>
        </w:rPr>
        <w:t>+</w:t>
      </w:r>
      <w:r w:rsidR="00101F01" w:rsidRPr="00101F01">
        <w:rPr>
          <w:szCs w:val="18"/>
        </w:rPr>
        <w:t>P×</w:t>
      </w:r>
      <w:r w:rsidR="0074140E">
        <w:rPr>
          <w:rFonts w:hint="eastAsia"/>
          <w:szCs w:val="18"/>
        </w:rPr>
        <w:t>N</w:t>
      </w:r>
      <w:r w:rsidR="002240E1" w:rsidRPr="00101F01">
        <w:rPr>
          <w:szCs w:val="18"/>
          <w:vertAlign w:val="superscript"/>
        </w:rPr>
        <w:t>2</w:t>
      </w:r>
      <w:r w:rsidR="00101F01" w:rsidRPr="00101F01">
        <w:rPr>
          <w:szCs w:val="18"/>
        </w:rPr>
        <w:t>)</w:t>
      </w:r>
      <w:r w:rsidR="008D585A">
        <w:rPr>
          <w:rFonts w:hint="eastAsia"/>
          <w:szCs w:val="18"/>
        </w:rPr>
        <w:t>.</w:t>
      </w:r>
    </w:p>
    <w:p w14:paraId="6C20E8FE" w14:textId="77777777" w:rsidR="002329CC" w:rsidRPr="006F46DB" w:rsidRDefault="00910782" w:rsidP="008F1C70">
      <w:pPr>
        <w:pStyle w:val="1"/>
      </w:pPr>
      <w:r w:rsidRPr="006F46DB">
        <w:t>相关工作及结论</w:t>
      </w:r>
    </w:p>
    <w:p w14:paraId="45974452" w14:textId="77777777" w:rsidR="00111A2A" w:rsidRPr="006F46DB" w:rsidRDefault="008215EB" w:rsidP="000E06D9">
      <w:pPr>
        <w:pStyle w:val="a3"/>
        <w:ind w:firstLine="372"/>
      </w:pPr>
      <w:r w:rsidRPr="006F46DB">
        <w:t>一些</w:t>
      </w:r>
      <w:r w:rsidR="00174C05" w:rsidRPr="006F46DB">
        <w:t>研究</w:t>
      </w:r>
      <w:r w:rsidRPr="006F46DB">
        <w:t>成果</w:t>
      </w:r>
      <w:r w:rsidR="00174C05" w:rsidRPr="006F46DB">
        <w:t>需要</w:t>
      </w:r>
      <w:r w:rsidR="00D72D20" w:rsidRPr="006F46DB">
        <w:t>测试人员</w:t>
      </w:r>
      <w:r w:rsidR="00174C05" w:rsidRPr="006F46DB">
        <w:t>手动输入规格</w:t>
      </w:r>
      <w:r w:rsidR="00A04F5B" w:rsidRPr="006F46DB">
        <w:t>说明</w:t>
      </w:r>
      <w:r w:rsidRPr="006F46DB">
        <w:t>,</w:t>
      </w:r>
      <w:r w:rsidR="00174C05" w:rsidRPr="006F46DB">
        <w:t>或模型</w:t>
      </w:r>
      <w:r w:rsidRPr="006F46DB">
        <w:t>,</w:t>
      </w:r>
      <w:r w:rsidR="00174C05" w:rsidRPr="006F46DB">
        <w:t>或训练神经网络的方法</w:t>
      </w:r>
      <w:r w:rsidR="007A79C7" w:rsidRPr="006F46DB">
        <w:t>,</w:t>
      </w:r>
      <w:r w:rsidR="00174C05" w:rsidRPr="006F46DB">
        <w:t>辅助</w:t>
      </w:r>
      <w:r w:rsidR="00B20E9E" w:rsidRPr="006F46DB">
        <w:t>部分</w:t>
      </w:r>
      <w:r w:rsidR="00174C05" w:rsidRPr="006F46DB">
        <w:t>测试预言的自动生成</w:t>
      </w:r>
      <w:r w:rsidR="007A79C7" w:rsidRPr="006F46DB">
        <w:t>.</w:t>
      </w:r>
      <w:r w:rsidR="00174C05" w:rsidRPr="006F46DB">
        <w:t>例如</w:t>
      </w:r>
      <w:r w:rsidR="007A79C7" w:rsidRPr="006F46DB">
        <w:t>,</w:t>
      </w:r>
      <w:r w:rsidRPr="006F46DB">
        <w:t>1</w:t>
      </w:r>
      <w:r w:rsidR="00810EB7" w:rsidRPr="006F46DB">
        <w:t>)</w:t>
      </w:r>
      <w:r w:rsidR="0062308F" w:rsidRPr="006F46DB">
        <w:t>在回归测试中</w:t>
      </w:r>
      <w:r w:rsidR="007A79C7" w:rsidRPr="006F46DB">
        <w:t>,</w:t>
      </w:r>
      <w:r w:rsidR="00E9507D" w:rsidRPr="006F46DB">
        <w:t>一些研究基于规格说明和组件应用编程接口规范</w:t>
      </w:r>
      <w:r w:rsidR="00252294" w:rsidRPr="006F46DB">
        <w:t>,</w:t>
      </w:r>
      <w:r w:rsidR="00E9507D" w:rsidRPr="006F46DB">
        <w:t>应用</w:t>
      </w:r>
      <w:r w:rsidR="0048415B" w:rsidRPr="006F46DB">
        <w:t>人工神经网络自动生成</w:t>
      </w:r>
      <w:r w:rsidR="00E9507D" w:rsidRPr="006F46DB">
        <w:t>测试</w:t>
      </w:r>
      <w:r w:rsidR="00252294" w:rsidRPr="006F46DB">
        <w:t>预言</w:t>
      </w:r>
      <w:r w:rsidR="00E9507D" w:rsidRPr="006F46DB">
        <w:t>[</w:t>
      </w:r>
      <w:r w:rsidR="00E26386" w:rsidRPr="006F46DB">
        <w:t>3-6</w:t>
      </w:r>
      <w:r w:rsidR="00E9507D" w:rsidRPr="006F46DB">
        <w:t>]</w:t>
      </w:r>
      <w:r w:rsidR="00252294" w:rsidRPr="006F46DB">
        <w:t>,</w:t>
      </w:r>
      <w:r w:rsidR="0080157A" w:rsidRPr="006F46DB">
        <w:t>这些方法需要手工构造规格说明</w:t>
      </w:r>
      <w:r w:rsidR="00111A2A" w:rsidRPr="006F46DB">
        <w:t>;</w:t>
      </w:r>
      <w:r w:rsidR="00DA7CED" w:rsidRPr="006F46DB">
        <w:t xml:space="preserve"> </w:t>
      </w:r>
      <w:r w:rsidRPr="006F46DB">
        <w:t>2</w:t>
      </w:r>
      <w:r w:rsidR="00810EB7" w:rsidRPr="006F46DB">
        <w:t>)</w:t>
      </w:r>
      <w:r w:rsidR="002F248B" w:rsidRPr="006F46DB">
        <w:t>由测试者首先定义包含蜕变关系和数据挖掘算法的</w:t>
      </w:r>
      <w:r w:rsidR="002F248B" w:rsidRPr="006F46DB">
        <w:t>JML</w:t>
      </w:r>
      <w:r w:rsidR="002F248B" w:rsidRPr="006F46DB">
        <w:t>规格说明</w:t>
      </w:r>
      <w:r w:rsidR="007A79C7" w:rsidRPr="006F46DB">
        <w:t>,</w:t>
      </w:r>
      <w:r w:rsidR="002F248B" w:rsidRPr="006F46DB">
        <w:t>然后采用</w:t>
      </w:r>
      <w:hyperlink r:id="rId18" w:tgtFrame="_blank" w:history="1">
        <w:r w:rsidR="00174C05" w:rsidRPr="006F46DB">
          <w:t>蜕变测试技术</w:t>
        </w:r>
      </w:hyperlink>
      <w:r w:rsidR="002F248B" w:rsidRPr="006F46DB">
        <w:t>来产生测试预言</w:t>
      </w:r>
      <w:r w:rsidR="002F248B" w:rsidRPr="006F46DB">
        <w:t>[</w:t>
      </w:r>
      <w:r w:rsidR="00DE1AC7" w:rsidRPr="006F46DB">
        <w:t>7</w:t>
      </w:r>
      <w:r w:rsidR="002F248B" w:rsidRPr="006F46DB">
        <w:t>]</w:t>
      </w:r>
      <w:r w:rsidR="007A79C7" w:rsidRPr="006F46DB">
        <w:t>,</w:t>
      </w:r>
      <w:r w:rsidR="00FC4190" w:rsidRPr="006F46DB">
        <w:t>中文参考文献</w:t>
      </w:r>
      <w:r w:rsidR="00FC4190" w:rsidRPr="006F46DB">
        <w:t>[1]</w:t>
      </w:r>
      <w:r w:rsidR="00FC4190" w:rsidRPr="006F46DB">
        <w:t>通过实验研究蜕变测试技术产生测试预言的有</w:t>
      </w:r>
      <w:r w:rsidR="00FC4190" w:rsidRPr="006F46DB">
        <w:lastRenderedPageBreak/>
        <w:t>效性</w:t>
      </w:r>
      <w:r w:rsidR="00111A2A" w:rsidRPr="006F46DB">
        <w:t>;</w:t>
      </w:r>
      <w:r w:rsidR="00DA7CED" w:rsidRPr="006F46DB">
        <w:t xml:space="preserve"> </w:t>
      </w:r>
      <w:r w:rsidR="00810EB7" w:rsidRPr="006F46DB">
        <w:t>3)</w:t>
      </w:r>
      <w:r w:rsidR="00863593" w:rsidRPr="006F46DB">
        <w:rPr>
          <w:kern w:val="0"/>
          <w:szCs w:val="18"/>
        </w:rPr>
        <w:t>ASTOOT</w:t>
      </w:r>
      <w:r w:rsidR="00863593" w:rsidRPr="006F46DB">
        <w:rPr>
          <w:kern w:val="0"/>
          <w:szCs w:val="18"/>
        </w:rPr>
        <w:t>通过检查两个不同的执行场景来产生测试预言</w:t>
      </w:r>
      <w:r w:rsidR="00863593" w:rsidRPr="006F46DB">
        <w:rPr>
          <w:kern w:val="0"/>
          <w:szCs w:val="18"/>
        </w:rPr>
        <w:t>,</w:t>
      </w:r>
      <w:r w:rsidR="00FB0DD8" w:rsidRPr="006F46DB">
        <w:rPr>
          <w:kern w:val="0"/>
          <w:szCs w:val="18"/>
        </w:rPr>
        <w:t>但是需要测试人员提供被测试系统的代数规格</w:t>
      </w:r>
      <w:r w:rsidR="00863593" w:rsidRPr="006F46DB">
        <w:rPr>
          <w:kern w:val="0"/>
          <w:szCs w:val="18"/>
        </w:rPr>
        <w:t>说明</w:t>
      </w:r>
      <w:r w:rsidR="00863593" w:rsidRPr="006F46DB">
        <w:rPr>
          <w:kern w:val="0"/>
          <w:szCs w:val="18"/>
        </w:rPr>
        <w:t>[8]</w:t>
      </w:r>
      <w:r w:rsidR="00111A2A" w:rsidRPr="006F46DB">
        <w:rPr>
          <w:kern w:val="0"/>
          <w:szCs w:val="18"/>
        </w:rPr>
        <w:t>;</w:t>
      </w:r>
      <w:r w:rsidR="00DA7CED" w:rsidRPr="006F46DB">
        <w:rPr>
          <w:kern w:val="0"/>
          <w:szCs w:val="18"/>
        </w:rPr>
        <w:t xml:space="preserve"> </w:t>
      </w:r>
      <w:r w:rsidR="00810EB7" w:rsidRPr="006F46DB">
        <w:t>4)</w:t>
      </w:r>
      <w:r w:rsidR="00A04F5B" w:rsidRPr="006F46DB">
        <w:t>Li N</w:t>
      </w:r>
      <w:r w:rsidR="00A04F5B" w:rsidRPr="006F46DB">
        <w:t>提出了基于模型的测试预言生成策略</w:t>
      </w:r>
      <w:r w:rsidR="007A79C7" w:rsidRPr="006F46DB">
        <w:t>,</w:t>
      </w:r>
      <w:r w:rsidR="00F9530B" w:rsidRPr="006F46DB">
        <w:t>包括</w:t>
      </w:r>
      <w:r w:rsidR="00967E2A" w:rsidRPr="006F46DB">
        <w:t>采用状态不变量</w:t>
      </w:r>
      <w:r w:rsidR="00F9530B" w:rsidRPr="006F46DB">
        <w:t>作为</w:t>
      </w:r>
      <w:r w:rsidR="00CD4134" w:rsidRPr="006F46DB">
        <w:t>基于</w:t>
      </w:r>
      <w:r w:rsidR="00F9530B" w:rsidRPr="006F46DB">
        <w:t>状态图测试预言</w:t>
      </w:r>
      <w:r w:rsidRPr="006F46DB">
        <w:t>生成的依据</w:t>
      </w:r>
      <w:r w:rsidR="00DE1AC7" w:rsidRPr="006F46DB">
        <w:t>[</w:t>
      </w:r>
      <w:r w:rsidR="00810EB7" w:rsidRPr="006F46DB">
        <w:t>9</w:t>
      </w:r>
      <w:r w:rsidR="00DE1AC7" w:rsidRPr="006F46DB">
        <w:t>]</w:t>
      </w:r>
      <w:r w:rsidR="00111A2A" w:rsidRPr="006F46DB">
        <w:t>;</w:t>
      </w:r>
      <w:r w:rsidR="00DA7CED" w:rsidRPr="006F46DB">
        <w:t xml:space="preserve"> </w:t>
      </w:r>
      <w:r w:rsidR="00111A2A" w:rsidRPr="006F46DB">
        <w:t>5) Guo H F. A</w:t>
      </w:r>
      <w:r w:rsidR="00111A2A" w:rsidRPr="006F46DB">
        <w:t>等首次提出一个通用的声明框架</w:t>
      </w:r>
      <w:r w:rsidR="00111A2A" w:rsidRPr="006F46DB">
        <w:t>,</w:t>
      </w:r>
      <w:r w:rsidR="00464C2F" w:rsidRPr="006F46DB">
        <w:t>该框架基于测试人员撰写的</w:t>
      </w:r>
      <w:r w:rsidR="00111A2A" w:rsidRPr="006F46DB">
        <w:t>语义和控制流图生成测试预言</w:t>
      </w:r>
      <w:r w:rsidR="002329CC" w:rsidRPr="006F46DB">
        <w:t>[12]</w:t>
      </w:r>
      <w:r w:rsidR="00A82C79" w:rsidRPr="006F46DB">
        <w:t>; 6)Wang</w:t>
      </w:r>
      <w:r w:rsidR="00A82C79" w:rsidRPr="006F46DB">
        <w:rPr>
          <w:color w:val="222222"/>
        </w:rPr>
        <w:t>等</w:t>
      </w:r>
      <w:r w:rsidR="00A82C79" w:rsidRPr="006F46DB">
        <w:rPr>
          <w:color w:val="222222"/>
        </w:rPr>
        <w:t>[15]</w:t>
      </w:r>
      <w:r w:rsidR="00A82C79" w:rsidRPr="006F46DB">
        <w:rPr>
          <w:color w:val="222222"/>
        </w:rPr>
        <w:t>利用支持向量机</w:t>
      </w:r>
      <w:r w:rsidR="00A82C79" w:rsidRPr="006F46DB">
        <w:rPr>
          <w:color w:val="222222"/>
        </w:rPr>
        <w:t>SVM</w:t>
      </w:r>
      <w:r w:rsidR="00A82C79" w:rsidRPr="006F46DB">
        <w:rPr>
          <w:color w:val="222222"/>
        </w:rPr>
        <w:t>作为监督的机器学习算法</w:t>
      </w:r>
      <w:r w:rsidR="007A79C7" w:rsidRPr="006F46DB">
        <w:rPr>
          <w:color w:val="222222"/>
        </w:rPr>
        <w:t>,</w:t>
      </w:r>
      <w:r w:rsidR="00A82C79" w:rsidRPr="006F46DB">
        <w:rPr>
          <w:color w:val="222222"/>
        </w:rPr>
        <w:t>测试人员采用智能测试预言库对被测试程序代码进行注释</w:t>
      </w:r>
      <w:r w:rsidR="00A82C79" w:rsidRPr="006F46DB">
        <w:rPr>
          <w:color w:val="222222"/>
        </w:rPr>
        <w:t>,</w:t>
      </w:r>
      <w:r w:rsidR="00A82C79" w:rsidRPr="006F46DB">
        <w:rPr>
          <w:color w:val="222222"/>
        </w:rPr>
        <w:t>根据函数调用收集测试跟踪信息</w:t>
      </w:r>
      <w:r w:rsidR="00A82C79" w:rsidRPr="006F46DB">
        <w:rPr>
          <w:color w:val="222222"/>
        </w:rPr>
        <w:t>,</w:t>
      </w:r>
      <w:r w:rsidR="006D084D" w:rsidRPr="006F46DB">
        <w:rPr>
          <w:color w:val="222222"/>
        </w:rPr>
        <w:t>对训练集中每个</w:t>
      </w:r>
      <w:r w:rsidR="00A82C79" w:rsidRPr="006F46DB">
        <w:rPr>
          <w:color w:val="222222"/>
        </w:rPr>
        <w:t>测试轨迹提取特征作为</w:t>
      </w:r>
      <w:r w:rsidR="00A82C79" w:rsidRPr="006F46DB">
        <w:rPr>
          <w:color w:val="222222"/>
        </w:rPr>
        <w:t>SVM</w:t>
      </w:r>
      <w:r w:rsidR="00A82C79" w:rsidRPr="006F46DB">
        <w:rPr>
          <w:color w:val="222222"/>
        </w:rPr>
        <w:t>算法的输入</w:t>
      </w:r>
      <w:r w:rsidR="007A79C7" w:rsidRPr="006F46DB">
        <w:rPr>
          <w:color w:val="222222"/>
        </w:rPr>
        <w:t>,</w:t>
      </w:r>
      <w:r w:rsidR="00A82C79" w:rsidRPr="006F46DB">
        <w:rPr>
          <w:color w:val="222222"/>
        </w:rPr>
        <w:t>然后使用构建的</w:t>
      </w:r>
      <w:r w:rsidR="00A82C79" w:rsidRPr="006F46DB">
        <w:rPr>
          <w:color w:val="222222"/>
        </w:rPr>
        <w:t>SVM</w:t>
      </w:r>
      <w:r w:rsidR="00A82C79" w:rsidRPr="006F46DB">
        <w:rPr>
          <w:color w:val="222222"/>
        </w:rPr>
        <w:t>模型作为测试预言</w:t>
      </w:r>
      <w:r w:rsidR="00A82C79" w:rsidRPr="006F46DB">
        <w:rPr>
          <w:color w:val="222222"/>
        </w:rPr>
        <w:t>,</w:t>
      </w:r>
      <w:r w:rsidR="00A82C79" w:rsidRPr="006F46DB">
        <w:rPr>
          <w:color w:val="222222"/>
        </w:rPr>
        <w:t>作者通过两个案例程序的实验结果阐释了方法的有效性</w:t>
      </w:r>
      <w:r w:rsidR="007A79C7" w:rsidRPr="006F46DB">
        <w:rPr>
          <w:color w:val="222222"/>
        </w:rPr>
        <w:t>.</w:t>
      </w:r>
    </w:p>
    <w:p w14:paraId="5724D4EE" w14:textId="77777777" w:rsidR="00485541" w:rsidRPr="006F46DB" w:rsidRDefault="00D72D20" w:rsidP="000E06D9">
      <w:pPr>
        <w:pStyle w:val="a3"/>
        <w:ind w:firstLine="372"/>
        <w:rPr>
          <w:color w:val="222222"/>
        </w:rPr>
      </w:pPr>
      <w:r w:rsidRPr="006F46DB">
        <w:rPr>
          <w:color w:val="222222"/>
        </w:rPr>
        <w:t>无需测试人员干预的</w:t>
      </w:r>
      <w:r w:rsidR="00033C9A" w:rsidRPr="006F46DB">
        <w:rPr>
          <w:color w:val="222222"/>
        </w:rPr>
        <w:t>测试预言</w:t>
      </w:r>
      <w:r w:rsidR="00FB7CE2" w:rsidRPr="006F46DB">
        <w:rPr>
          <w:color w:val="222222"/>
        </w:rPr>
        <w:t>自动生成</w:t>
      </w:r>
      <w:r w:rsidR="00033C9A" w:rsidRPr="006F46DB">
        <w:rPr>
          <w:color w:val="222222"/>
        </w:rPr>
        <w:t>方法</w:t>
      </w:r>
      <w:r w:rsidR="00033C9A" w:rsidRPr="006F46DB">
        <w:rPr>
          <w:color w:val="222222"/>
        </w:rPr>
        <w:t>.Arantes</w:t>
      </w:r>
      <w:r w:rsidR="00033C9A" w:rsidRPr="006F46DB">
        <w:rPr>
          <w:color w:val="222222"/>
        </w:rPr>
        <w:t>等采用逆向工程</w:t>
      </w:r>
      <w:r w:rsidR="00033C9A" w:rsidRPr="006F46DB">
        <w:rPr>
          <w:color w:val="222222"/>
        </w:rPr>
        <w:t>,</w:t>
      </w:r>
      <w:r w:rsidR="00033C9A" w:rsidRPr="006F46DB">
        <w:rPr>
          <w:color w:val="222222"/>
        </w:rPr>
        <w:t>通过静态和动态</w:t>
      </w:r>
      <w:r w:rsidRPr="006F46DB">
        <w:rPr>
          <w:color w:val="222222"/>
        </w:rPr>
        <w:t>源代码</w:t>
      </w:r>
      <w:r w:rsidR="00C45A46" w:rsidRPr="006F46DB">
        <w:rPr>
          <w:color w:val="222222"/>
        </w:rPr>
        <w:t>分析</w:t>
      </w:r>
      <w:r w:rsidRPr="006F46DB">
        <w:rPr>
          <w:color w:val="222222"/>
        </w:rPr>
        <w:t>的方式</w:t>
      </w:r>
      <w:r w:rsidR="00734262" w:rsidRPr="006F46DB">
        <w:rPr>
          <w:color w:val="222222"/>
        </w:rPr>
        <w:t>构造</w:t>
      </w:r>
      <w:r w:rsidR="00C45A46" w:rsidRPr="006F46DB">
        <w:rPr>
          <w:color w:val="222222"/>
        </w:rPr>
        <w:t>程序的一个结构化</w:t>
      </w:r>
      <w:r w:rsidR="00734262" w:rsidRPr="006F46DB">
        <w:rPr>
          <w:color w:val="222222"/>
        </w:rPr>
        <w:t>模型</w:t>
      </w:r>
      <w:r w:rsidR="00734262" w:rsidRPr="006F46DB">
        <w:rPr>
          <w:color w:val="222222"/>
        </w:rPr>
        <w:t>,</w:t>
      </w:r>
      <w:r w:rsidR="00734262" w:rsidRPr="006F46DB">
        <w:rPr>
          <w:color w:val="222222"/>
        </w:rPr>
        <w:t>然后基于该模型自动生成测试预言</w:t>
      </w:r>
      <w:r w:rsidR="00DB5901" w:rsidRPr="006F46DB">
        <w:rPr>
          <w:color w:val="222222"/>
        </w:rPr>
        <w:t>[</w:t>
      </w:r>
      <w:r w:rsidR="00810EB7" w:rsidRPr="006F46DB">
        <w:rPr>
          <w:color w:val="222222"/>
        </w:rPr>
        <w:t>10</w:t>
      </w:r>
      <w:r w:rsidR="00DB5901" w:rsidRPr="006F46DB">
        <w:rPr>
          <w:color w:val="222222"/>
        </w:rPr>
        <w:t>]</w:t>
      </w:r>
      <w:r w:rsidR="0062308F" w:rsidRPr="006F46DB">
        <w:rPr>
          <w:color w:val="222222"/>
        </w:rPr>
        <w:t>,</w:t>
      </w:r>
      <w:r w:rsidR="00C73611" w:rsidRPr="006F46DB">
        <w:rPr>
          <w:color w:val="222222"/>
        </w:rPr>
        <w:t>提出的方法检测</w:t>
      </w:r>
      <w:r w:rsidR="00C73611" w:rsidRPr="006F46DB">
        <w:rPr>
          <w:color w:val="222222"/>
        </w:rPr>
        <w:t>4</w:t>
      </w:r>
      <w:r w:rsidR="00C73611" w:rsidRPr="006F46DB">
        <w:rPr>
          <w:color w:val="222222"/>
        </w:rPr>
        <w:t>了个案例中的部分故障</w:t>
      </w:r>
      <w:r w:rsidR="00734262" w:rsidRPr="006F46DB">
        <w:rPr>
          <w:color w:val="222222"/>
        </w:rPr>
        <w:t>.</w:t>
      </w:r>
      <w:r w:rsidR="00105A14" w:rsidRPr="006F46DB">
        <w:rPr>
          <w:color w:val="222222"/>
        </w:rPr>
        <w:t>Goffi A</w:t>
      </w:r>
      <w:r w:rsidR="00105A14" w:rsidRPr="006F46DB">
        <w:rPr>
          <w:color w:val="222222"/>
        </w:rPr>
        <w:t>等借助</w:t>
      </w:r>
      <w:r w:rsidR="00E04BC6" w:rsidRPr="006F46DB">
        <w:rPr>
          <w:color w:val="222222"/>
        </w:rPr>
        <w:t>现代软件系统可以通过不同的执行顺序提供相同的功能</w:t>
      </w:r>
      <w:r w:rsidR="00105A14" w:rsidRPr="006F46DB">
        <w:rPr>
          <w:color w:val="222222"/>
        </w:rPr>
        <w:t>的特征</w:t>
      </w:r>
      <w:r w:rsidR="00105A14" w:rsidRPr="006F46DB">
        <w:rPr>
          <w:color w:val="222222"/>
        </w:rPr>
        <w:t>,</w:t>
      </w:r>
      <w:r w:rsidR="00105A14" w:rsidRPr="006F46DB">
        <w:rPr>
          <w:color w:val="222222"/>
        </w:rPr>
        <w:t>通过检查给定执行序列与所有可用的冗余和假设等效的执行序列之间的等价性</w:t>
      </w:r>
      <w:r w:rsidR="00105A14" w:rsidRPr="006F46DB">
        <w:rPr>
          <w:color w:val="222222"/>
        </w:rPr>
        <w:t>,</w:t>
      </w:r>
      <w:r w:rsidR="00105A14" w:rsidRPr="006F46DB">
        <w:rPr>
          <w:color w:val="222222"/>
        </w:rPr>
        <w:t>设计和开发了</w:t>
      </w:r>
      <w:r w:rsidR="00E04BC6" w:rsidRPr="006F46DB">
        <w:rPr>
          <w:color w:val="222222"/>
        </w:rPr>
        <w:t>一种完全自动化</w:t>
      </w:r>
      <w:r w:rsidR="00105A14" w:rsidRPr="006F46DB">
        <w:rPr>
          <w:color w:val="222222"/>
        </w:rPr>
        <w:t>产生测试预言的</w:t>
      </w:r>
      <w:r w:rsidR="00E04BC6" w:rsidRPr="006F46DB">
        <w:rPr>
          <w:color w:val="222222"/>
        </w:rPr>
        <w:t>技术</w:t>
      </w:r>
      <w:r w:rsidR="007A79C7" w:rsidRPr="006F46DB">
        <w:rPr>
          <w:color w:val="222222"/>
        </w:rPr>
        <w:t>,</w:t>
      </w:r>
      <w:r w:rsidR="00B72FCD" w:rsidRPr="006F46DB">
        <w:rPr>
          <w:color w:val="222222"/>
        </w:rPr>
        <w:t>方法生成的测试预言发现了多达</w:t>
      </w:r>
      <w:r w:rsidR="00B72FCD" w:rsidRPr="006F46DB">
        <w:rPr>
          <w:color w:val="222222"/>
        </w:rPr>
        <w:t>53</w:t>
      </w:r>
      <w:r w:rsidR="00B72FCD" w:rsidRPr="006F46DB">
        <w:rPr>
          <w:color w:val="222222"/>
        </w:rPr>
        <w:t>％的错误</w:t>
      </w:r>
      <w:r w:rsidR="007A79C7" w:rsidRPr="006F46DB">
        <w:rPr>
          <w:color w:val="222222"/>
        </w:rPr>
        <w:t>,</w:t>
      </w:r>
      <w:r w:rsidR="00B72FCD" w:rsidRPr="006F46DB">
        <w:rPr>
          <w:color w:val="222222"/>
        </w:rPr>
        <w:t>并</w:t>
      </w:r>
      <w:r w:rsidR="00953065" w:rsidRPr="006F46DB">
        <w:rPr>
          <w:color w:val="222222"/>
        </w:rPr>
        <w:t>对开发</w:t>
      </w:r>
      <w:r w:rsidR="00B72FCD" w:rsidRPr="006F46DB">
        <w:rPr>
          <w:color w:val="222222"/>
        </w:rPr>
        <w:t>人员</w:t>
      </w:r>
      <w:r w:rsidR="00953065" w:rsidRPr="006F46DB">
        <w:rPr>
          <w:color w:val="222222"/>
        </w:rPr>
        <w:t>撰写的</w:t>
      </w:r>
      <w:r w:rsidR="00B72FCD" w:rsidRPr="006F46DB">
        <w:rPr>
          <w:color w:val="222222"/>
        </w:rPr>
        <w:t>16</w:t>
      </w:r>
      <w:r w:rsidR="00B72FCD" w:rsidRPr="006F46DB">
        <w:rPr>
          <w:color w:val="222222"/>
        </w:rPr>
        <w:t>个案例中</w:t>
      </w:r>
      <w:r w:rsidR="00B72FCD" w:rsidRPr="006F46DB">
        <w:rPr>
          <w:color w:val="222222"/>
        </w:rPr>
        <w:t>4</w:t>
      </w:r>
      <w:r w:rsidR="00B72FCD" w:rsidRPr="006F46DB">
        <w:rPr>
          <w:color w:val="222222"/>
        </w:rPr>
        <w:t>个案例</w:t>
      </w:r>
      <w:r w:rsidR="00953065" w:rsidRPr="006F46DB">
        <w:rPr>
          <w:color w:val="222222"/>
        </w:rPr>
        <w:t>的</w:t>
      </w:r>
      <w:r w:rsidR="00B72FCD" w:rsidRPr="006F46DB">
        <w:rPr>
          <w:color w:val="222222"/>
        </w:rPr>
        <w:t>测试预言</w:t>
      </w:r>
      <w:r w:rsidR="00953065" w:rsidRPr="006F46DB">
        <w:rPr>
          <w:color w:val="222222"/>
        </w:rPr>
        <w:t>,</w:t>
      </w:r>
      <w:r w:rsidR="00953065" w:rsidRPr="006F46DB">
        <w:rPr>
          <w:color w:val="222222"/>
        </w:rPr>
        <w:t>应用该方法提升了其</w:t>
      </w:r>
      <w:r w:rsidR="00B72FCD" w:rsidRPr="006F46DB">
        <w:rPr>
          <w:color w:val="222222"/>
        </w:rPr>
        <w:t>有效性</w:t>
      </w:r>
      <w:r w:rsidR="00C45A46" w:rsidRPr="006F46DB">
        <w:rPr>
          <w:color w:val="222222"/>
        </w:rPr>
        <w:t>[11]</w:t>
      </w:r>
      <w:r w:rsidR="00B72FCD" w:rsidRPr="006F46DB">
        <w:rPr>
          <w:color w:val="222222"/>
        </w:rPr>
        <w:t>.</w:t>
      </w:r>
      <w:r w:rsidR="000D4D2E" w:rsidRPr="006F46DB">
        <w:t>Shahamiri</w:t>
      </w:r>
      <w:r w:rsidR="000D4D2E" w:rsidRPr="006F46DB">
        <w:rPr>
          <w:color w:val="222222"/>
        </w:rPr>
        <w:t xml:space="preserve"> et al.</w:t>
      </w:r>
      <w:r w:rsidR="00F518FF" w:rsidRPr="006F46DB">
        <w:rPr>
          <w:color w:val="222222"/>
        </w:rPr>
        <w:t>以被测试</w:t>
      </w:r>
      <w:r w:rsidR="00001C0B" w:rsidRPr="006F46DB">
        <w:rPr>
          <w:color w:val="222222"/>
        </w:rPr>
        <w:t>程序</w:t>
      </w:r>
      <w:r w:rsidR="00F518FF" w:rsidRPr="006F46DB">
        <w:rPr>
          <w:color w:val="222222"/>
        </w:rPr>
        <w:t>输入空间的行为作为训练集合</w:t>
      </w:r>
      <w:r w:rsidR="00F518FF" w:rsidRPr="006F46DB">
        <w:rPr>
          <w:color w:val="222222"/>
        </w:rPr>
        <w:t>,</w:t>
      </w:r>
      <w:r w:rsidR="00F518FF" w:rsidRPr="006F46DB">
        <w:rPr>
          <w:color w:val="222222"/>
        </w:rPr>
        <w:t>应用神经网络生成新测试集输入的测试预言</w:t>
      </w:r>
      <w:r w:rsidR="00F518FF" w:rsidRPr="006F46DB">
        <w:rPr>
          <w:color w:val="222222"/>
        </w:rPr>
        <w:t>,</w:t>
      </w:r>
      <w:r w:rsidR="00F518FF" w:rsidRPr="006F46DB">
        <w:rPr>
          <w:color w:val="222222"/>
        </w:rPr>
        <w:t>然后该测试预言的预期结果与被测试</w:t>
      </w:r>
      <w:r w:rsidR="00001C0B" w:rsidRPr="006F46DB">
        <w:rPr>
          <w:color w:val="222222"/>
        </w:rPr>
        <w:t>程序</w:t>
      </w:r>
      <w:r w:rsidR="00F518FF" w:rsidRPr="006F46DB">
        <w:rPr>
          <w:color w:val="222222"/>
        </w:rPr>
        <w:t>真实的输出进行比对</w:t>
      </w:r>
      <w:r w:rsidR="009E70F8" w:rsidRPr="006F46DB">
        <w:rPr>
          <w:color w:val="222222"/>
        </w:rPr>
        <w:t>[13-14]</w:t>
      </w:r>
      <w:r w:rsidR="00230F3C" w:rsidRPr="006F46DB">
        <w:rPr>
          <w:color w:val="222222"/>
        </w:rPr>
        <w:t>,</w:t>
      </w:r>
      <w:r w:rsidR="00230F3C" w:rsidRPr="006F46DB">
        <w:rPr>
          <w:color w:val="222222"/>
        </w:rPr>
        <w:t>最后</w:t>
      </w:r>
      <w:r w:rsidR="00230F3C" w:rsidRPr="006F46DB">
        <w:rPr>
          <w:color w:val="222222"/>
        </w:rPr>
        <w:t>,</w:t>
      </w:r>
      <w:r w:rsidR="00230F3C" w:rsidRPr="006F46DB">
        <w:rPr>
          <w:color w:val="222222"/>
        </w:rPr>
        <w:t>作者通过两个案例阐释其研究成果的有效性</w:t>
      </w:r>
      <w:r w:rsidR="00230F3C" w:rsidRPr="006F46DB">
        <w:rPr>
          <w:color w:val="222222"/>
        </w:rPr>
        <w:t>,</w:t>
      </w:r>
      <w:r w:rsidR="00230F3C" w:rsidRPr="006F46DB">
        <w:rPr>
          <w:color w:val="222222"/>
        </w:rPr>
        <w:t>由于被测试单元没有输出或输出形式的多样性</w:t>
      </w:r>
      <w:r w:rsidR="00230F3C" w:rsidRPr="006F46DB">
        <w:rPr>
          <w:color w:val="222222"/>
        </w:rPr>
        <w:t>,</w:t>
      </w:r>
      <w:r w:rsidR="00230F3C" w:rsidRPr="006F46DB">
        <w:rPr>
          <w:color w:val="222222"/>
        </w:rPr>
        <w:t>该方法以被测试单元的输出域作为准则产生测试预言有</w:t>
      </w:r>
      <w:r w:rsidR="00686F3D" w:rsidRPr="006F46DB">
        <w:rPr>
          <w:color w:val="222222"/>
        </w:rPr>
        <w:t>很大的</w:t>
      </w:r>
      <w:r w:rsidR="00230F3C" w:rsidRPr="006F46DB">
        <w:rPr>
          <w:color w:val="222222"/>
        </w:rPr>
        <w:t>局限性</w:t>
      </w:r>
      <w:r w:rsidR="00F518FF" w:rsidRPr="006F46DB">
        <w:rPr>
          <w:color w:val="222222"/>
        </w:rPr>
        <w:t>.</w:t>
      </w:r>
      <w:r w:rsidR="00686F3D" w:rsidRPr="006F46DB">
        <w:rPr>
          <w:color w:val="222222"/>
        </w:rPr>
        <w:t>Farshad Gholami</w:t>
      </w:r>
      <w:r w:rsidR="00781233" w:rsidRPr="006F46DB">
        <w:rPr>
          <w:color w:val="222222"/>
        </w:rPr>
        <w:t>[17]</w:t>
      </w:r>
      <w:r w:rsidR="00686F3D" w:rsidRPr="006F46DB">
        <w:rPr>
          <w:color w:val="222222"/>
        </w:rPr>
        <w:t>等以</w:t>
      </w:r>
      <w:r w:rsidR="00781233" w:rsidRPr="006F46DB">
        <w:rPr>
          <w:color w:val="222222"/>
        </w:rPr>
        <w:t>测试</w:t>
      </w:r>
      <w:r w:rsidR="00686F3D" w:rsidRPr="006F46DB">
        <w:rPr>
          <w:color w:val="222222"/>
        </w:rPr>
        <w:t>输入及其对应的成功或失败标记作为训练集</w:t>
      </w:r>
      <w:r w:rsidR="00686F3D" w:rsidRPr="006F46DB">
        <w:rPr>
          <w:color w:val="222222"/>
        </w:rPr>
        <w:t>,</w:t>
      </w:r>
      <w:r w:rsidR="007B00AB" w:rsidRPr="006F46DB">
        <w:rPr>
          <w:color w:val="222222"/>
        </w:rPr>
        <w:t>应用神经网络算法建立一个模型</w:t>
      </w:r>
      <w:r w:rsidR="007B00AB" w:rsidRPr="006F46DB">
        <w:rPr>
          <w:color w:val="222222"/>
        </w:rPr>
        <w:t>,</w:t>
      </w:r>
      <w:r w:rsidR="00781233" w:rsidRPr="006F46DB">
        <w:rPr>
          <w:color w:val="222222"/>
        </w:rPr>
        <w:t>为测试输入产生测试预言</w:t>
      </w:r>
      <w:r w:rsidR="00412B6D" w:rsidRPr="006F46DB">
        <w:rPr>
          <w:color w:val="222222"/>
        </w:rPr>
        <w:t>,</w:t>
      </w:r>
      <w:r w:rsidR="00412B6D" w:rsidRPr="006F46DB">
        <w:rPr>
          <w:color w:val="222222"/>
        </w:rPr>
        <w:t>作者通过两个案例研究阐释了其方法的有效性</w:t>
      </w:r>
      <w:r w:rsidR="00412B6D" w:rsidRPr="006F46DB">
        <w:rPr>
          <w:color w:val="222222"/>
        </w:rPr>
        <w:t>,</w:t>
      </w:r>
      <w:r w:rsidR="00412B6D" w:rsidRPr="006F46DB">
        <w:rPr>
          <w:color w:val="222222"/>
        </w:rPr>
        <w:t>但是该方法需要的训练集数量较大</w:t>
      </w:r>
      <w:r w:rsidR="00412B6D" w:rsidRPr="006F46DB">
        <w:rPr>
          <w:color w:val="222222"/>
        </w:rPr>
        <w:t>,</w:t>
      </w:r>
      <w:r w:rsidR="00412B6D" w:rsidRPr="006F46DB">
        <w:rPr>
          <w:color w:val="222222"/>
        </w:rPr>
        <w:t>而且</w:t>
      </w:r>
      <w:r w:rsidR="00FB0DD8" w:rsidRPr="006F46DB">
        <w:rPr>
          <w:color w:val="222222"/>
        </w:rPr>
        <w:t>要求</w:t>
      </w:r>
      <w:r w:rsidR="00412B6D" w:rsidRPr="006F46DB">
        <w:rPr>
          <w:color w:val="222222"/>
        </w:rPr>
        <w:t>失败的输入和成功的输入各占一半</w:t>
      </w:r>
      <w:r w:rsidR="00412B6D" w:rsidRPr="006F46DB">
        <w:rPr>
          <w:color w:val="222222"/>
        </w:rPr>
        <w:t>,</w:t>
      </w:r>
      <w:r w:rsidR="00FB0DD8" w:rsidRPr="006F46DB">
        <w:rPr>
          <w:color w:val="222222"/>
        </w:rPr>
        <w:t>而</w:t>
      </w:r>
      <w:r w:rsidR="00412B6D" w:rsidRPr="006F46DB">
        <w:rPr>
          <w:color w:val="222222"/>
        </w:rPr>
        <w:t>现实中积累大量</w:t>
      </w:r>
      <w:r w:rsidR="006E756D" w:rsidRPr="006F46DB">
        <w:rPr>
          <w:color w:val="222222"/>
        </w:rPr>
        <w:t>执行</w:t>
      </w:r>
      <w:r w:rsidR="00412B6D" w:rsidRPr="006F46DB">
        <w:rPr>
          <w:color w:val="222222"/>
        </w:rPr>
        <w:t>失败</w:t>
      </w:r>
      <w:r w:rsidR="006E756D" w:rsidRPr="006F46DB">
        <w:rPr>
          <w:color w:val="222222"/>
        </w:rPr>
        <w:t>的</w:t>
      </w:r>
      <w:r w:rsidR="00412B6D" w:rsidRPr="006F46DB">
        <w:rPr>
          <w:color w:val="222222"/>
        </w:rPr>
        <w:t>输入是</w:t>
      </w:r>
      <w:r w:rsidR="006E756D" w:rsidRPr="006F46DB">
        <w:rPr>
          <w:color w:val="222222"/>
        </w:rPr>
        <w:t>不可能的</w:t>
      </w:r>
      <w:r w:rsidR="00781233" w:rsidRPr="006F46DB">
        <w:rPr>
          <w:color w:val="222222"/>
        </w:rPr>
        <w:t>.</w:t>
      </w:r>
    </w:p>
    <w:p w14:paraId="3B0991D1" w14:textId="77777777" w:rsidR="003B3973" w:rsidRPr="006F46DB" w:rsidRDefault="0040491F" w:rsidP="001914F6">
      <w:pPr>
        <w:pStyle w:val="a3"/>
        <w:ind w:firstLine="372"/>
        <w:rPr>
          <w:color w:val="222222"/>
        </w:rPr>
      </w:pPr>
      <w:r w:rsidRPr="006F46DB">
        <w:rPr>
          <w:color w:val="222222"/>
        </w:rPr>
        <w:t>本文工作属于无需测试人员干预的测试预言自动生成方法</w:t>
      </w:r>
      <w:r w:rsidRPr="006F46DB">
        <w:rPr>
          <w:color w:val="222222"/>
        </w:rPr>
        <w:t>.</w:t>
      </w:r>
      <w:r w:rsidR="006D084D" w:rsidRPr="006F46DB">
        <w:rPr>
          <w:color w:val="222222"/>
        </w:rPr>
        <w:t>本文采用监督的机器学习算法线性感知机作为测试预言自动生成的模型</w:t>
      </w:r>
      <w:r w:rsidR="0066140B" w:rsidRPr="006F46DB">
        <w:rPr>
          <w:color w:val="222222"/>
        </w:rPr>
        <w:t>,</w:t>
      </w:r>
      <w:r w:rsidR="0066140B" w:rsidRPr="006F46DB">
        <w:rPr>
          <w:noProof/>
          <w:color w:val="000000"/>
          <w:szCs w:val="21"/>
        </w:rPr>
        <w:t xml:space="preserve"> </w:t>
      </w:r>
      <w:r w:rsidR="0066140B" w:rsidRPr="006F46DB">
        <w:rPr>
          <w:noProof/>
          <w:color w:val="000000"/>
          <w:szCs w:val="21"/>
        </w:rPr>
        <w:t>首先</w:t>
      </w:r>
      <w:r w:rsidR="0066140B" w:rsidRPr="006F46DB">
        <w:rPr>
          <w:noProof/>
          <w:color w:val="000000"/>
          <w:szCs w:val="21"/>
        </w:rPr>
        <w:t>,</w:t>
      </w:r>
      <w:r w:rsidR="0066140B" w:rsidRPr="006F46DB">
        <w:rPr>
          <w:noProof/>
          <w:color w:val="000000"/>
          <w:szCs w:val="21"/>
        </w:rPr>
        <w:t>论文收集部分已知测试用例执行的语句覆盖和内存值集合</w:t>
      </w:r>
      <w:r w:rsidR="0066140B" w:rsidRPr="006F46DB">
        <w:rPr>
          <w:noProof/>
          <w:color w:val="000000"/>
          <w:szCs w:val="21"/>
        </w:rPr>
        <w:t>,</w:t>
      </w:r>
      <w:r w:rsidR="0066140B" w:rsidRPr="006F46DB">
        <w:rPr>
          <w:noProof/>
          <w:color w:val="000000"/>
          <w:szCs w:val="21"/>
        </w:rPr>
        <w:t>给出了程序在给定断点处的内存中</w:t>
      </w:r>
      <w:r w:rsidR="0066140B" w:rsidRPr="006F46DB">
        <w:t>敏感变量集求解算法</w:t>
      </w:r>
      <w:r w:rsidR="0066140B" w:rsidRPr="006F46DB">
        <w:t>;</w:t>
      </w:r>
      <w:r w:rsidR="0066140B" w:rsidRPr="006F46DB">
        <w:t>然后</w:t>
      </w:r>
      <w:r w:rsidR="0066140B" w:rsidRPr="006F46DB">
        <w:t>,</w:t>
      </w:r>
      <w:r w:rsidR="0066140B" w:rsidRPr="006F46DB">
        <w:t>将已知测试用例集合作为训练集</w:t>
      </w:r>
      <w:r w:rsidR="007A79C7" w:rsidRPr="006F46DB">
        <w:t>,</w:t>
      </w:r>
      <w:r w:rsidR="0066140B" w:rsidRPr="006F46DB">
        <w:t>应用线性感知机求解每个断点处的门限值</w:t>
      </w:r>
      <w:r w:rsidR="0066140B" w:rsidRPr="006F46DB">
        <w:t>;</w:t>
      </w:r>
      <w:r w:rsidR="0066140B" w:rsidRPr="006F46DB">
        <w:t>最后提出新测试用例的测试预言自动生成方法</w:t>
      </w:r>
      <w:r w:rsidR="006D084D" w:rsidRPr="006F46DB">
        <w:rPr>
          <w:color w:val="222222"/>
        </w:rPr>
        <w:t>.</w:t>
      </w:r>
    </w:p>
    <w:p w14:paraId="792BD338" w14:textId="77777777" w:rsidR="002B6F80" w:rsidRPr="006F46DB" w:rsidRDefault="00025A82" w:rsidP="000E06D9">
      <w:pPr>
        <w:pStyle w:val="a3"/>
        <w:ind w:firstLine="372"/>
        <w:rPr>
          <w:color w:val="222222"/>
        </w:rPr>
      </w:pPr>
      <w:r w:rsidRPr="006F46DB">
        <w:rPr>
          <w:color w:val="222222"/>
        </w:rPr>
        <w:t>未来工作将采用大型真实案例对本文提出的测试预言自动生成方法进行进一步分析与验证</w:t>
      </w:r>
      <w:r w:rsidRPr="006F46DB">
        <w:rPr>
          <w:color w:val="222222"/>
        </w:rPr>
        <w:t>,</w:t>
      </w:r>
      <w:r w:rsidRPr="006F46DB">
        <w:rPr>
          <w:color w:val="222222"/>
        </w:rPr>
        <w:t>同时</w:t>
      </w:r>
      <w:r w:rsidRPr="006F46DB">
        <w:rPr>
          <w:color w:val="222222"/>
        </w:rPr>
        <w:t>,</w:t>
      </w:r>
      <w:r w:rsidR="00FB0DD8" w:rsidRPr="006F46DB">
        <w:rPr>
          <w:color w:val="222222"/>
        </w:rPr>
        <w:t>进一步</w:t>
      </w:r>
      <w:r w:rsidRPr="006F46DB">
        <w:rPr>
          <w:color w:val="222222"/>
        </w:rPr>
        <w:t>探索测试预测的准确率与故障类型的关系</w:t>
      </w:r>
      <w:r w:rsidRPr="006F46DB">
        <w:rPr>
          <w:color w:val="222222"/>
        </w:rPr>
        <w:t>.</w:t>
      </w:r>
    </w:p>
    <w:p w14:paraId="2152F273" w14:textId="77777777" w:rsidR="001A0A81" w:rsidRPr="006F46DB" w:rsidRDefault="001A0A81">
      <w:pPr>
        <w:pStyle w:val="Reference"/>
        <w:rPr>
          <w:b w:val="0"/>
          <w:bCs/>
          <w:color w:val="000000"/>
        </w:rPr>
      </w:pPr>
      <w:r w:rsidRPr="006F46DB">
        <w:rPr>
          <w:color w:val="000000"/>
        </w:rPr>
        <w:t>References</w:t>
      </w:r>
      <w:r w:rsidRPr="006F46DB">
        <w:rPr>
          <w:b w:val="0"/>
          <w:bCs/>
          <w:color w:val="000000"/>
        </w:rPr>
        <w:t>:</w:t>
      </w:r>
    </w:p>
    <w:p w14:paraId="062BD6DC" w14:textId="77777777" w:rsidR="00460C40" w:rsidRPr="006F46DB" w:rsidRDefault="00460C40" w:rsidP="00460C40">
      <w:pPr>
        <w:pStyle w:val="TextofReference"/>
      </w:pPr>
      <w:r w:rsidRPr="006F46DB">
        <w:t xml:space="preserve">Barr E T, Harman M, Mcminn P, et al. The Oracle Problem in Software Testing: A </w:t>
      </w:r>
      <w:proofErr w:type="gramStart"/>
      <w:r w:rsidRPr="006F46DB">
        <w:t>Survey[</w:t>
      </w:r>
      <w:proofErr w:type="gramEnd"/>
      <w:r w:rsidRPr="006F46DB">
        <w:t>J]. IEEE Transactions on Software Engineering, 2015, 41(5):507-525.</w:t>
      </w:r>
    </w:p>
    <w:p w14:paraId="5ADE686C" w14:textId="77777777" w:rsidR="00460C40" w:rsidRPr="006F46DB" w:rsidRDefault="00460C40" w:rsidP="00460C40">
      <w:pPr>
        <w:pStyle w:val="TextofReference"/>
      </w:pPr>
      <w:r w:rsidRPr="006F46DB">
        <w:t>E. Barr, M. Harman, P. McMinn, M. Shahbaz, and S. Yoo, “Repository of publications on the test oracle problem,” 2015. [Online]. Available: http://crestweb.cs.ucl.ac.uk/resources/ oracle_repository/, Accessed on: Jul. 2015.</w:t>
      </w:r>
    </w:p>
    <w:p w14:paraId="2158E169" w14:textId="77777777" w:rsidR="00460C40" w:rsidRPr="006F46DB" w:rsidRDefault="00460C40" w:rsidP="00460C40">
      <w:pPr>
        <w:pStyle w:val="TextofReference"/>
      </w:pPr>
      <w:r w:rsidRPr="006F46DB">
        <w:t>Memon A M, Pollack M E, Soffa M L. Automated test oracles for GUIs[C]// Century Applications. ACM, 2000:30-39.</w:t>
      </w:r>
    </w:p>
    <w:p w14:paraId="69CC3B61" w14:textId="77777777" w:rsidR="00460C40" w:rsidRPr="006F46DB" w:rsidRDefault="00460C40" w:rsidP="00460C40">
      <w:pPr>
        <w:pStyle w:val="TextofReference"/>
      </w:pPr>
      <w:r w:rsidRPr="006F46DB">
        <w:t>Ye M, Feng B, Zhu L, et al. Automated Test Oracle Based on Neural Networks[C]// IEEE International Conference on Cognitive Informatics. IEEE, 2007:517-522.</w:t>
      </w:r>
    </w:p>
    <w:p w14:paraId="5B0EE7F4" w14:textId="77777777" w:rsidR="00460C40" w:rsidRPr="006F46DB" w:rsidRDefault="00460C40" w:rsidP="00460C40">
      <w:pPr>
        <w:pStyle w:val="TextofReference"/>
      </w:pPr>
      <w:r w:rsidRPr="006F46DB">
        <w:t xml:space="preserve">Jin H, Wang Y, Chen N W, et al. Artificial Neural Network for Automatic Test Oracles Generation[C]// International Conference on Computer Science and Software Engineering. IEEE Computer Society, 2008:727-730. </w:t>
      </w:r>
    </w:p>
    <w:p w14:paraId="65E5752C" w14:textId="77777777" w:rsidR="00460C40" w:rsidRPr="006F46DB" w:rsidRDefault="00460C40" w:rsidP="00460C40">
      <w:pPr>
        <w:pStyle w:val="TextofReference"/>
      </w:pPr>
      <w:r w:rsidRPr="006F46DB">
        <w:t>Xu W, Ding T, Wang H, et al. Mining Test Oracles for Test Inputs Generated from Java Bytecode[C]// Computer Software and Applications Conference. IEEE, 2013:27-32.</w:t>
      </w:r>
    </w:p>
    <w:p w14:paraId="2ECD0AA7" w14:textId="77777777" w:rsidR="00460C40" w:rsidRPr="006F46DB" w:rsidRDefault="00460C40" w:rsidP="00460C40">
      <w:pPr>
        <w:pStyle w:val="TextofReference"/>
      </w:pPr>
      <w:r w:rsidRPr="006F46DB">
        <w:t>C. Murphy, K. Shen and G. Kaiser, Using JML Runtime Assertion Checking to Automate Metamorphic Testing in Applications without Test Oracles, Proceedings of the 2009 International Conference on Software Testing Verification and Validation, ICST ’09, IEEE Computer Society,Washington, DC, USA, 2009.</w:t>
      </w:r>
    </w:p>
    <w:p w14:paraId="0B1E7134" w14:textId="77777777" w:rsidR="00460C40" w:rsidRPr="006F46DB" w:rsidRDefault="00460C40" w:rsidP="00460C40">
      <w:pPr>
        <w:pStyle w:val="TextofReference"/>
      </w:pPr>
      <w:r w:rsidRPr="006F46DB">
        <w:t>R.-K. Doong and P. G. Frankl. The ASTOOT Approach to Testing Object-Oriented Programs. ACM Trans. on Soft. Engineering and Methodology, 3, 1994.</w:t>
      </w:r>
    </w:p>
    <w:p w14:paraId="29E984C6" w14:textId="77777777" w:rsidR="00460C40" w:rsidRPr="006F46DB" w:rsidRDefault="00460C40" w:rsidP="00460C40">
      <w:pPr>
        <w:pStyle w:val="TextofReference"/>
      </w:pPr>
      <w:r w:rsidRPr="006F46DB">
        <w:t xml:space="preserve">Li N, Offutt J. Test Oracle Strategies for Model-based </w:t>
      </w:r>
      <w:proofErr w:type="gramStart"/>
      <w:r w:rsidRPr="006F46DB">
        <w:t>Testing[</w:t>
      </w:r>
      <w:proofErr w:type="gramEnd"/>
      <w:r w:rsidRPr="006F46DB">
        <w:t xml:space="preserve">J]. IEEE Transactions on Software Engineering, 2017, </w:t>
      </w:r>
      <w:proofErr w:type="gramStart"/>
      <w:r w:rsidRPr="006F46DB">
        <w:t>PP(</w:t>
      </w:r>
      <w:proofErr w:type="gramEnd"/>
      <w:r w:rsidRPr="006F46DB">
        <w:t>99):1-1.</w:t>
      </w:r>
    </w:p>
    <w:p w14:paraId="7E977233" w14:textId="77777777" w:rsidR="00460C40" w:rsidRPr="006F46DB" w:rsidRDefault="00460C40" w:rsidP="00460C40">
      <w:pPr>
        <w:pStyle w:val="TextofReference"/>
      </w:pPr>
      <w:r w:rsidRPr="006F46DB">
        <w:lastRenderedPageBreak/>
        <w:t>Arantes A O, Santiago V A D, Vijaykumar N L. On Proposing a Test Oracle Generator Based on Static and Dynamic Source Code Analysis[C]// IEEE International Conference on Software Quality, Reliability and Security - Companion. IEEE, 2015:144-152.</w:t>
      </w:r>
    </w:p>
    <w:p w14:paraId="1304F94E" w14:textId="77777777" w:rsidR="00460C40" w:rsidRPr="006F46DB" w:rsidRDefault="00460C40" w:rsidP="00460C40">
      <w:pPr>
        <w:pStyle w:val="TextofReference"/>
      </w:pPr>
      <w:r w:rsidRPr="006F46DB">
        <w:t>Goffi A. Automatic generation of cost-effective test oracles[C]// ICSE '14: International Conference on Software Engineering. 2014:678-681.</w:t>
      </w:r>
    </w:p>
    <w:p w14:paraId="40DCD2AB" w14:textId="77777777" w:rsidR="00460C40" w:rsidRPr="006F46DB" w:rsidRDefault="00460C40" w:rsidP="00460C40">
      <w:pPr>
        <w:pStyle w:val="TextofReference"/>
      </w:pPr>
      <w:r w:rsidRPr="006F46DB">
        <w:t xml:space="preserve">Guo H F. A semantic approach for automated test oracle </w:t>
      </w:r>
      <w:proofErr w:type="gramStart"/>
      <w:r w:rsidRPr="006F46DB">
        <w:t>generation[</w:t>
      </w:r>
      <w:proofErr w:type="gramEnd"/>
      <w:r w:rsidRPr="006F46DB">
        <w:t>J]. Computer Languages Systems &amp; Structures, 2016, 45:204-219.</w:t>
      </w:r>
    </w:p>
    <w:p w14:paraId="728ABFD6" w14:textId="77777777" w:rsidR="00460C40" w:rsidRPr="006F46DB" w:rsidRDefault="00460C40" w:rsidP="00460C40">
      <w:pPr>
        <w:pStyle w:val="TextofReference"/>
      </w:pPr>
      <w:r w:rsidRPr="006F46DB">
        <w:t>S. R. Shahamiri, W. M. N. W. Kadir, S. Ibrahim, S. Z. M. Hashim, An automated framework for software test oracle, Information and Software Technology 53 (7) (2011) 774–788.</w:t>
      </w:r>
    </w:p>
    <w:p w14:paraId="4FEE6D27" w14:textId="77777777" w:rsidR="00460C40" w:rsidRPr="006F46DB" w:rsidRDefault="00460C40" w:rsidP="00460C40">
      <w:pPr>
        <w:pStyle w:val="TextofReference"/>
      </w:pPr>
      <w:r w:rsidRPr="006F46DB">
        <w:t>S. R. Shahamiri, W. M. Wan-Kadir, S. Ibrahim, S. Z. M. Hashim, Artificial neural networks as multi-networks automated test oracle, Automated Software Engineering 19 (3) (2012) 303–334.</w:t>
      </w:r>
    </w:p>
    <w:p w14:paraId="08DE471D" w14:textId="77777777" w:rsidR="00460C40" w:rsidRPr="006F46DB" w:rsidRDefault="00460C40" w:rsidP="00460C40">
      <w:pPr>
        <w:pStyle w:val="TextofReference"/>
      </w:pPr>
      <w:r w:rsidRPr="006F46DB">
        <w:t>F. Wang, L.-W. Yao, J.-H. Wu, Intelligent test oracle construction for reactive systems without explicit specifications, in: Dependable, Autonomic and Secure Computing (DASC), 2011 IEEE Ninth International Conference on, IEEE, 2011, pp. 89–96.</w:t>
      </w:r>
    </w:p>
    <w:p w14:paraId="525AE41F" w14:textId="77777777" w:rsidR="00460C40" w:rsidRPr="006F46DB" w:rsidRDefault="00460C40" w:rsidP="00460C40">
      <w:pPr>
        <w:pStyle w:val="TextofReference"/>
      </w:pPr>
      <w:r w:rsidRPr="006F46DB">
        <w:t xml:space="preserve">A. Singhal, A. Bansal, et al., Generation of test oracles using neural network and decision tree model, in: Confluence The Next Generation Information Technology Summit, 2014 5th International Conference-, IEEE, 2014, pp. 313–318. </w:t>
      </w:r>
    </w:p>
    <w:p w14:paraId="03EE6922" w14:textId="77777777" w:rsidR="00460C40" w:rsidRPr="006F46DB" w:rsidRDefault="00460C40" w:rsidP="00460C40">
      <w:pPr>
        <w:pStyle w:val="TextofReference"/>
      </w:pPr>
      <w:r w:rsidRPr="006F46DB">
        <w:t>Farshad Gholami, Niousha Attar, Hassan Haghighi, Mojtaba Vahidi Asl, Meysam Valueian and Saina Mohamadyari. A Classifier-based Test Oracle for Embedded Software, 2018 Real-Time and Embedded Systems and Technologies (RTEST), pp. 104–111.</w:t>
      </w:r>
    </w:p>
    <w:p w14:paraId="6C43F818" w14:textId="77777777" w:rsidR="00460C40" w:rsidRPr="006F46DB" w:rsidRDefault="0032659D" w:rsidP="00460C40">
      <w:pPr>
        <w:pStyle w:val="TextofReference"/>
        <w:rPr>
          <w:color w:val="000000"/>
          <w:shd w:val="clear" w:color="auto" w:fill="FFFFFF"/>
        </w:rPr>
      </w:pPr>
      <w:hyperlink r:id="rId19" w:history="1">
        <w:r w:rsidR="00460C40" w:rsidRPr="006F46DB">
          <w:rPr>
            <w:rStyle w:val="afb"/>
          </w:rPr>
          <w:t>http://sir.unl.edu/portal/index.php</w:t>
        </w:r>
      </w:hyperlink>
      <w:r w:rsidR="00460C40" w:rsidRPr="006F46DB">
        <w:t xml:space="preserve"> (Accessed January 2017).</w:t>
      </w:r>
    </w:p>
    <w:p w14:paraId="06919A26" w14:textId="77777777" w:rsidR="004202BD" w:rsidRPr="006F46DB" w:rsidRDefault="004202BD" w:rsidP="00656EA3">
      <w:pPr>
        <w:pStyle w:val="TextofReference"/>
        <w:rPr>
          <w:color w:val="000000"/>
          <w:shd w:val="clear" w:color="auto" w:fill="FFFFFF"/>
        </w:rPr>
      </w:pPr>
      <w:r w:rsidRPr="006F46DB">
        <w:rPr>
          <w:color w:val="000000"/>
          <w:shd w:val="clear" w:color="auto" w:fill="FFFFFF"/>
        </w:rPr>
        <w:t>AndreasZeller.1999.Yesterday,</w:t>
      </w:r>
      <w:r w:rsidR="00656EA3" w:rsidRPr="006F46DB">
        <w:rPr>
          <w:color w:val="000000"/>
          <w:shd w:val="clear" w:color="auto" w:fill="FFFFFF"/>
        </w:rPr>
        <w:t xml:space="preserve"> </w:t>
      </w:r>
      <w:r w:rsidRPr="006F46DB">
        <w:rPr>
          <w:color w:val="000000"/>
          <w:shd w:val="clear" w:color="auto" w:fill="FFFFFF"/>
        </w:rPr>
        <w:t>My</w:t>
      </w:r>
      <w:r w:rsidR="00656EA3" w:rsidRPr="006F46DB">
        <w:rPr>
          <w:color w:val="000000"/>
          <w:shd w:val="clear" w:color="auto" w:fill="FFFFFF"/>
        </w:rPr>
        <w:t xml:space="preserve"> </w:t>
      </w:r>
      <w:r w:rsidRPr="006F46DB">
        <w:rPr>
          <w:color w:val="000000"/>
          <w:shd w:val="clear" w:color="auto" w:fill="FFFFFF"/>
        </w:rPr>
        <w:t>Program</w:t>
      </w:r>
      <w:r w:rsidR="00656EA3" w:rsidRPr="006F46DB">
        <w:rPr>
          <w:color w:val="000000"/>
          <w:shd w:val="clear" w:color="auto" w:fill="FFFFFF"/>
        </w:rPr>
        <w:t xml:space="preserve"> </w:t>
      </w:r>
      <w:r w:rsidRPr="006F46DB">
        <w:rPr>
          <w:color w:val="000000"/>
          <w:shd w:val="clear" w:color="auto" w:fill="FFFFFF"/>
        </w:rPr>
        <w:t>Worked.</w:t>
      </w:r>
      <w:r w:rsidR="00656EA3" w:rsidRPr="006F46DB">
        <w:rPr>
          <w:color w:val="000000"/>
          <w:shd w:val="clear" w:color="auto" w:fill="FFFFFF"/>
        </w:rPr>
        <w:t xml:space="preserve"> </w:t>
      </w:r>
      <w:r w:rsidRPr="006F46DB">
        <w:rPr>
          <w:color w:val="000000"/>
          <w:shd w:val="clear" w:color="auto" w:fill="FFFFFF"/>
        </w:rPr>
        <w:t>Today,</w:t>
      </w:r>
      <w:r w:rsidR="00656EA3" w:rsidRPr="006F46DB">
        <w:rPr>
          <w:color w:val="000000"/>
          <w:shd w:val="clear" w:color="auto" w:fill="FFFFFF"/>
        </w:rPr>
        <w:t xml:space="preserve"> </w:t>
      </w:r>
      <w:r w:rsidRPr="006F46DB">
        <w:rPr>
          <w:color w:val="000000"/>
          <w:shd w:val="clear" w:color="auto" w:fill="FFFFFF"/>
        </w:rPr>
        <w:t>It</w:t>
      </w:r>
      <w:r w:rsidR="00656EA3" w:rsidRPr="006F46DB">
        <w:rPr>
          <w:color w:val="000000"/>
          <w:shd w:val="clear" w:color="auto" w:fill="FFFFFF"/>
        </w:rPr>
        <w:t xml:space="preserve"> </w:t>
      </w:r>
      <w:r w:rsidRPr="006F46DB">
        <w:rPr>
          <w:color w:val="000000"/>
          <w:shd w:val="clear" w:color="auto" w:fill="FFFFFF"/>
        </w:rPr>
        <w:t>Does</w:t>
      </w:r>
      <w:r w:rsidR="00656EA3" w:rsidRPr="006F46DB">
        <w:rPr>
          <w:color w:val="000000"/>
          <w:shd w:val="clear" w:color="auto" w:fill="FFFFFF"/>
        </w:rPr>
        <w:t xml:space="preserve"> </w:t>
      </w:r>
      <w:r w:rsidRPr="006F46DB">
        <w:rPr>
          <w:color w:val="000000"/>
          <w:shd w:val="clear" w:color="auto" w:fill="FFFFFF"/>
        </w:rPr>
        <w:t>Not.</w:t>
      </w:r>
      <w:r w:rsidR="00656EA3" w:rsidRPr="006F46DB">
        <w:rPr>
          <w:color w:val="000000"/>
          <w:shd w:val="clear" w:color="auto" w:fill="FFFFFF"/>
        </w:rPr>
        <w:t xml:space="preserve"> </w:t>
      </w:r>
      <w:r w:rsidRPr="006F46DB">
        <w:rPr>
          <w:color w:val="000000"/>
          <w:shd w:val="clear" w:color="auto" w:fill="FFFFFF"/>
        </w:rPr>
        <w:t>Why</w:t>
      </w:r>
      <w:proofErr w:type="gramStart"/>
      <w:r w:rsidRPr="006F46DB">
        <w:rPr>
          <w:color w:val="000000"/>
          <w:shd w:val="clear" w:color="auto" w:fill="FFFFFF"/>
        </w:rPr>
        <w:t>?.</w:t>
      </w:r>
      <w:proofErr w:type="gramEnd"/>
      <w:r w:rsidR="00656EA3" w:rsidRPr="006F46DB">
        <w:rPr>
          <w:color w:val="000000"/>
          <w:shd w:val="clear" w:color="auto" w:fill="FFFFFF"/>
        </w:rPr>
        <w:t xml:space="preserve"> </w:t>
      </w:r>
      <w:r w:rsidRPr="006F46DB">
        <w:rPr>
          <w:color w:val="000000"/>
          <w:shd w:val="clear" w:color="auto" w:fill="FFFFFF"/>
        </w:rPr>
        <w:t>InProc.joint</w:t>
      </w:r>
      <w:r w:rsidR="00656EA3" w:rsidRPr="006F46DB">
        <w:rPr>
          <w:color w:val="000000"/>
          <w:shd w:val="clear" w:color="auto" w:fill="FFFFFF"/>
        </w:rPr>
        <w:t xml:space="preserve"> </w:t>
      </w:r>
      <w:r w:rsidRPr="006F46DB">
        <w:rPr>
          <w:color w:val="000000"/>
          <w:shd w:val="clear" w:color="auto" w:fill="FFFFFF"/>
        </w:rPr>
        <w:t>meeting</w:t>
      </w:r>
      <w:r w:rsidR="00656EA3" w:rsidRPr="006F46DB">
        <w:rPr>
          <w:color w:val="000000"/>
          <w:shd w:val="clear" w:color="auto" w:fill="FFFFFF"/>
        </w:rPr>
        <w:t xml:space="preserve"> </w:t>
      </w:r>
      <w:r w:rsidRPr="006F46DB">
        <w:rPr>
          <w:color w:val="000000"/>
          <w:shd w:val="clear" w:color="auto" w:fill="FFFFFF"/>
        </w:rPr>
        <w:t>of</w:t>
      </w:r>
      <w:r w:rsidR="00656EA3" w:rsidRPr="006F46DB">
        <w:rPr>
          <w:color w:val="000000"/>
          <w:shd w:val="clear" w:color="auto" w:fill="FFFFFF"/>
        </w:rPr>
        <w:t xml:space="preserve"> </w:t>
      </w:r>
      <w:r w:rsidRPr="006F46DB">
        <w:rPr>
          <w:color w:val="000000"/>
          <w:shd w:val="clear" w:color="auto" w:fill="FFFFFF"/>
        </w:rPr>
        <w:t>the</w:t>
      </w:r>
      <w:r w:rsidR="00656EA3" w:rsidRPr="006F46DB">
        <w:rPr>
          <w:color w:val="000000"/>
          <w:shd w:val="clear" w:color="auto" w:fill="FFFFFF"/>
        </w:rPr>
        <w:t xml:space="preserve"> </w:t>
      </w:r>
      <w:r w:rsidRPr="006F46DB">
        <w:rPr>
          <w:color w:val="000000"/>
          <w:shd w:val="clear" w:color="auto" w:fill="FFFFFF"/>
        </w:rPr>
        <w:t>European</w:t>
      </w:r>
      <w:r w:rsidR="00656EA3" w:rsidRPr="006F46DB">
        <w:rPr>
          <w:color w:val="000000"/>
          <w:shd w:val="clear" w:color="auto" w:fill="FFFFFF"/>
        </w:rPr>
        <w:t xml:space="preserve"> </w:t>
      </w:r>
      <w:r w:rsidRPr="006F46DB">
        <w:rPr>
          <w:color w:val="000000"/>
          <w:shd w:val="clear" w:color="auto" w:fill="FFFFFF"/>
        </w:rPr>
        <w:t>Software</w:t>
      </w:r>
      <w:r w:rsidR="00656EA3" w:rsidRPr="006F46DB">
        <w:rPr>
          <w:color w:val="000000"/>
          <w:shd w:val="clear" w:color="auto" w:fill="FFFFFF"/>
        </w:rPr>
        <w:t xml:space="preserve"> </w:t>
      </w:r>
      <w:r w:rsidRPr="006F46DB">
        <w:rPr>
          <w:color w:val="000000"/>
          <w:shd w:val="clear" w:color="auto" w:fill="FFFFFF"/>
        </w:rPr>
        <w:t>Engineering</w:t>
      </w:r>
      <w:r w:rsidR="00656EA3" w:rsidRPr="006F46DB">
        <w:rPr>
          <w:color w:val="000000"/>
          <w:shd w:val="clear" w:color="auto" w:fill="FFFFFF"/>
        </w:rPr>
        <w:t xml:space="preserve"> </w:t>
      </w:r>
      <w:r w:rsidRPr="006F46DB">
        <w:rPr>
          <w:color w:val="000000"/>
          <w:shd w:val="clear" w:color="auto" w:fill="FFFFFF"/>
        </w:rPr>
        <w:t>Conference</w:t>
      </w:r>
      <w:r w:rsidR="00656EA3" w:rsidRPr="006F46DB">
        <w:rPr>
          <w:color w:val="000000"/>
          <w:shd w:val="clear" w:color="auto" w:fill="FFFFFF"/>
        </w:rPr>
        <w:t xml:space="preserve"> </w:t>
      </w:r>
      <w:r w:rsidRPr="006F46DB">
        <w:rPr>
          <w:color w:val="000000"/>
          <w:shd w:val="clear" w:color="auto" w:fill="FFFFFF"/>
        </w:rPr>
        <w:t>and</w:t>
      </w:r>
      <w:r w:rsidR="00656EA3" w:rsidRPr="006F46DB">
        <w:rPr>
          <w:color w:val="000000"/>
          <w:shd w:val="clear" w:color="auto" w:fill="FFFFFF"/>
        </w:rPr>
        <w:t xml:space="preserve"> </w:t>
      </w:r>
      <w:r w:rsidRPr="006F46DB">
        <w:rPr>
          <w:color w:val="000000"/>
          <w:shd w:val="clear" w:color="auto" w:fill="FFFFFF"/>
        </w:rPr>
        <w:t>theACM SIGSOFT Symposium on the Foundations of Software Engineering (ESEC/FSE’99). 253–267.</w:t>
      </w:r>
    </w:p>
    <w:p w14:paraId="1AD346CC" w14:textId="77777777" w:rsidR="001A0A81" w:rsidRPr="006F46DB" w:rsidRDefault="001A0A81" w:rsidP="00FC4190">
      <w:pPr>
        <w:pStyle w:val="af9"/>
      </w:pPr>
      <w:r w:rsidRPr="006F46DB">
        <w:t>附中文参考文献</w:t>
      </w:r>
      <w:r w:rsidRPr="006F46DB">
        <w:t>:</w:t>
      </w:r>
    </w:p>
    <w:p w14:paraId="364FD348" w14:textId="77777777" w:rsidR="00481C2E" w:rsidRPr="006F46DB" w:rsidRDefault="0032659D" w:rsidP="0031512D">
      <w:pPr>
        <w:pStyle w:val="TextofReference1"/>
        <w:numPr>
          <w:ilvl w:val="0"/>
          <w:numId w:val="29"/>
        </w:numPr>
        <w:spacing w:line="256" w:lineRule="exact"/>
      </w:pPr>
      <w:hyperlink r:id="rId20" w:tgtFrame="_blank" w:history="1">
        <w:r w:rsidR="0021716C" w:rsidRPr="006F46DB">
          <w:t>张震宇</w:t>
        </w:r>
        <w:r w:rsidR="0021716C" w:rsidRPr="006F46DB">
          <w:t xml:space="preserve"> </w:t>
        </w:r>
      </w:hyperlink>
      <w:r w:rsidR="0021716C" w:rsidRPr="006F46DB">
        <w:t xml:space="preserve">, </w:t>
      </w:r>
      <w:hyperlink r:id="rId21" w:tgtFrame="_blank" w:history="1">
        <w:r w:rsidR="0021716C" w:rsidRPr="006F46DB">
          <w:t>陈荣光</w:t>
        </w:r>
        <w:r w:rsidR="0021716C" w:rsidRPr="006F46DB">
          <w:t xml:space="preserve"> </w:t>
        </w:r>
      </w:hyperlink>
      <w:r w:rsidR="0021716C" w:rsidRPr="006F46DB">
        <w:t xml:space="preserve">, </w:t>
      </w:r>
      <w:hyperlink r:id="rId22" w:tgtFrame="_blank" w:history="1">
        <w:proofErr w:type="gramStart"/>
        <w:r w:rsidR="0021716C" w:rsidRPr="006F46DB">
          <w:t>谢俊谦</w:t>
        </w:r>
        <w:proofErr w:type="gramEnd"/>
        <w:r w:rsidR="0021716C" w:rsidRPr="006F46DB">
          <w:t xml:space="preserve"> </w:t>
        </w:r>
      </w:hyperlink>
      <w:r w:rsidR="0021716C" w:rsidRPr="006F46DB">
        <w:t xml:space="preserve">, </w:t>
      </w:r>
      <w:hyperlink r:id="rId23" w:tgtFrame="_blank" w:history="1">
        <w:proofErr w:type="gramStart"/>
        <w:r w:rsidR="0021716C" w:rsidRPr="006F46DB">
          <w:t>胡佩锋</w:t>
        </w:r>
        <w:proofErr w:type="gramEnd"/>
        <w:r w:rsidR="0021716C" w:rsidRPr="006F46DB">
          <w:t xml:space="preserve"> </w:t>
        </w:r>
      </w:hyperlink>
      <w:r w:rsidR="0021716C" w:rsidRPr="006F46DB">
        <w:t>等</w:t>
      </w:r>
      <w:r w:rsidR="0021716C" w:rsidRPr="006F46DB">
        <w:t>.</w:t>
      </w:r>
      <w:r w:rsidR="0021716C" w:rsidRPr="006F46DB">
        <w:t>蜕变测试和断言检查的比较与实验研究</w:t>
      </w:r>
      <w:r w:rsidR="0021716C" w:rsidRPr="006F46DB">
        <w:t xml:space="preserve">[J]. </w:t>
      </w:r>
      <w:r w:rsidR="0021716C" w:rsidRPr="006F46DB">
        <w:t>软件学报</w:t>
      </w:r>
      <w:r w:rsidR="0021716C" w:rsidRPr="006F46DB">
        <w:t>, 2009, 20(10):2637-2654.</w:t>
      </w:r>
    </w:p>
    <w:sectPr w:rsidR="00481C2E" w:rsidRPr="006F46DB" w:rsidSect="00B00499">
      <w:headerReference w:type="even" r:id="rId24"/>
      <w:headerReference w:type="default" r:id="rId25"/>
      <w:footerReference w:type="even" r:id="rId26"/>
      <w:footerReference w:type="default" r:id="rId27"/>
      <w:footerReference w:type="first" r:id="rId28"/>
      <w:footnotePr>
        <w:numRestart w:val="eachPage"/>
      </w:footnotePr>
      <w:type w:val="continuous"/>
      <w:pgSz w:w="10433" w:h="14742"/>
      <w:pgMar w:top="567" w:right="822" w:bottom="1247" w:left="822" w:header="737" w:footer="567" w:gutter="0"/>
      <w:pgNumType w:start="1"/>
      <w:cols w:space="720"/>
      <w:titlePg/>
      <w:docGrid w:type="linesAndChars" w:linePitch="285"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E5A0A1" w14:textId="77777777" w:rsidR="0032659D" w:rsidRDefault="0032659D">
      <w:r>
        <w:separator/>
      </w:r>
    </w:p>
  </w:endnote>
  <w:endnote w:type="continuationSeparator" w:id="0">
    <w:p w14:paraId="5DF526DC" w14:textId="77777777" w:rsidR="0032659D" w:rsidRDefault="00326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Arial Unicode MS"/>
    <w:charset w:val="88"/>
    <w:family w:val="auto"/>
    <w:pitch w:val="variable"/>
    <w:sig w:usb0="00000000" w:usb1="08080000" w:usb2="00000010" w:usb3="00000000" w:csb0="00100000"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方正书宋简体">
    <w:altName w:val="宋体"/>
    <w:panose1 w:val="00000000000000000000"/>
    <w:charset w:val="86"/>
    <w:family w:val="auto"/>
    <w:notTrueType/>
    <w:pitch w:val="variable"/>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Yu Gothic UI Semilight">
    <w:panose1 w:val="020B04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9CF02" w14:textId="77777777" w:rsidR="0054425B" w:rsidRDefault="0054425B">
    <w:pPr>
      <w:pStyle w:val="a7"/>
      <w:framePr w:wrap="around" w:vAnchor="text" w:hAnchor="margin" w:xAlign="right" w:y="1"/>
    </w:pPr>
  </w:p>
  <w:p w14:paraId="19B78A59" w14:textId="77777777" w:rsidR="0054425B" w:rsidRDefault="0054425B">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070112"/>
      <w:docPartObj>
        <w:docPartGallery w:val="Page Numbers (Bottom of Page)"/>
        <w:docPartUnique/>
      </w:docPartObj>
    </w:sdtPr>
    <w:sdtEndPr/>
    <w:sdtContent>
      <w:sdt>
        <w:sdtPr>
          <w:id w:val="-1769616900"/>
          <w:docPartObj>
            <w:docPartGallery w:val="Page Numbers (Top of Page)"/>
            <w:docPartUnique/>
          </w:docPartObj>
        </w:sdtPr>
        <w:sdtEndPr/>
        <w:sdtContent>
          <w:p w14:paraId="792DF348" w14:textId="77777777" w:rsidR="0054425B" w:rsidRDefault="0054425B">
            <w:pPr>
              <w:pStyle w:val="a7"/>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A15C22">
              <w:rPr>
                <w:b/>
                <w:bCs/>
                <w:noProof/>
              </w:rPr>
              <w:t>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15C22">
              <w:rPr>
                <w:b/>
                <w:bCs/>
                <w:noProof/>
              </w:rPr>
              <w:t>15</w:t>
            </w:r>
            <w:r>
              <w:rPr>
                <w:b/>
                <w:bCs/>
                <w:sz w:val="24"/>
                <w:szCs w:val="24"/>
              </w:rPr>
              <w:fldChar w:fldCharType="end"/>
            </w:r>
          </w:p>
        </w:sdtContent>
      </w:sdt>
    </w:sdtContent>
  </w:sdt>
  <w:p w14:paraId="72DB0B36" w14:textId="77777777" w:rsidR="0054425B" w:rsidRDefault="0054425B">
    <w:pPr>
      <w:pStyle w:val="a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F0F05" w14:textId="77777777" w:rsidR="0054425B" w:rsidRDefault="0054425B">
    <w:pPr>
      <w:pStyle w:val="a7"/>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78CAE7" w14:textId="77777777" w:rsidR="0032659D" w:rsidRDefault="0032659D">
      <w:r>
        <w:separator/>
      </w:r>
    </w:p>
  </w:footnote>
  <w:footnote w:type="continuationSeparator" w:id="0">
    <w:p w14:paraId="40A1BA04" w14:textId="77777777" w:rsidR="0032659D" w:rsidRDefault="0032659D">
      <w:r>
        <w:continuationSeparator/>
      </w:r>
    </w:p>
  </w:footnote>
  <w:footnote w:id="1">
    <w:p w14:paraId="149E506C" w14:textId="77777777" w:rsidR="0054425B" w:rsidRDefault="0054425B">
      <w:pPr>
        <w:pStyle w:val="10"/>
        <w:tabs>
          <w:tab w:val="clear" w:pos="465"/>
          <w:tab w:val="left" w:pos="372"/>
        </w:tabs>
        <w:ind w:firstLineChars="200" w:firstLine="232"/>
        <w:rPr>
          <w:color w:val="000000"/>
        </w:rPr>
      </w:pPr>
      <w:r>
        <w:rPr>
          <w:rStyle w:val="ab"/>
          <w:rFonts w:hint="eastAsia"/>
          <w:color w:val="000000"/>
        </w:rPr>
        <w:sym w:font="Symbol" w:char="F02A"/>
      </w:r>
      <w:r>
        <w:rPr>
          <w:rFonts w:hint="eastAsia"/>
          <w:color w:val="000000"/>
        </w:rPr>
        <w:tab/>
      </w:r>
      <w:r>
        <w:rPr>
          <w:rFonts w:hint="eastAsia"/>
          <w:color w:val="000000"/>
        </w:rPr>
        <w:t>基金项目</w:t>
      </w:r>
      <w:r>
        <w:rPr>
          <w:rFonts w:hint="eastAsia"/>
          <w:color w:val="000000"/>
        </w:rPr>
        <w:t xml:space="preserve">: </w:t>
      </w:r>
      <w:r>
        <w:rPr>
          <w:rFonts w:hint="eastAsia"/>
          <w:color w:val="000000"/>
        </w:rPr>
        <w:t>国家自然科学基金</w:t>
      </w:r>
      <w:r>
        <w:rPr>
          <w:rFonts w:hint="eastAsia"/>
          <w:color w:val="000000"/>
        </w:rPr>
        <w:t>(</w:t>
      </w:r>
      <w:r w:rsidRPr="00E97911">
        <w:rPr>
          <w:color w:val="000000"/>
        </w:rPr>
        <w:t>Program No. 61103003</w:t>
      </w:r>
      <w:r>
        <w:rPr>
          <w:rFonts w:hint="eastAsia"/>
          <w:color w:val="000000"/>
        </w:rPr>
        <w:t>),</w:t>
      </w:r>
      <w:r>
        <w:rPr>
          <w:rFonts w:hint="eastAsia"/>
          <w:color w:val="000000"/>
        </w:rPr>
        <w:t>航天基金（</w:t>
      </w:r>
      <w:r w:rsidRPr="000C2699">
        <w:rPr>
          <w:color w:val="000000"/>
        </w:rPr>
        <w:t>基于大数据的航天嵌入式软件缺陷发现技术研究</w:t>
      </w:r>
      <w:r>
        <w:rPr>
          <w:rFonts w:hint="eastAsia"/>
          <w:color w:val="000000"/>
        </w:rPr>
        <w:t>）</w:t>
      </w:r>
    </w:p>
    <w:p w14:paraId="188007D8" w14:textId="05554DAA" w:rsidR="0054425B" w:rsidRDefault="0054425B" w:rsidP="001F37CF">
      <w:pPr>
        <w:pStyle w:val="10"/>
        <w:tabs>
          <w:tab w:val="clear" w:pos="465"/>
          <w:tab w:val="left" w:pos="372"/>
        </w:tabs>
        <w:ind w:leftChars="233" w:left="433" w:firstLineChars="0" w:firstLine="0"/>
        <w:rPr>
          <w:color w:val="000000"/>
        </w:rPr>
      </w:pPr>
      <w:r>
        <w:rPr>
          <w:color w:val="000000"/>
        </w:rPr>
        <w:t>Foundation item: National Natural Science Foundation of China</w:t>
      </w:r>
      <w:r>
        <w:rPr>
          <w:rFonts w:hint="eastAsia"/>
          <w:color w:val="000000"/>
        </w:rPr>
        <w:t xml:space="preserve"> (</w:t>
      </w:r>
      <w:r w:rsidRPr="00E97911">
        <w:rPr>
          <w:color w:val="000000"/>
        </w:rPr>
        <w:t>Program No. 61103003</w:t>
      </w:r>
      <w:r>
        <w:rPr>
          <w:rFonts w:hint="eastAsia"/>
          <w:color w:val="000000"/>
        </w:rPr>
        <w:t>)</w:t>
      </w:r>
      <w:r w:rsidR="001F37CF">
        <w:rPr>
          <w:color w:val="000000"/>
        </w:rPr>
        <w:t>,</w:t>
      </w:r>
      <w:r w:rsidR="001F37CF" w:rsidRPr="001F37CF">
        <w:t xml:space="preserve"> </w:t>
      </w:r>
      <w:r w:rsidR="001F37CF" w:rsidRPr="001F37CF">
        <w:rPr>
          <w:color w:val="000000"/>
        </w:rPr>
        <w:t>Aerospace Fund (Research on defect discovery technology for aerospace embedded software based on big data)</w:t>
      </w:r>
    </w:p>
    <w:p w14:paraId="02B99D53" w14:textId="77777777" w:rsidR="0054425B" w:rsidRDefault="0054425B">
      <w:pPr>
        <w:pStyle w:val="10"/>
        <w:tabs>
          <w:tab w:val="clear" w:pos="465"/>
          <w:tab w:val="left" w:pos="372"/>
        </w:tabs>
        <w:ind w:firstLineChars="233" w:firstLine="363"/>
        <w:rPr>
          <w:color w:val="000000"/>
        </w:rPr>
      </w:pPr>
      <w:r>
        <w:rPr>
          <w:rFonts w:hint="eastAsia"/>
          <w:color w:val="000000"/>
        </w:rPr>
        <w:t>收稿时间</w:t>
      </w:r>
      <w:r>
        <w:rPr>
          <w:rFonts w:hint="eastAsia"/>
          <w:color w:val="000000"/>
        </w:rPr>
        <w:t>:</w:t>
      </w:r>
      <w:r>
        <w:rPr>
          <w:rFonts w:hint="eastAsia"/>
          <w:color w:val="000000"/>
          <w:sz w:val="10"/>
          <w:szCs w:val="10"/>
        </w:rPr>
        <w:t xml:space="preserve"> </w:t>
      </w:r>
      <w:r>
        <w:rPr>
          <w:rFonts w:hint="eastAsia"/>
          <w:color w:val="000000"/>
        </w:rPr>
        <w:t>0000-00-00</w:t>
      </w:r>
      <w:r>
        <w:rPr>
          <w:color w:val="000000"/>
        </w:rPr>
        <w:t xml:space="preserve">; </w:t>
      </w:r>
      <w:r>
        <w:rPr>
          <w:rFonts w:hint="eastAsia"/>
          <w:color w:val="000000"/>
        </w:rPr>
        <w:t>修改时间</w:t>
      </w:r>
      <w:r>
        <w:rPr>
          <w:rFonts w:hint="eastAsia"/>
          <w:color w:val="000000"/>
        </w:rPr>
        <w:t xml:space="preserve">: 0000-00-00; </w:t>
      </w:r>
      <w:r>
        <w:rPr>
          <w:rFonts w:hint="eastAsia"/>
          <w:color w:val="000000"/>
        </w:rPr>
        <w:t>采用时间</w:t>
      </w:r>
      <w:r>
        <w:rPr>
          <w:rFonts w:hint="eastAsia"/>
          <w:color w:val="000000"/>
        </w:rPr>
        <w:t>:</w:t>
      </w:r>
      <w:r>
        <w:rPr>
          <w:color w:val="000000"/>
        </w:rPr>
        <w:t xml:space="preserve"> </w:t>
      </w:r>
      <w:r>
        <w:rPr>
          <w:rFonts w:hint="eastAsia"/>
          <w:color w:val="000000"/>
        </w:rPr>
        <w:t>0000-00-00; jos</w:t>
      </w:r>
      <w:r>
        <w:rPr>
          <w:rFonts w:hint="eastAsia"/>
          <w:color w:val="000000"/>
        </w:rPr>
        <w:t>在线出版时间</w:t>
      </w:r>
      <w:r>
        <w:rPr>
          <w:rFonts w:hint="eastAsia"/>
          <w:color w:val="000000"/>
        </w:rPr>
        <w:t>: 0000-00-00</w:t>
      </w:r>
    </w:p>
    <w:p w14:paraId="25D520F1" w14:textId="77777777" w:rsidR="0054425B" w:rsidRDefault="0054425B">
      <w:pPr>
        <w:pStyle w:val="10"/>
        <w:tabs>
          <w:tab w:val="clear" w:pos="465"/>
          <w:tab w:val="left" w:pos="372"/>
        </w:tabs>
        <w:ind w:firstLineChars="233" w:firstLine="363"/>
        <w:rPr>
          <w:color w:val="000000"/>
        </w:rPr>
      </w:pPr>
      <w:r>
        <w:rPr>
          <w:rFonts w:hint="eastAsia"/>
          <w:color w:val="000000"/>
        </w:rPr>
        <w:t>CNKI</w:t>
      </w:r>
      <w:r>
        <w:rPr>
          <w:rFonts w:hint="eastAsia"/>
          <w:color w:val="000000"/>
        </w:rPr>
        <w:t>在线出版时间</w:t>
      </w:r>
      <w:r>
        <w:rPr>
          <w:rFonts w:hint="eastAsia"/>
          <w:color w:val="000000"/>
        </w:rPr>
        <w:t>: 0000-00-00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80C11" w14:textId="77777777" w:rsidR="0054425B" w:rsidRDefault="0054425B" w:rsidP="001A7956">
    <w:pPr>
      <w:framePr w:h="227" w:hSpace="181" w:wrap="around" w:vAnchor="text" w:hAnchor="text" w:y="-56"/>
      <w:tabs>
        <w:tab w:val="left" w:pos="170"/>
      </w:tabs>
      <w:spacing w:beforeLines="30" w:before="72"/>
      <w:ind w:leftChars="94" w:left="169"/>
    </w:pPr>
    <w:r>
      <w:fldChar w:fldCharType="begin"/>
    </w:r>
    <w:r>
      <w:instrText xml:space="preserve"> PAGE </w:instrText>
    </w:r>
    <w:r>
      <w:fldChar w:fldCharType="separate"/>
    </w:r>
    <w:r w:rsidR="00A15C22">
      <w:rPr>
        <w:noProof/>
      </w:rPr>
      <w:t>8</w:t>
    </w:r>
    <w:r>
      <w:rPr>
        <w:noProof/>
      </w:rPr>
      <w:fldChar w:fldCharType="end"/>
    </w:r>
  </w:p>
  <w:p w14:paraId="2DF3B521" w14:textId="77777777" w:rsidR="0054425B" w:rsidRDefault="0054425B">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14:paraId="79787B5E" w14:textId="77777777" w:rsidR="0054425B" w:rsidRDefault="0054425B">
    <w:pPr>
      <w:pStyle w:val="a8"/>
      <w:tabs>
        <w:tab w:val="center" w:pos="-2184"/>
      </w:tabs>
      <w:spacing w:after="220"/>
      <w:jc w:val="left"/>
    </w:pPr>
  </w:p>
  <w:p w14:paraId="1E21B0D3" w14:textId="77777777" w:rsidR="0054425B" w:rsidRDefault="0054425B">
    <w:pPr>
      <w:pStyle w:val="a8"/>
      <w:tabs>
        <w:tab w:val="center" w:pos="-2184"/>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77C5D" w14:textId="77777777" w:rsidR="0054425B" w:rsidRDefault="0054425B" w:rsidP="002A732E">
    <w:pPr>
      <w:pStyle w:val="a8"/>
      <w:framePr w:w="7209" w:h="227" w:hSpace="181" w:wrap="around" w:vAnchor="text" w:hAnchor="text" w:x="171" w:y="-52"/>
      <w:tabs>
        <w:tab w:val="right" w:pos="7632"/>
      </w:tabs>
      <w:snapToGrid/>
      <w:jc w:val="left"/>
      <w:rPr>
        <w:rFonts w:eastAsia="楷体_GB2312"/>
      </w:rPr>
    </w:pPr>
    <w:r>
      <w:rPr>
        <w:rFonts w:eastAsia="楷体_GB2312" w:hint="eastAsia"/>
      </w:rPr>
      <w:t>马春燕</w:t>
    </w:r>
    <w:r>
      <w:rPr>
        <w:rFonts w:eastAsia="楷体_GB2312" w:hint="eastAsia"/>
      </w:rPr>
      <w:t xml:space="preserve"> </w:t>
    </w:r>
    <w:r>
      <w:rPr>
        <w:rFonts w:eastAsia="楷体_GB2312" w:hint="eastAsia"/>
      </w:rPr>
      <w:t>等</w:t>
    </w:r>
    <w:r>
      <w:rPr>
        <w:rFonts w:eastAsia="楷体_GB2312"/>
      </w:rPr>
      <w:t>:</w:t>
    </w:r>
    <w:r w:rsidRPr="002A732E">
      <w:rPr>
        <w:rFonts w:hint="eastAsia"/>
        <w:color w:val="000000"/>
        <w:sz w:val="28"/>
      </w:rPr>
      <w:t xml:space="preserve"> </w:t>
    </w:r>
    <w:r w:rsidRPr="006D084D">
      <w:rPr>
        <w:rFonts w:eastAsia="楷体_GB2312" w:hint="eastAsia"/>
      </w:rPr>
      <w:t>基于线性感知机和敏感变量的测试预言自动生成方法</w:t>
    </w:r>
  </w:p>
  <w:p w14:paraId="16CAF8B2" w14:textId="77777777" w:rsidR="0054425B" w:rsidRDefault="0054425B" w:rsidP="001A7956">
    <w:pPr>
      <w:framePr w:h="227" w:hSpace="181" w:wrap="around" w:vAnchor="text" w:hAnchor="text" w:xAlign="right" w:y="-56"/>
      <w:tabs>
        <w:tab w:val="left" w:pos="170"/>
      </w:tabs>
      <w:spacing w:beforeLines="10" w:before="24"/>
      <w:ind w:rightChars="94" w:right="169"/>
      <w:jc w:val="right"/>
    </w:pPr>
    <w:r>
      <w:fldChar w:fldCharType="begin"/>
    </w:r>
    <w:r>
      <w:instrText xml:space="preserve"> PAGE </w:instrText>
    </w:r>
    <w:r>
      <w:fldChar w:fldCharType="separate"/>
    </w:r>
    <w:r w:rsidR="00A15C22">
      <w:rPr>
        <w:noProof/>
      </w:rPr>
      <w:t>9</w:t>
    </w:r>
    <w:r>
      <w:rPr>
        <w:noProof/>
      </w:rPr>
      <w:fldChar w:fldCharType="end"/>
    </w:r>
  </w:p>
  <w:p w14:paraId="03B37047" w14:textId="77777777" w:rsidR="0054425B" w:rsidRDefault="0054425B">
    <w:pPr>
      <w:pStyle w:val="a8"/>
      <w:tabs>
        <w:tab w:val="right" w:pos="7632"/>
      </w:tabs>
      <w:spacing w:after="220"/>
      <w:jc w:val="both"/>
    </w:pPr>
  </w:p>
  <w:p w14:paraId="15E6FC55" w14:textId="77777777" w:rsidR="0054425B" w:rsidRDefault="0054425B">
    <w:pPr>
      <w:pStyle w:val="a8"/>
      <w:tabs>
        <w:tab w:val="right" w:pos="7632"/>
      </w:tabs>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6BA0C64"/>
    <w:lvl w:ilvl="0">
      <w:start w:val="1"/>
      <w:numFmt w:val="decimal"/>
      <w:pStyle w:val="5"/>
      <w:lvlText w:val="%1."/>
      <w:lvlJc w:val="left"/>
      <w:pPr>
        <w:tabs>
          <w:tab w:val="num" w:pos="2324"/>
        </w:tabs>
        <w:ind w:leftChars="800" w:left="2324" w:hangingChars="200" w:hanging="360"/>
      </w:pPr>
    </w:lvl>
  </w:abstractNum>
  <w:abstractNum w:abstractNumId="1" w15:restartNumberingAfterBreak="0">
    <w:nsid w:val="FFFFFF7D"/>
    <w:multiLevelType w:val="singleLevel"/>
    <w:tmpl w:val="3572CDF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16"/>
    <w:multiLevelType w:val="singleLevel"/>
    <w:tmpl w:val="00000016"/>
    <w:lvl w:ilvl="0">
      <w:start w:val="1"/>
      <w:numFmt w:val="decimal"/>
      <w:lvlText w:val="%1)"/>
      <w:lvlJc w:val="left"/>
      <w:pPr>
        <w:tabs>
          <w:tab w:val="num" w:pos="425"/>
        </w:tabs>
        <w:ind w:left="425" w:hanging="425"/>
      </w:pPr>
      <w:rPr>
        <w:rFonts w:hint="default"/>
      </w:rPr>
    </w:lvl>
  </w:abstractNum>
  <w:abstractNum w:abstractNumId="11" w15:restartNumberingAfterBreak="0">
    <w:nsid w:val="010F55E7"/>
    <w:multiLevelType w:val="hybridMultilevel"/>
    <w:tmpl w:val="88B616CC"/>
    <w:lvl w:ilvl="0" w:tplc="E2F445A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73C1A79"/>
    <w:multiLevelType w:val="hybridMultilevel"/>
    <w:tmpl w:val="5E1493C0"/>
    <w:lvl w:ilvl="0" w:tplc="C9A682C6">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F333E8"/>
    <w:multiLevelType w:val="hybridMultilevel"/>
    <w:tmpl w:val="4B9AB138"/>
    <w:lvl w:ilvl="0" w:tplc="C9A682C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63151C2"/>
    <w:multiLevelType w:val="hybridMultilevel"/>
    <w:tmpl w:val="9A7881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AFA6254"/>
    <w:multiLevelType w:val="hybridMultilevel"/>
    <w:tmpl w:val="9A7857A8"/>
    <w:lvl w:ilvl="0" w:tplc="EA4C2938">
      <w:start w:val="1"/>
      <w:numFmt w:val="decimal"/>
      <w:lvlText w:val="%1)"/>
      <w:lvlJc w:val="left"/>
      <w:pPr>
        <w:ind w:left="640" w:hanging="36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16" w15:restartNumberingAfterBreak="0">
    <w:nsid w:val="2D491443"/>
    <w:multiLevelType w:val="hybridMultilevel"/>
    <w:tmpl w:val="F62463DA"/>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7" w15:restartNumberingAfterBreak="0">
    <w:nsid w:val="32680218"/>
    <w:multiLevelType w:val="hybridMultilevel"/>
    <w:tmpl w:val="4B9AB138"/>
    <w:lvl w:ilvl="0" w:tplc="C9A682C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A5511E7"/>
    <w:multiLevelType w:val="hybridMultilevel"/>
    <w:tmpl w:val="1C1CA0BE"/>
    <w:lvl w:ilvl="0" w:tplc="04090011">
      <w:start w:val="1"/>
      <w:numFmt w:val="decimal"/>
      <w:lvlText w:val="%1)"/>
      <w:lvlJc w:val="left"/>
      <w:pPr>
        <w:ind w:left="840" w:hanging="420"/>
      </w:pPr>
      <w:rPr>
        <w:rFonts w:hint="eastAsia"/>
      </w:rPr>
    </w:lvl>
    <w:lvl w:ilvl="1" w:tplc="77600472">
      <w:start w:val="1"/>
      <w:numFmt w:val="decimal"/>
      <w:lvlText w:val="(%2)"/>
      <w:lvlJc w:val="left"/>
      <w:pPr>
        <w:ind w:left="420"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10F2372"/>
    <w:multiLevelType w:val="hybridMultilevel"/>
    <w:tmpl w:val="6E204D9C"/>
    <w:lvl w:ilvl="0" w:tplc="04090011">
      <w:start w:val="1"/>
      <w:numFmt w:val="decimal"/>
      <w:lvlText w:val="%1)"/>
      <w:lvlJc w:val="left"/>
      <w:pPr>
        <w:ind w:left="84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455B031F"/>
    <w:multiLevelType w:val="hybridMultilevel"/>
    <w:tmpl w:val="535C88B8"/>
    <w:lvl w:ilvl="0" w:tplc="25F8FCA0">
      <w:start w:val="1"/>
      <w:numFmt w:val="decimal"/>
      <w:lvlText w:val="%1）"/>
      <w:lvlJc w:val="left"/>
      <w:pPr>
        <w:ind w:left="733" w:hanging="360"/>
      </w:pPr>
      <w:rPr>
        <w:rFonts w:hint="default"/>
        <w:b/>
      </w:rPr>
    </w:lvl>
    <w:lvl w:ilvl="1" w:tplc="04090019" w:tentative="1">
      <w:start w:val="1"/>
      <w:numFmt w:val="lowerLetter"/>
      <w:lvlText w:val="%2)"/>
      <w:lvlJc w:val="left"/>
      <w:pPr>
        <w:ind w:left="1213" w:hanging="420"/>
      </w:pPr>
    </w:lvl>
    <w:lvl w:ilvl="2" w:tplc="0409001B" w:tentative="1">
      <w:start w:val="1"/>
      <w:numFmt w:val="lowerRoman"/>
      <w:lvlText w:val="%3."/>
      <w:lvlJc w:val="right"/>
      <w:pPr>
        <w:ind w:left="1633" w:hanging="420"/>
      </w:pPr>
    </w:lvl>
    <w:lvl w:ilvl="3" w:tplc="0409000F" w:tentative="1">
      <w:start w:val="1"/>
      <w:numFmt w:val="decimal"/>
      <w:lvlText w:val="%4."/>
      <w:lvlJc w:val="left"/>
      <w:pPr>
        <w:ind w:left="2053" w:hanging="420"/>
      </w:pPr>
    </w:lvl>
    <w:lvl w:ilvl="4" w:tplc="04090019" w:tentative="1">
      <w:start w:val="1"/>
      <w:numFmt w:val="lowerLetter"/>
      <w:lvlText w:val="%5)"/>
      <w:lvlJc w:val="left"/>
      <w:pPr>
        <w:ind w:left="2473" w:hanging="420"/>
      </w:pPr>
    </w:lvl>
    <w:lvl w:ilvl="5" w:tplc="0409001B" w:tentative="1">
      <w:start w:val="1"/>
      <w:numFmt w:val="lowerRoman"/>
      <w:lvlText w:val="%6."/>
      <w:lvlJc w:val="right"/>
      <w:pPr>
        <w:ind w:left="2893" w:hanging="420"/>
      </w:pPr>
    </w:lvl>
    <w:lvl w:ilvl="6" w:tplc="0409000F" w:tentative="1">
      <w:start w:val="1"/>
      <w:numFmt w:val="decimal"/>
      <w:lvlText w:val="%7."/>
      <w:lvlJc w:val="left"/>
      <w:pPr>
        <w:ind w:left="3313" w:hanging="420"/>
      </w:pPr>
    </w:lvl>
    <w:lvl w:ilvl="7" w:tplc="04090019" w:tentative="1">
      <w:start w:val="1"/>
      <w:numFmt w:val="lowerLetter"/>
      <w:lvlText w:val="%8)"/>
      <w:lvlJc w:val="left"/>
      <w:pPr>
        <w:ind w:left="3733" w:hanging="420"/>
      </w:pPr>
    </w:lvl>
    <w:lvl w:ilvl="8" w:tplc="0409001B" w:tentative="1">
      <w:start w:val="1"/>
      <w:numFmt w:val="lowerRoman"/>
      <w:lvlText w:val="%9."/>
      <w:lvlJc w:val="right"/>
      <w:pPr>
        <w:ind w:left="4153" w:hanging="420"/>
      </w:pPr>
    </w:lvl>
  </w:abstractNum>
  <w:abstractNum w:abstractNumId="21" w15:restartNumberingAfterBreak="0">
    <w:nsid w:val="47750ACE"/>
    <w:multiLevelType w:val="hybridMultilevel"/>
    <w:tmpl w:val="4DAE900A"/>
    <w:lvl w:ilvl="0" w:tplc="64C8AA00">
      <w:start w:val="1"/>
      <w:numFmt w:val="decimal"/>
      <w:lvlText w:val="%1)"/>
      <w:lvlJc w:val="left"/>
      <w:pPr>
        <w:ind w:left="732" w:hanging="360"/>
      </w:pPr>
      <w:rPr>
        <w:rFonts w:ascii="Times New Roman" w:hAnsi="Times New Roman" w:cs="Times New Roman" w:hint="default"/>
        <w:color w:val="auto"/>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2" w15:restartNumberingAfterBreak="0">
    <w:nsid w:val="49354C5C"/>
    <w:multiLevelType w:val="hybridMultilevel"/>
    <w:tmpl w:val="7AA0BDF0"/>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3" w15:restartNumberingAfterBreak="0">
    <w:nsid w:val="4A3B7F8A"/>
    <w:multiLevelType w:val="hybridMultilevel"/>
    <w:tmpl w:val="8A00BD92"/>
    <w:lvl w:ilvl="0" w:tplc="2C1A4C38">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4"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1"/>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pStyle w:val="41"/>
      <w:lvlText w:val="%1.%2.%3.%4  "/>
      <w:lvlJc w:val="left"/>
      <w:pPr>
        <w:tabs>
          <w:tab w:val="num" w:pos="720"/>
        </w:tabs>
        <w:ind w:left="0" w:firstLine="0"/>
      </w:pPr>
      <w:rPr>
        <w:rFonts w:ascii="Times New Roman" w:hAnsi="Times New Roman" w:hint="default"/>
        <w:b/>
        <w:i w:val="0"/>
        <w:sz w:val="18"/>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50616514"/>
    <w:multiLevelType w:val="hybridMultilevel"/>
    <w:tmpl w:val="1F545AE6"/>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6" w15:restartNumberingAfterBreak="0">
    <w:nsid w:val="56E96DCF"/>
    <w:multiLevelType w:val="multilevel"/>
    <w:tmpl w:val="79C4CB5E"/>
    <w:lvl w:ilvl="0">
      <w:start w:val="1"/>
      <w:numFmt w:val="decimal"/>
      <w:lvlText w:val="%1)"/>
      <w:lvlJc w:val="left"/>
      <w:pPr>
        <w:ind w:left="840" w:hanging="420"/>
      </w:pPr>
      <w:rPr>
        <w:rFonts w:hint="eastAsia"/>
      </w:rPr>
    </w:lvl>
    <w:lvl w:ilvl="1">
      <w:start w:val="4"/>
      <w:numFmt w:val="decimal"/>
      <w:isLgl/>
      <w:lvlText w:val="%1.%2"/>
      <w:lvlJc w:val="left"/>
      <w:pPr>
        <w:ind w:left="900" w:hanging="480"/>
      </w:pPr>
      <w:rPr>
        <w:rFonts w:hint="default"/>
      </w:rPr>
    </w:lvl>
    <w:lvl w:ilvl="2">
      <w:start w:val="1"/>
      <w:numFmt w:val="decimal"/>
      <w:isLgl/>
      <w:lvlText w:val="%1.%2.%3"/>
      <w:lvlJc w:val="left"/>
      <w:pPr>
        <w:ind w:left="420" w:firstLine="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7" w15:restartNumberingAfterBreak="0">
    <w:nsid w:val="59C345FB"/>
    <w:multiLevelType w:val="hybridMultilevel"/>
    <w:tmpl w:val="247E4422"/>
    <w:lvl w:ilvl="0" w:tplc="338E1B26">
      <w:start w:val="1"/>
      <w:numFmt w:val="decimal"/>
      <w:pStyle w:val="references"/>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64B0F7A"/>
    <w:multiLevelType w:val="hybridMultilevel"/>
    <w:tmpl w:val="6B0AFDA6"/>
    <w:lvl w:ilvl="0" w:tplc="5EBCD6E0">
      <w:start w:val="1"/>
      <w:numFmt w:val="decimal"/>
      <w:lvlText w:val="[%1]"/>
      <w:lvlJc w:val="right"/>
      <w:pPr>
        <w:tabs>
          <w:tab w:val="num" w:pos="397"/>
        </w:tabs>
        <w:ind w:left="397" w:hanging="113"/>
      </w:pPr>
      <w:rPr>
        <w:rFonts w:hint="eastAsia"/>
      </w:rPr>
    </w:lvl>
    <w:lvl w:ilvl="1" w:tplc="B316E3D4">
      <w:start w:val="1"/>
      <w:numFmt w:val="lowerLetter"/>
      <w:pStyle w:val="a1"/>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9CB5183"/>
    <w:multiLevelType w:val="hybridMultilevel"/>
    <w:tmpl w:val="9A7857A8"/>
    <w:lvl w:ilvl="0" w:tplc="EA4C2938">
      <w:start w:val="1"/>
      <w:numFmt w:val="decimal"/>
      <w:lvlText w:val="%1)"/>
      <w:lvlJc w:val="left"/>
      <w:pPr>
        <w:ind w:left="640" w:hanging="36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33" w15:restartNumberingAfterBreak="0">
    <w:nsid w:val="7F26290A"/>
    <w:multiLevelType w:val="hybridMultilevel"/>
    <w:tmpl w:val="7E563B68"/>
    <w:lvl w:ilvl="0" w:tplc="8B8297E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0"/>
  </w:num>
  <w:num w:numId="2">
    <w:abstractNumId w:val="24"/>
  </w:num>
  <w:num w:numId="3">
    <w:abstractNumId w:val="29"/>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7"/>
  </w:num>
  <w:num w:numId="15">
    <w:abstractNumId w:val="31"/>
  </w:num>
  <w:num w:numId="16">
    <w:abstractNumId w:val="28"/>
  </w:num>
  <w:num w:numId="17">
    <w:abstractNumId w:val="26"/>
  </w:num>
  <w:num w:numId="18">
    <w:abstractNumId w:val="19"/>
  </w:num>
  <w:num w:numId="19">
    <w:abstractNumId w:val="10"/>
  </w:num>
  <w:num w:numId="20">
    <w:abstractNumId w:val="18"/>
  </w:num>
  <w:num w:numId="21">
    <w:abstractNumId w:val="16"/>
  </w:num>
  <w:num w:numId="22">
    <w:abstractNumId w:val="25"/>
  </w:num>
  <w:num w:numId="23">
    <w:abstractNumId w:val="22"/>
  </w:num>
  <w:num w:numId="24">
    <w:abstractNumId w:val="24"/>
  </w:num>
  <w:num w:numId="25">
    <w:abstractNumId w:val="24"/>
  </w:num>
  <w:num w:numId="26">
    <w:abstractNumId w:val="14"/>
  </w:num>
  <w:num w:numId="27">
    <w:abstractNumId w:val="24"/>
  </w:num>
  <w:num w:numId="28">
    <w:abstractNumId w:val="30"/>
  </w:num>
  <w:num w:numId="29">
    <w:abstractNumId w:val="30"/>
    <w:lvlOverride w:ilvl="0">
      <w:startOverride w:val="1"/>
    </w:lvlOverride>
  </w:num>
  <w:num w:numId="30">
    <w:abstractNumId w:val="30"/>
  </w:num>
  <w:num w:numId="31">
    <w:abstractNumId w:val="24"/>
  </w:num>
  <w:num w:numId="32">
    <w:abstractNumId w:val="24"/>
  </w:num>
  <w:num w:numId="33">
    <w:abstractNumId w:val="21"/>
  </w:num>
  <w:num w:numId="34">
    <w:abstractNumId w:val="15"/>
  </w:num>
  <w:num w:numId="35">
    <w:abstractNumId w:val="24"/>
  </w:num>
  <w:num w:numId="36">
    <w:abstractNumId w:val="11"/>
  </w:num>
  <w:num w:numId="37">
    <w:abstractNumId w:val="24"/>
  </w:num>
  <w:num w:numId="38">
    <w:abstractNumId w:val="23"/>
  </w:num>
  <w:num w:numId="39">
    <w:abstractNumId w:val="32"/>
  </w:num>
  <w:num w:numId="40">
    <w:abstractNumId w:val="20"/>
  </w:num>
  <w:num w:numId="41">
    <w:abstractNumId w:val="24"/>
  </w:num>
  <w:num w:numId="42">
    <w:abstractNumId w:val="24"/>
  </w:num>
  <w:num w:numId="43">
    <w:abstractNumId w:val="24"/>
  </w:num>
  <w:num w:numId="44">
    <w:abstractNumId w:val="24"/>
  </w:num>
  <w:num w:numId="45">
    <w:abstractNumId w:val="24"/>
  </w:num>
  <w:num w:numId="46">
    <w:abstractNumId w:val="24"/>
  </w:num>
  <w:num w:numId="47">
    <w:abstractNumId w:val="33"/>
  </w:num>
  <w:num w:numId="48">
    <w:abstractNumId w:val="13"/>
  </w:num>
  <w:num w:numId="49">
    <w:abstractNumId w:val="17"/>
  </w:num>
  <w:num w:numId="50">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mirrorMargins/>
  <w:bordersDoNotSurroundHeader/>
  <w:bordersDoNotSurroundFooter/>
  <w:hideSpellingErrors/>
  <w:activeWritingStyle w:appName="MSWord" w:lang="en-US" w:vendorID="64" w:dllVersion="5" w:nlCheck="1" w:checkStyle="1"/>
  <w:activeWritingStyle w:appName="MSWord" w:lang="zh-CN" w:vendorID="64" w:dllVersion="5" w:nlCheck="1" w:checkStyle="1"/>
  <w:activeWritingStyle w:appName="MSWord" w:lang="en-US" w:vendorID="64" w:dllVersion="6" w:nlCheck="1" w:checkStyle="1"/>
  <w:activeWritingStyle w:appName="MSWord" w:lang="en-GB" w:vendorID="64" w:dllVersion="5" w:nlCheck="1" w:checkStyle="1"/>
  <w:activeWritingStyle w:appName="MSWord" w:lang="zh-CN" w:vendorID="64" w:dllVersion="131077" w:nlCheck="1" w:checkStyle="1"/>
  <w:activeWritingStyle w:appName="MSWord" w:lang="en-US" w:vendorID="64" w:dllVersion="131078" w:nlCheck="1" w:checkStyle="1"/>
  <w:proofState w:grammar="clean"/>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49">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1AC"/>
    <w:rsid w:val="00001C0B"/>
    <w:rsid w:val="00002311"/>
    <w:rsid w:val="00002569"/>
    <w:rsid w:val="00003496"/>
    <w:rsid w:val="00003CCB"/>
    <w:rsid w:val="00005102"/>
    <w:rsid w:val="0000787F"/>
    <w:rsid w:val="000108E1"/>
    <w:rsid w:val="00013B6A"/>
    <w:rsid w:val="00024BBD"/>
    <w:rsid w:val="00025A82"/>
    <w:rsid w:val="000271AD"/>
    <w:rsid w:val="00027219"/>
    <w:rsid w:val="00027B70"/>
    <w:rsid w:val="00030BC0"/>
    <w:rsid w:val="0003275A"/>
    <w:rsid w:val="00033C9A"/>
    <w:rsid w:val="0003539D"/>
    <w:rsid w:val="000408CD"/>
    <w:rsid w:val="00041C6B"/>
    <w:rsid w:val="00042B9A"/>
    <w:rsid w:val="000459F5"/>
    <w:rsid w:val="00047D12"/>
    <w:rsid w:val="00047DB9"/>
    <w:rsid w:val="00050201"/>
    <w:rsid w:val="00051A3D"/>
    <w:rsid w:val="00057054"/>
    <w:rsid w:val="00060BE5"/>
    <w:rsid w:val="0006619A"/>
    <w:rsid w:val="000674AF"/>
    <w:rsid w:val="00067717"/>
    <w:rsid w:val="000677BA"/>
    <w:rsid w:val="00070E8D"/>
    <w:rsid w:val="0007236E"/>
    <w:rsid w:val="000802A2"/>
    <w:rsid w:val="00080621"/>
    <w:rsid w:val="000808D4"/>
    <w:rsid w:val="000818A3"/>
    <w:rsid w:val="00082F69"/>
    <w:rsid w:val="0008384B"/>
    <w:rsid w:val="000909DA"/>
    <w:rsid w:val="00090B42"/>
    <w:rsid w:val="0009174A"/>
    <w:rsid w:val="0009190C"/>
    <w:rsid w:val="00092CF5"/>
    <w:rsid w:val="00093E33"/>
    <w:rsid w:val="000A2EB9"/>
    <w:rsid w:val="000A3796"/>
    <w:rsid w:val="000A4170"/>
    <w:rsid w:val="000A481A"/>
    <w:rsid w:val="000A6CA9"/>
    <w:rsid w:val="000B3B9C"/>
    <w:rsid w:val="000B45D5"/>
    <w:rsid w:val="000B52A8"/>
    <w:rsid w:val="000B556C"/>
    <w:rsid w:val="000C2699"/>
    <w:rsid w:val="000C346E"/>
    <w:rsid w:val="000C59EB"/>
    <w:rsid w:val="000C704C"/>
    <w:rsid w:val="000D015F"/>
    <w:rsid w:val="000D4D2E"/>
    <w:rsid w:val="000D6B89"/>
    <w:rsid w:val="000E06D9"/>
    <w:rsid w:val="000E292C"/>
    <w:rsid w:val="000E6000"/>
    <w:rsid w:val="000F0536"/>
    <w:rsid w:val="000F0C1F"/>
    <w:rsid w:val="000F43E7"/>
    <w:rsid w:val="000F4827"/>
    <w:rsid w:val="000F6ECB"/>
    <w:rsid w:val="000F71D4"/>
    <w:rsid w:val="000F73DE"/>
    <w:rsid w:val="000F7B75"/>
    <w:rsid w:val="00101229"/>
    <w:rsid w:val="00101F01"/>
    <w:rsid w:val="001026D4"/>
    <w:rsid w:val="00102DD5"/>
    <w:rsid w:val="00105A14"/>
    <w:rsid w:val="00106A83"/>
    <w:rsid w:val="00106FBA"/>
    <w:rsid w:val="00111A2A"/>
    <w:rsid w:val="001141D7"/>
    <w:rsid w:val="001154CC"/>
    <w:rsid w:val="00120700"/>
    <w:rsid w:val="00121A2D"/>
    <w:rsid w:val="001246F1"/>
    <w:rsid w:val="00125379"/>
    <w:rsid w:val="0012735C"/>
    <w:rsid w:val="00130246"/>
    <w:rsid w:val="00130DB2"/>
    <w:rsid w:val="0013113A"/>
    <w:rsid w:val="00132513"/>
    <w:rsid w:val="00133809"/>
    <w:rsid w:val="00136936"/>
    <w:rsid w:val="001413C9"/>
    <w:rsid w:val="001443A9"/>
    <w:rsid w:val="0015022B"/>
    <w:rsid w:val="00153896"/>
    <w:rsid w:val="0015564C"/>
    <w:rsid w:val="00160C7C"/>
    <w:rsid w:val="001646F0"/>
    <w:rsid w:val="00164AE7"/>
    <w:rsid w:val="001652BF"/>
    <w:rsid w:val="00165BF2"/>
    <w:rsid w:val="00166AA8"/>
    <w:rsid w:val="00166E62"/>
    <w:rsid w:val="00166E92"/>
    <w:rsid w:val="00166EAD"/>
    <w:rsid w:val="0016715F"/>
    <w:rsid w:val="00170F71"/>
    <w:rsid w:val="00171485"/>
    <w:rsid w:val="0017411B"/>
    <w:rsid w:val="00174C05"/>
    <w:rsid w:val="00174D38"/>
    <w:rsid w:val="00177152"/>
    <w:rsid w:val="00180416"/>
    <w:rsid w:val="00184D8F"/>
    <w:rsid w:val="00185BDA"/>
    <w:rsid w:val="00186D02"/>
    <w:rsid w:val="001914F6"/>
    <w:rsid w:val="00194D71"/>
    <w:rsid w:val="00195BBE"/>
    <w:rsid w:val="001965B9"/>
    <w:rsid w:val="001A0595"/>
    <w:rsid w:val="001A0A81"/>
    <w:rsid w:val="001A2471"/>
    <w:rsid w:val="001A32D8"/>
    <w:rsid w:val="001A44E1"/>
    <w:rsid w:val="001A5912"/>
    <w:rsid w:val="001A617F"/>
    <w:rsid w:val="001A7956"/>
    <w:rsid w:val="001B2AAD"/>
    <w:rsid w:val="001B2F1B"/>
    <w:rsid w:val="001B3A21"/>
    <w:rsid w:val="001B610A"/>
    <w:rsid w:val="001B6B2A"/>
    <w:rsid w:val="001C1FC1"/>
    <w:rsid w:val="001C2F95"/>
    <w:rsid w:val="001C403C"/>
    <w:rsid w:val="001C7BFD"/>
    <w:rsid w:val="001C7D90"/>
    <w:rsid w:val="001D00BB"/>
    <w:rsid w:val="001D0BE9"/>
    <w:rsid w:val="001E07AA"/>
    <w:rsid w:val="001E0E4E"/>
    <w:rsid w:val="001E2363"/>
    <w:rsid w:val="001E3592"/>
    <w:rsid w:val="001E538C"/>
    <w:rsid w:val="001E5C7A"/>
    <w:rsid w:val="001E5D78"/>
    <w:rsid w:val="001F0070"/>
    <w:rsid w:val="001F122D"/>
    <w:rsid w:val="001F37CF"/>
    <w:rsid w:val="001F4007"/>
    <w:rsid w:val="001F76D9"/>
    <w:rsid w:val="00206612"/>
    <w:rsid w:val="00206658"/>
    <w:rsid w:val="00210586"/>
    <w:rsid w:val="00215C6A"/>
    <w:rsid w:val="0021716C"/>
    <w:rsid w:val="002178B9"/>
    <w:rsid w:val="00217DBD"/>
    <w:rsid w:val="0022022E"/>
    <w:rsid w:val="002240E1"/>
    <w:rsid w:val="002306B2"/>
    <w:rsid w:val="00230F3C"/>
    <w:rsid w:val="002329CC"/>
    <w:rsid w:val="0023325E"/>
    <w:rsid w:val="0023423A"/>
    <w:rsid w:val="0023788D"/>
    <w:rsid w:val="002451E2"/>
    <w:rsid w:val="0024577E"/>
    <w:rsid w:val="00250D6C"/>
    <w:rsid w:val="00252294"/>
    <w:rsid w:val="00252AC3"/>
    <w:rsid w:val="0025505B"/>
    <w:rsid w:val="00255AC3"/>
    <w:rsid w:val="00262623"/>
    <w:rsid w:val="00262637"/>
    <w:rsid w:val="0026264F"/>
    <w:rsid w:val="00262C6C"/>
    <w:rsid w:val="002644DC"/>
    <w:rsid w:val="00264AEA"/>
    <w:rsid w:val="00266004"/>
    <w:rsid w:val="0027040C"/>
    <w:rsid w:val="0027106A"/>
    <w:rsid w:val="00271FC0"/>
    <w:rsid w:val="00272077"/>
    <w:rsid w:val="002732EE"/>
    <w:rsid w:val="00280FA0"/>
    <w:rsid w:val="00281D9A"/>
    <w:rsid w:val="00283537"/>
    <w:rsid w:val="00283735"/>
    <w:rsid w:val="00285AE8"/>
    <w:rsid w:val="00285ED9"/>
    <w:rsid w:val="002866C0"/>
    <w:rsid w:val="00290252"/>
    <w:rsid w:val="00294F98"/>
    <w:rsid w:val="00295066"/>
    <w:rsid w:val="002966C5"/>
    <w:rsid w:val="0029778B"/>
    <w:rsid w:val="002A1D60"/>
    <w:rsid w:val="002A390E"/>
    <w:rsid w:val="002A732E"/>
    <w:rsid w:val="002B0F07"/>
    <w:rsid w:val="002B1297"/>
    <w:rsid w:val="002B39D2"/>
    <w:rsid w:val="002B5C84"/>
    <w:rsid w:val="002B6F80"/>
    <w:rsid w:val="002C0DBB"/>
    <w:rsid w:val="002C41D6"/>
    <w:rsid w:val="002C4551"/>
    <w:rsid w:val="002C52F0"/>
    <w:rsid w:val="002C6E0F"/>
    <w:rsid w:val="002D4419"/>
    <w:rsid w:val="002D5EBA"/>
    <w:rsid w:val="002E1FDA"/>
    <w:rsid w:val="002E545A"/>
    <w:rsid w:val="002E5DE1"/>
    <w:rsid w:val="002E6314"/>
    <w:rsid w:val="002F03CE"/>
    <w:rsid w:val="002F248B"/>
    <w:rsid w:val="002F548F"/>
    <w:rsid w:val="002F6CA4"/>
    <w:rsid w:val="003001AF"/>
    <w:rsid w:val="003013DC"/>
    <w:rsid w:val="00303FBB"/>
    <w:rsid w:val="00305DC4"/>
    <w:rsid w:val="00307479"/>
    <w:rsid w:val="00307D0E"/>
    <w:rsid w:val="0031190B"/>
    <w:rsid w:val="00312B4A"/>
    <w:rsid w:val="0031484E"/>
    <w:rsid w:val="00314CAA"/>
    <w:rsid w:val="0031512D"/>
    <w:rsid w:val="00317578"/>
    <w:rsid w:val="00320836"/>
    <w:rsid w:val="003209DF"/>
    <w:rsid w:val="00321028"/>
    <w:rsid w:val="00323ED9"/>
    <w:rsid w:val="003246AA"/>
    <w:rsid w:val="00324B93"/>
    <w:rsid w:val="0032659D"/>
    <w:rsid w:val="00326E43"/>
    <w:rsid w:val="00331AC1"/>
    <w:rsid w:val="00333B57"/>
    <w:rsid w:val="00335500"/>
    <w:rsid w:val="00337FEE"/>
    <w:rsid w:val="00342DB5"/>
    <w:rsid w:val="00343D89"/>
    <w:rsid w:val="00346BF4"/>
    <w:rsid w:val="00346D32"/>
    <w:rsid w:val="003471E2"/>
    <w:rsid w:val="00351710"/>
    <w:rsid w:val="00351B7E"/>
    <w:rsid w:val="0035219D"/>
    <w:rsid w:val="003523B0"/>
    <w:rsid w:val="00354B5B"/>
    <w:rsid w:val="00363924"/>
    <w:rsid w:val="00365A5D"/>
    <w:rsid w:val="00367575"/>
    <w:rsid w:val="0037333F"/>
    <w:rsid w:val="003734B4"/>
    <w:rsid w:val="00376B35"/>
    <w:rsid w:val="00377108"/>
    <w:rsid w:val="0038043B"/>
    <w:rsid w:val="003828F4"/>
    <w:rsid w:val="00383E2D"/>
    <w:rsid w:val="00386170"/>
    <w:rsid w:val="00394943"/>
    <w:rsid w:val="0039667A"/>
    <w:rsid w:val="00396918"/>
    <w:rsid w:val="00397FE2"/>
    <w:rsid w:val="003A20E5"/>
    <w:rsid w:val="003A3660"/>
    <w:rsid w:val="003A381F"/>
    <w:rsid w:val="003A3C0A"/>
    <w:rsid w:val="003A440E"/>
    <w:rsid w:val="003A546E"/>
    <w:rsid w:val="003B06E6"/>
    <w:rsid w:val="003B0CE7"/>
    <w:rsid w:val="003B19CC"/>
    <w:rsid w:val="003B3973"/>
    <w:rsid w:val="003B51F5"/>
    <w:rsid w:val="003C00A1"/>
    <w:rsid w:val="003C1053"/>
    <w:rsid w:val="003C2499"/>
    <w:rsid w:val="003C4D30"/>
    <w:rsid w:val="003C602B"/>
    <w:rsid w:val="003D050B"/>
    <w:rsid w:val="003D0D35"/>
    <w:rsid w:val="003D2229"/>
    <w:rsid w:val="003D3346"/>
    <w:rsid w:val="003D3CFD"/>
    <w:rsid w:val="003D5F06"/>
    <w:rsid w:val="003D62A2"/>
    <w:rsid w:val="003D6F0D"/>
    <w:rsid w:val="003D74FA"/>
    <w:rsid w:val="003E2E5E"/>
    <w:rsid w:val="003F2D53"/>
    <w:rsid w:val="003F5E59"/>
    <w:rsid w:val="003F6B50"/>
    <w:rsid w:val="0040126A"/>
    <w:rsid w:val="00403DA0"/>
    <w:rsid w:val="0040491F"/>
    <w:rsid w:val="00405B33"/>
    <w:rsid w:val="0040765C"/>
    <w:rsid w:val="00411AB0"/>
    <w:rsid w:val="00412B6D"/>
    <w:rsid w:val="004155FC"/>
    <w:rsid w:val="00416130"/>
    <w:rsid w:val="00416BD6"/>
    <w:rsid w:val="00417763"/>
    <w:rsid w:val="004202BD"/>
    <w:rsid w:val="00423371"/>
    <w:rsid w:val="004235EA"/>
    <w:rsid w:val="00426786"/>
    <w:rsid w:val="00426E24"/>
    <w:rsid w:val="00427291"/>
    <w:rsid w:val="0043219F"/>
    <w:rsid w:val="004334A0"/>
    <w:rsid w:val="004338B1"/>
    <w:rsid w:val="0043492F"/>
    <w:rsid w:val="00435702"/>
    <w:rsid w:val="004375A2"/>
    <w:rsid w:val="00437DCC"/>
    <w:rsid w:val="004438DF"/>
    <w:rsid w:val="00447BCD"/>
    <w:rsid w:val="0045110D"/>
    <w:rsid w:val="00451499"/>
    <w:rsid w:val="00451C3B"/>
    <w:rsid w:val="00451EA5"/>
    <w:rsid w:val="004524AA"/>
    <w:rsid w:val="00457316"/>
    <w:rsid w:val="00460C35"/>
    <w:rsid w:val="00460C40"/>
    <w:rsid w:val="00461086"/>
    <w:rsid w:val="00462143"/>
    <w:rsid w:val="00462D16"/>
    <w:rsid w:val="0046337C"/>
    <w:rsid w:val="00464A61"/>
    <w:rsid w:val="00464C2F"/>
    <w:rsid w:val="00470EC9"/>
    <w:rsid w:val="0047211E"/>
    <w:rsid w:val="00473F69"/>
    <w:rsid w:val="00475364"/>
    <w:rsid w:val="00481762"/>
    <w:rsid w:val="00481C2E"/>
    <w:rsid w:val="0048255C"/>
    <w:rsid w:val="004825A6"/>
    <w:rsid w:val="0048262E"/>
    <w:rsid w:val="004834F8"/>
    <w:rsid w:val="00483DA5"/>
    <w:rsid w:val="0048415B"/>
    <w:rsid w:val="00484D07"/>
    <w:rsid w:val="00485100"/>
    <w:rsid w:val="00485541"/>
    <w:rsid w:val="004872DA"/>
    <w:rsid w:val="00493DAF"/>
    <w:rsid w:val="004979F4"/>
    <w:rsid w:val="004A3AFC"/>
    <w:rsid w:val="004A5669"/>
    <w:rsid w:val="004B072A"/>
    <w:rsid w:val="004B10EF"/>
    <w:rsid w:val="004B14EA"/>
    <w:rsid w:val="004B3215"/>
    <w:rsid w:val="004B3B65"/>
    <w:rsid w:val="004B6105"/>
    <w:rsid w:val="004C0949"/>
    <w:rsid w:val="004C0CCD"/>
    <w:rsid w:val="004C67F0"/>
    <w:rsid w:val="004C7649"/>
    <w:rsid w:val="004D563E"/>
    <w:rsid w:val="004D661D"/>
    <w:rsid w:val="004D678C"/>
    <w:rsid w:val="004E0014"/>
    <w:rsid w:val="004E3268"/>
    <w:rsid w:val="004E352B"/>
    <w:rsid w:val="004E5180"/>
    <w:rsid w:val="004F109A"/>
    <w:rsid w:val="004F483A"/>
    <w:rsid w:val="004F5F22"/>
    <w:rsid w:val="00502918"/>
    <w:rsid w:val="005037C2"/>
    <w:rsid w:val="00504226"/>
    <w:rsid w:val="00505B03"/>
    <w:rsid w:val="00506A4E"/>
    <w:rsid w:val="00512ACD"/>
    <w:rsid w:val="00513160"/>
    <w:rsid w:val="00514597"/>
    <w:rsid w:val="00517662"/>
    <w:rsid w:val="00517A0F"/>
    <w:rsid w:val="00520FDF"/>
    <w:rsid w:val="00524038"/>
    <w:rsid w:val="00526EEB"/>
    <w:rsid w:val="00527D34"/>
    <w:rsid w:val="0053116C"/>
    <w:rsid w:val="005322D8"/>
    <w:rsid w:val="00533E3E"/>
    <w:rsid w:val="005378BB"/>
    <w:rsid w:val="00541B03"/>
    <w:rsid w:val="00542FF6"/>
    <w:rsid w:val="00543B9C"/>
    <w:rsid w:val="0054425B"/>
    <w:rsid w:val="00545D54"/>
    <w:rsid w:val="005460D5"/>
    <w:rsid w:val="00551A94"/>
    <w:rsid w:val="00552CD2"/>
    <w:rsid w:val="00552D8E"/>
    <w:rsid w:val="00552F83"/>
    <w:rsid w:val="00553861"/>
    <w:rsid w:val="00553C15"/>
    <w:rsid w:val="00555BA3"/>
    <w:rsid w:val="00560265"/>
    <w:rsid w:val="0056286F"/>
    <w:rsid w:val="00562E90"/>
    <w:rsid w:val="005639D6"/>
    <w:rsid w:val="0056568B"/>
    <w:rsid w:val="0057160F"/>
    <w:rsid w:val="005766EC"/>
    <w:rsid w:val="0057681B"/>
    <w:rsid w:val="005773CD"/>
    <w:rsid w:val="00582B21"/>
    <w:rsid w:val="0058307A"/>
    <w:rsid w:val="005834AF"/>
    <w:rsid w:val="005921C9"/>
    <w:rsid w:val="00593E9A"/>
    <w:rsid w:val="005962FF"/>
    <w:rsid w:val="0059750F"/>
    <w:rsid w:val="005A3F2B"/>
    <w:rsid w:val="005A48A5"/>
    <w:rsid w:val="005B1107"/>
    <w:rsid w:val="005B1EF5"/>
    <w:rsid w:val="005B2B7F"/>
    <w:rsid w:val="005B2DD7"/>
    <w:rsid w:val="005C20CB"/>
    <w:rsid w:val="005C2700"/>
    <w:rsid w:val="005C342A"/>
    <w:rsid w:val="005C3BCE"/>
    <w:rsid w:val="005C4C5E"/>
    <w:rsid w:val="005C5122"/>
    <w:rsid w:val="005C6AAE"/>
    <w:rsid w:val="005D11A1"/>
    <w:rsid w:val="005D54FD"/>
    <w:rsid w:val="005D5989"/>
    <w:rsid w:val="005D5F58"/>
    <w:rsid w:val="005E1BF4"/>
    <w:rsid w:val="005E5010"/>
    <w:rsid w:val="005F68FA"/>
    <w:rsid w:val="005F6E3E"/>
    <w:rsid w:val="00600013"/>
    <w:rsid w:val="00603D73"/>
    <w:rsid w:val="00604565"/>
    <w:rsid w:val="006049ED"/>
    <w:rsid w:val="006055EC"/>
    <w:rsid w:val="006065D5"/>
    <w:rsid w:val="006102B8"/>
    <w:rsid w:val="0061291F"/>
    <w:rsid w:val="00622EC9"/>
    <w:rsid w:val="0062308F"/>
    <w:rsid w:val="00623F76"/>
    <w:rsid w:val="0062641D"/>
    <w:rsid w:val="00633F9C"/>
    <w:rsid w:val="00634D4A"/>
    <w:rsid w:val="006371D0"/>
    <w:rsid w:val="00637619"/>
    <w:rsid w:val="00645510"/>
    <w:rsid w:val="0064668F"/>
    <w:rsid w:val="00646E5F"/>
    <w:rsid w:val="00653B9E"/>
    <w:rsid w:val="00655804"/>
    <w:rsid w:val="006562EB"/>
    <w:rsid w:val="00656A92"/>
    <w:rsid w:val="00656EA3"/>
    <w:rsid w:val="0066140B"/>
    <w:rsid w:val="0066172C"/>
    <w:rsid w:val="00662B56"/>
    <w:rsid w:val="006638AE"/>
    <w:rsid w:val="006668A6"/>
    <w:rsid w:val="006766C1"/>
    <w:rsid w:val="00676A9D"/>
    <w:rsid w:val="00676ABF"/>
    <w:rsid w:val="00680AE2"/>
    <w:rsid w:val="00682E1F"/>
    <w:rsid w:val="00684329"/>
    <w:rsid w:val="0068450F"/>
    <w:rsid w:val="006848FE"/>
    <w:rsid w:val="006861EE"/>
    <w:rsid w:val="00686A18"/>
    <w:rsid w:val="00686F3D"/>
    <w:rsid w:val="00687D59"/>
    <w:rsid w:val="00690AE8"/>
    <w:rsid w:val="00694EA6"/>
    <w:rsid w:val="0069651B"/>
    <w:rsid w:val="006A3340"/>
    <w:rsid w:val="006A368F"/>
    <w:rsid w:val="006A4729"/>
    <w:rsid w:val="006A7008"/>
    <w:rsid w:val="006A7FC7"/>
    <w:rsid w:val="006B523A"/>
    <w:rsid w:val="006C324C"/>
    <w:rsid w:val="006C62E8"/>
    <w:rsid w:val="006D084D"/>
    <w:rsid w:val="006D0E5F"/>
    <w:rsid w:val="006D2F4A"/>
    <w:rsid w:val="006D3137"/>
    <w:rsid w:val="006D4225"/>
    <w:rsid w:val="006D52BB"/>
    <w:rsid w:val="006D7A2F"/>
    <w:rsid w:val="006D7FBD"/>
    <w:rsid w:val="006E4D4C"/>
    <w:rsid w:val="006E756D"/>
    <w:rsid w:val="006F0A10"/>
    <w:rsid w:val="006F3572"/>
    <w:rsid w:val="006F46DB"/>
    <w:rsid w:val="006F58E7"/>
    <w:rsid w:val="007034E5"/>
    <w:rsid w:val="007050FB"/>
    <w:rsid w:val="007060C8"/>
    <w:rsid w:val="007077E6"/>
    <w:rsid w:val="0071042B"/>
    <w:rsid w:val="007112F6"/>
    <w:rsid w:val="00713472"/>
    <w:rsid w:val="00716A69"/>
    <w:rsid w:val="00717D3D"/>
    <w:rsid w:val="00721E23"/>
    <w:rsid w:val="00725652"/>
    <w:rsid w:val="00732A1F"/>
    <w:rsid w:val="00734262"/>
    <w:rsid w:val="0073442E"/>
    <w:rsid w:val="00740939"/>
    <w:rsid w:val="0074140E"/>
    <w:rsid w:val="00741414"/>
    <w:rsid w:val="007416B0"/>
    <w:rsid w:val="00743A5A"/>
    <w:rsid w:val="00746E88"/>
    <w:rsid w:val="00747A84"/>
    <w:rsid w:val="00752D22"/>
    <w:rsid w:val="007553DF"/>
    <w:rsid w:val="0076059D"/>
    <w:rsid w:val="00760FD5"/>
    <w:rsid w:val="00762655"/>
    <w:rsid w:val="0076378C"/>
    <w:rsid w:val="0078033B"/>
    <w:rsid w:val="00781233"/>
    <w:rsid w:val="00783166"/>
    <w:rsid w:val="00785F22"/>
    <w:rsid w:val="00787A52"/>
    <w:rsid w:val="007905C2"/>
    <w:rsid w:val="007932B3"/>
    <w:rsid w:val="00794A6D"/>
    <w:rsid w:val="00794DC2"/>
    <w:rsid w:val="00795090"/>
    <w:rsid w:val="00797832"/>
    <w:rsid w:val="007A0083"/>
    <w:rsid w:val="007A3693"/>
    <w:rsid w:val="007A468A"/>
    <w:rsid w:val="007A5319"/>
    <w:rsid w:val="007A593E"/>
    <w:rsid w:val="007A6AE6"/>
    <w:rsid w:val="007A79C7"/>
    <w:rsid w:val="007B00AB"/>
    <w:rsid w:val="007B2570"/>
    <w:rsid w:val="007B3AAC"/>
    <w:rsid w:val="007B458A"/>
    <w:rsid w:val="007B61C6"/>
    <w:rsid w:val="007B7C06"/>
    <w:rsid w:val="007B7D48"/>
    <w:rsid w:val="007C131A"/>
    <w:rsid w:val="007C3B8F"/>
    <w:rsid w:val="007C3FD4"/>
    <w:rsid w:val="007C7309"/>
    <w:rsid w:val="007D227E"/>
    <w:rsid w:val="007E2108"/>
    <w:rsid w:val="007E3971"/>
    <w:rsid w:val="007E4778"/>
    <w:rsid w:val="007E4D49"/>
    <w:rsid w:val="007E4F3C"/>
    <w:rsid w:val="007E6687"/>
    <w:rsid w:val="007F00C7"/>
    <w:rsid w:val="007F06DF"/>
    <w:rsid w:val="007F11C6"/>
    <w:rsid w:val="007F7DC3"/>
    <w:rsid w:val="0080157A"/>
    <w:rsid w:val="0080165D"/>
    <w:rsid w:val="00802531"/>
    <w:rsid w:val="00802D7D"/>
    <w:rsid w:val="00810EB7"/>
    <w:rsid w:val="0081196B"/>
    <w:rsid w:val="008127BC"/>
    <w:rsid w:val="00812AA0"/>
    <w:rsid w:val="00813ADC"/>
    <w:rsid w:val="008140EB"/>
    <w:rsid w:val="008215EB"/>
    <w:rsid w:val="00823B8D"/>
    <w:rsid w:val="00824A89"/>
    <w:rsid w:val="00825502"/>
    <w:rsid w:val="00827F4B"/>
    <w:rsid w:val="008321B8"/>
    <w:rsid w:val="00837C07"/>
    <w:rsid w:val="008441BE"/>
    <w:rsid w:val="008506B7"/>
    <w:rsid w:val="008514F4"/>
    <w:rsid w:val="00851FEA"/>
    <w:rsid w:val="008534C4"/>
    <w:rsid w:val="00854C2F"/>
    <w:rsid w:val="00856743"/>
    <w:rsid w:val="00856F90"/>
    <w:rsid w:val="00863593"/>
    <w:rsid w:val="0086390D"/>
    <w:rsid w:val="00867231"/>
    <w:rsid w:val="00867C94"/>
    <w:rsid w:val="00870981"/>
    <w:rsid w:val="00870F2B"/>
    <w:rsid w:val="0087246D"/>
    <w:rsid w:val="00873523"/>
    <w:rsid w:val="00883458"/>
    <w:rsid w:val="00885C22"/>
    <w:rsid w:val="00887577"/>
    <w:rsid w:val="00892A35"/>
    <w:rsid w:val="00893474"/>
    <w:rsid w:val="00893F4E"/>
    <w:rsid w:val="008943F5"/>
    <w:rsid w:val="00894EF3"/>
    <w:rsid w:val="00895BC0"/>
    <w:rsid w:val="00896EDB"/>
    <w:rsid w:val="00897769"/>
    <w:rsid w:val="008A2498"/>
    <w:rsid w:val="008A6DBE"/>
    <w:rsid w:val="008A7DBB"/>
    <w:rsid w:val="008B0E44"/>
    <w:rsid w:val="008B2EEF"/>
    <w:rsid w:val="008B4E7B"/>
    <w:rsid w:val="008C0E16"/>
    <w:rsid w:val="008C1C02"/>
    <w:rsid w:val="008C3E02"/>
    <w:rsid w:val="008C435F"/>
    <w:rsid w:val="008C4928"/>
    <w:rsid w:val="008D0698"/>
    <w:rsid w:val="008D3E48"/>
    <w:rsid w:val="008D585A"/>
    <w:rsid w:val="008E2CF7"/>
    <w:rsid w:val="008E4261"/>
    <w:rsid w:val="008E4D68"/>
    <w:rsid w:val="008E5A25"/>
    <w:rsid w:val="008E6E6D"/>
    <w:rsid w:val="008F032B"/>
    <w:rsid w:val="008F0767"/>
    <w:rsid w:val="008F1AAC"/>
    <w:rsid w:val="008F1C70"/>
    <w:rsid w:val="008F3456"/>
    <w:rsid w:val="008F6C13"/>
    <w:rsid w:val="008F6ED0"/>
    <w:rsid w:val="0090116B"/>
    <w:rsid w:val="00902105"/>
    <w:rsid w:val="00903364"/>
    <w:rsid w:val="00903D3C"/>
    <w:rsid w:val="00905D23"/>
    <w:rsid w:val="0090793B"/>
    <w:rsid w:val="00907F3C"/>
    <w:rsid w:val="00910782"/>
    <w:rsid w:val="009122B9"/>
    <w:rsid w:val="009129CD"/>
    <w:rsid w:val="0091393C"/>
    <w:rsid w:val="009154C2"/>
    <w:rsid w:val="0091565E"/>
    <w:rsid w:val="00917095"/>
    <w:rsid w:val="009170BC"/>
    <w:rsid w:val="00917A14"/>
    <w:rsid w:val="0092434C"/>
    <w:rsid w:val="009271A8"/>
    <w:rsid w:val="009318BC"/>
    <w:rsid w:val="009320FB"/>
    <w:rsid w:val="009326E1"/>
    <w:rsid w:val="0093294A"/>
    <w:rsid w:val="0093419A"/>
    <w:rsid w:val="00935399"/>
    <w:rsid w:val="00936A1D"/>
    <w:rsid w:val="00937AAE"/>
    <w:rsid w:val="00937F55"/>
    <w:rsid w:val="0094004B"/>
    <w:rsid w:val="009413F0"/>
    <w:rsid w:val="00942E57"/>
    <w:rsid w:val="00943E9C"/>
    <w:rsid w:val="00945818"/>
    <w:rsid w:val="009500C3"/>
    <w:rsid w:val="00950A74"/>
    <w:rsid w:val="00951BBD"/>
    <w:rsid w:val="00952DD3"/>
    <w:rsid w:val="00953065"/>
    <w:rsid w:val="0095577F"/>
    <w:rsid w:val="00955CE7"/>
    <w:rsid w:val="009612F4"/>
    <w:rsid w:val="00961969"/>
    <w:rsid w:val="00962599"/>
    <w:rsid w:val="00962F09"/>
    <w:rsid w:val="00963014"/>
    <w:rsid w:val="009654E9"/>
    <w:rsid w:val="00965CDF"/>
    <w:rsid w:val="009664CE"/>
    <w:rsid w:val="00967184"/>
    <w:rsid w:val="00967E2A"/>
    <w:rsid w:val="00970052"/>
    <w:rsid w:val="009725E0"/>
    <w:rsid w:val="00980F06"/>
    <w:rsid w:val="00982BB6"/>
    <w:rsid w:val="009866A4"/>
    <w:rsid w:val="00987CFD"/>
    <w:rsid w:val="009906AF"/>
    <w:rsid w:val="009907DA"/>
    <w:rsid w:val="00994A46"/>
    <w:rsid w:val="00995148"/>
    <w:rsid w:val="009963F6"/>
    <w:rsid w:val="00997EA8"/>
    <w:rsid w:val="009A20D3"/>
    <w:rsid w:val="009A4055"/>
    <w:rsid w:val="009B14C7"/>
    <w:rsid w:val="009B24F6"/>
    <w:rsid w:val="009B350E"/>
    <w:rsid w:val="009B44CB"/>
    <w:rsid w:val="009B51F0"/>
    <w:rsid w:val="009B5E0D"/>
    <w:rsid w:val="009B6F95"/>
    <w:rsid w:val="009C0758"/>
    <w:rsid w:val="009C41A3"/>
    <w:rsid w:val="009C485B"/>
    <w:rsid w:val="009C7898"/>
    <w:rsid w:val="009D11F9"/>
    <w:rsid w:val="009D1860"/>
    <w:rsid w:val="009D2732"/>
    <w:rsid w:val="009D28C8"/>
    <w:rsid w:val="009D3115"/>
    <w:rsid w:val="009D391A"/>
    <w:rsid w:val="009D4B94"/>
    <w:rsid w:val="009D540D"/>
    <w:rsid w:val="009D7BAF"/>
    <w:rsid w:val="009E1171"/>
    <w:rsid w:val="009E430B"/>
    <w:rsid w:val="009E6399"/>
    <w:rsid w:val="009E68CF"/>
    <w:rsid w:val="009E70E3"/>
    <w:rsid w:val="009E70F8"/>
    <w:rsid w:val="009F265C"/>
    <w:rsid w:val="009F2E57"/>
    <w:rsid w:val="009F46F1"/>
    <w:rsid w:val="009F669F"/>
    <w:rsid w:val="00A0367F"/>
    <w:rsid w:val="00A04F5B"/>
    <w:rsid w:val="00A05FE2"/>
    <w:rsid w:val="00A06E8B"/>
    <w:rsid w:val="00A07426"/>
    <w:rsid w:val="00A0767E"/>
    <w:rsid w:val="00A12DE3"/>
    <w:rsid w:val="00A131C9"/>
    <w:rsid w:val="00A13763"/>
    <w:rsid w:val="00A15C22"/>
    <w:rsid w:val="00A1687A"/>
    <w:rsid w:val="00A214E7"/>
    <w:rsid w:val="00A21FF9"/>
    <w:rsid w:val="00A230EB"/>
    <w:rsid w:val="00A24541"/>
    <w:rsid w:val="00A3217A"/>
    <w:rsid w:val="00A33F6C"/>
    <w:rsid w:val="00A50774"/>
    <w:rsid w:val="00A51185"/>
    <w:rsid w:val="00A53393"/>
    <w:rsid w:val="00A604E7"/>
    <w:rsid w:val="00A605FE"/>
    <w:rsid w:val="00A612D7"/>
    <w:rsid w:val="00A7126A"/>
    <w:rsid w:val="00A74DA1"/>
    <w:rsid w:val="00A771A2"/>
    <w:rsid w:val="00A81E39"/>
    <w:rsid w:val="00A821C7"/>
    <w:rsid w:val="00A82C79"/>
    <w:rsid w:val="00A85887"/>
    <w:rsid w:val="00A90A14"/>
    <w:rsid w:val="00A91921"/>
    <w:rsid w:val="00A9761F"/>
    <w:rsid w:val="00AA370F"/>
    <w:rsid w:val="00AA5240"/>
    <w:rsid w:val="00AB0B6D"/>
    <w:rsid w:val="00AB0B7E"/>
    <w:rsid w:val="00AB0E68"/>
    <w:rsid w:val="00AB3EE2"/>
    <w:rsid w:val="00AB420D"/>
    <w:rsid w:val="00AB63A8"/>
    <w:rsid w:val="00AB6D5A"/>
    <w:rsid w:val="00AC0466"/>
    <w:rsid w:val="00AC08DC"/>
    <w:rsid w:val="00AC100E"/>
    <w:rsid w:val="00AC2AF0"/>
    <w:rsid w:val="00AC6295"/>
    <w:rsid w:val="00AC680E"/>
    <w:rsid w:val="00AC78D7"/>
    <w:rsid w:val="00AC7B31"/>
    <w:rsid w:val="00AD0C52"/>
    <w:rsid w:val="00AD1815"/>
    <w:rsid w:val="00AD1A58"/>
    <w:rsid w:val="00AD31F8"/>
    <w:rsid w:val="00AD4997"/>
    <w:rsid w:val="00AE31A1"/>
    <w:rsid w:val="00AE3327"/>
    <w:rsid w:val="00AE4086"/>
    <w:rsid w:val="00AE50A4"/>
    <w:rsid w:val="00AE56BB"/>
    <w:rsid w:val="00AF0CB9"/>
    <w:rsid w:val="00AF10C2"/>
    <w:rsid w:val="00AF3F39"/>
    <w:rsid w:val="00AF7EC6"/>
    <w:rsid w:val="00B00499"/>
    <w:rsid w:val="00B10CF7"/>
    <w:rsid w:val="00B1121F"/>
    <w:rsid w:val="00B14E7E"/>
    <w:rsid w:val="00B159C9"/>
    <w:rsid w:val="00B17902"/>
    <w:rsid w:val="00B20E9E"/>
    <w:rsid w:val="00B21B13"/>
    <w:rsid w:val="00B27BA7"/>
    <w:rsid w:val="00B3026E"/>
    <w:rsid w:val="00B3062E"/>
    <w:rsid w:val="00B30778"/>
    <w:rsid w:val="00B32B3B"/>
    <w:rsid w:val="00B374A3"/>
    <w:rsid w:val="00B42386"/>
    <w:rsid w:val="00B4271C"/>
    <w:rsid w:val="00B4401B"/>
    <w:rsid w:val="00B51005"/>
    <w:rsid w:val="00B55109"/>
    <w:rsid w:val="00B55344"/>
    <w:rsid w:val="00B60186"/>
    <w:rsid w:val="00B60559"/>
    <w:rsid w:val="00B60888"/>
    <w:rsid w:val="00B627EE"/>
    <w:rsid w:val="00B62B9B"/>
    <w:rsid w:val="00B63268"/>
    <w:rsid w:val="00B63C05"/>
    <w:rsid w:val="00B64CF3"/>
    <w:rsid w:val="00B65A81"/>
    <w:rsid w:val="00B661DB"/>
    <w:rsid w:val="00B6686B"/>
    <w:rsid w:val="00B675E1"/>
    <w:rsid w:val="00B70F08"/>
    <w:rsid w:val="00B72349"/>
    <w:rsid w:val="00B725A5"/>
    <w:rsid w:val="00B72C0E"/>
    <w:rsid w:val="00B72FCD"/>
    <w:rsid w:val="00B757F5"/>
    <w:rsid w:val="00B76A51"/>
    <w:rsid w:val="00B84C69"/>
    <w:rsid w:val="00B851D3"/>
    <w:rsid w:val="00B86CBB"/>
    <w:rsid w:val="00B87AB4"/>
    <w:rsid w:val="00B930B1"/>
    <w:rsid w:val="00B94220"/>
    <w:rsid w:val="00B95D83"/>
    <w:rsid w:val="00BA0126"/>
    <w:rsid w:val="00BA2C90"/>
    <w:rsid w:val="00BA2F7D"/>
    <w:rsid w:val="00BA30E0"/>
    <w:rsid w:val="00BA7F8A"/>
    <w:rsid w:val="00BB0918"/>
    <w:rsid w:val="00BB2F8B"/>
    <w:rsid w:val="00BB37D6"/>
    <w:rsid w:val="00BB4253"/>
    <w:rsid w:val="00BC017E"/>
    <w:rsid w:val="00BC14BE"/>
    <w:rsid w:val="00BC2AD3"/>
    <w:rsid w:val="00BC5327"/>
    <w:rsid w:val="00BC5C4F"/>
    <w:rsid w:val="00BC769C"/>
    <w:rsid w:val="00BD018E"/>
    <w:rsid w:val="00BD1505"/>
    <w:rsid w:val="00BD277B"/>
    <w:rsid w:val="00BD301B"/>
    <w:rsid w:val="00BD3186"/>
    <w:rsid w:val="00BD41AC"/>
    <w:rsid w:val="00BD4BC6"/>
    <w:rsid w:val="00BD639C"/>
    <w:rsid w:val="00BD776F"/>
    <w:rsid w:val="00BE0830"/>
    <w:rsid w:val="00BE1909"/>
    <w:rsid w:val="00BE2850"/>
    <w:rsid w:val="00BE2E6B"/>
    <w:rsid w:val="00BE3849"/>
    <w:rsid w:val="00BE4971"/>
    <w:rsid w:val="00BE52E7"/>
    <w:rsid w:val="00BE5DE6"/>
    <w:rsid w:val="00BE63B2"/>
    <w:rsid w:val="00BE6AA2"/>
    <w:rsid w:val="00BF205B"/>
    <w:rsid w:val="00BF4822"/>
    <w:rsid w:val="00BF50CD"/>
    <w:rsid w:val="00BF595B"/>
    <w:rsid w:val="00BF67DB"/>
    <w:rsid w:val="00BF68B0"/>
    <w:rsid w:val="00C00386"/>
    <w:rsid w:val="00C01038"/>
    <w:rsid w:val="00C012D3"/>
    <w:rsid w:val="00C0261C"/>
    <w:rsid w:val="00C07B83"/>
    <w:rsid w:val="00C1564D"/>
    <w:rsid w:val="00C16389"/>
    <w:rsid w:val="00C16E9B"/>
    <w:rsid w:val="00C200E2"/>
    <w:rsid w:val="00C2400D"/>
    <w:rsid w:val="00C248E7"/>
    <w:rsid w:val="00C251E7"/>
    <w:rsid w:val="00C26C6A"/>
    <w:rsid w:val="00C3022F"/>
    <w:rsid w:val="00C30F8E"/>
    <w:rsid w:val="00C310F9"/>
    <w:rsid w:val="00C32667"/>
    <w:rsid w:val="00C32DF5"/>
    <w:rsid w:val="00C33404"/>
    <w:rsid w:val="00C346F9"/>
    <w:rsid w:val="00C356ED"/>
    <w:rsid w:val="00C35DD7"/>
    <w:rsid w:val="00C371E7"/>
    <w:rsid w:val="00C37A88"/>
    <w:rsid w:val="00C435C4"/>
    <w:rsid w:val="00C45544"/>
    <w:rsid w:val="00C45A46"/>
    <w:rsid w:val="00C50B3C"/>
    <w:rsid w:val="00C55C0A"/>
    <w:rsid w:val="00C62543"/>
    <w:rsid w:val="00C6352F"/>
    <w:rsid w:val="00C645D7"/>
    <w:rsid w:val="00C64E99"/>
    <w:rsid w:val="00C66DB4"/>
    <w:rsid w:val="00C67574"/>
    <w:rsid w:val="00C71C1D"/>
    <w:rsid w:val="00C73611"/>
    <w:rsid w:val="00C73B5B"/>
    <w:rsid w:val="00C76354"/>
    <w:rsid w:val="00C8091A"/>
    <w:rsid w:val="00C82F7C"/>
    <w:rsid w:val="00C8353A"/>
    <w:rsid w:val="00C83583"/>
    <w:rsid w:val="00C87F26"/>
    <w:rsid w:val="00C913C9"/>
    <w:rsid w:val="00C94709"/>
    <w:rsid w:val="00C94CC0"/>
    <w:rsid w:val="00C960B8"/>
    <w:rsid w:val="00C97E8A"/>
    <w:rsid w:val="00CA18E8"/>
    <w:rsid w:val="00CA27D3"/>
    <w:rsid w:val="00CA2947"/>
    <w:rsid w:val="00CA529D"/>
    <w:rsid w:val="00CA7242"/>
    <w:rsid w:val="00CB0B63"/>
    <w:rsid w:val="00CB19F9"/>
    <w:rsid w:val="00CB530F"/>
    <w:rsid w:val="00CC03AC"/>
    <w:rsid w:val="00CC439D"/>
    <w:rsid w:val="00CC5835"/>
    <w:rsid w:val="00CD2619"/>
    <w:rsid w:val="00CD298F"/>
    <w:rsid w:val="00CD2D70"/>
    <w:rsid w:val="00CD4134"/>
    <w:rsid w:val="00CD6393"/>
    <w:rsid w:val="00CE47C5"/>
    <w:rsid w:val="00CE784E"/>
    <w:rsid w:val="00CF007E"/>
    <w:rsid w:val="00CF25D2"/>
    <w:rsid w:val="00CF39E3"/>
    <w:rsid w:val="00CF6F1D"/>
    <w:rsid w:val="00D012FD"/>
    <w:rsid w:val="00D0691B"/>
    <w:rsid w:val="00D06D50"/>
    <w:rsid w:val="00D15144"/>
    <w:rsid w:val="00D163EE"/>
    <w:rsid w:val="00D175AE"/>
    <w:rsid w:val="00D204D8"/>
    <w:rsid w:val="00D246C4"/>
    <w:rsid w:val="00D24C67"/>
    <w:rsid w:val="00D24F00"/>
    <w:rsid w:val="00D354C2"/>
    <w:rsid w:val="00D35949"/>
    <w:rsid w:val="00D41CF7"/>
    <w:rsid w:val="00D4307D"/>
    <w:rsid w:val="00D470A8"/>
    <w:rsid w:val="00D47A04"/>
    <w:rsid w:val="00D50C2B"/>
    <w:rsid w:val="00D5372E"/>
    <w:rsid w:val="00D54035"/>
    <w:rsid w:val="00D54F1E"/>
    <w:rsid w:val="00D60727"/>
    <w:rsid w:val="00D6083E"/>
    <w:rsid w:val="00D70380"/>
    <w:rsid w:val="00D710DB"/>
    <w:rsid w:val="00D72D20"/>
    <w:rsid w:val="00D749D2"/>
    <w:rsid w:val="00D75046"/>
    <w:rsid w:val="00D75E05"/>
    <w:rsid w:val="00D81191"/>
    <w:rsid w:val="00D82DF3"/>
    <w:rsid w:val="00D83953"/>
    <w:rsid w:val="00D84D39"/>
    <w:rsid w:val="00D870AA"/>
    <w:rsid w:val="00D87487"/>
    <w:rsid w:val="00D90C7F"/>
    <w:rsid w:val="00D90F57"/>
    <w:rsid w:val="00D93720"/>
    <w:rsid w:val="00D95531"/>
    <w:rsid w:val="00D96F6F"/>
    <w:rsid w:val="00DA7CED"/>
    <w:rsid w:val="00DB1A65"/>
    <w:rsid w:val="00DB24BF"/>
    <w:rsid w:val="00DB5901"/>
    <w:rsid w:val="00DB7445"/>
    <w:rsid w:val="00DC1B5C"/>
    <w:rsid w:val="00DC561E"/>
    <w:rsid w:val="00DC5AA8"/>
    <w:rsid w:val="00DC6B96"/>
    <w:rsid w:val="00DC6CEA"/>
    <w:rsid w:val="00DC6F26"/>
    <w:rsid w:val="00DD04F5"/>
    <w:rsid w:val="00DD0CF3"/>
    <w:rsid w:val="00DD79BF"/>
    <w:rsid w:val="00DD79E2"/>
    <w:rsid w:val="00DE1877"/>
    <w:rsid w:val="00DE1AC7"/>
    <w:rsid w:val="00DE4F69"/>
    <w:rsid w:val="00DE6ED2"/>
    <w:rsid w:val="00DE7DEF"/>
    <w:rsid w:val="00DF08E9"/>
    <w:rsid w:val="00DF142A"/>
    <w:rsid w:val="00DF2DB8"/>
    <w:rsid w:val="00DF4006"/>
    <w:rsid w:val="00DF714A"/>
    <w:rsid w:val="00DF7E0D"/>
    <w:rsid w:val="00E0333D"/>
    <w:rsid w:val="00E04BC6"/>
    <w:rsid w:val="00E06396"/>
    <w:rsid w:val="00E06582"/>
    <w:rsid w:val="00E06F9D"/>
    <w:rsid w:val="00E10A2B"/>
    <w:rsid w:val="00E1629C"/>
    <w:rsid w:val="00E20C0C"/>
    <w:rsid w:val="00E22892"/>
    <w:rsid w:val="00E24BF5"/>
    <w:rsid w:val="00E25F3A"/>
    <w:rsid w:val="00E26386"/>
    <w:rsid w:val="00E30301"/>
    <w:rsid w:val="00E30580"/>
    <w:rsid w:val="00E30694"/>
    <w:rsid w:val="00E30C51"/>
    <w:rsid w:val="00E419AA"/>
    <w:rsid w:val="00E41C00"/>
    <w:rsid w:val="00E423DC"/>
    <w:rsid w:val="00E46A9E"/>
    <w:rsid w:val="00E510E4"/>
    <w:rsid w:val="00E57846"/>
    <w:rsid w:val="00E6161C"/>
    <w:rsid w:val="00E62497"/>
    <w:rsid w:val="00E6278C"/>
    <w:rsid w:val="00E63E73"/>
    <w:rsid w:val="00E65FFF"/>
    <w:rsid w:val="00E74450"/>
    <w:rsid w:val="00E80FA0"/>
    <w:rsid w:val="00E86FB3"/>
    <w:rsid w:val="00E91369"/>
    <w:rsid w:val="00E91887"/>
    <w:rsid w:val="00E9507D"/>
    <w:rsid w:val="00E964D4"/>
    <w:rsid w:val="00E96AE5"/>
    <w:rsid w:val="00E97911"/>
    <w:rsid w:val="00EA0236"/>
    <w:rsid w:val="00EA485E"/>
    <w:rsid w:val="00EA4F0E"/>
    <w:rsid w:val="00EB0461"/>
    <w:rsid w:val="00EB2511"/>
    <w:rsid w:val="00EB365B"/>
    <w:rsid w:val="00EB4FB1"/>
    <w:rsid w:val="00EB7A7D"/>
    <w:rsid w:val="00EC08B9"/>
    <w:rsid w:val="00EC405B"/>
    <w:rsid w:val="00EC54D7"/>
    <w:rsid w:val="00EC6A7C"/>
    <w:rsid w:val="00ED21AA"/>
    <w:rsid w:val="00ED50C2"/>
    <w:rsid w:val="00ED681B"/>
    <w:rsid w:val="00ED70A3"/>
    <w:rsid w:val="00ED775C"/>
    <w:rsid w:val="00EE1F61"/>
    <w:rsid w:val="00EE24B1"/>
    <w:rsid w:val="00EE396B"/>
    <w:rsid w:val="00EE4395"/>
    <w:rsid w:val="00EF02A0"/>
    <w:rsid w:val="00EF149D"/>
    <w:rsid w:val="00EF48AD"/>
    <w:rsid w:val="00F01FF4"/>
    <w:rsid w:val="00F02E74"/>
    <w:rsid w:val="00F03308"/>
    <w:rsid w:val="00F0557F"/>
    <w:rsid w:val="00F072CC"/>
    <w:rsid w:val="00F1014D"/>
    <w:rsid w:val="00F10608"/>
    <w:rsid w:val="00F1308E"/>
    <w:rsid w:val="00F150C3"/>
    <w:rsid w:val="00F158C1"/>
    <w:rsid w:val="00F25449"/>
    <w:rsid w:val="00F30149"/>
    <w:rsid w:val="00F32542"/>
    <w:rsid w:val="00F348C5"/>
    <w:rsid w:val="00F34E03"/>
    <w:rsid w:val="00F43FB8"/>
    <w:rsid w:val="00F4401D"/>
    <w:rsid w:val="00F44A15"/>
    <w:rsid w:val="00F44CB1"/>
    <w:rsid w:val="00F450C7"/>
    <w:rsid w:val="00F5178C"/>
    <w:rsid w:val="00F518FF"/>
    <w:rsid w:val="00F51B82"/>
    <w:rsid w:val="00F56ACD"/>
    <w:rsid w:val="00F60D9A"/>
    <w:rsid w:val="00F61ABE"/>
    <w:rsid w:val="00F627FD"/>
    <w:rsid w:val="00F62E9C"/>
    <w:rsid w:val="00F65E8B"/>
    <w:rsid w:val="00F70FEF"/>
    <w:rsid w:val="00F72050"/>
    <w:rsid w:val="00F7377D"/>
    <w:rsid w:val="00F745C3"/>
    <w:rsid w:val="00F762D1"/>
    <w:rsid w:val="00F77D19"/>
    <w:rsid w:val="00F80300"/>
    <w:rsid w:val="00F82D18"/>
    <w:rsid w:val="00F83C73"/>
    <w:rsid w:val="00F84370"/>
    <w:rsid w:val="00F854FD"/>
    <w:rsid w:val="00F90598"/>
    <w:rsid w:val="00F928D1"/>
    <w:rsid w:val="00F93F3F"/>
    <w:rsid w:val="00F9530B"/>
    <w:rsid w:val="00FA3AF5"/>
    <w:rsid w:val="00FA711E"/>
    <w:rsid w:val="00FB00F0"/>
    <w:rsid w:val="00FB0393"/>
    <w:rsid w:val="00FB04DF"/>
    <w:rsid w:val="00FB0DD8"/>
    <w:rsid w:val="00FB1083"/>
    <w:rsid w:val="00FB5F16"/>
    <w:rsid w:val="00FB6175"/>
    <w:rsid w:val="00FB7CE2"/>
    <w:rsid w:val="00FC2338"/>
    <w:rsid w:val="00FC2BD4"/>
    <w:rsid w:val="00FC4190"/>
    <w:rsid w:val="00FC472C"/>
    <w:rsid w:val="00FD2942"/>
    <w:rsid w:val="00FD37EC"/>
    <w:rsid w:val="00FD5A87"/>
    <w:rsid w:val="00FE0ECD"/>
    <w:rsid w:val="00FE450A"/>
    <w:rsid w:val="00FF1426"/>
    <w:rsid w:val="00FF1838"/>
    <w:rsid w:val="00FF29DC"/>
    <w:rsid w:val="00FF4EEC"/>
    <w:rsid w:val="00FF71FD"/>
    <w:rsid w:val="00FF7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73D97B68"/>
  <w15:docId w15:val="{F945F63A-73A9-4EBC-B8B4-0D5ECC758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B00499"/>
    <w:pPr>
      <w:widowControl w:val="0"/>
      <w:overflowPunct w:val="0"/>
      <w:jc w:val="both"/>
    </w:pPr>
    <w:rPr>
      <w:kern w:val="2"/>
      <w:sz w:val="18"/>
    </w:rPr>
  </w:style>
  <w:style w:type="paragraph" w:styleId="1">
    <w:name w:val="heading 1"/>
    <w:basedOn w:val="a2"/>
    <w:next w:val="a3"/>
    <w:qFormat/>
    <w:rsid w:val="00B00499"/>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1">
    <w:name w:val="heading 2"/>
    <w:basedOn w:val="a2"/>
    <w:next w:val="a3"/>
    <w:qFormat/>
    <w:rsid w:val="00B00499"/>
    <w:pPr>
      <w:keepNext/>
      <w:keepLines/>
      <w:numPr>
        <w:ilvl w:val="1"/>
        <w:numId w:val="2"/>
      </w:numPr>
      <w:tabs>
        <w:tab w:val="left" w:pos="414"/>
      </w:tabs>
      <w:autoSpaceDE w:val="0"/>
      <w:autoSpaceDN w:val="0"/>
      <w:adjustRightInd w:val="0"/>
      <w:spacing w:beforeLines="25" w:afterLines="25"/>
      <w:jc w:val="left"/>
      <w:textAlignment w:val="baseline"/>
      <w:outlineLvl w:val="1"/>
    </w:pPr>
    <w:rPr>
      <w:rFonts w:eastAsia="黑体"/>
      <w:kern w:val="0"/>
    </w:rPr>
  </w:style>
  <w:style w:type="paragraph" w:styleId="31">
    <w:name w:val="heading 3"/>
    <w:basedOn w:val="a2"/>
    <w:next w:val="a3"/>
    <w:autoRedefine/>
    <w:qFormat/>
    <w:rsid w:val="009D3115"/>
    <w:pPr>
      <w:keepNext/>
      <w:keepLines/>
      <w:tabs>
        <w:tab w:val="left" w:pos="561"/>
      </w:tabs>
      <w:ind w:firstLineChars="150" w:firstLine="279"/>
      <w:jc w:val="left"/>
      <w:outlineLvl w:val="2"/>
    </w:pPr>
    <w:rPr>
      <w:b/>
    </w:rPr>
  </w:style>
  <w:style w:type="paragraph" w:styleId="41">
    <w:name w:val="heading 4"/>
    <w:basedOn w:val="a2"/>
    <w:next w:val="a2"/>
    <w:qFormat/>
    <w:rsid w:val="00B00499"/>
    <w:pPr>
      <w:keepNext/>
      <w:keepLines/>
      <w:numPr>
        <w:ilvl w:val="3"/>
        <w:numId w:val="2"/>
      </w:numPr>
      <w:jc w:val="left"/>
      <w:outlineLvl w:val="3"/>
    </w:pPr>
    <w:rPr>
      <w:rFonts w:ascii="Arial" w:eastAsia="黑体" w:hAnsi="Arial"/>
    </w:rPr>
  </w:style>
  <w:style w:type="paragraph" w:styleId="51">
    <w:name w:val="heading 5"/>
    <w:basedOn w:val="a2"/>
    <w:next w:val="a2"/>
    <w:qFormat/>
    <w:rsid w:val="00B00499"/>
    <w:pPr>
      <w:keepNext/>
      <w:keepLines/>
      <w:numPr>
        <w:ilvl w:val="4"/>
        <w:numId w:val="2"/>
      </w:numPr>
      <w:spacing w:before="280" w:after="290" w:line="376" w:lineRule="auto"/>
      <w:outlineLvl w:val="4"/>
    </w:pPr>
    <w:rPr>
      <w:b/>
      <w:sz w:val="28"/>
    </w:rPr>
  </w:style>
  <w:style w:type="paragraph" w:styleId="6">
    <w:name w:val="heading 6"/>
    <w:basedOn w:val="a2"/>
    <w:next w:val="a2"/>
    <w:qFormat/>
    <w:rsid w:val="00B00499"/>
    <w:pPr>
      <w:keepNext/>
      <w:keepLines/>
      <w:numPr>
        <w:ilvl w:val="5"/>
        <w:numId w:val="2"/>
      </w:numPr>
      <w:spacing w:before="240" w:after="64"/>
      <w:jc w:val="left"/>
      <w:outlineLvl w:val="5"/>
    </w:pPr>
  </w:style>
  <w:style w:type="paragraph" w:styleId="7">
    <w:name w:val="heading 7"/>
    <w:basedOn w:val="a2"/>
    <w:next w:val="a2"/>
    <w:qFormat/>
    <w:rsid w:val="00B00499"/>
    <w:pPr>
      <w:keepNext/>
      <w:keepLines/>
      <w:numPr>
        <w:ilvl w:val="6"/>
        <w:numId w:val="2"/>
      </w:numPr>
      <w:spacing w:before="240" w:after="64" w:line="320" w:lineRule="auto"/>
      <w:outlineLvl w:val="6"/>
    </w:pPr>
    <w:rPr>
      <w:b/>
      <w:sz w:val="24"/>
    </w:rPr>
  </w:style>
  <w:style w:type="paragraph" w:styleId="8">
    <w:name w:val="heading 8"/>
    <w:basedOn w:val="a2"/>
    <w:next w:val="a2"/>
    <w:qFormat/>
    <w:rsid w:val="00B00499"/>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qFormat/>
    <w:rsid w:val="00B00499"/>
    <w:pPr>
      <w:keepNext/>
      <w:keepLines/>
      <w:numPr>
        <w:ilvl w:val="8"/>
        <w:numId w:val="2"/>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semiHidden/>
    <w:rsid w:val="00B00499"/>
    <w:pPr>
      <w:tabs>
        <w:tab w:val="left" w:pos="357"/>
      </w:tabs>
      <w:ind w:firstLineChars="200" w:firstLine="200"/>
    </w:pPr>
  </w:style>
  <w:style w:type="paragraph" w:styleId="a7">
    <w:name w:val="footer"/>
    <w:basedOn w:val="a2"/>
    <w:link w:val="Char"/>
    <w:uiPriority w:val="99"/>
    <w:rsid w:val="00B00499"/>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8">
    <w:name w:val="header"/>
    <w:basedOn w:val="a2"/>
    <w:semiHidden/>
    <w:rsid w:val="00B00499"/>
    <w:pPr>
      <w:snapToGrid w:val="0"/>
      <w:jc w:val="center"/>
    </w:pPr>
  </w:style>
  <w:style w:type="paragraph" w:styleId="a9">
    <w:name w:val="caption"/>
    <w:basedOn w:val="a2"/>
    <w:next w:val="a2"/>
    <w:qFormat/>
    <w:rsid w:val="00B00499"/>
    <w:pPr>
      <w:spacing w:before="152" w:after="160"/>
    </w:pPr>
    <w:rPr>
      <w:rFonts w:ascii="Arial" w:eastAsia="黑体" w:hAnsi="Arial"/>
    </w:rPr>
  </w:style>
  <w:style w:type="paragraph" w:styleId="aa">
    <w:name w:val="footnote text"/>
    <w:basedOn w:val="a2"/>
    <w:next w:val="10"/>
    <w:semiHidden/>
    <w:rsid w:val="00B00499"/>
    <w:pPr>
      <w:tabs>
        <w:tab w:val="left" w:pos="465"/>
      </w:tabs>
      <w:snapToGrid w:val="0"/>
      <w:spacing w:before="120" w:line="312" w:lineRule="auto"/>
      <w:ind w:firstLineChars="267" w:firstLine="267"/>
    </w:pPr>
    <w:rPr>
      <w:sz w:val="15"/>
    </w:rPr>
  </w:style>
  <w:style w:type="paragraph" w:customStyle="1" w:styleId="10">
    <w:name w:val="脚注文本1"/>
    <w:basedOn w:val="aa"/>
    <w:rsid w:val="00B00499"/>
    <w:pPr>
      <w:spacing w:before="0"/>
      <w:ind w:firstLineChars="297" w:firstLine="297"/>
    </w:pPr>
  </w:style>
  <w:style w:type="character" w:styleId="ab">
    <w:name w:val="footnote reference"/>
    <w:basedOn w:val="a4"/>
    <w:autoRedefine/>
    <w:semiHidden/>
    <w:rsid w:val="00B00499"/>
    <w:rPr>
      <w:rFonts w:ascii="Monotype Sorts" w:eastAsia="宋体" w:hAnsi="Monotype Sorts"/>
      <w:spacing w:val="0"/>
      <w:w w:val="100"/>
      <w:position w:val="0"/>
      <w:sz w:val="11"/>
      <w:vertAlign w:val="baseline"/>
    </w:rPr>
  </w:style>
  <w:style w:type="paragraph" w:customStyle="1" w:styleId="ac">
    <w:name w:val="首页页眉"/>
    <w:basedOn w:val="a8"/>
    <w:rsid w:val="00B00499"/>
    <w:pPr>
      <w:pBdr>
        <w:bottom w:val="double" w:sz="6" w:space="1" w:color="auto"/>
      </w:pBdr>
      <w:jc w:val="both"/>
    </w:pPr>
  </w:style>
  <w:style w:type="paragraph" w:customStyle="1" w:styleId="Correspond">
    <w:name w:val="Correspond"/>
    <w:basedOn w:val="DepartCorrespondhttp"/>
    <w:next w:val="a2"/>
    <w:rsid w:val="00B00499"/>
  </w:style>
  <w:style w:type="paragraph" w:customStyle="1" w:styleId="DepartCorrespondhttp">
    <w:name w:val="Depart.Correspond.http"/>
    <w:basedOn w:val="ad"/>
    <w:rsid w:val="00B00499"/>
    <w:pPr>
      <w:ind w:left="66" w:hangingChars="66" w:hanging="66"/>
    </w:pPr>
    <w:rPr>
      <w:iCs/>
      <w:sz w:val="16"/>
    </w:rPr>
  </w:style>
  <w:style w:type="paragraph" w:customStyle="1" w:styleId="ad">
    <w:name w:val="单位"/>
    <w:rsid w:val="00B00499"/>
    <w:pPr>
      <w:ind w:left="70" w:hangingChars="70" w:hanging="70"/>
      <w:jc w:val="both"/>
    </w:pPr>
    <w:rPr>
      <w:sz w:val="17"/>
    </w:rPr>
  </w:style>
  <w:style w:type="character" w:styleId="ae">
    <w:name w:val="Strong"/>
    <w:basedOn w:val="a4"/>
    <w:qFormat/>
    <w:rsid w:val="00B00499"/>
    <w:rPr>
      <w:b/>
      <w:bCs/>
    </w:rPr>
  </w:style>
  <w:style w:type="paragraph" w:customStyle="1" w:styleId="11">
    <w:name w:val="日期1"/>
    <w:basedOn w:val="DepartCorrespondhttp"/>
    <w:next w:val="Information"/>
    <w:rsid w:val="00B00499"/>
    <w:pPr>
      <w:spacing w:after="240"/>
    </w:pPr>
    <w:rPr>
      <w:sz w:val="18"/>
    </w:rPr>
  </w:style>
  <w:style w:type="paragraph" w:customStyle="1" w:styleId="Information">
    <w:name w:val="Information"/>
    <w:basedOn w:val="11"/>
    <w:next w:val="Abstract"/>
    <w:rsid w:val="00B00499"/>
    <w:pPr>
      <w:ind w:left="0" w:firstLineChars="0" w:firstLine="0"/>
    </w:pPr>
    <w:rPr>
      <w:b/>
      <w:bCs/>
    </w:rPr>
  </w:style>
  <w:style w:type="paragraph" w:customStyle="1" w:styleId="Abstract">
    <w:name w:val="Abstract"/>
    <w:next w:val="Keywords"/>
    <w:rsid w:val="00B00499"/>
    <w:pPr>
      <w:tabs>
        <w:tab w:val="left" w:pos="937"/>
      </w:tabs>
      <w:jc w:val="both"/>
    </w:pPr>
    <w:rPr>
      <w:rFonts w:eastAsia="楷体_GB2312"/>
      <w:kern w:val="2"/>
      <w:sz w:val="18"/>
    </w:rPr>
  </w:style>
  <w:style w:type="paragraph" w:customStyle="1" w:styleId="Keywords">
    <w:name w:val="Key words"/>
    <w:basedOn w:val="a2"/>
    <w:next w:val="af"/>
    <w:rsid w:val="00B00499"/>
    <w:pPr>
      <w:tabs>
        <w:tab w:val="left" w:pos="1176"/>
      </w:tabs>
      <w:adjustRightInd w:val="0"/>
      <w:spacing w:after="290"/>
      <w:ind w:left="632" w:hangingChars="632" w:hanging="632"/>
    </w:pPr>
    <w:rPr>
      <w:rFonts w:eastAsia="楷体_GB2312"/>
      <w:snapToGrid w:val="0"/>
    </w:rPr>
  </w:style>
  <w:style w:type="paragraph" w:customStyle="1" w:styleId="af">
    <w:name w:val="摘要"/>
    <w:basedOn w:val="a3"/>
    <w:next w:val="af0"/>
    <w:rsid w:val="00B00499"/>
    <w:pPr>
      <w:tabs>
        <w:tab w:val="clear" w:pos="357"/>
        <w:tab w:val="left" w:pos="798"/>
      </w:tabs>
      <w:adjustRightInd w:val="0"/>
      <w:ind w:firstLineChars="0" w:firstLine="0"/>
    </w:pPr>
    <w:rPr>
      <w:rFonts w:eastAsia="楷体_GB2312"/>
      <w:snapToGrid w:val="0"/>
    </w:rPr>
  </w:style>
  <w:style w:type="paragraph" w:customStyle="1" w:styleId="af0">
    <w:name w:val="关键词"/>
    <w:basedOn w:val="af"/>
    <w:next w:val="af1"/>
    <w:rsid w:val="00B00499"/>
    <w:pPr>
      <w:ind w:left="429" w:hangingChars="429" w:hanging="429"/>
    </w:pPr>
  </w:style>
  <w:style w:type="paragraph" w:customStyle="1" w:styleId="af1">
    <w:name w:val="分类号"/>
    <w:basedOn w:val="11"/>
    <w:next w:val="a3"/>
    <w:rsid w:val="00B00499"/>
    <w:pPr>
      <w:tabs>
        <w:tab w:val="left" w:pos="1233"/>
      </w:tabs>
      <w:spacing w:after="320"/>
      <w:ind w:left="0" w:firstLineChars="0" w:firstLine="0"/>
    </w:pPr>
    <w:rPr>
      <w:rFonts w:eastAsia="黑体"/>
    </w:rPr>
  </w:style>
  <w:style w:type="paragraph" w:customStyle="1" w:styleId="12">
    <w:name w:val="标题1"/>
    <w:basedOn w:val="a2"/>
    <w:next w:val="Name"/>
    <w:rsid w:val="00B00499"/>
    <w:pPr>
      <w:keepNext/>
      <w:keepLines/>
      <w:snapToGrid w:val="0"/>
      <w:spacing w:before="240" w:after="100"/>
      <w:outlineLvl w:val="0"/>
    </w:pPr>
    <w:rPr>
      <w:rFonts w:eastAsia="黑体"/>
      <w:b/>
      <w:sz w:val="24"/>
    </w:rPr>
  </w:style>
  <w:style w:type="paragraph" w:customStyle="1" w:styleId="Name">
    <w:name w:val="Name"/>
    <w:basedOn w:val="af2"/>
    <w:next w:val="DepartCorrespondhttp"/>
    <w:rsid w:val="00B00499"/>
    <w:pPr>
      <w:keepNext/>
      <w:spacing w:before="220" w:after="180"/>
    </w:pPr>
    <w:rPr>
      <w:rFonts w:eastAsia="宋体"/>
      <w:w w:val="100"/>
      <w:sz w:val="18"/>
    </w:rPr>
  </w:style>
  <w:style w:type="paragraph" w:customStyle="1" w:styleId="af2">
    <w:name w:val="作者"/>
    <w:basedOn w:val="a2"/>
    <w:next w:val="ad"/>
    <w:rsid w:val="00B00499"/>
    <w:pPr>
      <w:spacing w:before="160" w:after="240" w:line="0" w:lineRule="atLeast"/>
      <w:jc w:val="left"/>
    </w:pPr>
    <w:rPr>
      <w:rFonts w:eastAsia="仿宋_GB2312"/>
      <w:w w:val="66"/>
      <w:sz w:val="28"/>
    </w:rPr>
  </w:style>
  <w:style w:type="paragraph" w:customStyle="1" w:styleId="af3">
    <w:name w:val="文前文本"/>
    <w:basedOn w:val="af0"/>
    <w:rsid w:val="00B00499"/>
    <w:pPr>
      <w:ind w:left="0" w:firstLine="0"/>
    </w:pPr>
    <w:rPr>
      <w:b/>
    </w:rPr>
  </w:style>
  <w:style w:type="paragraph" w:customStyle="1" w:styleId="af4">
    <w:name w:val="定理"/>
    <w:basedOn w:val="a3"/>
    <w:next w:val="a3"/>
    <w:rsid w:val="00B00499"/>
    <w:rPr>
      <w:rFonts w:eastAsia="黑体"/>
    </w:rPr>
  </w:style>
  <w:style w:type="paragraph" w:styleId="af5">
    <w:name w:val="Subtitle"/>
    <w:basedOn w:val="a2"/>
    <w:next w:val="af2"/>
    <w:qFormat/>
    <w:rsid w:val="00B00499"/>
    <w:pPr>
      <w:spacing w:before="320"/>
      <w:outlineLvl w:val="0"/>
    </w:pPr>
    <w:rPr>
      <w:rFonts w:eastAsia="黑体"/>
      <w:sz w:val="36"/>
    </w:rPr>
  </w:style>
  <w:style w:type="paragraph" w:customStyle="1" w:styleId="af6">
    <w:name w:val="表名"/>
    <w:basedOn w:val="a2"/>
    <w:rsid w:val="00B00499"/>
    <w:pPr>
      <w:spacing w:after="120"/>
    </w:pPr>
  </w:style>
  <w:style w:type="character" w:styleId="af7">
    <w:name w:val="endnote reference"/>
    <w:basedOn w:val="a4"/>
    <w:semiHidden/>
    <w:rsid w:val="00B00499"/>
    <w:rPr>
      <w:vertAlign w:val="superscript"/>
    </w:rPr>
  </w:style>
  <w:style w:type="paragraph" w:customStyle="1" w:styleId="Reference">
    <w:name w:val="Reference"/>
    <w:basedOn w:val="a2"/>
    <w:next w:val="TextofReference"/>
    <w:rsid w:val="00B00499"/>
    <w:pPr>
      <w:snapToGrid w:val="0"/>
      <w:spacing w:before="280"/>
      <w:jc w:val="left"/>
      <w:outlineLvl w:val="0"/>
    </w:pPr>
    <w:rPr>
      <w:rFonts w:eastAsia="黑体"/>
      <w:b/>
    </w:rPr>
  </w:style>
  <w:style w:type="paragraph" w:customStyle="1" w:styleId="TextofReference">
    <w:name w:val="Text of Reference"/>
    <w:rsid w:val="00B00499"/>
    <w:pPr>
      <w:numPr>
        <w:numId w:val="3"/>
      </w:numPr>
      <w:spacing w:line="260" w:lineRule="exact"/>
      <w:jc w:val="both"/>
    </w:pPr>
    <w:rPr>
      <w:sz w:val="15"/>
    </w:rPr>
  </w:style>
  <w:style w:type="paragraph" w:customStyle="1" w:styleId="af8">
    <w:name w:val="证明"/>
    <w:basedOn w:val="af4"/>
    <w:rsid w:val="00B00499"/>
    <w:rPr>
      <w:rFonts w:eastAsia="仿宋_GB2312"/>
    </w:rPr>
  </w:style>
  <w:style w:type="paragraph" w:customStyle="1" w:styleId="TextofReference1">
    <w:name w:val="Text of Reference 1"/>
    <w:rsid w:val="00B00499"/>
    <w:pPr>
      <w:numPr>
        <w:numId w:val="1"/>
      </w:numPr>
      <w:spacing w:line="260" w:lineRule="exact"/>
      <w:jc w:val="both"/>
    </w:pPr>
    <w:rPr>
      <w:sz w:val="15"/>
    </w:rPr>
  </w:style>
  <w:style w:type="paragraph" w:customStyle="1" w:styleId="af9">
    <w:name w:val="中文参考文献"/>
    <w:basedOn w:val="Reference"/>
    <w:next w:val="a3"/>
    <w:rsid w:val="00B00499"/>
    <w:pPr>
      <w:spacing w:before="240"/>
    </w:pPr>
    <w:rPr>
      <w:b w:val="0"/>
    </w:rPr>
  </w:style>
  <w:style w:type="paragraph" w:customStyle="1" w:styleId="afa">
    <w:name w:val="致谢"/>
    <w:basedOn w:val="af4"/>
    <w:next w:val="Reference"/>
    <w:rsid w:val="00B00499"/>
    <w:pPr>
      <w:tabs>
        <w:tab w:val="clear" w:pos="357"/>
      </w:tabs>
      <w:spacing w:beforeLines="100"/>
      <w:ind w:firstLineChars="0" w:firstLine="0"/>
    </w:pPr>
    <w:rPr>
      <w:rFonts w:eastAsia="宋体"/>
      <w:bCs/>
    </w:rPr>
  </w:style>
  <w:style w:type="paragraph" w:customStyle="1" w:styleId="Textof">
    <w:name w:val="Text of 中文参考文献"/>
    <w:basedOn w:val="TextofReference"/>
    <w:rsid w:val="00B00499"/>
    <w:pPr>
      <w:numPr>
        <w:numId w:val="0"/>
      </w:numPr>
      <w:tabs>
        <w:tab w:val="left" w:pos="346"/>
      </w:tabs>
      <w:ind w:left="258" w:hangingChars="258" w:hanging="258"/>
    </w:pPr>
  </w:style>
  <w:style w:type="paragraph" w:customStyle="1" w:styleId="Textof0">
    <w:name w:val="Text of 中文参考文献１"/>
    <w:basedOn w:val="Textof"/>
    <w:rsid w:val="00B00499"/>
    <w:pPr>
      <w:tabs>
        <w:tab w:val="clear" w:pos="346"/>
        <w:tab w:val="left" w:pos="78"/>
        <w:tab w:val="left" w:pos="424"/>
      </w:tabs>
    </w:pPr>
  </w:style>
  <w:style w:type="paragraph" w:styleId="22">
    <w:name w:val="Body Text 2"/>
    <w:basedOn w:val="a2"/>
    <w:semiHidden/>
    <w:rsid w:val="00B00499"/>
    <w:pPr>
      <w:spacing w:line="0" w:lineRule="atLeast"/>
      <w:jc w:val="center"/>
    </w:pPr>
    <w:rPr>
      <w:sz w:val="15"/>
    </w:rPr>
  </w:style>
  <w:style w:type="paragraph" w:customStyle="1" w:styleId="http">
    <w:name w:val="http(中)"/>
    <w:basedOn w:val="a2"/>
    <w:next w:val="a2"/>
    <w:rsid w:val="00B00499"/>
    <w:pPr>
      <w:widowControl/>
      <w:overflowPunct/>
      <w:spacing w:after="200"/>
    </w:pPr>
    <w:rPr>
      <w:kern w:val="0"/>
      <w:sz w:val="15"/>
    </w:rPr>
  </w:style>
  <w:style w:type="character" w:styleId="afb">
    <w:name w:val="Hyperlink"/>
    <w:basedOn w:val="a4"/>
    <w:semiHidden/>
    <w:rsid w:val="00B00499"/>
    <w:rPr>
      <w:color w:val="0000FF"/>
      <w:u w:val="single"/>
    </w:rPr>
  </w:style>
  <w:style w:type="paragraph" w:customStyle="1" w:styleId="DepartCorrespond">
    <w:name w:val="Depart.Correspond"/>
    <w:basedOn w:val="ad"/>
    <w:rsid w:val="00B00499"/>
    <w:pPr>
      <w:ind w:left="66" w:hangingChars="66" w:hanging="66"/>
    </w:pPr>
    <w:rPr>
      <w:iCs/>
      <w:sz w:val="16"/>
    </w:rPr>
  </w:style>
  <w:style w:type="paragraph" w:styleId="afc">
    <w:name w:val="annotation text"/>
    <w:basedOn w:val="a2"/>
    <w:semiHidden/>
    <w:rsid w:val="00B00499"/>
    <w:pPr>
      <w:overflowPunct/>
      <w:jc w:val="left"/>
    </w:pPr>
    <w:rPr>
      <w:sz w:val="21"/>
    </w:rPr>
  </w:style>
  <w:style w:type="paragraph" w:customStyle="1" w:styleId="abstract0">
    <w:name w:val="abstract"/>
    <w:basedOn w:val="p1a"/>
    <w:next w:val="a2"/>
    <w:rsid w:val="00B00499"/>
    <w:pPr>
      <w:spacing w:before="600" w:after="120"/>
      <w:ind w:left="567" w:right="567"/>
    </w:pPr>
    <w:rPr>
      <w:sz w:val="18"/>
    </w:rPr>
  </w:style>
  <w:style w:type="paragraph" w:customStyle="1" w:styleId="p1a">
    <w:name w:val="p1a"/>
    <w:basedOn w:val="a2"/>
    <w:next w:val="a2"/>
    <w:rsid w:val="00B00499"/>
    <w:pPr>
      <w:widowControl/>
      <w:overflowPunct/>
    </w:pPr>
    <w:rPr>
      <w:rFonts w:ascii="Times" w:hAnsi="Times"/>
      <w:kern w:val="0"/>
      <w:sz w:val="20"/>
      <w:lang w:eastAsia="en-US"/>
    </w:rPr>
  </w:style>
  <w:style w:type="character" w:customStyle="1" w:styleId="plain">
    <w:name w:val="plain"/>
    <w:basedOn w:val="a4"/>
    <w:rsid w:val="00B00499"/>
  </w:style>
  <w:style w:type="paragraph" w:customStyle="1" w:styleId="author">
    <w:name w:val="author"/>
    <w:basedOn w:val="a2"/>
    <w:next w:val="authorinfo"/>
    <w:rsid w:val="00B00499"/>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2"/>
    <w:next w:val="email"/>
    <w:rsid w:val="00B00499"/>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2"/>
    <w:next w:val="abstract0"/>
    <w:rsid w:val="00B00499"/>
    <w:pPr>
      <w:widowControl/>
      <w:autoSpaceDE w:val="0"/>
      <w:autoSpaceDN w:val="0"/>
      <w:adjustRightInd w:val="0"/>
      <w:ind w:firstLine="227"/>
      <w:jc w:val="center"/>
      <w:textAlignment w:val="baseline"/>
    </w:pPr>
    <w:rPr>
      <w:rFonts w:ascii="Times" w:hAnsi="Times"/>
      <w:kern w:val="0"/>
      <w:lang w:eastAsia="ja-JP"/>
    </w:rPr>
  </w:style>
  <w:style w:type="paragraph" w:styleId="afd">
    <w:name w:val="Plain Text"/>
    <w:basedOn w:val="a2"/>
    <w:semiHidden/>
    <w:rsid w:val="00B00499"/>
    <w:pPr>
      <w:overflowPunct/>
    </w:pPr>
    <w:rPr>
      <w:rFonts w:ascii="宋体" w:hAnsi="Courier New" w:cs="Courier New"/>
      <w:sz w:val="21"/>
      <w:szCs w:val="21"/>
    </w:rPr>
  </w:style>
  <w:style w:type="paragraph" w:customStyle="1" w:styleId="13">
    <w:name w:val="样式1"/>
    <w:basedOn w:val="a2"/>
    <w:rsid w:val="00B00499"/>
    <w:pPr>
      <w:tabs>
        <w:tab w:val="left" w:pos="357"/>
      </w:tabs>
      <w:ind w:firstLineChars="200" w:firstLine="432"/>
    </w:pPr>
  </w:style>
  <w:style w:type="character" w:customStyle="1" w:styleId="m">
    <w:name w:val="m"/>
    <w:basedOn w:val="a4"/>
    <w:rsid w:val="00B00499"/>
  </w:style>
  <w:style w:type="paragraph" w:customStyle="1" w:styleId="14">
    <w:name w:val="样式 正文首行缩进 + 首行缩进:  1 字符"/>
    <w:basedOn w:val="afe"/>
    <w:rsid w:val="00B00499"/>
    <w:pPr>
      <w:overflowPunct/>
      <w:spacing w:before="100" w:beforeAutospacing="1" w:after="100" w:afterAutospacing="1" w:line="360" w:lineRule="auto"/>
      <w:ind w:firstLineChars="200" w:firstLine="200"/>
    </w:pPr>
    <w:rPr>
      <w:sz w:val="24"/>
      <w:szCs w:val="24"/>
    </w:rPr>
  </w:style>
  <w:style w:type="paragraph" w:styleId="afe">
    <w:name w:val="Body Text First Indent"/>
    <w:basedOn w:val="a3"/>
    <w:semiHidden/>
    <w:rsid w:val="00B00499"/>
    <w:pPr>
      <w:tabs>
        <w:tab w:val="clear" w:pos="357"/>
      </w:tabs>
      <w:spacing w:after="120"/>
      <w:ind w:firstLineChars="100" w:firstLine="420"/>
    </w:pPr>
    <w:rPr>
      <w:szCs w:val="18"/>
    </w:rPr>
  </w:style>
  <w:style w:type="paragraph" w:customStyle="1" w:styleId="-">
    <w:name w:val="图说明-两端"/>
    <w:rsid w:val="00B00499"/>
    <w:pPr>
      <w:snapToGrid w:val="0"/>
      <w:jc w:val="both"/>
    </w:pPr>
    <w:rPr>
      <w:rFonts w:eastAsia="黑体"/>
      <w:b/>
      <w:kern w:val="2"/>
      <w:sz w:val="18"/>
      <w:szCs w:val="24"/>
    </w:rPr>
  </w:style>
  <w:style w:type="paragraph" w:styleId="aff">
    <w:name w:val="Body Text Indent"/>
    <w:basedOn w:val="a2"/>
    <w:semiHidden/>
    <w:rsid w:val="00B00499"/>
    <w:pPr>
      <w:overflowPunct/>
      <w:ind w:firstLineChars="200" w:firstLine="360"/>
    </w:pPr>
    <w:rPr>
      <w:szCs w:val="24"/>
    </w:rPr>
  </w:style>
  <w:style w:type="paragraph" w:styleId="aff0">
    <w:name w:val="Balloon Text"/>
    <w:basedOn w:val="a2"/>
    <w:semiHidden/>
    <w:rsid w:val="00B00499"/>
    <w:pPr>
      <w:overflowPunct/>
    </w:pPr>
    <w:rPr>
      <w:szCs w:val="18"/>
    </w:rPr>
  </w:style>
  <w:style w:type="paragraph" w:styleId="23">
    <w:name w:val="Body Text Indent 2"/>
    <w:basedOn w:val="a2"/>
    <w:semiHidden/>
    <w:rsid w:val="00B00499"/>
    <w:pPr>
      <w:overflowPunct/>
      <w:spacing w:line="360" w:lineRule="auto"/>
      <w:ind w:firstLineChars="200" w:firstLine="480"/>
    </w:pPr>
    <w:rPr>
      <w:sz w:val="24"/>
      <w:szCs w:val="24"/>
    </w:rPr>
  </w:style>
  <w:style w:type="character" w:customStyle="1" w:styleId="docemphasis">
    <w:name w:val="docemphasis"/>
    <w:basedOn w:val="a4"/>
    <w:rsid w:val="00B00499"/>
  </w:style>
  <w:style w:type="paragraph" w:customStyle="1" w:styleId="aff1">
    <w:name w:val="图目录"/>
    <w:next w:val="a2"/>
    <w:rsid w:val="00B00499"/>
    <w:pPr>
      <w:spacing w:line="300" w:lineRule="auto"/>
      <w:jc w:val="center"/>
    </w:pPr>
    <w:rPr>
      <w:sz w:val="24"/>
    </w:rPr>
  </w:style>
  <w:style w:type="paragraph" w:customStyle="1" w:styleId="-0">
    <w:name w:val="封面-编号"/>
    <w:basedOn w:val="a2"/>
    <w:rsid w:val="00B00499"/>
    <w:pPr>
      <w:overflowPunct/>
      <w:spacing w:before="100" w:after="100" w:line="264" w:lineRule="auto"/>
      <w:outlineLvl w:val="0"/>
    </w:pPr>
    <w:rPr>
      <w:rFonts w:ascii="仿宋_GB2312" w:eastAsia="仿宋_GB2312"/>
      <w:sz w:val="24"/>
    </w:rPr>
  </w:style>
  <w:style w:type="character" w:customStyle="1" w:styleId="Char2Char">
    <w:name w:val="Char2 Char"/>
    <w:basedOn w:val="a4"/>
    <w:rsid w:val="00B00499"/>
    <w:rPr>
      <w:rFonts w:eastAsia="宋体"/>
      <w:kern w:val="2"/>
      <w:sz w:val="24"/>
      <w:szCs w:val="24"/>
      <w:lang w:val="en-US" w:eastAsia="zh-CN" w:bidi="ar-SA"/>
    </w:rPr>
  </w:style>
  <w:style w:type="paragraph" w:customStyle="1" w:styleId="FigureCaptionCharChar">
    <w:name w:val="Figure Caption Char Char"/>
    <w:basedOn w:val="a2"/>
    <w:rsid w:val="00B00499"/>
    <w:pPr>
      <w:widowControl/>
      <w:overflowPunct/>
      <w:autoSpaceDE w:val="0"/>
      <w:autoSpaceDN w:val="0"/>
    </w:pPr>
    <w:rPr>
      <w:sz w:val="16"/>
      <w:szCs w:val="16"/>
      <w:lang w:eastAsia="en-US"/>
    </w:rPr>
  </w:style>
  <w:style w:type="paragraph" w:customStyle="1" w:styleId="Date1">
    <w:name w:val="Date1"/>
    <w:basedOn w:val="DepartCorrespond"/>
    <w:next w:val="Information"/>
    <w:rsid w:val="00B00499"/>
    <w:pPr>
      <w:spacing w:after="240"/>
    </w:pPr>
    <w:rPr>
      <w:sz w:val="18"/>
    </w:rPr>
  </w:style>
  <w:style w:type="paragraph" w:customStyle="1" w:styleId="Title1">
    <w:name w:val="Title1"/>
    <w:basedOn w:val="a2"/>
    <w:next w:val="Name"/>
    <w:rsid w:val="00B00499"/>
    <w:pPr>
      <w:keepNext/>
      <w:keepLines/>
      <w:snapToGrid w:val="0"/>
      <w:spacing w:before="240" w:after="100"/>
      <w:outlineLvl w:val="0"/>
    </w:pPr>
    <w:rPr>
      <w:rFonts w:eastAsia="黑体"/>
      <w:b/>
      <w:sz w:val="24"/>
    </w:rPr>
  </w:style>
  <w:style w:type="character" w:customStyle="1" w:styleId="mediumb-text1">
    <w:name w:val="mediumb-text1"/>
    <w:basedOn w:val="a4"/>
    <w:rsid w:val="00B00499"/>
    <w:rPr>
      <w:rFonts w:ascii="Arial" w:hAnsi="Arial" w:cs="Arial" w:hint="default"/>
      <w:b/>
      <w:bCs/>
      <w:color w:val="000000"/>
      <w:sz w:val="24"/>
      <w:szCs w:val="24"/>
    </w:rPr>
  </w:style>
  <w:style w:type="character" w:customStyle="1" w:styleId="small-text1">
    <w:name w:val="small-text1"/>
    <w:basedOn w:val="a4"/>
    <w:rsid w:val="00B00499"/>
    <w:rPr>
      <w:rFonts w:ascii="Arial" w:hAnsi="Arial" w:cs="Arial" w:hint="default"/>
      <w:color w:val="000000"/>
      <w:sz w:val="20"/>
      <w:szCs w:val="20"/>
    </w:rPr>
  </w:style>
  <w:style w:type="paragraph" w:customStyle="1" w:styleId="MTDisplayEquation">
    <w:name w:val="MTDisplayEquation"/>
    <w:basedOn w:val="a2"/>
    <w:next w:val="a2"/>
    <w:rsid w:val="00B00499"/>
    <w:pPr>
      <w:tabs>
        <w:tab w:val="center" w:pos="4400"/>
        <w:tab w:val="right" w:pos="8780"/>
      </w:tabs>
      <w:ind w:firstLine="420"/>
    </w:pPr>
  </w:style>
  <w:style w:type="character" w:customStyle="1" w:styleId="DocumentMapChar">
    <w:name w:val="Document Map Char"/>
    <w:basedOn w:val="a4"/>
    <w:semiHidden/>
    <w:rsid w:val="00B00499"/>
    <w:rPr>
      <w:rFonts w:ascii="宋体"/>
      <w:kern w:val="2"/>
      <w:sz w:val="18"/>
      <w:szCs w:val="18"/>
    </w:rPr>
  </w:style>
  <w:style w:type="character" w:customStyle="1" w:styleId="intbody1">
    <w:name w:val="intbody1"/>
    <w:basedOn w:val="a4"/>
    <w:rsid w:val="00B00499"/>
    <w:rPr>
      <w:rFonts w:ascii="Arial" w:hAnsi="Arial" w:cs="Arial" w:hint="default"/>
      <w:b w:val="0"/>
      <w:bCs w:val="0"/>
      <w:color w:val="000000"/>
      <w:sz w:val="14"/>
      <w:szCs w:val="14"/>
    </w:rPr>
  </w:style>
  <w:style w:type="character" w:customStyle="1" w:styleId="HTMLPreformattedChar">
    <w:name w:val="HTML Preformatted Char"/>
    <w:basedOn w:val="a4"/>
    <w:semiHidden/>
    <w:rsid w:val="00B00499"/>
    <w:rPr>
      <w:rFonts w:ascii="宋体" w:hAnsi="宋体" w:cs="宋体"/>
      <w:sz w:val="24"/>
      <w:szCs w:val="24"/>
    </w:rPr>
  </w:style>
  <w:style w:type="character" w:customStyle="1" w:styleId="PlainTextChar">
    <w:name w:val="Plain Text Char"/>
    <w:basedOn w:val="a4"/>
    <w:rsid w:val="00B00499"/>
    <w:rPr>
      <w:rFonts w:ascii="Calibri" w:hAnsi="Courier New" w:cs="Courier New"/>
      <w:kern w:val="2"/>
      <w:sz w:val="21"/>
      <w:szCs w:val="21"/>
    </w:rPr>
  </w:style>
  <w:style w:type="character" w:customStyle="1" w:styleId="FootnoteTextChar">
    <w:name w:val="Footnote Text Char"/>
    <w:basedOn w:val="a4"/>
    <w:semiHidden/>
    <w:rsid w:val="00B00499"/>
    <w:rPr>
      <w:kern w:val="2"/>
      <w:sz w:val="15"/>
    </w:rPr>
  </w:style>
  <w:style w:type="character" w:customStyle="1" w:styleId="Heading3Char">
    <w:name w:val="Heading 3 Char"/>
    <w:basedOn w:val="a4"/>
    <w:rsid w:val="00B00499"/>
    <w:rPr>
      <w:kern w:val="2"/>
      <w:sz w:val="18"/>
    </w:rPr>
  </w:style>
  <w:style w:type="character" w:customStyle="1" w:styleId="BodyTextIndentChar">
    <w:name w:val="Body Text Indent Char"/>
    <w:basedOn w:val="a4"/>
    <w:rsid w:val="00B00499"/>
    <w:rPr>
      <w:kern w:val="2"/>
      <w:sz w:val="18"/>
    </w:rPr>
  </w:style>
  <w:style w:type="character" w:styleId="aff2">
    <w:name w:val="FollowedHyperlink"/>
    <w:basedOn w:val="a4"/>
    <w:semiHidden/>
    <w:rsid w:val="00B00499"/>
    <w:rPr>
      <w:color w:val="800080"/>
      <w:u w:val="single"/>
    </w:rPr>
  </w:style>
  <w:style w:type="paragraph" w:styleId="a">
    <w:name w:val="List Number"/>
    <w:basedOn w:val="a2"/>
    <w:semiHidden/>
    <w:rsid w:val="00B00499"/>
    <w:pPr>
      <w:numPr>
        <w:numId w:val="4"/>
      </w:numPr>
    </w:pPr>
  </w:style>
  <w:style w:type="paragraph" w:styleId="2">
    <w:name w:val="List Number 2"/>
    <w:basedOn w:val="a2"/>
    <w:semiHidden/>
    <w:rsid w:val="00B00499"/>
    <w:pPr>
      <w:numPr>
        <w:numId w:val="5"/>
      </w:numPr>
    </w:pPr>
  </w:style>
  <w:style w:type="paragraph" w:styleId="3">
    <w:name w:val="List Number 3"/>
    <w:basedOn w:val="a2"/>
    <w:semiHidden/>
    <w:rsid w:val="00B00499"/>
    <w:pPr>
      <w:numPr>
        <w:numId w:val="6"/>
      </w:numPr>
    </w:pPr>
  </w:style>
  <w:style w:type="paragraph" w:styleId="4">
    <w:name w:val="List Number 4"/>
    <w:basedOn w:val="a2"/>
    <w:semiHidden/>
    <w:rsid w:val="00B00499"/>
    <w:pPr>
      <w:numPr>
        <w:numId w:val="7"/>
      </w:numPr>
    </w:pPr>
  </w:style>
  <w:style w:type="paragraph" w:styleId="5">
    <w:name w:val="List Number 5"/>
    <w:basedOn w:val="a2"/>
    <w:semiHidden/>
    <w:rsid w:val="00B00499"/>
    <w:pPr>
      <w:numPr>
        <w:numId w:val="8"/>
      </w:numPr>
      <w:tabs>
        <w:tab w:val="clear" w:pos="2324"/>
        <w:tab w:val="num" w:pos="2040"/>
      </w:tabs>
      <w:ind w:left="2040"/>
    </w:pPr>
  </w:style>
  <w:style w:type="paragraph" w:styleId="a0">
    <w:name w:val="List Bullet"/>
    <w:basedOn w:val="a2"/>
    <w:autoRedefine/>
    <w:semiHidden/>
    <w:rsid w:val="00B00499"/>
    <w:pPr>
      <w:numPr>
        <w:numId w:val="9"/>
      </w:numPr>
    </w:pPr>
  </w:style>
  <w:style w:type="paragraph" w:styleId="20">
    <w:name w:val="List Bullet 2"/>
    <w:basedOn w:val="a2"/>
    <w:autoRedefine/>
    <w:semiHidden/>
    <w:rsid w:val="00B00499"/>
    <w:pPr>
      <w:numPr>
        <w:numId w:val="10"/>
      </w:numPr>
    </w:pPr>
  </w:style>
  <w:style w:type="paragraph" w:styleId="30">
    <w:name w:val="List Bullet 3"/>
    <w:basedOn w:val="a2"/>
    <w:autoRedefine/>
    <w:semiHidden/>
    <w:rsid w:val="00B00499"/>
    <w:pPr>
      <w:numPr>
        <w:numId w:val="11"/>
      </w:numPr>
    </w:pPr>
  </w:style>
  <w:style w:type="paragraph" w:styleId="40">
    <w:name w:val="List Bullet 4"/>
    <w:basedOn w:val="a2"/>
    <w:autoRedefine/>
    <w:semiHidden/>
    <w:rsid w:val="00B00499"/>
    <w:pPr>
      <w:numPr>
        <w:numId w:val="12"/>
      </w:numPr>
    </w:pPr>
  </w:style>
  <w:style w:type="paragraph" w:styleId="50">
    <w:name w:val="List Bullet 5"/>
    <w:basedOn w:val="a2"/>
    <w:autoRedefine/>
    <w:semiHidden/>
    <w:rsid w:val="00B00499"/>
    <w:pPr>
      <w:numPr>
        <w:numId w:val="13"/>
      </w:numPr>
    </w:pPr>
  </w:style>
  <w:style w:type="paragraph" w:styleId="42">
    <w:name w:val="toc 4"/>
    <w:basedOn w:val="a2"/>
    <w:next w:val="a2"/>
    <w:autoRedefine/>
    <w:semiHidden/>
    <w:rsid w:val="00B00499"/>
    <w:pPr>
      <w:ind w:leftChars="600" w:left="1260"/>
    </w:pPr>
  </w:style>
  <w:style w:type="paragraph" w:styleId="24">
    <w:name w:val="List 2"/>
    <w:basedOn w:val="a2"/>
    <w:semiHidden/>
    <w:rsid w:val="00B00499"/>
    <w:pPr>
      <w:ind w:leftChars="200" w:left="100" w:hangingChars="200" w:hanging="200"/>
    </w:pPr>
  </w:style>
  <w:style w:type="paragraph" w:styleId="32">
    <w:name w:val="List 3"/>
    <w:basedOn w:val="a2"/>
    <w:semiHidden/>
    <w:rsid w:val="00B00499"/>
    <w:pPr>
      <w:ind w:leftChars="400" w:left="100" w:hangingChars="200" w:hanging="200"/>
    </w:pPr>
  </w:style>
  <w:style w:type="paragraph" w:styleId="43">
    <w:name w:val="List 4"/>
    <w:basedOn w:val="a2"/>
    <w:semiHidden/>
    <w:rsid w:val="00B00499"/>
    <w:pPr>
      <w:ind w:leftChars="600" w:left="100" w:hangingChars="200" w:hanging="200"/>
    </w:pPr>
  </w:style>
  <w:style w:type="paragraph" w:styleId="HTML">
    <w:name w:val="HTML Address"/>
    <w:basedOn w:val="a2"/>
    <w:semiHidden/>
    <w:rsid w:val="00B00499"/>
    <w:rPr>
      <w:i/>
      <w:iCs/>
    </w:rPr>
  </w:style>
  <w:style w:type="paragraph" w:styleId="HTML0">
    <w:name w:val="HTML Preformatted"/>
    <w:basedOn w:val="a2"/>
    <w:semiHidden/>
    <w:rsid w:val="00B00499"/>
    <w:rPr>
      <w:rFonts w:ascii="Courier New" w:hAnsi="Courier New" w:cs="Courier New"/>
      <w:sz w:val="20"/>
    </w:rPr>
  </w:style>
  <w:style w:type="paragraph" w:styleId="aff3">
    <w:name w:val="Title"/>
    <w:basedOn w:val="a2"/>
    <w:qFormat/>
    <w:rsid w:val="00B00499"/>
    <w:pPr>
      <w:spacing w:before="240" w:after="60"/>
      <w:jc w:val="center"/>
      <w:outlineLvl w:val="0"/>
    </w:pPr>
    <w:rPr>
      <w:rFonts w:ascii="Arial" w:hAnsi="Arial" w:cs="Arial"/>
      <w:b/>
      <w:bCs/>
      <w:sz w:val="32"/>
      <w:szCs w:val="32"/>
    </w:rPr>
  </w:style>
  <w:style w:type="paragraph" w:styleId="aff4">
    <w:name w:val="Salutation"/>
    <w:basedOn w:val="a2"/>
    <w:next w:val="a2"/>
    <w:semiHidden/>
    <w:rsid w:val="00B00499"/>
  </w:style>
  <w:style w:type="paragraph" w:styleId="aff5">
    <w:name w:val="E-mail Signature"/>
    <w:basedOn w:val="a2"/>
    <w:semiHidden/>
    <w:rsid w:val="00B00499"/>
  </w:style>
  <w:style w:type="paragraph" w:styleId="aff6">
    <w:name w:val="macro"/>
    <w:semiHidden/>
    <w:rsid w:val="00B00499"/>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7">
    <w:name w:val="envelope return"/>
    <w:basedOn w:val="a2"/>
    <w:semiHidden/>
    <w:rsid w:val="00B00499"/>
    <w:pPr>
      <w:snapToGrid w:val="0"/>
    </w:pPr>
    <w:rPr>
      <w:rFonts w:ascii="Arial" w:hAnsi="Arial" w:cs="Arial"/>
    </w:rPr>
  </w:style>
  <w:style w:type="paragraph" w:styleId="aff8">
    <w:name w:val="Closing"/>
    <w:basedOn w:val="a2"/>
    <w:semiHidden/>
    <w:rsid w:val="00B00499"/>
    <w:pPr>
      <w:ind w:leftChars="2100" w:left="100"/>
    </w:pPr>
  </w:style>
  <w:style w:type="paragraph" w:styleId="aff9">
    <w:name w:val="List"/>
    <w:basedOn w:val="a2"/>
    <w:semiHidden/>
    <w:rsid w:val="00B00499"/>
    <w:pPr>
      <w:ind w:left="200" w:hangingChars="200" w:hanging="200"/>
    </w:pPr>
  </w:style>
  <w:style w:type="paragraph" w:styleId="52">
    <w:name w:val="List 5"/>
    <w:basedOn w:val="a2"/>
    <w:semiHidden/>
    <w:rsid w:val="00B00499"/>
    <w:pPr>
      <w:ind w:leftChars="800" w:left="100" w:hangingChars="200" w:hanging="200"/>
    </w:pPr>
  </w:style>
  <w:style w:type="paragraph" w:styleId="affa">
    <w:name w:val="List Continue"/>
    <w:basedOn w:val="a2"/>
    <w:semiHidden/>
    <w:rsid w:val="00B00499"/>
    <w:pPr>
      <w:spacing w:after="120"/>
      <w:ind w:leftChars="200" w:left="420"/>
    </w:pPr>
  </w:style>
  <w:style w:type="paragraph" w:styleId="25">
    <w:name w:val="List Continue 2"/>
    <w:basedOn w:val="a2"/>
    <w:semiHidden/>
    <w:rsid w:val="00B00499"/>
    <w:pPr>
      <w:spacing w:after="120"/>
      <w:ind w:leftChars="400" w:left="840"/>
    </w:pPr>
  </w:style>
  <w:style w:type="paragraph" w:styleId="33">
    <w:name w:val="List Continue 3"/>
    <w:basedOn w:val="a2"/>
    <w:semiHidden/>
    <w:rsid w:val="00B00499"/>
    <w:pPr>
      <w:spacing w:after="120"/>
      <w:ind w:leftChars="600" w:left="1260"/>
    </w:pPr>
  </w:style>
  <w:style w:type="paragraph" w:styleId="44">
    <w:name w:val="List Continue 4"/>
    <w:basedOn w:val="a2"/>
    <w:semiHidden/>
    <w:rsid w:val="00B00499"/>
    <w:pPr>
      <w:spacing w:after="120"/>
      <w:ind w:leftChars="800" w:left="1680"/>
    </w:pPr>
  </w:style>
  <w:style w:type="paragraph" w:styleId="53">
    <w:name w:val="List Continue 5"/>
    <w:basedOn w:val="a2"/>
    <w:semiHidden/>
    <w:rsid w:val="00B00499"/>
    <w:pPr>
      <w:spacing w:after="120"/>
      <w:ind w:leftChars="1000" w:left="2100"/>
    </w:pPr>
  </w:style>
  <w:style w:type="paragraph" w:styleId="15">
    <w:name w:val="toc 1"/>
    <w:basedOn w:val="a2"/>
    <w:next w:val="a2"/>
    <w:autoRedefine/>
    <w:semiHidden/>
    <w:rsid w:val="00B00499"/>
  </w:style>
  <w:style w:type="paragraph" w:styleId="26">
    <w:name w:val="toc 2"/>
    <w:basedOn w:val="a2"/>
    <w:next w:val="a2"/>
    <w:autoRedefine/>
    <w:semiHidden/>
    <w:rsid w:val="00B00499"/>
    <w:pPr>
      <w:ind w:leftChars="200" w:left="420"/>
    </w:pPr>
  </w:style>
  <w:style w:type="paragraph" w:styleId="34">
    <w:name w:val="toc 3"/>
    <w:basedOn w:val="a2"/>
    <w:next w:val="a2"/>
    <w:autoRedefine/>
    <w:semiHidden/>
    <w:rsid w:val="00B00499"/>
    <w:pPr>
      <w:ind w:leftChars="400" w:left="840"/>
    </w:pPr>
  </w:style>
  <w:style w:type="paragraph" w:styleId="54">
    <w:name w:val="toc 5"/>
    <w:basedOn w:val="a2"/>
    <w:next w:val="a2"/>
    <w:autoRedefine/>
    <w:semiHidden/>
    <w:rsid w:val="00B00499"/>
    <w:pPr>
      <w:ind w:leftChars="800" w:left="1680"/>
    </w:pPr>
  </w:style>
  <w:style w:type="paragraph" w:styleId="60">
    <w:name w:val="toc 6"/>
    <w:basedOn w:val="a2"/>
    <w:next w:val="a2"/>
    <w:autoRedefine/>
    <w:semiHidden/>
    <w:rsid w:val="00B00499"/>
    <w:pPr>
      <w:ind w:leftChars="1000" w:left="2100"/>
    </w:pPr>
  </w:style>
  <w:style w:type="paragraph" w:styleId="70">
    <w:name w:val="toc 7"/>
    <w:basedOn w:val="a2"/>
    <w:next w:val="a2"/>
    <w:autoRedefine/>
    <w:semiHidden/>
    <w:rsid w:val="00B00499"/>
    <w:pPr>
      <w:ind w:leftChars="1200" w:left="2520"/>
    </w:pPr>
  </w:style>
  <w:style w:type="paragraph" w:styleId="80">
    <w:name w:val="toc 8"/>
    <w:basedOn w:val="a2"/>
    <w:next w:val="a2"/>
    <w:autoRedefine/>
    <w:semiHidden/>
    <w:rsid w:val="00B00499"/>
    <w:pPr>
      <w:ind w:leftChars="1400" w:left="2940"/>
    </w:pPr>
  </w:style>
  <w:style w:type="paragraph" w:styleId="90">
    <w:name w:val="toc 9"/>
    <w:basedOn w:val="a2"/>
    <w:next w:val="a2"/>
    <w:autoRedefine/>
    <w:semiHidden/>
    <w:rsid w:val="00B00499"/>
    <w:pPr>
      <w:ind w:leftChars="1600" w:left="3360"/>
    </w:pPr>
  </w:style>
  <w:style w:type="paragraph" w:customStyle="1" w:styleId="16">
    <w:name w:val="批注框文本1"/>
    <w:basedOn w:val="a2"/>
    <w:semiHidden/>
    <w:rsid w:val="00B00499"/>
    <w:rPr>
      <w:szCs w:val="18"/>
    </w:rPr>
  </w:style>
  <w:style w:type="paragraph" w:customStyle="1" w:styleId="CommentSubject">
    <w:name w:val="Comment Subject"/>
    <w:basedOn w:val="afc"/>
    <w:next w:val="afc"/>
    <w:semiHidden/>
    <w:rsid w:val="00B00499"/>
    <w:pPr>
      <w:overflowPunct w:val="0"/>
    </w:pPr>
    <w:rPr>
      <w:b/>
      <w:bCs/>
      <w:sz w:val="18"/>
    </w:rPr>
  </w:style>
  <w:style w:type="paragraph" w:styleId="affb">
    <w:name w:val="Normal (Web)"/>
    <w:basedOn w:val="a2"/>
    <w:semiHidden/>
    <w:rsid w:val="00B00499"/>
    <w:rPr>
      <w:sz w:val="24"/>
      <w:szCs w:val="24"/>
    </w:rPr>
  </w:style>
  <w:style w:type="paragraph" w:styleId="affc">
    <w:name w:val="Signature"/>
    <w:basedOn w:val="a2"/>
    <w:semiHidden/>
    <w:rsid w:val="00B00499"/>
    <w:pPr>
      <w:ind w:leftChars="2100" w:left="100"/>
    </w:pPr>
  </w:style>
  <w:style w:type="paragraph" w:styleId="affd">
    <w:name w:val="Date"/>
    <w:basedOn w:val="a2"/>
    <w:next w:val="a2"/>
    <w:semiHidden/>
    <w:rsid w:val="00B00499"/>
    <w:pPr>
      <w:ind w:leftChars="2500" w:left="100"/>
    </w:pPr>
  </w:style>
  <w:style w:type="paragraph" w:styleId="affe">
    <w:name w:val="envelope address"/>
    <w:basedOn w:val="a2"/>
    <w:semiHidden/>
    <w:rsid w:val="00B00499"/>
    <w:pPr>
      <w:framePr w:w="7920" w:h="1980" w:hRule="exact" w:hSpace="180" w:wrap="auto" w:hAnchor="page" w:xAlign="center" w:yAlign="bottom"/>
      <w:snapToGrid w:val="0"/>
      <w:ind w:leftChars="1400" w:left="100"/>
    </w:pPr>
    <w:rPr>
      <w:rFonts w:ascii="Arial" w:hAnsi="Arial" w:cs="Arial"/>
      <w:sz w:val="24"/>
      <w:szCs w:val="24"/>
    </w:rPr>
  </w:style>
  <w:style w:type="paragraph" w:styleId="17">
    <w:name w:val="index 1"/>
    <w:basedOn w:val="a2"/>
    <w:next w:val="a2"/>
    <w:autoRedefine/>
    <w:semiHidden/>
    <w:rsid w:val="00B00499"/>
  </w:style>
  <w:style w:type="paragraph" w:styleId="27">
    <w:name w:val="index 2"/>
    <w:basedOn w:val="a2"/>
    <w:next w:val="a2"/>
    <w:autoRedefine/>
    <w:semiHidden/>
    <w:rsid w:val="00B00499"/>
    <w:pPr>
      <w:ind w:leftChars="200" w:left="200"/>
    </w:pPr>
  </w:style>
  <w:style w:type="paragraph" w:styleId="35">
    <w:name w:val="index 3"/>
    <w:basedOn w:val="a2"/>
    <w:next w:val="a2"/>
    <w:autoRedefine/>
    <w:semiHidden/>
    <w:rsid w:val="00B00499"/>
    <w:pPr>
      <w:ind w:leftChars="400" w:left="400"/>
    </w:pPr>
  </w:style>
  <w:style w:type="paragraph" w:styleId="45">
    <w:name w:val="index 4"/>
    <w:basedOn w:val="a2"/>
    <w:next w:val="a2"/>
    <w:autoRedefine/>
    <w:semiHidden/>
    <w:rsid w:val="00B00499"/>
    <w:pPr>
      <w:ind w:leftChars="600" w:left="600"/>
    </w:pPr>
  </w:style>
  <w:style w:type="paragraph" w:styleId="55">
    <w:name w:val="index 5"/>
    <w:basedOn w:val="a2"/>
    <w:next w:val="a2"/>
    <w:autoRedefine/>
    <w:semiHidden/>
    <w:rsid w:val="00B00499"/>
    <w:pPr>
      <w:ind w:leftChars="800" w:left="800"/>
    </w:pPr>
  </w:style>
  <w:style w:type="paragraph" w:styleId="61">
    <w:name w:val="index 6"/>
    <w:basedOn w:val="a2"/>
    <w:next w:val="a2"/>
    <w:autoRedefine/>
    <w:semiHidden/>
    <w:rsid w:val="00B00499"/>
    <w:pPr>
      <w:ind w:leftChars="1000" w:left="1000"/>
    </w:pPr>
  </w:style>
  <w:style w:type="paragraph" w:styleId="71">
    <w:name w:val="index 7"/>
    <w:basedOn w:val="a2"/>
    <w:next w:val="a2"/>
    <w:autoRedefine/>
    <w:semiHidden/>
    <w:rsid w:val="00B00499"/>
    <w:pPr>
      <w:ind w:leftChars="1200" w:left="1200"/>
    </w:pPr>
  </w:style>
  <w:style w:type="paragraph" w:styleId="81">
    <w:name w:val="index 8"/>
    <w:basedOn w:val="a2"/>
    <w:next w:val="a2"/>
    <w:autoRedefine/>
    <w:semiHidden/>
    <w:rsid w:val="00B00499"/>
    <w:pPr>
      <w:ind w:leftChars="1400" w:left="1400"/>
    </w:pPr>
  </w:style>
  <w:style w:type="paragraph" w:styleId="91">
    <w:name w:val="index 9"/>
    <w:basedOn w:val="a2"/>
    <w:next w:val="a2"/>
    <w:autoRedefine/>
    <w:semiHidden/>
    <w:rsid w:val="00B00499"/>
    <w:pPr>
      <w:ind w:leftChars="1600" w:left="1600"/>
    </w:pPr>
  </w:style>
  <w:style w:type="paragraph" w:styleId="afff">
    <w:name w:val="index heading"/>
    <w:basedOn w:val="a2"/>
    <w:next w:val="17"/>
    <w:semiHidden/>
    <w:rsid w:val="00B00499"/>
    <w:rPr>
      <w:rFonts w:ascii="Arial" w:hAnsi="Arial" w:cs="Arial"/>
      <w:b/>
      <w:bCs/>
    </w:rPr>
  </w:style>
  <w:style w:type="paragraph" w:styleId="afff0">
    <w:name w:val="table of figures"/>
    <w:basedOn w:val="a2"/>
    <w:next w:val="a2"/>
    <w:semiHidden/>
    <w:rsid w:val="00B00499"/>
    <w:pPr>
      <w:ind w:leftChars="200" w:left="200" w:hangingChars="200" w:hanging="200"/>
    </w:pPr>
  </w:style>
  <w:style w:type="paragraph" w:styleId="afff1">
    <w:name w:val="endnote text"/>
    <w:basedOn w:val="a2"/>
    <w:semiHidden/>
    <w:rsid w:val="00B00499"/>
    <w:pPr>
      <w:snapToGrid w:val="0"/>
      <w:jc w:val="left"/>
    </w:pPr>
  </w:style>
  <w:style w:type="paragraph" w:styleId="afff2">
    <w:name w:val="Block Text"/>
    <w:basedOn w:val="a2"/>
    <w:semiHidden/>
    <w:rsid w:val="00B00499"/>
    <w:pPr>
      <w:spacing w:after="120"/>
      <w:ind w:leftChars="700" w:left="1440" w:rightChars="700" w:right="1440"/>
    </w:pPr>
  </w:style>
  <w:style w:type="paragraph" w:styleId="afff3">
    <w:name w:val="Document Map"/>
    <w:basedOn w:val="a2"/>
    <w:semiHidden/>
    <w:rsid w:val="00B00499"/>
    <w:pPr>
      <w:shd w:val="clear" w:color="auto" w:fill="000080"/>
    </w:pPr>
  </w:style>
  <w:style w:type="paragraph" w:styleId="afff4">
    <w:name w:val="Message Header"/>
    <w:basedOn w:val="a2"/>
    <w:semiHidden/>
    <w:rsid w:val="00B0049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5">
    <w:name w:val="table of authorities"/>
    <w:basedOn w:val="a2"/>
    <w:next w:val="a2"/>
    <w:semiHidden/>
    <w:rsid w:val="00B00499"/>
    <w:pPr>
      <w:ind w:leftChars="200" w:left="420"/>
    </w:pPr>
  </w:style>
  <w:style w:type="paragraph" w:styleId="afff6">
    <w:name w:val="toa heading"/>
    <w:basedOn w:val="a2"/>
    <w:next w:val="a2"/>
    <w:semiHidden/>
    <w:rsid w:val="00B00499"/>
    <w:pPr>
      <w:spacing w:before="120"/>
    </w:pPr>
    <w:rPr>
      <w:rFonts w:ascii="Arial" w:hAnsi="Arial" w:cs="Arial"/>
      <w:sz w:val="24"/>
      <w:szCs w:val="24"/>
    </w:rPr>
  </w:style>
  <w:style w:type="paragraph" w:styleId="28">
    <w:name w:val="Body Text First Indent 2"/>
    <w:basedOn w:val="aff"/>
    <w:semiHidden/>
    <w:rsid w:val="00B00499"/>
    <w:pPr>
      <w:overflowPunct w:val="0"/>
      <w:spacing w:after="120"/>
      <w:ind w:leftChars="200" w:left="420" w:firstLine="420"/>
    </w:pPr>
    <w:rPr>
      <w:szCs w:val="20"/>
    </w:rPr>
  </w:style>
  <w:style w:type="paragraph" w:styleId="afff7">
    <w:name w:val="Normal Indent"/>
    <w:basedOn w:val="a2"/>
    <w:semiHidden/>
    <w:rsid w:val="00B00499"/>
    <w:pPr>
      <w:ind w:firstLineChars="200" w:firstLine="420"/>
    </w:pPr>
  </w:style>
  <w:style w:type="paragraph" w:styleId="36">
    <w:name w:val="Body Text 3"/>
    <w:basedOn w:val="a2"/>
    <w:semiHidden/>
    <w:rsid w:val="00B00499"/>
    <w:pPr>
      <w:spacing w:after="120"/>
    </w:pPr>
    <w:rPr>
      <w:sz w:val="16"/>
      <w:szCs w:val="16"/>
    </w:rPr>
  </w:style>
  <w:style w:type="paragraph" w:styleId="37">
    <w:name w:val="Body Text Indent 3"/>
    <w:basedOn w:val="a2"/>
    <w:semiHidden/>
    <w:rsid w:val="00B00499"/>
    <w:pPr>
      <w:spacing w:after="120"/>
      <w:ind w:leftChars="200" w:left="420"/>
    </w:pPr>
    <w:rPr>
      <w:sz w:val="16"/>
      <w:szCs w:val="16"/>
    </w:rPr>
  </w:style>
  <w:style w:type="paragraph" w:styleId="afff8">
    <w:name w:val="Note Heading"/>
    <w:basedOn w:val="a2"/>
    <w:next w:val="a2"/>
    <w:semiHidden/>
    <w:rsid w:val="00B00499"/>
    <w:pPr>
      <w:jc w:val="center"/>
    </w:pPr>
  </w:style>
  <w:style w:type="paragraph" w:customStyle="1" w:styleId="Default">
    <w:name w:val="Default"/>
    <w:rsid w:val="00B00499"/>
    <w:pPr>
      <w:widowControl w:val="0"/>
      <w:autoSpaceDE w:val="0"/>
      <w:autoSpaceDN w:val="0"/>
      <w:adjustRightInd w:val="0"/>
    </w:pPr>
    <w:rPr>
      <w:color w:val="000000"/>
      <w:sz w:val="24"/>
      <w:szCs w:val="24"/>
    </w:rPr>
  </w:style>
  <w:style w:type="paragraph" w:customStyle="1" w:styleId="Affiliation">
    <w:name w:val="Affiliation"/>
    <w:basedOn w:val="a2"/>
    <w:rsid w:val="00B00499"/>
    <w:pPr>
      <w:widowControl/>
      <w:overflowPunct/>
      <w:jc w:val="center"/>
    </w:pPr>
    <w:rPr>
      <w:i/>
      <w:kern w:val="0"/>
      <w:sz w:val="24"/>
      <w:lang w:eastAsia="en-US"/>
    </w:rPr>
  </w:style>
  <w:style w:type="paragraph" w:customStyle="1" w:styleId="tablecolhead">
    <w:name w:val="table col head"/>
    <w:basedOn w:val="a2"/>
    <w:rsid w:val="00B00499"/>
    <w:pPr>
      <w:widowControl/>
      <w:overflowPunct/>
      <w:jc w:val="center"/>
    </w:pPr>
    <w:rPr>
      <w:b/>
      <w:bCs/>
      <w:kern w:val="0"/>
      <w:sz w:val="16"/>
      <w:szCs w:val="16"/>
      <w:lang w:eastAsia="en-US"/>
    </w:rPr>
  </w:style>
  <w:style w:type="paragraph" w:customStyle="1" w:styleId="tablecolsubhead">
    <w:name w:val="table col subhead"/>
    <w:basedOn w:val="tablecolhead"/>
    <w:rsid w:val="00B00499"/>
    <w:rPr>
      <w:i/>
      <w:iCs/>
      <w:sz w:val="15"/>
      <w:szCs w:val="15"/>
    </w:rPr>
  </w:style>
  <w:style w:type="paragraph" w:customStyle="1" w:styleId="tablecopy">
    <w:name w:val="table copy"/>
    <w:rsid w:val="00B00499"/>
    <w:pPr>
      <w:jc w:val="both"/>
    </w:pPr>
    <w:rPr>
      <w:noProof/>
      <w:sz w:val="16"/>
      <w:szCs w:val="16"/>
      <w:lang w:eastAsia="en-US"/>
    </w:rPr>
  </w:style>
  <w:style w:type="character" w:customStyle="1" w:styleId="simjour">
    <w:name w:val="simjour"/>
    <w:basedOn w:val="a4"/>
    <w:rsid w:val="00B00499"/>
  </w:style>
  <w:style w:type="paragraph" w:customStyle="1" w:styleId="references">
    <w:name w:val="references"/>
    <w:basedOn w:val="a2"/>
    <w:autoRedefine/>
    <w:rsid w:val="00B00499"/>
    <w:pPr>
      <w:numPr>
        <w:numId w:val="14"/>
      </w:numPr>
      <w:overflowPunct/>
      <w:spacing w:line="324" w:lineRule="auto"/>
    </w:pPr>
    <w:rPr>
      <w:sz w:val="24"/>
      <w:szCs w:val="24"/>
    </w:rPr>
  </w:style>
  <w:style w:type="character" w:customStyle="1" w:styleId="z3988">
    <w:name w:val="z3988"/>
    <w:basedOn w:val="a4"/>
    <w:rsid w:val="00B00499"/>
  </w:style>
  <w:style w:type="character" w:customStyle="1" w:styleId="year">
    <w:name w:val="year"/>
    <w:basedOn w:val="a4"/>
    <w:rsid w:val="00B00499"/>
  </w:style>
  <w:style w:type="paragraph" w:styleId="afff9">
    <w:name w:val="List Paragraph"/>
    <w:basedOn w:val="a2"/>
    <w:uiPriority w:val="34"/>
    <w:qFormat/>
    <w:rsid w:val="00B00499"/>
    <w:pPr>
      <w:overflowPunct/>
      <w:ind w:firstLineChars="200" w:firstLine="420"/>
    </w:pPr>
    <w:rPr>
      <w:rFonts w:ascii="Calibri" w:hAnsi="Calibri"/>
      <w:sz w:val="21"/>
      <w:szCs w:val="22"/>
    </w:rPr>
  </w:style>
  <w:style w:type="character" w:customStyle="1" w:styleId="st1">
    <w:name w:val="st1"/>
    <w:basedOn w:val="a4"/>
    <w:rsid w:val="00B00499"/>
    <w:rPr>
      <w:rFonts w:ascii="Times New Roman" w:hAnsi="Times New Roman" w:cs="Times New Roman"/>
    </w:rPr>
  </w:style>
  <w:style w:type="paragraph" w:customStyle="1" w:styleId="18">
    <w:name w:val="日期1"/>
    <w:basedOn w:val="DepartCorrespond"/>
    <w:next w:val="Information"/>
    <w:rsid w:val="00B00499"/>
    <w:pPr>
      <w:spacing w:after="240"/>
    </w:pPr>
    <w:rPr>
      <w:sz w:val="18"/>
    </w:rPr>
  </w:style>
  <w:style w:type="paragraph" w:customStyle="1" w:styleId="19">
    <w:name w:val="标题1"/>
    <w:basedOn w:val="a2"/>
    <w:next w:val="Name"/>
    <w:rsid w:val="00B00499"/>
    <w:pPr>
      <w:keepNext/>
      <w:keepLines/>
      <w:snapToGrid w:val="0"/>
      <w:spacing w:before="240" w:after="100"/>
      <w:outlineLvl w:val="0"/>
    </w:pPr>
    <w:rPr>
      <w:rFonts w:eastAsia="黑体"/>
      <w:b/>
      <w:sz w:val="24"/>
    </w:rPr>
  </w:style>
  <w:style w:type="character" w:styleId="afffa">
    <w:name w:val="Placeholder Text"/>
    <w:basedOn w:val="a4"/>
    <w:semiHidden/>
    <w:rsid w:val="00B00499"/>
    <w:rPr>
      <w:color w:val="808080"/>
    </w:rPr>
  </w:style>
  <w:style w:type="character" w:customStyle="1" w:styleId="Char0">
    <w:name w:val="批注框文本 Char"/>
    <w:basedOn w:val="a4"/>
    <w:semiHidden/>
    <w:rsid w:val="00B00499"/>
    <w:rPr>
      <w:kern w:val="2"/>
      <w:sz w:val="18"/>
      <w:szCs w:val="18"/>
    </w:rPr>
  </w:style>
  <w:style w:type="character" w:customStyle="1" w:styleId="Char1">
    <w:name w:val="文档结构图 Char"/>
    <w:basedOn w:val="a4"/>
    <w:semiHidden/>
    <w:rsid w:val="00B00499"/>
    <w:rPr>
      <w:rFonts w:ascii="宋体"/>
      <w:kern w:val="2"/>
      <w:sz w:val="18"/>
      <w:szCs w:val="18"/>
    </w:rPr>
  </w:style>
  <w:style w:type="paragraph" w:customStyle="1" w:styleId="29">
    <w:name w:val="日期2"/>
    <w:basedOn w:val="DepartCorrespond"/>
    <w:next w:val="Information"/>
    <w:rsid w:val="00B00499"/>
    <w:pPr>
      <w:spacing w:after="240"/>
    </w:pPr>
    <w:rPr>
      <w:sz w:val="18"/>
    </w:rPr>
  </w:style>
  <w:style w:type="paragraph" w:customStyle="1" w:styleId="2a">
    <w:name w:val="标题2"/>
    <w:basedOn w:val="a2"/>
    <w:next w:val="Name"/>
    <w:rsid w:val="00B00499"/>
    <w:pPr>
      <w:keepNext/>
      <w:keepLines/>
      <w:snapToGrid w:val="0"/>
      <w:spacing w:before="240" w:after="100"/>
      <w:outlineLvl w:val="0"/>
    </w:pPr>
    <w:rPr>
      <w:rFonts w:eastAsia="黑体"/>
      <w:b/>
      <w:sz w:val="24"/>
    </w:rPr>
  </w:style>
  <w:style w:type="character" w:customStyle="1" w:styleId="Char2">
    <w:name w:val="正文文本 Char"/>
    <w:rsid w:val="00B00499"/>
    <w:rPr>
      <w:kern w:val="2"/>
      <w:sz w:val="18"/>
    </w:rPr>
  </w:style>
  <w:style w:type="paragraph" w:customStyle="1" w:styleId="a1">
    <w:name w:val="参考文献"/>
    <w:basedOn w:val="a2"/>
    <w:rsid w:val="00B00499"/>
    <w:pPr>
      <w:numPr>
        <w:ilvl w:val="1"/>
        <w:numId w:val="15"/>
      </w:numPr>
      <w:overflowPunct/>
      <w:snapToGrid w:val="0"/>
      <w:spacing w:line="295" w:lineRule="auto"/>
    </w:pPr>
    <w:rPr>
      <w:rFonts w:eastAsia="方正书宋简体"/>
      <w:snapToGrid w:val="0"/>
      <w:color w:val="000000"/>
      <w:spacing w:val="2"/>
      <w:szCs w:val="18"/>
    </w:rPr>
  </w:style>
  <w:style w:type="character" w:customStyle="1" w:styleId="Char3">
    <w:name w:val="尾注文本 Char"/>
    <w:basedOn w:val="a4"/>
    <w:semiHidden/>
    <w:rsid w:val="00B00499"/>
    <w:rPr>
      <w:kern w:val="2"/>
      <w:sz w:val="18"/>
    </w:rPr>
  </w:style>
  <w:style w:type="paragraph" w:customStyle="1" w:styleId="afffb">
    <w:name w:val="默认"/>
    <w:rsid w:val="00802531"/>
    <w:pPr>
      <w:widowControl w:val="0"/>
      <w:tabs>
        <w:tab w:val="left" w:pos="420"/>
      </w:tabs>
      <w:suppressAutoHyphens/>
      <w:spacing w:line="300" w:lineRule="auto"/>
      <w:ind w:firstLine="420"/>
      <w:jc w:val="both"/>
    </w:pPr>
    <w:rPr>
      <w:rFonts w:cs="Arial"/>
      <w:color w:val="00000A"/>
      <w:kern w:val="2"/>
      <w:sz w:val="24"/>
      <w:szCs w:val="22"/>
    </w:rPr>
  </w:style>
  <w:style w:type="character" w:styleId="afffc">
    <w:name w:val="page number"/>
    <w:basedOn w:val="a4"/>
    <w:rsid w:val="00C71C1D"/>
  </w:style>
  <w:style w:type="character" w:customStyle="1" w:styleId="afffd">
    <w:name w:val="表格样式"/>
    <w:rsid w:val="00C71C1D"/>
    <w:rPr>
      <w:rFonts w:ascii="Times New Roman" w:eastAsia="宋体" w:hAnsi="Times New Roman"/>
      <w:sz w:val="21"/>
    </w:rPr>
  </w:style>
  <w:style w:type="character" w:customStyle="1" w:styleId="afffe">
    <w:name w:val="表格标题"/>
    <w:rsid w:val="00C71C1D"/>
    <w:rPr>
      <w:rFonts w:ascii="黑体" w:eastAsia="黑体" w:hAnsi="黑体"/>
      <w:sz w:val="21"/>
    </w:rPr>
  </w:style>
  <w:style w:type="character" w:customStyle="1" w:styleId="Char">
    <w:name w:val="页脚 Char"/>
    <w:basedOn w:val="a4"/>
    <w:link w:val="a7"/>
    <w:uiPriority w:val="99"/>
    <w:rsid w:val="0007236E"/>
    <w:rPr>
      <w:rFonts w:eastAsia="·s²Ó©úÅé"/>
      <w:sz w:val="18"/>
    </w:rPr>
  </w:style>
  <w:style w:type="paragraph" w:customStyle="1" w:styleId="authortext">
    <w:name w:val="author_text"/>
    <w:basedOn w:val="a2"/>
    <w:rsid w:val="0021716C"/>
    <w:pPr>
      <w:widowControl/>
      <w:overflowPunct/>
      <w:spacing w:before="100" w:beforeAutospacing="1" w:after="100" w:afterAutospacing="1"/>
      <w:jc w:val="left"/>
    </w:pPr>
    <w:rPr>
      <w:rFonts w:ascii="宋体" w:hAnsi="宋体" w:cs="宋体"/>
      <w:kern w:val="0"/>
      <w:sz w:val="24"/>
      <w:szCs w:val="24"/>
    </w:rPr>
  </w:style>
  <w:style w:type="character" w:customStyle="1" w:styleId="css-truncate">
    <w:name w:val="css-truncate"/>
    <w:basedOn w:val="a4"/>
    <w:rsid w:val="00090B42"/>
  </w:style>
  <w:style w:type="character" w:customStyle="1" w:styleId="UnresolvedMention">
    <w:name w:val="Unresolved Mention"/>
    <w:basedOn w:val="a4"/>
    <w:uiPriority w:val="99"/>
    <w:semiHidden/>
    <w:unhideWhenUsed/>
    <w:rsid w:val="001A5912"/>
    <w:rPr>
      <w:color w:val="605E5C"/>
      <w:shd w:val="clear" w:color="auto" w:fill="E1DFDD"/>
    </w:rPr>
  </w:style>
  <w:style w:type="paragraph" w:customStyle="1" w:styleId="p0">
    <w:name w:val="p0"/>
    <w:basedOn w:val="a2"/>
    <w:rsid w:val="00101F01"/>
    <w:pPr>
      <w:widowControl/>
      <w:overflowPunct/>
      <w:spacing w:line="300" w:lineRule="auto"/>
      <w:ind w:firstLineChars="200" w:firstLine="480"/>
    </w:pPr>
    <w:rPr>
      <w:kern w:val="0"/>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412266">
      <w:bodyDiv w:val="1"/>
      <w:marLeft w:val="0"/>
      <w:marRight w:val="0"/>
      <w:marTop w:val="0"/>
      <w:marBottom w:val="0"/>
      <w:divBdr>
        <w:top w:val="none" w:sz="0" w:space="0" w:color="auto"/>
        <w:left w:val="none" w:sz="0" w:space="0" w:color="auto"/>
        <w:bottom w:val="none" w:sz="0" w:space="0" w:color="auto"/>
        <w:right w:val="none" w:sz="0" w:space="0" w:color="auto"/>
      </w:divBdr>
    </w:div>
    <w:div w:id="1769078923">
      <w:bodyDiv w:val="1"/>
      <w:marLeft w:val="0"/>
      <w:marRight w:val="0"/>
      <w:marTop w:val="0"/>
      <w:marBottom w:val="0"/>
      <w:divBdr>
        <w:top w:val="none" w:sz="0" w:space="0" w:color="auto"/>
        <w:left w:val="none" w:sz="0" w:space="0" w:color="auto"/>
        <w:bottom w:val="none" w:sz="0" w:space="0" w:color="auto"/>
        <w:right w:val="none" w:sz="0" w:space="0" w:color="auto"/>
      </w:divBdr>
    </w:div>
    <w:div w:id="2003577436">
      <w:bodyDiv w:val="1"/>
      <w:marLeft w:val="0"/>
      <w:marRight w:val="0"/>
      <w:marTop w:val="0"/>
      <w:marBottom w:val="0"/>
      <w:divBdr>
        <w:top w:val="none" w:sz="0" w:space="0" w:color="auto"/>
        <w:left w:val="none" w:sz="0" w:space="0" w:color="auto"/>
        <w:bottom w:val="none" w:sz="0" w:space="0" w:color="auto"/>
        <w:right w:val="none" w:sz="0" w:space="0" w:color="auto"/>
      </w:divBdr>
    </w:div>
    <w:div w:id="204328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chunyan@nwpu.edu.cn" TargetMode="External"/><Relationship Id="rId13" Type="http://schemas.openxmlformats.org/officeDocument/2006/relationships/image" Target="media/image4.png"/><Relationship Id="rId18" Type="http://schemas.openxmlformats.org/officeDocument/2006/relationships/hyperlink" Target="http://www.baidu.com/link?url=F3awWil8zXoSY3jeWimUEm-AA-1E7tMFx4S2w55sBuHjlGuVhkn7GTvPkVCi7B9kbsiSZvhOxkqNcAaYuO1zta"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xueshu.baidu.com/s?wd=authoruri%3A%28da519ec48a3cffd9%29%20author%3A%28%E9%99%88%E8%8D%A3%E5%85%89%29%20%E9%A6%99%E6%B8%AF%E5%9F%8E%E5%B8%82%E5%A4%A7%E5%AD%A6%E7%94%B5%E8%84%91%E7%A7%91%E5%AD%A6%E7%B3%BB&amp;tn=SE_baiduxueshu_c1gjeupa&amp;ie=utf-8&amp;sc_f_para=sc_hilight%3Dperson&amp;sort=sc_cited"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xueshu.baidu.com/s?wd=authoruri%3A%28a24b31aef15ec17%29%20author%3A%28%E5%BC%A0%E9%9C%87%E5%AE%87%29%20%E9%A6%99%E6%B8%AF%E5%A4%A7%E5%AD%A6%E8%AE%A1%E7%AE%97%E6%9C%BA%E7%A7%91%E5%AD%A6%E7%B3%BB&amp;tn=SE_baiduxueshu_c1gjeupa&amp;ie=utf-8&amp;sc_f_para=sc_hilight%3Dperson&amp;sort=sc_cite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xueshu.baidu.com/s?wd=authoruri%3A%28e39bc11a6d83954%29%20author%3A%28%E8%83%A1%E4%BD%A9%E9%94%8B%29%20%E6%8B%9B%E5%95%86%E9%93%B6%E8%A1%8C%E9%A6%99%E6%B8%AF%E5%88%86%E8%A1%8C&amp;tn=SE_baiduxueshu_c1gjeupa&amp;ie=utf-8&amp;sc_f_para=sc_hilight%3Dperson&amp;sort=sc_cited" TargetMode="External"/><Relationship Id="rId28"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yperlink" Target="http://sir.unl.edu/portal/index.php" TargetMode="External"/><Relationship Id="rId4" Type="http://schemas.openxmlformats.org/officeDocument/2006/relationships/settings" Target="settings.xml"/><Relationship Id="rId9" Type="http://schemas.openxmlformats.org/officeDocument/2006/relationships/hyperlink" Target="https://github.com/machunyan/LCEC" TargetMode="External"/><Relationship Id="rId14" Type="http://schemas.openxmlformats.org/officeDocument/2006/relationships/image" Target="media/image5.png"/><Relationship Id="rId22" Type="http://schemas.openxmlformats.org/officeDocument/2006/relationships/hyperlink" Target="http://xueshu.baidu.com/s?wd=authoruri%3A%2832f22b67a8073219%29%20author%3A%28%E8%B0%A2%E4%BF%8A%E8%B0%A6%29%20%E6%8B%9B%E5%95%86%E9%93%B6%E8%A1%8C%E9%A6%99%E6%B8%AF%E5%88%86%E8%A1%8C&amp;tn=SE_baiduxueshu_c1gjeupa&amp;ie=utf-8&amp;sc_f_para=sc_hilight%3Dperson&amp;sort=sc_cited" TargetMode="External"/><Relationship Id="rId27" Type="http://schemas.openxmlformats.org/officeDocument/2006/relationships/footer" Target="foot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59650-2BBB-42A4-BEDF-E9DF16DBF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126</TotalTime>
  <Pages>1</Pages>
  <Words>3726</Words>
  <Characters>21243</Characters>
  <Application>Microsoft Office Word</Application>
  <DocSecurity>0</DocSecurity>
  <Lines>177</Lines>
  <Paragraphs>49</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24920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creator>戢静漪</dc:creator>
  <cp:lastModifiedBy>个人用户</cp:lastModifiedBy>
  <cp:revision>121</cp:revision>
  <cp:lastPrinted>2018-11-09T15:21:00Z</cp:lastPrinted>
  <dcterms:created xsi:type="dcterms:W3CDTF">2018-11-09T02:23:00Z</dcterms:created>
  <dcterms:modified xsi:type="dcterms:W3CDTF">2018-11-24T02:04:00Z</dcterms:modified>
</cp:coreProperties>
</file>